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A4BC0" w14:textId="77777777"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36F8F55E" w14:textId="77777777" w:rsidR="007F197A" w:rsidRDefault="007F197A" w:rsidP="00C6554A">
      <w:pPr>
        <w:pStyle w:val="Photo"/>
      </w:pPr>
    </w:p>
    <w:p w14:paraId="07E9F137" w14:textId="77777777" w:rsidR="007F197A" w:rsidRDefault="007F197A" w:rsidP="00C6554A">
      <w:pPr>
        <w:pStyle w:val="Photo"/>
      </w:pPr>
    </w:p>
    <w:p w14:paraId="34D78B32" w14:textId="77777777" w:rsidR="007F197A" w:rsidRDefault="007F197A" w:rsidP="00C6554A">
      <w:pPr>
        <w:pStyle w:val="Photo"/>
      </w:pPr>
    </w:p>
    <w:p w14:paraId="4C03CA31" w14:textId="77777777" w:rsidR="007F197A" w:rsidRDefault="007F197A" w:rsidP="00C6554A">
      <w:pPr>
        <w:pStyle w:val="Photo"/>
      </w:pPr>
    </w:p>
    <w:p w14:paraId="48708926" w14:textId="77777777" w:rsidR="007F197A" w:rsidRDefault="007F197A" w:rsidP="00C6554A">
      <w:pPr>
        <w:pStyle w:val="Photo"/>
      </w:pPr>
    </w:p>
    <w:p w14:paraId="204A5E5C" w14:textId="77777777" w:rsidR="007F197A" w:rsidRDefault="007F197A" w:rsidP="00C6554A">
      <w:pPr>
        <w:pStyle w:val="Photo"/>
      </w:pPr>
    </w:p>
    <w:p w14:paraId="6012A3F2" w14:textId="77777777" w:rsidR="007F197A" w:rsidRDefault="007F197A" w:rsidP="00C6554A">
      <w:pPr>
        <w:pStyle w:val="Photo"/>
      </w:pPr>
    </w:p>
    <w:p w14:paraId="4628616A" w14:textId="77777777" w:rsidR="007F197A" w:rsidRDefault="00360E10" w:rsidP="00360E10">
      <w:pPr>
        <w:pStyle w:val="Photo"/>
        <w:tabs>
          <w:tab w:val="left" w:pos="2458"/>
        </w:tabs>
        <w:jc w:val="left"/>
      </w:pPr>
      <w:r>
        <w:tab/>
      </w:r>
    </w:p>
    <w:p w14:paraId="162E0BEF" w14:textId="77777777" w:rsidR="007F197A" w:rsidRDefault="007F197A" w:rsidP="00C6554A">
      <w:pPr>
        <w:pStyle w:val="Photo"/>
      </w:pPr>
    </w:p>
    <w:p w14:paraId="7F8C7CED" w14:textId="77777777" w:rsidR="007F197A" w:rsidRDefault="007F197A" w:rsidP="00C6554A">
      <w:pPr>
        <w:pStyle w:val="Photo"/>
      </w:pPr>
    </w:p>
    <w:p w14:paraId="4BA19DA3" w14:textId="77777777" w:rsidR="007F197A" w:rsidRDefault="007F197A" w:rsidP="00C6554A">
      <w:pPr>
        <w:pStyle w:val="Photo"/>
      </w:pPr>
    </w:p>
    <w:p w14:paraId="122954B4" w14:textId="77777777" w:rsidR="007F197A" w:rsidRDefault="007F197A" w:rsidP="00C6554A">
      <w:pPr>
        <w:pStyle w:val="Photo"/>
      </w:pPr>
    </w:p>
    <w:p w14:paraId="56A332BD" w14:textId="77777777" w:rsidR="007F197A" w:rsidRDefault="007F197A" w:rsidP="00C6554A">
      <w:pPr>
        <w:pStyle w:val="Photo"/>
      </w:pPr>
    </w:p>
    <w:p w14:paraId="4DDE6316" w14:textId="77777777" w:rsidR="007F197A" w:rsidRDefault="007F197A" w:rsidP="00C6554A">
      <w:pPr>
        <w:pStyle w:val="Photo"/>
      </w:pPr>
    </w:p>
    <w:p w14:paraId="678C2871" w14:textId="77777777" w:rsidR="007F197A" w:rsidRDefault="007F197A" w:rsidP="00C6554A">
      <w:pPr>
        <w:pStyle w:val="Photo"/>
      </w:pPr>
    </w:p>
    <w:p w14:paraId="06F87502" w14:textId="77777777" w:rsidR="007F197A" w:rsidRDefault="007F197A" w:rsidP="00C6554A">
      <w:pPr>
        <w:pStyle w:val="Photo"/>
      </w:pPr>
    </w:p>
    <w:p w14:paraId="04AD8E2B" w14:textId="77777777" w:rsidR="007F197A" w:rsidRDefault="007F197A" w:rsidP="00C6554A">
      <w:pPr>
        <w:pStyle w:val="Photo"/>
      </w:pPr>
    </w:p>
    <w:p w14:paraId="1133C331" w14:textId="2220A5FC" w:rsidR="007F197A" w:rsidRDefault="006028F1" w:rsidP="006028F1">
      <w:pPr>
        <w:pStyle w:val="Photo"/>
        <w:tabs>
          <w:tab w:val="left" w:pos="4824"/>
        </w:tabs>
        <w:jc w:val="left"/>
      </w:pPr>
      <w:r>
        <w:tab/>
      </w:r>
    </w:p>
    <w:p w14:paraId="09D3F1CA" w14:textId="77777777" w:rsidR="007F197A" w:rsidRDefault="007F197A" w:rsidP="00C6554A">
      <w:pPr>
        <w:pStyle w:val="Photo"/>
      </w:pPr>
    </w:p>
    <w:p w14:paraId="22EF94B2" w14:textId="77777777" w:rsidR="007F197A" w:rsidRDefault="007F197A" w:rsidP="00C6554A">
      <w:pPr>
        <w:pStyle w:val="Photo"/>
      </w:pPr>
    </w:p>
    <w:p w14:paraId="5C2840FC" w14:textId="77777777" w:rsidR="007F197A" w:rsidRDefault="007F197A" w:rsidP="00C6554A">
      <w:pPr>
        <w:pStyle w:val="Photo"/>
      </w:pPr>
    </w:p>
    <w:p w14:paraId="0F51F8F6" w14:textId="77777777" w:rsidR="007F197A" w:rsidRDefault="007F197A" w:rsidP="00C6554A">
      <w:pPr>
        <w:pStyle w:val="Photo"/>
      </w:pPr>
    </w:p>
    <w:p w14:paraId="56C8C10B" w14:textId="77777777" w:rsidR="007F197A" w:rsidRDefault="007F197A" w:rsidP="00C6554A">
      <w:pPr>
        <w:pStyle w:val="Photo"/>
      </w:pPr>
    </w:p>
    <w:p w14:paraId="6EA2AE5E" w14:textId="77777777" w:rsidR="007F197A" w:rsidRDefault="007F197A" w:rsidP="00C6554A">
      <w:pPr>
        <w:pStyle w:val="Photo"/>
      </w:pPr>
    </w:p>
    <w:p w14:paraId="72083126" w14:textId="77777777" w:rsidR="007F197A" w:rsidRDefault="007F197A" w:rsidP="00C6554A">
      <w:pPr>
        <w:pStyle w:val="Photo"/>
      </w:pPr>
    </w:p>
    <w:p w14:paraId="3F527950" w14:textId="77777777" w:rsidR="007F197A" w:rsidRPr="008B5277" w:rsidRDefault="007F197A" w:rsidP="00C6554A">
      <w:pPr>
        <w:pStyle w:val="Photo"/>
      </w:pPr>
    </w:p>
    <w:bookmarkEnd w:id="0"/>
    <w:bookmarkEnd w:id="1"/>
    <w:bookmarkEnd w:id="2"/>
    <w:bookmarkEnd w:id="3"/>
    <w:bookmarkEnd w:id="4"/>
    <w:p w14:paraId="5A04CB4D" w14:textId="77777777" w:rsidR="00360E10" w:rsidRDefault="00360E10" w:rsidP="00C6554A">
      <w:pPr>
        <w:pStyle w:val="Title"/>
      </w:pPr>
      <w:r>
        <w:t>Computer Architectures</w:t>
      </w:r>
    </w:p>
    <w:p w14:paraId="04F82FA1" w14:textId="302B1B6D" w:rsidR="00C6554A" w:rsidRDefault="00360E10" w:rsidP="00C6554A">
      <w:pPr>
        <w:pStyle w:val="Title"/>
      </w:pPr>
      <w:r>
        <w:t>Lab</w:t>
      </w:r>
      <w:r w:rsidR="007F197A">
        <w:t xml:space="preserve"> Report</w:t>
      </w:r>
      <w:r w:rsidR="000012A4">
        <w:t xml:space="preserve"> 2</w:t>
      </w:r>
    </w:p>
    <w:p w14:paraId="4047E11F" w14:textId="1EB5BCF8" w:rsidR="00C6554A" w:rsidRPr="00D5413C" w:rsidRDefault="00A92EBB" w:rsidP="00C6554A">
      <w:pPr>
        <w:pStyle w:val="Subtitle"/>
      </w:pPr>
      <w:r>
        <w:t>Datapath Design</w:t>
      </w:r>
    </w:p>
    <w:p w14:paraId="20942D7E" w14:textId="1675D9E8" w:rsidR="00C6554A" w:rsidRDefault="00900FE1" w:rsidP="00C6554A">
      <w:pPr>
        <w:pStyle w:val="ContactInfo"/>
      </w:pPr>
      <w:r w:rsidRPr="00900FE1">
        <w:t>Y3839090 &amp; Y3840426</w:t>
      </w:r>
      <w:r w:rsidR="007F197A">
        <w:t xml:space="preserve">| </w:t>
      </w:r>
      <w:r>
        <w:t>Computer Architectures</w:t>
      </w:r>
      <w:r w:rsidR="007F197A">
        <w:t xml:space="preserve"> |</w:t>
      </w:r>
      <w:r w:rsidR="007F197A" w:rsidRPr="00D5413C">
        <w:t xml:space="preserve"> </w:t>
      </w:r>
      <w:r w:rsidR="007F197A">
        <w:t>ELE</w:t>
      </w:r>
      <w:r w:rsidR="007F197A" w:rsidRPr="00BA4479">
        <w:rPr>
          <w:rFonts w:ascii="Cambria" w:hAnsi="Cambria"/>
        </w:rPr>
        <w:t>0000</w:t>
      </w:r>
      <w:r w:rsidR="00F84AA8">
        <w:rPr>
          <w:rFonts w:ascii="Cambria" w:hAnsi="Cambria"/>
        </w:rPr>
        <w:t>9</w:t>
      </w:r>
      <w:r w:rsidR="007F197A">
        <w:t xml:space="preserve">I </w:t>
      </w:r>
      <w:r w:rsidR="00C6554A">
        <w:br w:type="page"/>
      </w:r>
    </w:p>
    <w:p w14:paraId="6FA1FC55" w14:textId="21CBA01C" w:rsidR="000708BA" w:rsidRDefault="00355058" w:rsidP="000708BA">
      <w:pPr>
        <w:pStyle w:val="Heading1"/>
        <w:jc w:val="center"/>
        <w:rPr>
          <w:b/>
          <w:color w:val="auto"/>
          <w:sz w:val="44"/>
          <w:u w:val="single"/>
        </w:rPr>
      </w:pPr>
      <w:r>
        <w:rPr>
          <w:b/>
          <w:color w:val="auto"/>
          <w:sz w:val="44"/>
          <w:u w:val="single"/>
        </w:rPr>
        <w:lastRenderedPageBreak/>
        <w:t>ALL DataPaths</w:t>
      </w:r>
    </w:p>
    <w:p w14:paraId="514988B6" w14:textId="739B91E0" w:rsidR="00EF497F" w:rsidRPr="00EA60F7" w:rsidRDefault="00900FE1" w:rsidP="00042DBE">
      <w:pPr>
        <w:rPr>
          <w:sz w:val="32"/>
        </w:rPr>
      </w:pPr>
      <w:r w:rsidRPr="00900FE1">
        <w:rPr>
          <w:noProof/>
          <w:sz w:val="32"/>
          <w:lang w:val="en-GB" w:eastAsia="en-GB"/>
        </w:rPr>
        <mc:AlternateContent>
          <mc:Choice Requires="wps">
            <w:drawing>
              <wp:anchor distT="45720" distB="45720" distL="114300" distR="114300" simplePos="0" relativeHeight="251659264" behindDoc="1" locked="0" layoutInCell="1" allowOverlap="1" wp14:anchorId="2D6E1803" wp14:editId="55CA14AE">
                <wp:simplePos x="0" y="0"/>
                <wp:positionH relativeFrom="margin">
                  <wp:posOffset>-355600</wp:posOffset>
                </wp:positionH>
                <wp:positionV relativeFrom="paragraph">
                  <wp:posOffset>382270</wp:posOffset>
                </wp:positionV>
                <wp:extent cx="7543165" cy="8117840"/>
                <wp:effectExtent l="0" t="0" r="26035" b="35560"/>
                <wp:wrapTight wrapText="bothSides">
                  <wp:wrapPolygon edited="0">
                    <wp:start x="0" y="0"/>
                    <wp:lineTo x="0" y="21627"/>
                    <wp:lineTo x="21602" y="21627"/>
                    <wp:lineTo x="2160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165" cy="8117840"/>
                        </a:xfrm>
                        <a:prstGeom prst="rect">
                          <a:avLst/>
                        </a:prstGeom>
                        <a:solidFill>
                          <a:srgbClr val="FFFFFF"/>
                        </a:solidFill>
                        <a:ln w="3175">
                          <a:solidFill>
                            <a:schemeClr val="tx1"/>
                          </a:solidFill>
                          <a:miter lim="800000"/>
                          <a:headEnd/>
                          <a:tailEnd/>
                        </a:ln>
                      </wps:spPr>
                      <wps:txbx>
                        <w:txbxContent>
                          <w:p w14:paraId="17C90B8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w:t>
                            </w:r>
                          </w:p>
                          <w:p w14:paraId="16CCADC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xml:space="preserve">-- </w:t>
                            </w:r>
                          </w:p>
                          <w:p w14:paraId="4533CD23"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Uni</w:t>
                            </w:r>
                            <w:r w:rsidRPr="00EA60F7">
                              <w:rPr>
                                <w:rFonts w:ascii="Courier New" w:hAnsi="Courier New" w:cs="Courier New"/>
                                <w:color w:val="008000"/>
                                <w:sz w:val="13"/>
                                <w:szCs w:val="20"/>
                                <w:highlight w:val="white"/>
                                <w:lang w:val="en-GB"/>
                              </w:rPr>
                              <w:tab/>
                            </w:r>
                            <w:r w:rsidRPr="00EA60F7">
                              <w:rPr>
                                <w:rFonts w:ascii="Courier New" w:hAnsi="Courier New" w:cs="Courier New"/>
                                <w:color w:val="008000"/>
                                <w:sz w:val="13"/>
                                <w:szCs w:val="20"/>
                                <w:highlight w:val="white"/>
                                <w:lang w:val="en-GB"/>
                              </w:rPr>
                              <w:tab/>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University of York</w:t>
                            </w:r>
                          </w:p>
                          <w:p w14:paraId="6F519EB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Course</w:t>
                            </w:r>
                            <w:r w:rsidRPr="00EA60F7">
                              <w:rPr>
                                <w:rFonts w:ascii="Courier New" w:hAnsi="Courier New" w:cs="Courier New"/>
                                <w:color w:val="008000"/>
                                <w:sz w:val="13"/>
                                <w:szCs w:val="20"/>
                                <w:highlight w:val="white"/>
                                <w:lang w:val="en-GB"/>
                              </w:rPr>
                              <w:tab/>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Electronic Engineering</w:t>
                            </w:r>
                          </w:p>
                          <w:p w14:paraId="2943AF80"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xml:space="preserve">-- Module  </w:t>
                            </w:r>
                            <w:r w:rsidRPr="00EA60F7">
                              <w:rPr>
                                <w:rFonts w:ascii="Courier New" w:hAnsi="Courier New" w:cs="Courier New"/>
                                <w:color w:val="008000"/>
                                <w:sz w:val="13"/>
                                <w:szCs w:val="20"/>
                                <w:highlight w:val="white"/>
                                <w:lang w:val="en-GB"/>
                              </w:rPr>
                              <w:tab/>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 xml:space="preserve">Computer Architectures </w:t>
                            </w:r>
                          </w:p>
                          <w:p w14:paraId="24B0784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Engineers</w:t>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Y3839090 &amp; Y3840426</w:t>
                            </w:r>
                          </w:p>
                          <w:p w14:paraId="2102E6CE"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xml:space="preserve">-- </w:t>
                            </w:r>
                          </w:p>
                          <w:p w14:paraId="075D2A5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Create Date</w:t>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 xml:space="preserve">13:19:20 02/17/2017 </w:t>
                            </w:r>
                          </w:p>
                          <w:p w14:paraId="1C2E9D6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Design Name</w:t>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 xml:space="preserve">ALU_param - Behavioral </w:t>
                            </w:r>
                          </w:p>
                          <w:p w14:paraId="4359690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Description</w:t>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 xml:space="preserve">A paramateriable integer ALU. </w:t>
                            </w:r>
                            <w:r w:rsidRPr="00EA60F7">
                              <w:rPr>
                                <w:rFonts w:ascii="Courier New" w:hAnsi="Courier New" w:cs="Courier New"/>
                                <w:color w:val="008000"/>
                                <w:sz w:val="13"/>
                                <w:szCs w:val="20"/>
                                <w:highlight w:val="white"/>
                                <w:lang w:val="en-GB"/>
                              </w:rPr>
                              <w:tab/>
                            </w:r>
                            <w:r w:rsidRPr="00EA60F7">
                              <w:rPr>
                                <w:rFonts w:ascii="Courier New" w:hAnsi="Courier New" w:cs="Courier New"/>
                                <w:color w:val="008000"/>
                                <w:sz w:val="13"/>
                                <w:szCs w:val="20"/>
                                <w:highlight w:val="white"/>
                                <w:lang w:val="en-GB"/>
                              </w:rPr>
                              <w:tab/>
                            </w:r>
                          </w:p>
                          <w:p w14:paraId="581F585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w:t>
                            </w:r>
                          </w:p>
                          <w:p w14:paraId="458C9B7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w:t>
                            </w:r>
                          </w:p>
                          <w:p w14:paraId="3E34A48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library</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00"/>
                                <w:sz w:val="13"/>
                                <w:szCs w:val="20"/>
                                <w:highlight w:val="white"/>
                                <w:lang w:val="en-GB"/>
                              </w:rPr>
                              <w:t>IEEE</w:t>
                            </w:r>
                            <w:r w:rsidRPr="00EA60F7">
                              <w:rPr>
                                <w:rFonts w:ascii="Courier New" w:hAnsi="Courier New" w:cs="Courier New"/>
                                <w:b/>
                                <w:bCs/>
                                <w:color w:val="000080"/>
                                <w:sz w:val="13"/>
                                <w:szCs w:val="20"/>
                                <w:highlight w:val="white"/>
                                <w:lang w:val="en-GB"/>
                              </w:rPr>
                              <w:t>;</w:t>
                            </w:r>
                          </w:p>
                          <w:p w14:paraId="0498C4C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use</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00"/>
                                <w:sz w:val="13"/>
                                <w:szCs w:val="20"/>
                                <w:highlight w:val="white"/>
                                <w:lang w:val="en-GB"/>
                              </w:rPr>
                              <w:t>IEEE</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800000"/>
                                <w:sz w:val="13"/>
                                <w:szCs w:val="20"/>
                                <w:highlight w:val="white"/>
                                <w:lang w:val="en-GB"/>
                              </w:rPr>
                              <w:t>STD_LOGIC_1164</w:t>
                            </w:r>
                            <w:r w:rsidRPr="00EA60F7">
                              <w:rPr>
                                <w:rFonts w:ascii="Courier New" w:hAnsi="Courier New" w:cs="Courier New"/>
                                <w:b/>
                                <w:bCs/>
                                <w:color w:val="000080"/>
                                <w:sz w:val="13"/>
                                <w:szCs w:val="20"/>
                                <w:highlight w:val="white"/>
                                <w:lang w:val="en-GB"/>
                              </w:rPr>
                              <w:t>.</w:t>
                            </w:r>
                            <w:r w:rsidRPr="00EA60F7">
                              <w:rPr>
                                <w:rFonts w:ascii="Courier New" w:hAnsi="Courier New" w:cs="Courier New"/>
                                <w:b/>
                                <w:bCs/>
                                <w:color w:val="0000FF"/>
                                <w:sz w:val="13"/>
                                <w:szCs w:val="20"/>
                                <w:highlight w:val="white"/>
                                <w:lang w:val="en-GB"/>
                              </w:rPr>
                              <w:t>ALL</w:t>
                            </w:r>
                            <w:r w:rsidRPr="00EA60F7">
                              <w:rPr>
                                <w:rFonts w:ascii="Courier New" w:hAnsi="Courier New" w:cs="Courier New"/>
                                <w:b/>
                                <w:bCs/>
                                <w:color w:val="000080"/>
                                <w:sz w:val="13"/>
                                <w:szCs w:val="20"/>
                                <w:highlight w:val="white"/>
                                <w:lang w:val="en-GB"/>
                              </w:rPr>
                              <w:t>;</w:t>
                            </w:r>
                          </w:p>
                          <w:p w14:paraId="73C107A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use</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00"/>
                                <w:sz w:val="13"/>
                                <w:szCs w:val="20"/>
                                <w:highlight w:val="white"/>
                                <w:lang w:val="en-GB"/>
                              </w:rPr>
                              <w:t>IEEE</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800000"/>
                                <w:sz w:val="13"/>
                                <w:szCs w:val="20"/>
                                <w:highlight w:val="white"/>
                                <w:lang w:val="en-GB"/>
                              </w:rPr>
                              <w:t>NUMERIC_STD</w:t>
                            </w:r>
                            <w:r w:rsidRPr="00EA60F7">
                              <w:rPr>
                                <w:rFonts w:ascii="Courier New" w:hAnsi="Courier New" w:cs="Courier New"/>
                                <w:b/>
                                <w:bCs/>
                                <w:color w:val="000080"/>
                                <w:sz w:val="13"/>
                                <w:szCs w:val="20"/>
                                <w:highlight w:val="white"/>
                                <w:lang w:val="en-GB"/>
                              </w:rPr>
                              <w:t>.</w:t>
                            </w:r>
                            <w:r w:rsidRPr="00EA60F7">
                              <w:rPr>
                                <w:rFonts w:ascii="Courier New" w:hAnsi="Courier New" w:cs="Courier New"/>
                                <w:b/>
                                <w:bCs/>
                                <w:color w:val="0000FF"/>
                                <w:sz w:val="13"/>
                                <w:szCs w:val="20"/>
                                <w:highlight w:val="white"/>
                                <w:lang w:val="en-GB"/>
                              </w:rPr>
                              <w:t>ALL</w:t>
                            </w:r>
                            <w:r w:rsidRPr="00EA60F7">
                              <w:rPr>
                                <w:rFonts w:ascii="Courier New" w:hAnsi="Courier New" w:cs="Courier New"/>
                                <w:b/>
                                <w:bCs/>
                                <w:color w:val="000080"/>
                                <w:sz w:val="13"/>
                                <w:szCs w:val="20"/>
                                <w:highlight w:val="white"/>
                                <w:lang w:val="en-GB"/>
                              </w:rPr>
                              <w:t>;</w:t>
                            </w:r>
                          </w:p>
                          <w:p w14:paraId="4F4FDFA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use</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00"/>
                                <w:sz w:val="13"/>
                                <w:szCs w:val="20"/>
                                <w:highlight w:val="white"/>
                                <w:lang w:val="en-GB"/>
                              </w:rPr>
                              <w:t>work</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DigEng</w:t>
                            </w:r>
                            <w:r w:rsidRPr="00EA60F7">
                              <w:rPr>
                                <w:rFonts w:ascii="Courier New" w:hAnsi="Courier New" w:cs="Courier New"/>
                                <w:b/>
                                <w:bCs/>
                                <w:color w:val="000080"/>
                                <w:sz w:val="13"/>
                                <w:szCs w:val="20"/>
                                <w:highlight w:val="white"/>
                                <w:lang w:val="en-GB"/>
                              </w:rPr>
                              <w:t>.</w:t>
                            </w:r>
                            <w:r w:rsidRPr="00EA60F7">
                              <w:rPr>
                                <w:rFonts w:ascii="Courier New" w:hAnsi="Courier New" w:cs="Courier New"/>
                                <w:b/>
                                <w:bCs/>
                                <w:color w:val="0000FF"/>
                                <w:sz w:val="13"/>
                                <w:szCs w:val="20"/>
                                <w:highlight w:val="white"/>
                                <w:lang w:val="en-GB"/>
                              </w:rPr>
                              <w:t>ALL</w:t>
                            </w:r>
                            <w:r w:rsidRPr="00EA60F7">
                              <w:rPr>
                                <w:rFonts w:ascii="Courier New" w:hAnsi="Courier New" w:cs="Courier New"/>
                                <w:b/>
                                <w:bCs/>
                                <w:color w:val="000080"/>
                                <w:sz w:val="13"/>
                                <w:szCs w:val="20"/>
                                <w:highlight w:val="white"/>
                                <w:lang w:val="en-GB"/>
                              </w:rPr>
                              <w:t>;</w:t>
                            </w:r>
                          </w:p>
                          <w:p w14:paraId="4643A38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2BE4F25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entity</w:t>
                            </w:r>
                            <w:proofErr w:type="gramEnd"/>
                            <w:r w:rsidRPr="00EA60F7">
                              <w:rPr>
                                <w:rFonts w:ascii="Courier New" w:hAnsi="Courier New" w:cs="Courier New"/>
                                <w:color w:val="000000"/>
                                <w:sz w:val="13"/>
                                <w:szCs w:val="20"/>
                                <w:highlight w:val="white"/>
                                <w:lang w:val="en-GB"/>
                              </w:rPr>
                              <w:t xml:space="preserve"> ALU_param </w:t>
                            </w:r>
                            <w:r w:rsidRPr="00EA60F7">
                              <w:rPr>
                                <w:rFonts w:ascii="Courier New" w:hAnsi="Courier New" w:cs="Courier New"/>
                                <w:b/>
                                <w:bCs/>
                                <w:color w:val="0000FF"/>
                                <w:sz w:val="13"/>
                                <w:szCs w:val="20"/>
                                <w:highlight w:val="white"/>
                                <w:lang w:val="en-GB"/>
                              </w:rPr>
                              <w:t>is</w:t>
                            </w:r>
                          </w:p>
                          <w:p w14:paraId="0931E95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Generic</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p>
                          <w:p w14:paraId="5AD0AFF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N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natural</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8</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data size in bits</w:t>
                            </w:r>
                          </w:p>
                          <w:p w14:paraId="12FBE4B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80"/>
                                <w:sz w:val="13"/>
                                <w:szCs w:val="20"/>
                                <w:highlight w:val="white"/>
                                <w:lang w:val="en-GB"/>
                              </w:rPr>
                              <w:t>);</w:t>
                            </w:r>
                          </w:p>
                          <w:p w14:paraId="6481DA41"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Port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p>
                          <w:p w14:paraId="649EDC0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A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in</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p>
                          <w:p w14:paraId="3D6C18B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B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in</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p>
                          <w:p w14:paraId="76FDF1D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X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in</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log2</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shift/rotate amount input</w:t>
                            </w:r>
                          </w:p>
                          <w:p w14:paraId="07337D28" w14:textId="5BDE781D"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ctrl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in</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3</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00C05124">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control signals from opcode</w:t>
                            </w:r>
                          </w:p>
                          <w:p w14:paraId="5D5515E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O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out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p>
                          <w:p w14:paraId="24367632" w14:textId="176F2810"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flags</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b/>
                                <w:bCs/>
                                <w:color w:val="0000FF"/>
                                <w:sz w:val="13"/>
                                <w:szCs w:val="20"/>
                                <w:highlight w:val="white"/>
                                <w:lang w:val="en-GB"/>
                              </w:rPr>
                              <w:t>out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7</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00C05124">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flags</w:t>
                            </w:r>
                          </w:p>
                          <w:p w14:paraId="58611AE1"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80"/>
                                <w:sz w:val="13"/>
                                <w:szCs w:val="20"/>
                                <w:highlight w:val="white"/>
                                <w:lang w:val="en-GB"/>
                              </w:rPr>
                              <w:t>);</w:t>
                            </w:r>
                          </w:p>
                          <w:p w14:paraId="205104D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end</w:t>
                            </w:r>
                            <w:proofErr w:type="gramEnd"/>
                            <w:r w:rsidRPr="00EA60F7">
                              <w:rPr>
                                <w:rFonts w:ascii="Courier New" w:hAnsi="Courier New" w:cs="Courier New"/>
                                <w:color w:val="000000"/>
                                <w:sz w:val="13"/>
                                <w:szCs w:val="20"/>
                                <w:highlight w:val="white"/>
                                <w:lang w:val="en-GB"/>
                              </w:rPr>
                              <w:t xml:space="preserve"> ALU_param</w:t>
                            </w:r>
                            <w:r w:rsidRPr="00EA60F7">
                              <w:rPr>
                                <w:rFonts w:ascii="Courier New" w:hAnsi="Courier New" w:cs="Courier New"/>
                                <w:b/>
                                <w:bCs/>
                                <w:color w:val="000080"/>
                                <w:sz w:val="13"/>
                                <w:szCs w:val="20"/>
                                <w:highlight w:val="white"/>
                                <w:lang w:val="en-GB"/>
                              </w:rPr>
                              <w:t>;</w:t>
                            </w:r>
                          </w:p>
                          <w:p w14:paraId="5F33F43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672DA837"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architecture</w:t>
                            </w:r>
                            <w:proofErr w:type="gramEnd"/>
                            <w:r w:rsidRPr="00EA60F7">
                              <w:rPr>
                                <w:rFonts w:ascii="Courier New" w:hAnsi="Courier New" w:cs="Courier New"/>
                                <w:color w:val="000000"/>
                                <w:sz w:val="13"/>
                                <w:szCs w:val="20"/>
                                <w:highlight w:val="white"/>
                                <w:lang w:val="en-GB"/>
                              </w:rPr>
                              <w:t xml:space="preserve"> Behavioral </w:t>
                            </w:r>
                            <w:r w:rsidRPr="00EA60F7">
                              <w:rPr>
                                <w:rFonts w:ascii="Courier New" w:hAnsi="Courier New" w:cs="Courier New"/>
                                <w:b/>
                                <w:bCs/>
                                <w:color w:val="0000FF"/>
                                <w:sz w:val="13"/>
                                <w:szCs w:val="20"/>
                                <w:highlight w:val="white"/>
                                <w:lang w:val="en-GB"/>
                              </w:rPr>
                              <w:t>of</w:t>
                            </w:r>
                            <w:r w:rsidRPr="00EA60F7">
                              <w:rPr>
                                <w:rFonts w:ascii="Courier New" w:hAnsi="Courier New" w:cs="Courier New"/>
                                <w:color w:val="000000"/>
                                <w:sz w:val="13"/>
                                <w:szCs w:val="20"/>
                                <w:highlight w:val="white"/>
                                <w:lang w:val="en-GB"/>
                              </w:rPr>
                              <w:t xml:space="preserve"> ALU_param </w:t>
                            </w:r>
                            <w:r w:rsidRPr="00EA60F7">
                              <w:rPr>
                                <w:rFonts w:ascii="Courier New" w:hAnsi="Courier New" w:cs="Courier New"/>
                                <w:b/>
                                <w:bCs/>
                                <w:color w:val="0000FF"/>
                                <w:sz w:val="13"/>
                                <w:szCs w:val="20"/>
                                <w:highlight w:val="white"/>
                                <w:lang w:val="en-GB"/>
                              </w:rPr>
                              <w:t>is</w:t>
                            </w:r>
                          </w:p>
                          <w:p w14:paraId="5D9B40F0"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281713C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xml:space="preserve">-- </w:t>
                            </w:r>
                            <w:proofErr w:type="gramStart"/>
                            <w:r w:rsidRPr="00EA60F7">
                              <w:rPr>
                                <w:rFonts w:ascii="Courier New" w:hAnsi="Courier New" w:cs="Courier New"/>
                                <w:color w:val="008000"/>
                                <w:sz w:val="13"/>
                                <w:szCs w:val="20"/>
                                <w:highlight w:val="white"/>
                                <w:lang w:val="en-GB"/>
                              </w:rPr>
                              <w:t>internal</w:t>
                            </w:r>
                            <w:proofErr w:type="gramEnd"/>
                            <w:r w:rsidRPr="00EA60F7">
                              <w:rPr>
                                <w:rFonts w:ascii="Courier New" w:hAnsi="Courier New" w:cs="Courier New"/>
                                <w:color w:val="008000"/>
                                <w:sz w:val="13"/>
                                <w:szCs w:val="20"/>
                                <w:highlight w:val="white"/>
                                <w:lang w:val="en-GB"/>
                              </w:rPr>
                              <w:t xml:space="preserve"> signed signal for A and B inpy=uts</w:t>
                            </w:r>
                          </w:p>
                          <w:p w14:paraId="185F666F"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signal</w:t>
                            </w:r>
                            <w:proofErr w:type="gramEnd"/>
                            <w:r w:rsidRPr="00EA60F7">
                              <w:rPr>
                                <w:rFonts w:ascii="Courier New" w:hAnsi="Courier New" w:cs="Courier New"/>
                                <w:color w:val="000000"/>
                                <w:sz w:val="13"/>
                                <w:szCs w:val="20"/>
                                <w:highlight w:val="white"/>
                                <w:lang w:val="en-GB"/>
                              </w:rPr>
                              <w:t xml:space="preserve"> A_itrn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SIGNED</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p>
                          <w:p w14:paraId="1EE9645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signal</w:t>
                            </w:r>
                            <w:proofErr w:type="gramEnd"/>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SIGNED</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p>
                          <w:p w14:paraId="7ABAA03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
                          <w:p w14:paraId="64A22710"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xml:space="preserve">-- </w:t>
                            </w:r>
                            <w:proofErr w:type="gramStart"/>
                            <w:r w:rsidRPr="00EA60F7">
                              <w:rPr>
                                <w:rFonts w:ascii="Courier New" w:hAnsi="Courier New" w:cs="Courier New"/>
                                <w:color w:val="008000"/>
                                <w:sz w:val="13"/>
                                <w:szCs w:val="20"/>
                                <w:highlight w:val="white"/>
                                <w:lang w:val="en-GB"/>
                              </w:rPr>
                              <w:t>internal</w:t>
                            </w:r>
                            <w:proofErr w:type="gramEnd"/>
                            <w:r w:rsidRPr="00EA60F7">
                              <w:rPr>
                                <w:rFonts w:ascii="Courier New" w:hAnsi="Courier New" w:cs="Courier New"/>
                                <w:color w:val="008000"/>
                                <w:sz w:val="13"/>
                                <w:szCs w:val="20"/>
                                <w:highlight w:val="white"/>
                                <w:lang w:val="en-GB"/>
                              </w:rPr>
                              <w:t xml:space="preserve"> integer for X</w:t>
                            </w:r>
                          </w:p>
                          <w:p w14:paraId="3BC1880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signal</w:t>
                            </w:r>
                            <w:proofErr w:type="gramEnd"/>
                            <w:r w:rsidRPr="00EA60F7">
                              <w:rPr>
                                <w:rFonts w:ascii="Courier New" w:hAnsi="Courier New" w:cs="Courier New"/>
                                <w:color w:val="000000"/>
                                <w:sz w:val="13"/>
                                <w:szCs w:val="20"/>
                                <w:highlight w:val="white"/>
                                <w:lang w:val="en-GB"/>
                              </w:rPr>
                              <w:t xml:space="preserve"> X_itrn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integer</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p>
                          <w:p w14:paraId="0A8C27A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
                          <w:p w14:paraId="3DD9BA23"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xml:space="preserve">-- </w:t>
                            </w:r>
                            <w:proofErr w:type="gramStart"/>
                            <w:r w:rsidRPr="00EA60F7">
                              <w:rPr>
                                <w:rFonts w:ascii="Courier New" w:hAnsi="Courier New" w:cs="Courier New"/>
                                <w:color w:val="008000"/>
                                <w:sz w:val="13"/>
                                <w:szCs w:val="20"/>
                                <w:highlight w:val="white"/>
                                <w:lang w:val="en-GB"/>
                              </w:rPr>
                              <w:t>internal</w:t>
                            </w:r>
                            <w:proofErr w:type="gramEnd"/>
                            <w:r w:rsidRPr="00EA60F7">
                              <w:rPr>
                                <w:rFonts w:ascii="Courier New" w:hAnsi="Courier New" w:cs="Courier New"/>
                                <w:color w:val="008000"/>
                                <w:sz w:val="13"/>
                                <w:szCs w:val="20"/>
                                <w:highlight w:val="white"/>
                                <w:lang w:val="en-GB"/>
                              </w:rPr>
                              <w:t xml:space="preserve"> signed signal for output</w:t>
                            </w:r>
                          </w:p>
                          <w:p w14:paraId="64C6985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signal</w:t>
                            </w:r>
                            <w:proofErr w:type="gramEnd"/>
                            <w:r w:rsidRPr="00EA60F7">
                              <w:rPr>
                                <w:rFonts w:ascii="Courier New" w:hAnsi="Courier New" w:cs="Courier New"/>
                                <w:color w:val="000000"/>
                                <w:sz w:val="13"/>
                                <w:szCs w:val="20"/>
                                <w:highlight w:val="white"/>
                                <w:lang w:val="en-GB"/>
                              </w:rPr>
                              <w:t xml:space="preserve"> O_itrn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SIGNED</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p>
                          <w:p w14:paraId="31CF5AAF"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
                          <w:p w14:paraId="7AD6C8EE"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1CE75F1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xml:space="preserve">-- </w:t>
                            </w:r>
                            <w:proofErr w:type="gramStart"/>
                            <w:r w:rsidRPr="00EA60F7">
                              <w:rPr>
                                <w:rFonts w:ascii="Courier New" w:hAnsi="Courier New" w:cs="Courier New"/>
                                <w:color w:val="008000"/>
                                <w:sz w:val="13"/>
                                <w:szCs w:val="20"/>
                                <w:highlight w:val="white"/>
                                <w:lang w:val="en-GB"/>
                              </w:rPr>
                              <w:t>max</w:t>
                            </w:r>
                            <w:proofErr w:type="gramEnd"/>
                            <w:r w:rsidRPr="00EA60F7">
                              <w:rPr>
                                <w:rFonts w:ascii="Courier New" w:hAnsi="Courier New" w:cs="Courier New"/>
                                <w:color w:val="008000"/>
                                <w:sz w:val="13"/>
                                <w:szCs w:val="20"/>
                                <w:highlight w:val="white"/>
                                <w:lang w:val="en-GB"/>
                              </w:rPr>
                              <w:t xml:space="preserve"> positive and negitive N bit signed numbers</w:t>
                            </w:r>
                          </w:p>
                          <w:p w14:paraId="7338400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constant</w:t>
                            </w:r>
                            <w:proofErr w:type="gramEnd"/>
                            <w:r w:rsidRPr="00EA60F7">
                              <w:rPr>
                                <w:rFonts w:ascii="Courier New" w:hAnsi="Courier New" w:cs="Courier New"/>
                                <w:color w:val="000000"/>
                                <w:sz w:val="13"/>
                                <w:szCs w:val="20"/>
                                <w:highlight w:val="white"/>
                                <w:lang w:val="en-GB"/>
                              </w:rPr>
                              <w:t xml:space="preserve"> max_pos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SIGNED</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80FF"/>
                                <w:sz w:val="13"/>
                                <w:szCs w:val="20"/>
                                <w:highlight w:val="white"/>
                                <w:lang w:val="en-GB"/>
                              </w:rPr>
                              <w:t>to_signed</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2</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1</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p>
                          <w:p w14:paraId="4FFD801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constant</w:t>
                            </w:r>
                            <w:proofErr w:type="gramEnd"/>
                            <w:r w:rsidRPr="00EA60F7">
                              <w:rPr>
                                <w:rFonts w:ascii="Courier New" w:hAnsi="Courier New" w:cs="Courier New"/>
                                <w:color w:val="000000"/>
                                <w:sz w:val="13"/>
                                <w:szCs w:val="20"/>
                                <w:highlight w:val="white"/>
                                <w:lang w:val="en-GB"/>
                              </w:rPr>
                              <w:t xml:space="preserve"> max_neg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SIGNED</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80FF"/>
                                <w:sz w:val="13"/>
                                <w:szCs w:val="20"/>
                                <w:highlight w:val="white"/>
                                <w:lang w:val="en-GB"/>
                              </w:rPr>
                              <w:t>to_signed</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2</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N</w:t>
                            </w:r>
                            <w:r w:rsidRPr="00EA60F7">
                              <w:rPr>
                                <w:rFonts w:ascii="Courier New" w:hAnsi="Courier New" w:cs="Courier New"/>
                                <w:b/>
                                <w:bCs/>
                                <w:color w:val="000080"/>
                                <w:sz w:val="13"/>
                                <w:szCs w:val="20"/>
                                <w:highlight w:val="white"/>
                                <w:lang w:val="en-GB"/>
                              </w:rPr>
                              <w:t>);</w:t>
                            </w:r>
                          </w:p>
                          <w:p w14:paraId="4B27147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
                          <w:p w14:paraId="354928F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begin</w:t>
                            </w:r>
                            <w:proofErr w:type="gramEnd"/>
                          </w:p>
                          <w:p w14:paraId="52B48E3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73C1176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b/>
                                <w:bCs/>
                                <w:color w:val="000080"/>
                                <w:sz w:val="13"/>
                                <w:szCs w:val="20"/>
                                <w:highlight w:val="white"/>
                                <w:lang w:val="en-GB"/>
                              </w:rPr>
                              <w:t>&lt;=</w:t>
                            </w:r>
                            <w:r w:rsidRPr="00EA60F7">
                              <w:rPr>
                                <w:rFonts w:ascii="Courier New" w:hAnsi="Courier New" w:cs="Courier New"/>
                                <w:color w:val="000000"/>
                                <w:sz w:val="13"/>
                                <w:szCs w:val="20"/>
                                <w:highlight w:val="white"/>
                                <w:lang w:val="en-GB"/>
                              </w:rPr>
                              <w:t xml:space="preserve"> </w:t>
                            </w:r>
                            <w:proofErr w:type="gramStart"/>
                            <w:r w:rsidRPr="00EA60F7">
                              <w:rPr>
                                <w:rFonts w:ascii="Courier New" w:hAnsi="Courier New" w:cs="Courier New"/>
                                <w:color w:val="8000FF"/>
                                <w:sz w:val="13"/>
                                <w:szCs w:val="20"/>
                                <w:highlight w:val="white"/>
                                <w:lang w:val="en-GB"/>
                              </w:rPr>
                              <w:t>signed</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A</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converts A to signed and maps the result to A_itrn</w:t>
                            </w:r>
                          </w:p>
                          <w:p w14:paraId="51AB4CB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B_itrn </w:t>
                            </w:r>
                            <w:r w:rsidRPr="00EA60F7">
                              <w:rPr>
                                <w:rFonts w:ascii="Courier New" w:hAnsi="Courier New" w:cs="Courier New"/>
                                <w:b/>
                                <w:bCs/>
                                <w:color w:val="000080"/>
                                <w:sz w:val="13"/>
                                <w:szCs w:val="20"/>
                                <w:highlight w:val="white"/>
                                <w:lang w:val="en-GB"/>
                              </w:rPr>
                              <w:t>&lt;=</w:t>
                            </w:r>
                            <w:r w:rsidRPr="00EA60F7">
                              <w:rPr>
                                <w:rFonts w:ascii="Courier New" w:hAnsi="Courier New" w:cs="Courier New"/>
                                <w:color w:val="000000"/>
                                <w:sz w:val="13"/>
                                <w:szCs w:val="20"/>
                                <w:highlight w:val="white"/>
                                <w:lang w:val="en-GB"/>
                              </w:rPr>
                              <w:t xml:space="preserve"> </w:t>
                            </w:r>
                            <w:proofErr w:type="gramStart"/>
                            <w:r w:rsidRPr="00EA60F7">
                              <w:rPr>
                                <w:rFonts w:ascii="Courier New" w:hAnsi="Courier New" w:cs="Courier New"/>
                                <w:color w:val="8000FF"/>
                                <w:sz w:val="13"/>
                                <w:szCs w:val="20"/>
                                <w:highlight w:val="white"/>
                                <w:lang w:val="en-GB"/>
                              </w:rPr>
                              <w:t>signed</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B</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converts A to signed and maps the result to B_itrn</w:t>
                            </w:r>
                          </w:p>
                          <w:p w14:paraId="33ABE0C7"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
                          <w:p w14:paraId="63DAFE4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converts X to integer and maps the result to X_itrn</w:t>
                            </w:r>
                          </w:p>
                          <w:p w14:paraId="63597DF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X_itrn </w:t>
                            </w:r>
                            <w:r w:rsidRPr="00EA60F7">
                              <w:rPr>
                                <w:rFonts w:ascii="Courier New" w:hAnsi="Courier New" w:cs="Courier New"/>
                                <w:b/>
                                <w:bCs/>
                                <w:color w:val="000080"/>
                                <w:sz w:val="13"/>
                                <w:szCs w:val="20"/>
                                <w:highlight w:val="white"/>
                                <w:lang w:val="en-GB"/>
                              </w:rPr>
                              <w:t>&lt;=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80FF"/>
                                <w:sz w:val="13"/>
                                <w:szCs w:val="20"/>
                                <w:highlight w:val="white"/>
                                <w:lang w:val="en-GB"/>
                              </w:rPr>
                              <w:t>to_</w:t>
                            </w:r>
                            <w:proofErr w:type="gramStart"/>
                            <w:r w:rsidRPr="00EA60F7">
                              <w:rPr>
                                <w:rFonts w:ascii="Courier New" w:hAnsi="Courier New" w:cs="Courier New"/>
                                <w:b/>
                                <w:bCs/>
                                <w:color w:val="0080FF"/>
                                <w:sz w:val="13"/>
                                <w:szCs w:val="20"/>
                                <w:highlight w:val="white"/>
                                <w:lang w:val="en-GB"/>
                              </w:rPr>
                              <w:t>integer</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8000FF"/>
                                <w:sz w:val="13"/>
                                <w:szCs w:val="20"/>
                                <w:highlight w:val="white"/>
                                <w:lang w:val="en-GB"/>
                              </w:rPr>
                              <w:t>unsigned</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X</w:t>
                            </w:r>
                            <w:r w:rsidRPr="00EA60F7">
                              <w:rPr>
                                <w:rFonts w:ascii="Courier New" w:hAnsi="Courier New" w:cs="Courier New"/>
                                <w:b/>
                                <w:bCs/>
                                <w:color w:val="000080"/>
                                <w:sz w:val="13"/>
                                <w:szCs w:val="20"/>
                                <w:highlight w:val="white"/>
                                <w:lang w:val="en-GB"/>
                              </w:rPr>
                              <w:t>));</w:t>
                            </w:r>
                          </w:p>
                          <w:p w14:paraId="7B41A7C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20CF12C1"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converts O_itrn to a plain std_logic_vector and maps it to O</w:t>
                            </w:r>
                          </w:p>
                          <w:p w14:paraId="430F414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O </w:t>
                            </w:r>
                            <w:r w:rsidRPr="00EA60F7">
                              <w:rPr>
                                <w:rFonts w:ascii="Courier New" w:hAnsi="Courier New" w:cs="Courier New"/>
                                <w:b/>
                                <w:bCs/>
                                <w:color w:val="000080"/>
                                <w:sz w:val="13"/>
                                <w:szCs w:val="20"/>
                                <w:highlight w:val="white"/>
                                <w:lang w:val="en-GB"/>
                              </w:rPr>
                              <w:t>&lt;=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w:t>
                            </w:r>
                            <w:proofErr w:type="gramStart"/>
                            <w:r w:rsidRPr="00EA60F7">
                              <w:rPr>
                                <w:rFonts w:ascii="Courier New" w:hAnsi="Courier New" w:cs="Courier New"/>
                                <w:color w:val="8000FF"/>
                                <w:sz w:val="13"/>
                                <w:szCs w:val="20"/>
                                <w:highlight w:val="white"/>
                                <w:lang w:val="en-GB"/>
                              </w:rPr>
                              <w:t>vector</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O_itrn</w:t>
                            </w:r>
                            <w:r w:rsidRPr="00EA60F7">
                              <w:rPr>
                                <w:rFonts w:ascii="Courier New" w:hAnsi="Courier New" w:cs="Courier New"/>
                                <w:b/>
                                <w:bCs/>
                                <w:color w:val="000080"/>
                                <w:sz w:val="13"/>
                                <w:szCs w:val="20"/>
                                <w:highlight w:val="white"/>
                                <w:lang w:val="en-GB"/>
                              </w:rPr>
                              <w:t>);</w:t>
                            </w:r>
                          </w:p>
                          <w:p w14:paraId="3B47AEA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
                          <w:p w14:paraId="480464E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Main ALU multiplexer for each possible command</w:t>
                            </w:r>
                          </w:p>
                          <w:p w14:paraId="6B9F039F"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O_itrn </w:t>
                            </w:r>
                            <w:r w:rsidRPr="00EA60F7">
                              <w:rPr>
                                <w:rFonts w:ascii="Courier New" w:hAnsi="Courier New" w:cs="Courier New"/>
                                <w:b/>
                                <w:bCs/>
                                <w:color w:val="000080"/>
                                <w:sz w:val="13"/>
                                <w:szCs w:val="20"/>
                                <w:highlight w:val="white"/>
                                <w:lang w:val="en-GB"/>
                              </w:rPr>
                              <w:t>&lt;=</w:t>
                            </w:r>
                            <w:r w:rsidRPr="00EA60F7">
                              <w:rPr>
                                <w:rFonts w:ascii="Courier New" w:hAnsi="Courier New" w:cs="Courier New"/>
                                <w:color w:val="000000"/>
                                <w:sz w:val="13"/>
                                <w:szCs w:val="20"/>
                                <w:highlight w:val="white"/>
                                <w:lang w:val="en-GB"/>
                              </w:rPr>
                              <w:t xml:space="preserve"> </w:t>
                            </w:r>
                          </w:p>
                          <w:p w14:paraId="4E5ADC94" w14:textId="750452CE" w:rsidR="0087131A" w:rsidRPr="00EA60F7" w:rsidRDefault="00C05124"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Pr>
                                <w:rFonts w:ascii="Courier New" w:hAnsi="Courier New" w:cs="Courier New"/>
                                <w:color w:val="000000"/>
                                <w:sz w:val="13"/>
                                <w:szCs w:val="20"/>
                                <w:highlight w:val="white"/>
                                <w:lang w:val="en-GB"/>
                              </w:rPr>
                              <w:tab/>
                            </w:r>
                            <w:r>
                              <w:rPr>
                                <w:rFonts w:ascii="Courier New" w:hAnsi="Courier New" w:cs="Courier New"/>
                                <w:color w:val="000000"/>
                                <w:sz w:val="13"/>
                                <w:szCs w:val="20"/>
                                <w:highlight w:val="white"/>
                                <w:lang w:val="en-GB"/>
                              </w:rPr>
                              <w:tab/>
                            </w:r>
                            <w:r>
                              <w:rPr>
                                <w:rFonts w:ascii="Courier New" w:hAnsi="Courier New" w:cs="Courier New"/>
                                <w:color w:val="000000"/>
                                <w:sz w:val="13"/>
                                <w:szCs w:val="20"/>
                                <w:highlight w:val="white"/>
                                <w:lang w:val="en-GB"/>
                              </w:rPr>
                              <w:tab/>
                              <w:t xml:space="preserve">A_itrn </w:t>
                            </w:r>
                            <w:r>
                              <w:rPr>
                                <w:rFonts w:ascii="Courier New" w:hAnsi="Courier New" w:cs="Courier New"/>
                                <w:color w:val="000000"/>
                                <w:sz w:val="13"/>
                                <w:szCs w:val="20"/>
                                <w:highlight w:val="white"/>
                                <w:lang w:val="en-GB"/>
                              </w:rPr>
                              <w:tab/>
                            </w:r>
                            <w:r>
                              <w:rPr>
                                <w:rFonts w:ascii="Courier New" w:hAnsi="Courier New" w:cs="Courier New"/>
                                <w:color w:val="000000"/>
                                <w:sz w:val="13"/>
                                <w:szCs w:val="20"/>
                                <w:highlight w:val="white"/>
                                <w:lang w:val="en-GB"/>
                              </w:rPr>
                              <w:tab/>
                            </w:r>
                            <w:r>
                              <w:rPr>
                                <w:rFonts w:ascii="Courier New" w:hAnsi="Courier New" w:cs="Courier New"/>
                                <w:color w:val="000000"/>
                                <w:sz w:val="13"/>
                                <w:szCs w:val="20"/>
                                <w:highlight w:val="white"/>
                                <w:lang w:val="en-GB"/>
                              </w:rPr>
                              <w:tab/>
                            </w:r>
                            <w:r w:rsidR="0087131A" w:rsidRPr="00EA60F7">
                              <w:rPr>
                                <w:rFonts w:ascii="Courier New" w:hAnsi="Courier New" w:cs="Courier New"/>
                                <w:b/>
                                <w:bCs/>
                                <w:color w:val="0000FF"/>
                                <w:sz w:val="13"/>
                                <w:szCs w:val="20"/>
                                <w:highlight w:val="white"/>
                                <w:lang w:val="en-GB"/>
                              </w:rPr>
                              <w:t>when</w:t>
                            </w:r>
                            <w:r w:rsidR="0087131A" w:rsidRPr="00EA60F7">
                              <w:rPr>
                                <w:rFonts w:ascii="Courier New" w:hAnsi="Courier New" w:cs="Courier New"/>
                                <w:color w:val="000000"/>
                                <w:sz w:val="13"/>
                                <w:szCs w:val="20"/>
                                <w:highlight w:val="white"/>
                                <w:lang w:val="en-GB"/>
                              </w:rPr>
                              <w:t xml:space="preserve"> ctrl </w:t>
                            </w:r>
                            <w:r w:rsidR="0087131A" w:rsidRPr="00EA60F7">
                              <w:rPr>
                                <w:rFonts w:ascii="Courier New" w:hAnsi="Courier New" w:cs="Courier New"/>
                                <w:b/>
                                <w:bCs/>
                                <w:color w:val="000080"/>
                                <w:sz w:val="13"/>
                                <w:szCs w:val="20"/>
                                <w:highlight w:val="white"/>
                                <w:lang w:val="en-GB"/>
                              </w:rPr>
                              <w:t>=</w:t>
                            </w:r>
                            <w:r w:rsidR="0087131A" w:rsidRPr="00EA60F7">
                              <w:rPr>
                                <w:rFonts w:ascii="Courier New" w:hAnsi="Courier New" w:cs="Courier New"/>
                                <w:color w:val="000000"/>
                                <w:sz w:val="13"/>
                                <w:szCs w:val="20"/>
                                <w:highlight w:val="white"/>
                                <w:lang w:val="en-GB"/>
                              </w:rPr>
                              <w:t xml:space="preserve"> </w:t>
                            </w:r>
                            <w:r w:rsidR="0087131A" w:rsidRPr="00EA60F7">
                              <w:rPr>
                                <w:rFonts w:ascii="Courier New" w:hAnsi="Courier New" w:cs="Courier New"/>
                                <w:color w:val="808080"/>
                                <w:sz w:val="13"/>
                                <w:szCs w:val="20"/>
                                <w:highlight w:val="white"/>
                                <w:lang w:val="en-GB"/>
                              </w:rPr>
                              <w:t>"0000"</w:t>
                            </w:r>
                            <w:r w:rsidR="0087131A" w:rsidRPr="00EA60F7">
                              <w:rPr>
                                <w:rFonts w:ascii="Courier New" w:hAnsi="Courier New" w:cs="Courier New"/>
                                <w:color w:val="000000"/>
                                <w:sz w:val="13"/>
                                <w:szCs w:val="20"/>
                                <w:highlight w:val="white"/>
                                <w:lang w:val="en-GB"/>
                              </w:rPr>
                              <w:t xml:space="preserve"> </w:t>
                            </w:r>
                            <w:r w:rsidR="0087131A" w:rsidRPr="00EA60F7">
                              <w:rPr>
                                <w:rFonts w:ascii="Courier New" w:hAnsi="Courier New" w:cs="Courier New"/>
                                <w:b/>
                                <w:bCs/>
                                <w:color w:val="0000FF"/>
                                <w:sz w:val="13"/>
                                <w:szCs w:val="20"/>
                                <w:highlight w:val="white"/>
                                <w:lang w:val="en-GB"/>
                              </w:rPr>
                              <w:t>else</w:t>
                            </w:r>
                            <w:r w:rsidR="0087131A" w:rsidRPr="00EA60F7">
                              <w:rPr>
                                <w:rFonts w:ascii="Courier New" w:hAnsi="Courier New" w:cs="Courier New"/>
                                <w:color w:val="000000"/>
                                <w:sz w:val="13"/>
                                <w:szCs w:val="20"/>
                                <w:highlight w:val="white"/>
                                <w:lang w:val="en-GB"/>
                              </w:rPr>
                              <w:t xml:space="preserve"> </w:t>
                            </w:r>
                            <w:r w:rsidR="0087131A" w:rsidRPr="00EA60F7">
                              <w:rPr>
                                <w:rFonts w:ascii="Courier New" w:hAnsi="Courier New" w:cs="Courier New"/>
                                <w:color w:val="000000"/>
                                <w:sz w:val="13"/>
                                <w:szCs w:val="20"/>
                                <w:highlight w:val="white"/>
                                <w:lang w:val="en-GB"/>
                              </w:rPr>
                              <w:tab/>
                            </w:r>
                            <w:r>
                              <w:rPr>
                                <w:rFonts w:ascii="Courier New" w:hAnsi="Courier New" w:cs="Courier New"/>
                                <w:color w:val="000000"/>
                                <w:sz w:val="13"/>
                                <w:szCs w:val="20"/>
                                <w:highlight w:val="white"/>
                                <w:lang w:val="en-GB"/>
                              </w:rPr>
                              <w:t xml:space="preserve">         </w:t>
                            </w:r>
                            <w:r w:rsidR="0087131A" w:rsidRPr="00EA60F7">
                              <w:rPr>
                                <w:rFonts w:ascii="Courier New" w:hAnsi="Courier New" w:cs="Courier New"/>
                                <w:color w:val="008000"/>
                                <w:sz w:val="13"/>
                                <w:szCs w:val="20"/>
                                <w:highlight w:val="white"/>
                                <w:lang w:val="en-GB"/>
                              </w:rPr>
                              <w:t>-- Output A</w:t>
                            </w:r>
                          </w:p>
                          <w:p w14:paraId="0ECCF050"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color w:val="808000"/>
                                <w:sz w:val="13"/>
                                <w:szCs w:val="20"/>
                                <w:highlight w:val="white"/>
                                <w:lang w:val="en-GB"/>
                              </w:rPr>
                              <w:t>and</w:t>
                            </w:r>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"0100"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&amp; B</w:t>
                            </w:r>
                          </w:p>
                          <w:p w14:paraId="672BD8A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color w:val="808000"/>
                                <w:sz w:val="13"/>
                                <w:szCs w:val="20"/>
                                <w:highlight w:val="white"/>
                                <w:lang w:val="en-GB"/>
                              </w:rPr>
                              <w:t>or</w:t>
                            </w:r>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"0101"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 B</w:t>
                            </w:r>
                          </w:p>
                          <w:p w14:paraId="18240D63"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color w:val="808000"/>
                                <w:sz w:val="13"/>
                                <w:szCs w:val="20"/>
                                <w:highlight w:val="white"/>
                                <w:lang w:val="en-GB"/>
                              </w:rPr>
                              <w:t>xor</w:t>
                            </w:r>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"0110"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xor B</w:t>
                            </w:r>
                          </w:p>
                          <w:p w14:paraId="3A224CB5" w14:textId="595F09E5"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808000"/>
                                <w:sz w:val="13"/>
                                <w:szCs w:val="20"/>
                                <w:highlight w:val="white"/>
                                <w:lang w:val="en-GB"/>
                              </w:rPr>
                              <w:t>not</w:t>
                            </w:r>
                            <w:proofErr w:type="gramEnd"/>
                            <w:r w:rsidR="00C05124">
                              <w:rPr>
                                <w:rFonts w:ascii="Courier New" w:hAnsi="Courier New" w:cs="Courier New"/>
                                <w:color w:val="000000"/>
                                <w:sz w:val="13"/>
                                <w:szCs w:val="20"/>
                                <w:highlight w:val="white"/>
                                <w:lang w:val="en-GB"/>
                              </w:rPr>
                              <w:t xml:space="preserve"> A_itrn </w:t>
                            </w:r>
                            <w:r w:rsidR="00C05124">
                              <w:rPr>
                                <w:rFonts w:ascii="Courier New" w:hAnsi="Courier New" w:cs="Courier New"/>
                                <w:color w:val="000000"/>
                                <w:sz w:val="13"/>
                                <w:szCs w:val="20"/>
                                <w:highlight w:val="white"/>
                                <w:lang w:val="en-GB"/>
                              </w:rPr>
                              <w:tab/>
                            </w:r>
                            <w:r w:rsidR="00C05124">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"0111"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not A</w:t>
                            </w:r>
                          </w:p>
                          <w:p w14:paraId="50E58901" w14:textId="16A026F3"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1</w:t>
                            </w:r>
                            <w:r w:rsidR="00C05124">
                              <w:rPr>
                                <w:rFonts w:ascii="Courier New" w:hAnsi="Courier New" w:cs="Courier New"/>
                                <w:color w:val="000000"/>
                                <w:sz w:val="13"/>
                                <w:szCs w:val="20"/>
                                <w:highlight w:val="white"/>
                                <w:lang w:val="en-GB"/>
                              </w:rPr>
                              <w:t xml:space="preserve"> </w:t>
                            </w:r>
                            <w:r w:rsidR="00C05124">
                              <w:rPr>
                                <w:rFonts w:ascii="Courier New" w:hAnsi="Courier New" w:cs="Courier New"/>
                                <w:color w:val="000000"/>
                                <w:sz w:val="13"/>
                                <w:szCs w:val="20"/>
                                <w:highlight w:val="white"/>
                                <w:lang w:val="en-GB"/>
                              </w:rPr>
                              <w:tab/>
                            </w:r>
                            <w:r w:rsidR="00C05124">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"1000"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+ 1</w:t>
                            </w:r>
                          </w:p>
                          <w:p w14:paraId="10C5CF9F" w14:textId="3F97DD02"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1</w:t>
                            </w:r>
                            <w:r w:rsidR="00C05124">
                              <w:rPr>
                                <w:rFonts w:ascii="Courier New" w:hAnsi="Courier New" w:cs="Courier New"/>
                                <w:color w:val="000000"/>
                                <w:sz w:val="13"/>
                                <w:szCs w:val="20"/>
                                <w:highlight w:val="white"/>
                                <w:lang w:val="en-GB"/>
                              </w:rPr>
                              <w:t xml:space="preserve"> </w:t>
                            </w:r>
                            <w:r w:rsidR="00C05124">
                              <w:rPr>
                                <w:rFonts w:ascii="Courier New" w:hAnsi="Courier New" w:cs="Courier New"/>
                                <w:color w:val="000000"/>
                                <w:sz w:val="13"/>
                                <w:szCs w:val="20"/>
                                <w:highlight w:val="white"/>
                                <w:lang w:val="en-GB"/>
                              </w:rPr>
                              <w:tab/>
                            </w:r>
                            <w:r w:rsidR="00C05124">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"1001"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- 1</w:t>
                            </w:r>
                          </w:p>
                          <w:p w14:paraId="0FBABB97"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"1010"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 B</w:t>
                            </w:r>
                          </w:p>
                          <w:p w14:paraId="09BB458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"1011"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 B</w:t>
                            </w:r>
                          </w:p>
                          <w:p w14:paraId="706641C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80FF"/>
                                <w:sz w:val="13"/>
                                <w:szCs w:val="20"/>
                                <w:highlight w:val="white"/>
                                <w:lang w:val="en-GB"/>
                              </w:rPr>
                              <w:t>SHIFT_LEFT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A_</w:t>
                            </w:r>
                            <w:proofErr w:type="gramStart"/>
                            <w:r w:rsidRPr="00EA60F7">
                              <w:rPr>
                                <w:rFonts w:ascii="Courier New" w:hAnsi="Courier New" w:cs="Courier New"/>
                                <w:color w:val="000000"/>
                                <w:sz w:val="13"/>
                                <w:szCs w:val="20"/>
                                <w:highlight w:val="white"/>
                                <w:lang w:val="en-GB"/>
                              </w:rPr>
                              <w:t xml:space="preserve">itrn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X_itrn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"1100"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Output A sla X</w:t>
                            </w:r>
                          </w:p>
                          <w:p w14:paraId="1DF72A7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80FF"/>
                                <w:sz w:val="13"/>
                                <w:szCs w:val="20"/>
                                <w:highlight w:val="white"/>
                                <w:lang w:val="en-GB"/>
                              </w:rPr>
                              <w:t>SHIFT_RIGHT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A_</w:t>
                            </w:r>
                            <w:proofErr w:type="gramStart"/>
                            <w:r w:rsidRPr="00EA60F7">
                              <w:rPr>
                                <w:rFonts w:ascii="Courier New" w:hAnsi="Courier New" w:cs="Courier New"/>
                                <w:color w:val="000000"/>
                                <w:sz w:val="13"/>
                                <w:szCs w:val="20"/>
                                <w:highlight w:val="white"/>
                                <w:lang w:val="en-GB"/>
                              </w:rPr>
                              <w:t xml:space="preserve">itrn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X_itrn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"1101"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Output A sra X</w:t>
                            </w:r>
                          </w:p>
                          <w:p w14:paraId="2E240A4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80FF"/>
                                <w:sz w:val="13"/>
                                <w:szCs w:val="20"/>
                                <w:highlight w:val="white"/>
                                <w:lang w:val="en-GB"/>
                              </w:rPr>
                              <w:t>ROTATE_LEFT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A_</w:t>
                            </w:r>
                            <w:proofErr w:type="gramStart"/>
                            <w:r w:rsidRPr="00EA60F7">
                              <w:rPr>
                                <w:rFonts w:ascii="Courier New" w:hAnsi="Courier New" w:cs="Courier New"/>
                                <w:color w:val="000000"/>
                                <w:sz w:val="13"/>
                                <w:szCs w:val="20"/>
                                <w:highlight w:val="white"/>
                                <w:lang w:val="en-GB"/>
                              </w:rPr>
                              <w:t xml:space="preserve">itrn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X_itrn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"1110"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Output A rotl X</w:t>
                            </w:r>
                          </w:p>
                          <w:p w14:paraId="37AB9F8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80FF"/>
                                <w:sz w:val="13"/>
                                <w:szCs w:val="20"/>
                                <w:highlight w:val="white"/>
                                <w:lang w:val="en-GB"/>
                              </w:rPr>
                              <w:t>ROTATE_RIGHT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A_</w:t>
                            </w:r>
                            <w:proofErr w:type="gramStart"/>
                            <w:r w:rsidRPr="00EA60F7">
                              <w:rPr>
                                <w:rFonts w:ascii="Courier New" w:hAnsi="Courier New" w:cs="Courier New"/>
                                <w:color w:val="000000"/>
                                <w:sz w:val="13"/>
                                <w:szCs w:val="20"/>
                                <w:highlight w:val="white"/>
                                <w:lang w:val="en-GB"/>
                              </w:rPr>
                              <w:t xml:space="preserve">itrn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X_itrn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"1111"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Output A rotr X</w:t>
                            </w:r>
                          </w:p>
                          <w:p w14:paraId="4E141EC3"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80"/>
                                <w:sz w:val="13"/>
                                <w:szCs w:val="20"/>
                                <w:highlight w:val="white"/>
                                <w:lang w:val="en-GB"/>
                              </w:rPr>
                              <w:t>(</w:t>
                            </w:r>
                            <w:proofErr w:type="gramStart"/>
                            <w:r w:rsidRPr="00EA60F7">
                              <w:rPr>
                                <w:rFonts w:ascii="Courier New" w:hAnsi="Courier New" w:cs="Courier New"/>
                                <w:b/>
                                <w:bCs/>
                                <w:color w:val="0000FF"/>
                                <w:sz w:val="13"/>
                                <w:szCs w:val="20"/>
                                <w:highlight w:val="white"/>
                                <w:lang w:val="en-GB"/>
                              </w:rPr>
                              <w:t>others</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=&gt;</w:t>
                            </w:r>
                            <w:r w:rsidRPr="00EA60F7">
                              <w:rPr>
                                <w:rFonts w:ascii="Courier New" w:hAnsi="Courier New" w:cs="Courier New"/>
                                <w:color w:val="000000"/>
                                <w:sz w:val="13"/>
                                <w:szCs w:val="20"/>
                                <w:highlight w:val="white"/>
                                <w:lang w:val="en-GB"/>
                              </w:rPr>
                              <w:t>'U'</w:t>
                            </w:r>
                            <w:r w:rsidRPr="00EA60F7">
                              <w:rPr>
                                <w:rFonts w:ascii="Courier New" w:hAnsi="Courier New" w:cs="Courier New"/>
                                <w:b/>
                                <w:bCs/>
                                <w:color w:val="000080"/>
                                <w:sz w:val="13"/>
                                <w:szCs w:val="20"/>
                                <w:highlight w:val="white"/>
                                <w:lang w:val="en-GB"/>
                              </w:rPr>
                              <w:t>);</w:t>
                            </w:r>
                          </w:p>
                          <w:p w14:paraId="74ED106E"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3ACBBB8E" w14:textId="39296664" w:rsidR="0087131A" w:rsidRPr="00EA60F7" w:rsidRDefault="0087131A" w:rsidP="00F60EF1">
                            <w:pPr>
                              <w:shd w:val="clear" w:color="auto" w:fill="FFFFFF"/>
                              <w:spacing w:before="0" w:after="0" w:line="240" w:lineRule="auto"/>
                              <w:rPr>
                                <w:rFonts w:ascii="Courier New" w:eastAsia="Times New Roman" w:hAnsi="Courier New" w:cs="Courier New"/>
                                <w:color w:val="000000"/>
                                <w:sz w:val="8"/>
                                <w:szCs w:val="20"/>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E1803" id="_x0000_t202" coordsize="21600,21600" o:spt="202" path="m,l,21600r21600,l21600,xe">
                <v:stroke joinstyle="miter"/>
                <v:path gradientshapeok="t" o:connecttype="rect"/>
              </v:shapetype>
              <v:shape id="Text Box 2" o:spid="_x0000_s1026" type="#_x0000_t202" style="position:absolute;margin-left:-28pt;margin-top:30.1pt;width:593.95pt;height:639.2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" strokecolor="black [3213]" strokeweight=".25pt">
                <v:textbox>
                  <w:txbxContent>
                    <w:p w14:paraId="17C90B8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w:t>
                      </w:r>
                    </w:p>
                    <w:p w14:paraId="16CCADC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xml:space="preserve">-- </w:t>
                      </w:r>
                    </w:p>
                    <w:p w14:paraId="4533CD23"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Uni</w:t>
                      </w:r>
                      <w:r w:rsidRPr="00EA60F7">
                        <w:rPr>
                          <w:rFonts w:ascii="Courier New" w:hAnsi="Courier New" w:cs="Courier New"/>
                          <w:color w:val="008000"/>
                          <w:sz w:val="13"/>
                          <w:szCs w:val="20"/>
                          <w:highlight w:val="white"/>
                          <w:lang w:val="en-GB"/>
                        </w:rPr>
                        <w:tab/>
                      </w:r>
                      <w:r w:rsidRPr="00EA60F7">
                        <w:rPr>
                          <w:rFonts w:ascii="Courier New" w:hAnsi="Courier New" w:cs="Courier New"/>
                          <w:color w:val="008000"/>
                          <w:sz w:val="13"/>
                          <w:szCs w:val="20"/>
                          <w:highlight w:val="white"/>
                          <w:lang w:val="en-GB"/>
                        </w:rPr>
                        <w:tab/>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University of York</w:t>
                      </w:r>
                    </w:p>
                    <w:p w14:paraId="6F519EB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Course</w:t>
                      </w:r>
                      <w:r w:rsidRPr="00EA60F7">
                        <w:rPr>
                          <w:rFonts w:ascii="Courier New" w:hAnsi="Courier New" w:cs="Courier New"/>
                          <w:color w:val="008000"/>
                          <w:sz w:val="13"/>
                          <w:szCs w:val="20"/>
                          <w:highlight w:val="white"/>
                          <w:lang w:val="en-GB"/>
                        </w:rPr>
                        <w:tab/>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Electronic Engineering</w:t>
                      </w:r>
                    </w:p>
                    <w:p w14:paraId="2943AF80"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xml:space="preserve">-- Module  </w:t>
                      </w:r>
                      <w:r w:rsidRPr="00EA60F7">
                        <w:rPr>
                          <w:rFonts w:ascii="Courier New" w:hAnsi="Courier New" w:cs="Courier New"/>
                          <w:color w:val="008000"/>
                          <w:sz w:val="13"/>
                          <w:szCs w:val="20"/>
                          <w:highlight w:val="white"/>
                          <w:lang w:val="en-GB"/>
                        </w:rPr>
                        <w:tab/>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 xml:space="preserve">Computer Architectures </w:t>
                      </w:r>
                    </w:p>
                    <w:p w14:paraId="24B0784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Engineers</w:t>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Y3839090 &amp; Y3840426</w:t>
                      </w:r>
                    </w:p>
                    <w:p w14:paraId="2102E6CE"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xml:space="preserve">-- </w:t>
                      </w:r>
                    </w:p>
                    <w:p w14:paraId="075D2A5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Create Date</w:t>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 xml:space="preserve">13:19:20 02/17/2017 </w:t>
                      </w:r>
                    </w:p>
                    <w:p w14:paraId="1C2E9D6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Design Name</w:t>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 xml:space="preserve">ALU_param - Behavioral </w:t>
                      </w:r>
                    </w:p>
                    <w:p w14:paraId="4359690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 Description</w:t>
                      </w:r>
                      <w:r w:rsidRPr="00EA60F7">
                        <w:rPr>
                          <w:rFonts w:ascii="Courier New" w:hAnsi="Courier New" w:cs="Courier New"/>
                          <w:color w:val="008000"/>
                          <w:sz w:val="13"/>
                          <w:szCs w:val="20"/>
                          <w:highlight w:val="white"/>
                          <w:lang w:val="en-GB"/>
                        </w:rPr>
                        <w:tab/>
                        <w:t>:</w:t>
                      </w:r>
                      <w:r w:rsidRPr="00EA60F7">
                        <w:rPr>
                          <w:rFonts w:ascii="Courier New" w:hAnsi="Courier New" w:cs="Courier New"/>
                          <w:color w:val="008000"/>
                          <w:sz w:val="13"/>
                          <w:szCs w:val="20"/>
                          <w:highlight w:val="white"/>
                          <w:lang w:val="en-GB"/>
                        </w:rPr>
                        <w:tab/>
                        <w:t xml:space="preserve">A paramateriable integer ALU. </w:t>
                      </w:r>
                      <w:r w:rsidRPr="00EA60F7">
                        <w:rPr>
                          <w:rFonts w:ascii="Courier New" w:hAnsi="Courier New" w:cs="Courier New"/>
                          <w:color w:val="008000"/>
                          <w:sz w:val="13"/>
                          <w:szCs w:val="20"/>
                          <w:highlight w:val="white"/>
                          <w:lang w:val="en-GB"/>
                        </w:rPr>
                        <w:tab/>
                      </w:r>
                      <w:r w:rsidRPr="00EA60F7">
                        <w:rPr>
                          <w:rFonts w:ascii="Courier New" w:hAnsi="Courier New" w:cs="Courier New"/>
                          <w:color w:val="008000"/>
                          <w:sz w:val="13"/>
                          <w:szCs w:val="20"/>
                          <w:highlight w:val="white"/>
                          <w:lang w:val="en-GB"/>
                        </w:rPr>
                        <w:tab/>
                      </w:r>
                    </w:p>
                    <w:p w14:paraId="581F585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w:t>
                      </w:r>
                    </w:p>
                    <w:p w14:paraId="458C9B7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8000"/>
                          <w:sz w:val="13"/>
                          <w:szCs w:val="20"/>
                          <w:highlight w:val="white"/>
                          <w:lang w:val="en-GB"/>
                        </w:rPr>
                        <w:t>----------------------------------------------------------------------------------</w:t>
                      </w:r>
                    </w:p>
                    <w:p w14:paraId="3E34A48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library</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00"/>
                          <w:sz w:val="13"/>
                          <w:szCs w:val="20"/>
                          <w:highlight w:val="white"/>
                          <w:lang w:val="en-GB"/>
                        </w:rPr>
                        <w:t>IEEE</w:t>
                      </w:r>
                      <w:r w:rsidRPr="00EA60F7">
                        <w:rPr>
                          <w:rFonts w:ascii="Courier New" w:hAnsi="Courier New" w:cs="Courier New"/>
                          <w:b/>
                          <w:bCs/>
                          <w:color w:val="000080"/>
                          <w:sz w:val="13"/>
                          <w:szCs w:val="20"/>
                          <w:highlight w:val="white"/>
                          <w:lang w:val="en-GB"/>
                        </w:rPr>
                        <w:t>;</w:t>
                      </w:r>
                    </w:p>
                    <w:p w14:paraId="0498C4C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use</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00"/>
                          <w:sz w:val="13"/>
                          <w:szCs w:val="20"/>
                          <w:highlight w:val="white"/>
                          <w:lang w:val="en-GB"/>
                        </w:rPr>
                        <w:t>IEEE</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800000"/>
                          <w:sz w:val="13"/>
                          <w:szCs w:val="20"/>
                          <w:highlight w:val="white"/>
                          <w:lang w:val="en-GB"/>
                        </w:rPr>
                        <w:t>STD_LOGIC_1164</w:t>
                      </w:r>
                      <w:r w:rsidRPr="00EA60F7">
                        <w:rPr>
                          <w:rFonts w:ascii="Courier New" w:hAnsi="Courier New" w:cs="Courier New"/>
                          <w:b/>
                          <w:bCs/>
                          <w:color w:val="000080"/>
                          <w:sz w:val="13"/>
                          <w:szCs w:val="20"/>
                          <w:highlight w:val="white"/>
                          <w:lang w:val="en-GB"/>
                        </w:rPr>
                        <w:t>.</w:t>
                      </w:r>
                      <w:r w:rsidRPr="00EA60F7">
                        <w:rPr>
                          <w:rFonts w:ascii="Courier New" w:hAnsi="Courier New" w:cs="Courier New"/>
                          <w:b/>
                          <w:bCs/>
                          <w:color w:val="0000FF"/>
                          <w:sz w:val="13"/>
                          <w:szCs w:val="20"/>
                          <w:highlight w:val="white"/>
                          <w:lang w:val="en-GB"/>
                        </w:rPr>
                        <w:t>ALL</w:t>
                      </w:r>
                      <w:r w:rsidRPr="00EA60F7">
                        <w:rPr>
                          <w:rFonts w:ascii="Courier New" w:hAnsi="Courier New" w:cs="Courier New"/>
                          <w:b/>
                          <w:bCs/>
                          <w:color w:val="000080"/>
                          <w:sz w:val="13"/>
                          <w:szCs w:val="20"/>
                          <w:highlight w:val="white"/>
                          <w:lang w:val="en-GB"/>
                        </w:rPr>
                        <w:t>;</w:t>
                      </w:r>
                    </w:p>
                    <w:p w14:paraId="73C107A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use</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00"/>
                          <w:sz w:val="13"/>
                          <w:szCs w:val="20"/>
                          <w:highlight w:val="white"/>
                          <w:lang w:val="en-GB"/>
                        </w:rPr>
                        <w:t>IEEE</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800000"/>
                          <w:sz w:val="13"/>
                          <w:szCs w:val="20"/>
                          <w:highlight w:val="white"/>
                          <w:lang w:val="en-GB"/>
                        </w:rPr>
                        <w:t>NUMERIC_STD</w:t>
                      </w:r>
                      <w:r w:rsidRPr="00EA60F7">
                        <w:rPr>
                          <w:rFonts w:ascii="Courier New" w:hAnsi="Courier New" w:cs="Courier New"/>
                          <w:b/>
                          <w:bCs/>
                          <w:color w:val="000080"/>
                          <w:sz w:val="13"/>
                          <w:szCs w:val="20"/>
                          <w:highlight w:val="white"/>
                          <w:lang w:val="en-GB"/>
                        </w:rPr>
                        <w:t>.</w:t>
                      </w:r>
                      <w:r w:rsidRPr="00EA60F7">
                        <w:rPr>
                          <w:rFonts w:ascii="Courier New" w:hAnsi="Courier New" w:cs="Courier New"/>
                          <w:b/>
                          <w:bCs/>
                          <w:color w:val="0000FF"/>
                          <w:sz w:val="13"/>
                          <w:szCs w:val="20"/>
                          <w:highlight w:val="white"/>
                          <w:lang w:val="en-GB"/>
                        </w:rPr>
                        <w:t>ALL</w:t>
                      </w:r>
                      <w:r w:rsidRPr="00EA60F7">
                        <w:rPr>
                          <w:rFonts w:ascii="Courier New" w:hAnsi="Courier New" w:cs="Courier New"/>
                          <w:b/>
                          <w:bCs/>
                          <w:color w:val="000080"/>
                          <w:sz w:val="13"/>
                          <w:szCs w:val="20"/>
                          <w:highlight w:val="white"/>
                          <w:lang w:val="en-GB"/>
                        </w:rPr>
                        <w:t>;</w:t>
                      </w:r>
                    </w:p>
                    <w:p w14:paraId="4F4FDFA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use</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00"/>
                          <w:sz w:val="13"/>
                          <w:szCs w:val="20"/>
                          <w:highlight w:val="white"/>
                          <w:lang w:val="en-GB"/>
                        </w:rPr>
                        <w:t>work</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DigEng</w:t>
                      </w:r>
                      <w:r w:rsidRPr="00EA60F7">
                        <w:rPr>
                          <w:rFonts w:ascii="Courier New" w:hAnsi="Courier New" w:cs="Courier New"/>
                          <w:b/>
                          <w:bCs/>
                          <w:color w:val="000080"/>
                          <w:sz w:val="13"/>
                          <w:szCs w:val="20"/>
                          <w:highlight w:val="white"/>
                          <w:lang w:val="en-GB"/>
                        </w:rPr>
                        <w:t>.</w:t>
                      </w:r>
                      <w:r w:rsidRPr="00EA60F7">
                        <w:rPr>
                          <w:rFonts w:ascii="Courier New" w:hAnsi="Courier New" w:cs="Courier New"/>
                          <w:b/>
                          <w:bCs/>
                          <w:color w:val="0000FF"/>
                          <w:sz w:val="13"/>
                          <w:szCs w:val="20"/>
                          <w:highlight w:val="white"/>
                          <w:lang w:val="en-GB"/>
                        </w:rPr>
                        <w:t>ALL</w:t>
                      </w:r>
                      <w:r w:rsidRPr="00EA60F7">
                        <w:rPr>
                          <w:rFonts w:ascii="Courier New" w:hAnsi="Courier New" w:cs="Courier New"/>
                          <w:b/>
                          <w:bCs/>
                          <w:color w:val="000080"/>
                          <w:sz w:val="13"/>
                          <w:szCs w:val="20"/>
                          <w:highlight w:val="white"/>
                          <w:lang w:val="en-GB"/>
                        </w:rPr>
                        <w:t>;</w:t>
                      </w:r>
                    </w:p>
                    <w:p w14:paraId="4643A38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2BE4F25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entity</w:t>
                      </w:r>
                      <w:proofErr w:type="gramEnd"/>
                      <w:r w:rsidRPr="00EA60F7">
                        <w:rPr>
                          <w:rFonts w:ascii="Courier New" w:hAnsi="Courier New" w:cs="Courier New"/>
                          <w:color w:val="000000"/>
                          <w:sz w:val="13"/>
                          <w:szCs w:val="20"/>
                          <w:highlight w:val="white"/>
                          <w:lang w:val="en-GB"/>
                        </w:rPr>
                        <w:t xml:space="preserve"> ALU_param </w:t>
                      </w:r>
                      <w:r w:rsidRPr="00EA60F7">
                        <w:rPr>
                          <w:rFonts w:ascii="Courier New" w:hAnsi="Courier New" w:cs="Courier New"/>
                          <w:b/>
                          <w:bCs/>
                          <w:color w:val="0000FF"/>
                          <w:sz w:val="13"/>
                          <w:szCs w:val="20"/>
                          <w:highlight w:val="white"/>
                          <w:lang w:val="en-GB"/>
                        </w:rPr>
                        <w:t>is</w:t>
                      </w:r>
                    </w:p>
                    <w:p w14:paraId="0931E95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Generic</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p>
                    <w:p w14:paraId="5AD0AFF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N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natural</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8</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data size in bits</w:t>
                      </w:r>
                    </w:p>
                    <w:p w14:paraId="12FBE4B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80"/>
                          <w:sz w:val="13"/>
                          <w:szCs w:val="20"/>
                          <w:highlight w:val="white"/>
                          <w:lang w:val="en-GB"/>
                        </w:rPr>
                        <w:t>);</w:t>
                      </w:r>
                    </w:p>
                    <w:p w14:paraId="6481DA41"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Port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p>
                    <w:p w14:paraId="649EDC0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A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in</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p>
                    <w:p w14:paraId="3D6C18B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B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in</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p>
                    <w:p w14:paraId="76FDF1D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X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in</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log2</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shift/rotate amount input</w:t>
                      </w:r>
                    </w:p>
                    <w:p w14:paraId="07337D28" w14:textId="5BDE781D"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ctrl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in</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3</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00C05124">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control signals from opcode</w:t>
                      </w:r>
                    </w:p>
                    <w:p w14:paraId="5D5515E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 xml:space="preserve">O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out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p>
                    <w:p w14:paraId="24367632" w14:textId="176F2810"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000000"/>
                          <w:sz w:val="13"/>
                          <w:szCs w:val="20"/>
                          <w:highlight w:val="white"/>
                          <w:lang w:val="en-GB"/>
                        </w:rPr>
                        <w:t>flags</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b/>
                          <w:bCs/>
                          <w:color w:val="0000FF"/>
                          <w:sz w:val="13"/>
                          <w:szCs w:val="20"/>
                          <w:highlight w:val="white"/>
                          <w:lang w:val="en-GB"/>
                        </w:rPr>
                        <w:t>out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STD_LOGIC_VECTOR</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7</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00C05124">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flags</w:t>
                      </w:r>
                    </w:p>
                    <w:p w14:paraId="58611AE1"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80"/>
                          <w:sz w:val="13"/>
                          <w:szCs w:val="20"/>
                          <w:highlight w:val="white"/>
                          <w:lang w:val="en-GB"/>
                        </w:rPr>
                        <w:t>);</w:t>
                      </w:r>
                    </w:p>
                    <w:p w14:paraId="205104D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end</w:t>
                      </w:r>
                      <w:proofErr w:type="gramEnd"/>
                      <w:r w:rsidRPr="00EA60F7">
                        <w:rPr>
                          <w:rFonts w:ascii="Courier New" w:hAnsi="Courier New" w:cs="Courier New"/>
                          <w:color w:val="000000"/>
                          <w:sz w:val="13"/>
                          <w:szCs w:val="20"/>
                          <w:highlight w:val="white"/>
                          <w:lang w:val="en-GB"/>
                        </w:rPr>
                        <w:t xml:space="preserve"> ALU_param</w:t>
                      </w:r>
                      <w:r w:rsidRPr="00EA60F7">
                        <w:rPr>
                          <w:rFonts w:ascii="Courier New" w:hAnsi="Courier New" w:cs="Courier New"/>
                          <w:b/>
                          <w:bCs/>
                          <w:color w:val="000080"/>
                          <w:sz w:val="13"/>
                          <w:szCs w:val="20"/>
                          <w:highlight w:val="white"/>
                          <w:lang w:val="en-GB"/>
                        </w:rPr>
                        <w:t>;</w:t>
                      </w:r>
                    </w:p>
                    <w:p w14:paraId="5F33F43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672DA837"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architecture</w:t>
                      </w:r>
                      <w:proofErr w:type="gramEnd"/>
                      <w:r w:rsidRPr="00EA60F7">
                        <w:rPr>
                          <w:rFonts w:ascii="Courier New" w:hAnsi="Courier New" w:cs="Courier New"/>
                          <w:color w:val="000000"/>
                          <w:sz w:val="13"/>
                          <w:szCs w:val="20"/>
                          <w:highlight w:val="white"/>
                          <w:lang w:val="en-GB"/>
                        </w:rPr>
                        <w:t xml:space="preserve"> Behavioral </w:t>
                      </w:r>
                      <w:r w:rsidRPr="00EA60F7">
                        <w:rPr>
                          <w:rFonts w:ascii="Courier New" w:hAnsi="Courier New" w:cs="Courier New"/>
                          <w:b/>
                          <w:bCs/>
                          <w:color w:val="0000FF"/>
                          <w:sz w:val="13"/>
                          <w:szCs w:val="20"/>
                          <w:highlight w:val="white"/>
                          <w:lang w:val="en-GB"/>
                        </w:rPr>
                        <w:t>of</w:t>
                      </w:r>
                      <w:r w:rsidRPr="00EA60F7">
                        <w:rPr>
                          <w:rFonts w:ascii="Courier New" w:hAnsi="Courier New" w:cs="Courier New"/>
                          <w:color w:val="000000"/>
                          <w:sz w:val="13"/>
                          <w:szCs w:val="20"/>
                          <w:highlight w:val="white"/>
                          <w:lang w:val="en-GB"/>
                        </w:rPr>
                        <w:t xml:space="preserve"> ALU_param </w:t>
                      </w:r>
                      <w:r w:rsidRPr="00EA60F7">
                        <w:rPr>
                          <w:rFonts w:ascii="Courier New" w:hAnsi="Courier New" w:cs="Courier New"/>
                          <w:b/>
                          <w:bCs/>
                          <w:color w:val="0000FF"/>
                          <w:sz w:val="13"/>
                          <w:szCs w:val="20"/>
                          <w:highlight w:val="white"/>
                          <w:lang w:val="en-GB"/>
                        </w:rPr>
                        <w:t>is</w:t>
                      </w:r>
                    </w:p>
                    <w:p w14:paraId="5D9B40F0"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281713C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xml:space="preserve">-- </w:t>
                      </w:r>
                      <w:proofErr w:type="gramStart"/>
                      <w:r w:rsidRPr="00EA60F7">
                        <w:rPr>
                          <w:rFonts w:ascii="Courier New" w:hAnsi="Courier New" w:cs="Courier New"/>
                          <w:color w:val="008000"/>
                          <w:sz w:val="13"/>
                          <w:szCs w:val="20"/>
                          <w:highlight w:val="white"/>
                          <w:lang w:val="en-GB"/>
                        </w:rPr>
                        <w:t>internal</w:t>
                      </w:r>
                      <w:proofErr w:type="gramEnd"/>
                      <w:r w:rsidRPr="00EA60F7">
                        <w:rPr>
                          <w:rFonts w:ascii="Courier New" w:hAnsi="Courier New" w:cs="Courier New"/>
                          <w:color w:val="008000"/>
                          <w:sz w:val="13"/>
                          <w:szCs w:val="20"/>
                          <w:highlight w:val="white"/>
                          <w:lang w:val="en-GB"/>
                        </w:rPr>
                        <w:t xml:space="preserve"> signed signal for A and B inpy=uts</w:t>
                      </w:r>
                    </w:p>
                    <w:p w14:paraId="185F666F"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signal</w:t>
                      </w:r>
                      <w:proofErr w:type="gramEnd"/>
                      <w:r w:rsidRPr="00EA60F7">
                        <w:rPr>
                          <w:rFonts w:ascii="Courier New" w:hAnsi="Courier New" w:cs="Courier New"/>
                          <w:color w:val="000000"/>
                          <w:sz w:val="13"/>
                          <w:szCs w:val="20"/>
                          <w:highlight w:val="white"/>
                          <w:lang w:val="en-GB"/>
                        </w:rPr>
                        <w:t xml:space="preserve"> A_itrn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SIGNED</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p>
                    <w:p w14:paraId="1EE9645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signal</w:t>
                      </w:r>
                      <w:proofErr w:type="gramEnd"/>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SIGNED</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p>
                    <w:p w14:paraId="7ABAA03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
                    <w:p w14:paraId="64A22710"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xml:space="preserve">-- </w:t>
                      </w:r>
                      <w:proofErr w:type="gramStart"/>
                      <w:r w:rsidRPr="00EA60F7">
                        <w:rPr>
                          <w:rFonts w:ascii="Courier New" w:hAnsi="Courier New" w:cs="Courier New"/>
                          <w:color w:val="008000"/>
                          <w:sz w:val="13"/>
                          <w:szCs w:val="20"/>
                          <w:highlight w:val="white"/>
                          <w:lang w:val="en-GB"/>
                        </w:rPr>
                        <w:t>internal</w:t>
                      </w:r>
                      <w:proofErr w:type="gramEnd"/>
                      <w:r w:rsidRPr="00EA60F7">
                        <w:rPr>
                          <w:rFonts w:ascii="Courier New" w:hAnsi="Courier New" w:cs="Courier New"/>
                          <w:color w:val="008000"/>
                          <w:sz w:val="13"/>
                          <w:szCs w:val="20"/>
                          <w:highlight w:val="white"/>
                          <w:lang w:val="en-GB"/>
                        </w:rPr>
                        <w:t xml:space="preserve"> integer for X</w:t>
                      </w:r>
                    </w:p>
                    <w:p w14:paraId="3BC1880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signal</w:t>
                      </w:r>
                      <w:proofErr w:type="gramEnd"/>
                      <w:r w:rsidRPr="00EA60F7">
                        <w:rPr>
                          <w:rFonts w:ascii="Courier New" w:hAnsi="Courier New" w:cs="Courier New"/>
                          <w:color w:val="000000"/>
                          <w:sz w:val="13"/>
                          <w:szCs w:val="20"/>
                          <w:highlight w:val="white"/>
                          <w:lang w:val="en-GB"/>
                        </w:rPr>
                        <w:t xml:space="preserve"> X_itrn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integer</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p>
                    <w:p w14:paraId="0A8C27A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
                    <w:p w14:paraId="3DD9BA23"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xml:space="preserve">-- </w:t>
                      </w:r>
                      <w:proofErr w:type="gramStart"/>
                      <w:r w:rsidRPr="00EA60F7">
                        <w:rPr>
                          <w:rFonts w:ascii="Courier New" w:hAnsi="Courier New" w:cs="Courier New"/>
                          <w:color w:val="008000"/>
                          <w:sz w:val="13"/>
                          <w:szCs w:val="20"/>
                          <w:highlight w:val="white"/>
                          <w:lang w:val="en-GB"/>
                        </w:rPr>
                        <w:t>internal</w:t>
                      </w:r>
                      <w:proofErr w:type="gramEnd"/>
                      <w:r w:rsidRPr="00EA60F7">
                        <w:rPr>
                          <w:rFonts w:ascii="Courier New" w:hAnsi="Courier New" w:cs="Courier New"/>
                          <w:color w:val="008000"/>
                          <w:sz w:val="13"/>
                          <w:szCs w:val="20"/>
                          <w:highlight w:val="white"/>
                          <w:lang w:val="en-GB"/>
                        </w:rPr>
                        <w:t xml:space="preserve"> signed signal for output</w:t>
                      </w:r>
                    </w:p>
                    <w:p w14:paraId="64C6985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signal</w:t>
                      </w:r>
                      <w:proofErr w:type="gramEnd"/>
                      <w:r w:rsidRPr="00EA60F7">
                        <w:rPr>
                          <w:rFonts w:ascii="Courier New" w:hAnsi="Courier New" w:cs="Courier New"/>
                          <w:color w:val="000000"/>
                          <w:sz w:val="13"/>
                          <w:szCs w:val="20"/>
                          <w:highlight w:val="white"/>
                          <w:lang w:val="en-GB"/>
                        </w:rPr>
                        <w:t xml:space="preserve"> O_itrn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SIGNED</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p>
                    <w:p w14:paraId="31CF5AAF"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
                    <w:p w14:paraId="7AD6C8EE"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1CE75F1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xml:space="preserve">-- </w:t>
                      </w:r>
                      <w:proofErr w:type="gramStart"/>
                      <w:r w:rsidRPr="00EA60F7">
                        <w:rPr>
                          <w:rFonts w:ascii="Courier New" w:hAnsi="Courier New" w:cs="Courier New"/>
                          <w:color w:val="008000"/>
                          <w:sz w:val="13"/>
                          <w:szCs w:val="20"/>
                          <w:highlight w:val="white"/>
                          <w:lang w:val="en-GB"/>
                        </w:rPr>
                        <w:t>max</w:t>
                      </w:r>
                      <w:proofErr w:type="gramEnd"/>
                      <w:r w:rsidRPr="00EA60F7">
                        <w:rPr>
                          <w:rFonts w:ascii="Courier New" w:hAnsi="Courier New" w:cs="Courier New"/>
                          <w:color w:val="008000"/>
                          <w:sz w:val="13"/>
                          <w:szCs w:val="20"/>
                          <w:highlight w:val="white"/>
                          <w:lang w:val="en-GB"/>
                        </w:rPr>
                        <w:t xml:space="preserve"> positive and negitive N bit signed numbers</w:t>
                      </w:r>
                    </w:p>
                    <w:p w14:paraId="7338400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constant</w:t>
                      </w:r>
                      <w:proofErr w:type="gramEnd"/>
                      <w:r w:rsidRPr="00EA60F7">
                        <w:rPr>
                          <w:rFonts w:ascii="Courier New" w:hAnsi="Courier New" w:cs="Courier New"/>
                          <w:color w:val="000000"/>
                          <w:sz w:val="13"/>
                          <w:szCs w:val="20"/>
                          <w:highlight w:val="white"/>
                          <w:lang w:val="en-GB"/>
                        </w:rPr>
                        <w:t xml:space="preserve"> max_pos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SIGNED</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80FF"/>
                          <w:sz w:val="13"/>
                          <w:szCs w:val="20"/>
                          <w:highlight w:val="white"/>
                          <w:lang w:val="en-GB"/>
                        </w:rPr>
                        <w:t>to_signed</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2</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1</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p>
                    <w:p w14:paraId="4FFD801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b/>
                          <w:bCs/>
                          <w:color w:val="0000FF"/>
                          <w:sz w:val="13"/>
                          <w:szCs w:val="20"/>
                          <w:highlight w:val="white"/>
                          <w:lang w:val="en-GB"/>
                        </w:rPr>
                        <w:t>constant</w:t>
                      </w:r>
                      <w:proofErr w:type="gramEnd"/>
                      <w:r w:rsidRPr="00EA60F7">
                        <w:rPr>
                          <w:rFonts w:ascii="Courier New" w:hAnsi="Courier New" w:cs="Courier New"/>
                          <w:color w:val="000000"/>
                          <w:sz w:val="13"/>
                          <w:szCs w:val="20"/>
                          <w:highlight w:val="white"/>
                          <w:lang w:val="en-GB"/>
                        </w:rPr>
                        <w:t xml:space="preserve"> max_neg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SIGNED</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downto</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0</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80FF"/>
                          <w:sz w:val="13"/>
                          <w:szCs w:val="20"/>
                          <w:highlight w:val="white"/>
                          <w:lang w:val="en-GB"/>
                        </w:rPr>
                        <w:t>to_signed</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2</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FF8000"/>
                          <w:sz w:val="13"/>
                          <w:szCs w:val="20"/>
                          <w:highlight w:val="white"/>
                          <w:lang w:val="en-GB"/>
                        </w:rPr>
                        <w:t>1</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N</w:t>
                      </w:r>
                      <w:r w:rsidRPr="00EA60F7">
                        <w:rPr>
                          <w:rFonts w:ascii="Courier New" w:hAnsi="Courier New" w:cs="Courier New"/>
                          <w:b/>
                          <w:bCs/>
                          <w:color w:val="000080"/>
                          <w:sz w:val="13"/>
                          <w:szCs w:val="20"/>
                          <w:highlight w:val="white"/>
                          <w:lang w:val="en-GB"/>
                        </w:rPr>
                        <w:t>);</w:t>
                      </w:r>
                    </w:p>
                    <w:p w14:paraId="4B27147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
                    <w:p w14:paraId="354928F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EA60F7">
                        <w:rPr>
                          <w:rFonts w:ascii="Courier New" w:hAnsi="Courier New" w:cs="Courier New"/>
                          <w:b/>
                          <w:bCs/>
                          <w:color w:val="0000FF"/>
                          <w:sz w:val="13"/>
                          <w:szCs w:val="20"/>
                          <w:highlight w:val="white"/>
                          <w:lang w:val="en-GB"/>
                        </w:rPr>
                        <w:t>begin</w:t>
                      </w:r>
                      <w:proofErr w:type="gramEnd"/>
                    </w:p>
                    <w:p w14:paraId="52B48E3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73C1176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b/>
                          <w:bCs/>
                          <w:color w:val="000080"/>
                          <w:sz w:val="13"/>
                          <w:szCs w:val="20"/>
                          <w:highlight w:val="white"/>
                          <w:lang w:val="en-GB"/>
                        </w:rPr>
                        <w:t>&lt;=</w:t>
                      </w:r>
                      <w:r w:rsidRPr="00EA60F7">
                        <w:rPr>
                          <w:rFonts w:ascii="Courier New" w:hAnsi="Courier New" w:cs="Courier New"/>
                          <w:color w:val="000000"/>
                          <w:sz w:val="13"/>
                          <w:szCs w:val="20"/>
                          <w:highlight w:val="white"/>
                          <w:lang w:val="en-GB"/>
                        </w:rPr>
                        <w:t xml:space="preserve"> </w:t>
                      </w:r>
                      <w:proofErr w:type="gramStart"/>
                      <w:r w:rsidRPr="00EA60F7">
                        <w:rPr>
                          <w:rFonts w:ascii="Courier New" w:hAnsi="Courier New" w:cs="Courier New"/>
                          <w:color w:val="8000FF"/>
                          <w:sz w:val="13"/>
                          <w:szCs w:val="20"/>
                          <w:highlight w:val="white"/>
                          <w:lang w:val="en-GB"/>
                        </w:rPr>
                        <w:t>signed</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A</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converts A to signed and maps the result to A_itrn</w:t>
                      </w:r>
                    </w:p>
                    <w:p w14:paraId="51AB4CB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B_itrn </w:t>
                      </w:r>
                      <w:r w:rsidRPr="00EA60F7">
                        <w:rPr>
                          <w:rFonts w:ascii="Courier New" w:hAnsi="Courier New" w:cs="Courier New"/>
                          <w:b/>
                          <w:bCs/>
                          <w:color w:val="000080"/>
                          <w:sz w:val="13"/>
                          <w:szCs w:val="20"/>
                          <w:highlight w:val="white"/>
                          <w:lang w:val="en-GB"/>
                        </w:rPr>
                        <w:t>&lt;=</w:t>
                      </w:r>
                      <w:r w:rsidRPr="00EA60F7">
                        <w:rPr>
                          <w:rFonts w:ascii="Courier New" w:hAnsi="Courier New" w:cs="Courier New"/>
                          <w:color w:val="000000"/>
                          <w:sz w:val="13"/>
                          <w:szCs w:val="20"/>
                          <w:highlight w:val="white"/>
                          <w:lang w:val="en-GB"/>
                        </w:rPr>
                        <w:t xml:space="preserve"> </w:t>
                      </w:r>
                      <w:proofErr w:type="gramStart"/>
                      <w:r w:rsidRPr="00EA60F7">
                        <w:rPr>
                          <w:rFonts w:ascii="Courier New" w:hAnsi="Courier New" w:cs="Courier New"/>
                          <w:color w:val="8000FF"/>
                          <w:sz w:val="13"/>
                          <w:szCs w:val="20"/>
                          <w:highlight w:val="white"/>
                          <w:lang w:val="en-GB"/>
                        </w:rPr>
                        <w:t>signed</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B</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converts A to signed and maps the result to B_itrn</w:t>
                      </w:r>
                    </w:p>
                    <w:p w14:paraId="33ABE0C7"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
                    <w:p w14:paraId="63DAFE4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converts X to integer and maps the result to X_itrn</w:t>
                      </w:r>
                    </w:p>
                    <w:p w14:paraId="63597DF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X_itrn </w:t>
                      </w:r>
                      <w:r w:rsidRPr="00EA60F7">
                        <w:rPr>
                          <w:rFonts w:ascii="Courier New" w:hAnsi="Courier New" w:cs="Courier New"/>
                          <w:b/>
                          <w:bCs/>
                          <w:color w:val="000080"/>
                          <w:sz w:val="13"/>
                          <w:szCs w:val="20"/>
                          <w:highlight w:val="white"/>
                          <w:lang w:val="en-GB"/>
                        </w:rPr>
                        <w:t>&lt;=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80FF"/>
                          <w:sz w:val="13"/>
                          <w:szCs w:val="20"/>
                          <w:highlight w:val="white"/>
                          <w:lang w:val="en-GB"/>
                        </w:rPr>
                        <w:t>to_</w:t>
                      </w:r>
                      <w:proofErr w:type="gramStart"/>
                      <w:r w:rsidRPr="00EA60F7">
                        <w:rPr>
                          <w:rFonts w:ascii="Courier New" w:hAnsi="Courier New" w:cs="Courier New"/>
                          <w:b/>
                          <w:bCs/>
                          <w:color w:val="0080FF"/>
                          <w:sz w:val="13"/>
                          <w:szCs w:val="20"/>
                          <w:highlight w:val="white"/>
                          <w:lang w:val="en-GB"/>
                        </w:rPr>
                        <w:t>integer</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8000FF"/>
                          <w:sz w:val="13"/>
                          <w:szCs w:val="20"/>
                          <w:highlight w:val="white"/>
                          <w:lang w:val="en-GB"/>
                        </w:rPr>
                        <w:t>unsigned</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X</w:t>
                      </w:r>
                      <w:r w:rsidRPr="00EA60F7">
                        <w:rPr>
                          <w:rFonts w:ascii="Courier New" w:hAnsi="Courier New" w:cs="Courier New"/>
                          <w:b/>
                          <w:bCs/>
                          <w:color w:val="000080"/>
                          <w:sz w:val="13"/>
                          <w:szCs w:val="20"/>
                          <w:highlight w:val="white"/>
                          <w:lang w:val="en-GB"/>
                        </w:rPr>
                        <w:t>));</w:t>
                      </w:r>
                    </w:p>
                    <w:p w14:paraId="7B41A7C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20CF12C1"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converts O_itrn to a plain std_logic_vector and maps it to O</w:t>
                      </w:r>
                    </w:p>
                    <w:p w14:paraId="430F414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O </w:t>
                      </w:r>
                      <w:r w:rsidRPr="00EA60F7">
                        <w:rPr>
                          <w:rFonts w:ascii="Courier New" w:hAnsi="Courier New" w:cs="Courier New"/>
                          <w:b/>
                          <w:bCs/>
                          <w:color w:val="000080"/>
                          <w:sz w:val="13"/>
                          <w:szCs w:val="20"/>
                          <w:highlight w:val="white"/>
                          <w:lang w:val="en-GB"/>
                        </w:rPr>
                        <w:t>&lt;=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00FF"/>
                          <w:sz w:val="13"/>
                          <w:szCs w:val="20"/>
                          <w:highlight w:val="white"/>
                          <w:lang w:val="en-GB"/>
                        </w:rPr>
                        <w:t>std_logic_</w:t>
                      </w:r>
                      <w:proofErr w:type="gramStart"/>
                      <w:r w:rsidRPr="00EA60F7">
                        <w:rPr>
                          <w:rFonts w:ascii="Courier New" w:hAnsi="Courier New" w:cs="Courier New"/>
                          <w:color w:val="8000FF"/>
                          <w:sz w:val="13"/>
                          <w:szCs w:val="20"/>
                          <w:highlight w:val="white"/>
                          <w:lang w:val="en-GB"/>
                        </w:rPr>
                        <w:t>vector</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O_itrn</w:t>
                      </w:r>
                      <w:r w:rsidRPr="00EA60F7">
                        <w:rPr>
                          <w:rFonts w:ascii="Courier New" w:hAnsi="Courier New" w:cs="Courier New"/>
                          <w:b/>
                          <w:bCs/>
                          <w:color w:val="000080"/>
                          <w:sz w:val="13"/>
                          <w:szCs w:val="20"/>
                          <w:highlight w:val="white"/>
                          <w:lang w:val="en-GB"/>
                        </w:rPr>
                        <w:t>);</w:t>
                      </w:r>
                    </w:p>
                    <w:p w14:paraId="3B47AEA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p>
                    <w:p w14:paraId="480464E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Main ALU multiplexer for each possible command</w:t>
                      </w:r>
                    </w:p>
                    <w:p w14:paraId="6B9F039F"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O_itrn </w:t>
                      </w:r>
                      <w:r w:rsidRPr="00EA60F7">
                        <w:rPr>
                          <w:rFonts w:ascii="Courier New" w:hAnsi="Courier New" w:cs="Courier New"/>
                          <w:b/>
                          <w:bCs/>
                          <w:color w:val="000080"/>
                          <w:sz w:val="13"/>
                          <w:szCs w:val="20"/>
                          <w:highlight w:val="white"/>
                          <w:lang w:val="en-GB"/>
                        </w:rPr>
                        <w:t>&lt;=</w:t>
                      </w:r>
                      <w:r w:rsidRPr="00EA60F7">
                        <w:rPr>
                          <w:rFonts w:ascii="Courier New" w:hAnsi="Courier New" w:cs="Courier New"/>
                          <w:color w:val="000000"/>
                          <w:sz w:val="13"/>
                          <w:szCs w:val="20"/>
                          <w:highlight w:val="white"/>
                          <w:lang w:val="en-GB"/>
                        </w:rPr>
                        <w:t xml:space="preserve"> </w:t>
                      </w:r>
                    </w:p>
                    <w:p w14:paraId="4E5ADC94" w14:textId="750452CE" w:rsidR="0087131A" w:rsidRPr="00EA60F7" w:rsidRDefault="00C05124"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Pr>
                          <w:rFonts w:ascii="Courier New" w:hAnsi="Courier New" w:cs="Courier New"/>
                          <w:color w:val="000000"/>
                          <w:sz w:val="13"/>
                          <w:szCs w:val="20"/>
                          <w:highlight w:val="white"/>
                          <w:lang w:val="en-GB"/>
                        </w:rPr>
                        <w:tab/>
                      </w:r>
                      <w:r>
                        <w:rPr>
                          <w:rFonts w:ascii="Courier New" w:hAnsi="Courier New" w:cs="Courier New"/>
                          <w:color w:val="000000"/>
                          <w:sz w:val="13"/>
                          <w:szCs w:val="20"/>
                          <w:highlight w:val="white"/>
                          <w:lang w:val="en-GB"/>
                        </w:rPr>
                        <w:tab/>
                      </w:r>
                      <w:r>
                        <w:rPr>
                          <w:rFonts w:ascii="Courier New" w:hAnsi="Courier New" w:cs="Courier New"/>
                          <w:color w:val="000000"/>
                          <w:sz w:val="13"/>
                          <w:szCs w:val="20"/>
                          <w:highlight w:val="white"/>
                          <w:lang w:val="en-GB"/>
                        </w:rPr>
                        <w:tab/>
                        <w:t xml:space="preserve">A_itrn </w:t>
                      </w:r>
                      <w:r>
                        <w:rPr>
                          <w:rFonts w:ascii="Courier New" w:hAnsi="Courier New" w:cs="Courier New"/>
                          <w:color w:val="000000"/>
                          <w:sz w:val="13"/>
                          <w:szCs w:val="20"/>
                          <w:highlight w:val="white"/>
                          <w:lang w:val="en-GB"/>
                        </w:rPr>
                        <w:tab/>
                      </w:r>
                      <w:r>
                        <w:rPr>
                          <w:rFonts w:ascii="Courier New" w:hAnsi="Courier New" w:cs="Courier New"/>
                          <w:color w:val="000000"/>
                          <w:sz w:val="13"/>
                          <w:szCs w:val="20"/>
                          <w:highlight w:val="white"/>
                          <w:lang w:val="en-GB"/>
                        </w:rPr>
                        <w:tab/>
                      </w:r>
                      <w:r>
                        <w:rPr>
                          <w:rFonts w:ascii="Courier New" w:hAnsi="Courier New" w:cs="Courier New"/>
                          <w:color w:val="000000"/>
                          <w:sz w:val="13"/>
                          <w:szCs w:val="20"/>
                          <w:highlight w:val="white"/>
                          <w:lang w:val="en-GB"/>
                        </w:rPr>
                        <w:tab/>
                      </w:r>
                      <w:r w:rsidR="0087131A" w:rsidRPr="00EA60F7">
                        <w:rPr>
                          <w:rFonts w:ascii="Courier New" w:hAnsi="Courier New" w:cs="Courier New"/>
                          <w:b/>
                          <w:bCs/>
                          <w:color w:val="0000FF"/>
                          <w:sz w:val="13"/>
                          <w:szCs w:val="20"/>
                          <w:highlight w:val="white"/>
                          <w:lang w:val="en-GB"/>
                        </w:rPr>
                        <w:t>when</w:t>
                      </w:r>
                      <w:r w:rsidR="0087131A" w:rsidRPr="00EA60F7">
                        <w:rPr>
                          <w:rFonts w:ascii="Courier New" w:hAnsi="Courier New" w:cs="Courier New"/>
                          <w:color w:val="000000"/>
                          <w:sz w:val="13"/>
                          <w:szCs w:val="20"/>
                          <w:highlight w:val="white"/>
                          <w:lang w:val="en-GB"/>
                        </w:rPr>
                        <w:t xml:space="preserve"> ctrl </w:t>
                      </w:r>
                      <w:r w:rsidR="0087131A" w:rsidRPr="00EA60F7">
                        <w:rPr>
                          <w:rFonts w:ascii="Courier New" w:hAnsi="Courier New" w:cs="Courier New"/>
                          <w:b/>
                          <w:bCs/>
                          <w:color w:val="000080"/>
                          <w:sz w:val="13"/>
                          <w:szCs w:val="20"/>
                          <w:highlight w:val="white"/>
                          <w:lang w:val="en-GB"/>
                        </w:rPr>
                        <w:t>=</w:t>
                      </w:r>
                      <w:r w:rsidR="0087131A" w:rsidRPr="00EA60F7">
                        <w:rPr>
                          <w:rFonts w:ascii="Courier New" w:hAnsi="Courier New" w:cs="Courier New"/>
                          <w:color w:val="000000"/>
                          <w:sz w:val="13"/>
                          <w:szCs w:val="20"/>
                          <w:highlight w:val="white"/>
                          <w:lang w:val="en-GB"/>
                        </w:rPr>
                        <w:t xml:space="preserve"> </w:t>
                      </w:r>
                      <w:r w:rsidR="0087131A" w:rsidRPr="00EA60F7">
                        <w:rPr>
                          <w:rFonts w:ascii="Courier New" w:hAnsi="Courier New" w:cs="Courier New"/>
                          <w:color w:val="808080"/>
                          <w:sz w:val="13"/>
                          <w:szCs w:val="20"/>
                          <w:highlight w:val="white"/>
                          <w:lang w:val="en-GB"/>
                        </w:rPr>
                        <w:t>"0000"</w:t>
                      </w:r>
                      <w:r w:rsidR="0087131A" w:rsidRPr="00EA60F7">
                        <w:rPr>
                          <w:rFonts w:ascii="Courier New" w:hAnsi="Courier New" w:cs="Courier New"/>
                          <w:color w:val="000000"/>
                          <w:sz w:val="13"/>
                          <w:szCs w:val="20"/>
                          <w:highlight w:val="white"/>
                          <w:lang w:val="en-GB"/>
                        </w:rPr>
                        <w:t xml:space="preserve"> </w:t>
                      </w:r>
                      <w:r w:rsidR="0087131A" w:rsidRPr="00EA60F7">
                        <w:rPr>
                          <w:rFonts w:ascii="Courier New" w:hAnsi="Courier New" w:cs="Courier New"/>
                          <w:b/>
                          <w:bCs/>
                          <w:color w:val="0000FF"/>
                          <w:sz w:val="13"/>
                          <w:szCs w:val="20"/>
                          <w:highlight w:val="white"/>
                          <w:lang w:val="en-GB"/>
                        </w:rPr>
                        <w:t>else</w:t>
                      </w:r>
                      <w:r w:rsidR="0087131A" w:rsidRPr="00EA60F7">
                        <w:rPr>
                          <w:rFonts w:ascii="Courier New" w:hAnsi="Courier New" w:cs="Courier New"/>
                          <w:color w:val="000000"/>
                          <w:sz w:val="13"/>
                          <w:szCs w:val="20"/>
                          <w:highlight w:val="white"/>
                          <w:lang w:val="en-GB"/>
                        </w:rPr>
                        <w:t xml:space="preserve"> </w:t>
                      </w:r>
                      <w:r w:rsidR="0087131A" w:rsidRPr="00EA60F7">
                        <w:rPr>
                          <w:rFonts w:ascii="Courier New" w:hAnsi="Courier New" w:cs="Courier New"/>
                          <w:color w:val="000000"/>
                          <w:sz w:val="13"/>
                          <w:szCs w:val="20"/>
                          <w:highlight w:val="white"/>
                          <w:lang w:val="en-GB"/>
                        </w:rPr>
                        <w:tab/>
                      </w:r>
                      <w:r>
                        <w:rPr>
                          <w:rFonts w:ascii="Courier New" w:hAnsi="Courier New" w:cs="Courier New"/>
                          <w:color w:val="000000"/>
                          <w:sz w:val="13"/>
                          <w:szCs w:val="20"/>
                          <w:highlight w:val="white"/>
                          <w:lang w:val="en-GB"/>
                        </w:rPr>
                        <w:t xml:space="preserve">         </w:t>
                      </w:r>
                      <w:r w:rsidR="0087131A" w:rsidRPr="00EA60F7">
                        <w:rPr>
                          <w:rFonts w:ascii="Courier New" w:hAnsi="Courier New" w:cs="Courier New"/>
                          <w:color w:val="008000"/>
                          <w:sz w:val="13"/>
                          <w:szCs w:val="20"/>
                          <w:highlight w:val="white"/>
                          <w:lang w:val="en-GB"/>
                        </w:rPr>
                        <w:t>-- Output A</w:t>
                      </w:r>
                    </w:p>
                    <w:p w14:paraId="0ECCF050"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color w:val="808000"/>
                          <w:sz w:val="13"/>
                          <w:szCs w:val="20"/>
                          <w:highlight w:val="white"/>
                          <w:lang w:val="en-GB"/>
                        </w:rPr>
                        <w:t>and</w:t>
                      </w:r>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"0100"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&amp; B</w:t>
                      </w:r>
                    </w:p>
                    <w:p w14:paraId="672BD8A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color w:val="808000"/>
                          <w:sz w:val="13"/>
                          <w:szCs w:val="20"/>
                          <w:highlight w:val="white"/>
                          <w:lang w:val="en-GB"/>
                        </w:rPr>
                        <w:t>or</w:t>
                      </w:r>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"0101"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 B</w:t>
                      </w:r>
                    </w:p>
                    <w:p w14:paraId="18240D63"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color w:val="808000"/>
                          <w:sz w:val="13"/>
                          <w:szCs w:val="20"/>
                          <w:highlight w:val="white"/>
                          <w:lang w:val="en-GB"/>
                        </w:rPr>
                        <w:t>xor</w:t>
                      </w:r>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"0110"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xor B</w:t>
                      </w:r>
                    </w:p>
                    <w:p w14:paraId="3A224CB5" w14:textId="595F09E5"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proofErr w:type="gramStart"/>
                      <w:r w:rsidRPr="00EA60F7">
                        <w:rPr>
                          <w:rFonts w:ascii="Courier New" w:hAnsi="Courier New" w:cs="Courier New"/>
                          <w:color w:val="808000"/>
                          <w:sz w:val="13"/>
                          <w:szCs w:val="20"/>
                          <w:highlight w:val="white"/>
                          <w:lang w:val="en-GB"/>
                        </w:rPr>
                        <w:t>not</w:t>
                      </w:r>
                      <w:proofErr w:type="gramEnd"/>
                      <w:r w:rsidR="00C05124">
                        <w:rPr>
                          <w:rFonts w:ascii="Courier New" w:hAnsi="Courier New" w:cs="Courier New"/>
                          <w:color w:val="000000"/>
                          <w:sz w:val="13"/>
                          <w:szCs w:val="20"/>
                          <w:highlight w:val="white"/>
                          <w:lang w:val="en-GB"/>
                        </w:rPr>
                        <w:t xml:space="preserve"> A_itrn </w:t>
                      </w:r>
                      <w:r w:rsidR="00C05124">
                        <w:rPr>
                          <w:rFonts w:ascii="Courier New" w:hAnsi="Courier New" w:cs="Courier New"/>
                          <w:color w:val="000000"/>
                          <w:sz w:val="13"/>
                          <w:szCs w:val="20"/>
                          <w:highlight w:val="white"/>
                          <w:lang w:val="en-GB"/>
                        </w:rPr>
                        <w:tab/>
                      </w:r>
                      <w:r w:rsidR="00C05124">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"0111"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not A</w:t>
                      </w:r>
                    </w:p>
                    <w:p w14:paraId="50E58901" w14:textId="16A026F3"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1</w:t>
                      </w:r>
                      <w:r w:rsidR="00C05124">
                        <w:rPr>
                          <w:rFonts w:ascii="Courier New" w:hAnsi="Courier New" w:cs="Courier New"/>
                          <w:color w:val="000000"/>
                          <w:sz w:val="13"/>
                          <w:szCs w:val="20"/>
                          <w:highlight w:val="white"/>
                          <w:lang w:val="en-GB"/>
                        </w:rPr>
                        <w:t xml:space="preserve"> </w:t>
                      </w:r>
                      <w:r w:rsidR="00C05124">
                        <w:rPr>
                          <w:rFonts w:ascii="Courier New" w:hAnsi="Courier New" w:cs="Courier New"/>
                          <w:color w:val="000000"/>
                          <w:sz w:val="13"/>
                          <w:szCs w:val="20"/>
                          <w:highlight w:val="white"/>
                          <w:lang w:val="en-GB"/>
                        </w:rPr>
                        <w:tab/>
                      </w:r>
                      <w:r w:rsidR="00C05124">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"1000"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+ 1</w:t>
                      </w:r>
                    </w:p>
                    <w:p w14:paraId="10C5CF9F" w14:textId="3F97DD02"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FF8000"/>
                          <w:sz w:val="13"/>
                          <w:szCs w:val="20"/>
                          <w:highlight w:val="white"/>
                          <w:lang w:val="en-GB"/>
                        </w:rPr>
                        <w:t>1</w:t>
                      </w:r>
                      <w:r w:rsidR="00C05124">
                        <w:rPr>
                          <w:rFonts w:ascii="Courier New" w:hAnsi="Courier New" w:cs="Courier New"/>
                          <w:color w:val="000000"/>
                          <w:sz w:val="13"/>
                          <w:szCs w:val="20"/>
                          <w:highlight w:val="white"/>
                          <w:lang w:val="en-GB"/>
                        </w:rPr>
                        <w:t xml:space="preserve"> </w:t>
                      </w:r>
                      <w:r w:rsidR="00C05124">
                        <w:rPr>
                          <w:rFonts w:ascii="Courier New" w:hAnsi="Courier New" w:cs="Courier New"/>
                          <w:color w:val="000000"/>
                          <w:sz w:val="13"/>
                          <w:szCs w:val="20"/>
                          <w:highlight w:val="white"/>
                          <w:lang w:val="en-GB"/>
                        </w:rPr>
                        <w:tab/>
                      </w:r>
                      <w:r w:rsidR="00C05124">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"1001"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- 1</w:t>
                      </w:r>
                    </w:p>
                    <w:p w14:paraId="0FBABB97"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"1010"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 B</w:t>
                      </w:r>
                    </w:p>
                    <w:p w14:paraId="09BB458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t xml:space="preserve">A_itrn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B_itrn </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"1011"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8000"/>
                          <w:sz w:val="13"/>
                          <w:szCs w:val="20"/>
                          <w:highlight w:val="white"/>
                          <w:lang w:val="en-GB"/>
                        </w:rPr>
                        <w:t>-- Output A - B</w:t>
                      </w:r>
                    </w:p>
                    <w:p w14:paraId="706641C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80FF"/>
                          <w:sz w:val="13"/>
                          <w:szCs w:val="20"/>
                          <w:highlight w:val="white"/>
                          <w:lang w:val="en-GB"/>
                        </w:rPr>
                        <w:t>SHIFT_LEFT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A_</w:t>
                      </w:r>
                      <w:proofErr w:type="gramStart"/>
                      <w:r w:rsidRPr="00EA60F7">
                        <w:rPr>
                          <w:rFonts w:ascii="Courier New" w:hAnsi="Courier New" w:cs="Courier New"/>
                          <w:color w:val="000000"/>
                          <w:sz w:val="13"/>
                          <w:szCs w:val="20"/>
                          <w:highlight w:val="white"/>
                          <w:lang w:val="en-GB"/>
                        </w:rPr>
                        <w:t xml:space="preserve">itrn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X_itrn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"1100"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Output A sla X</w:t>
                      </w:r>
                    </w:p>
                    <w:p w14:paraId="1DF72A7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80FF"/>
                          <w:sz w:val="13"/>
                          <w:szCs w:val="20"/>
                          <w:highlight w:val="white"/>
                          <w:lang w:val="en-GB"/>
                        </w:rPr>
                        <w:t>SHIFT_RIGHT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A_</w:t>
                      </w:r>
                      <w:proofErr w:type="gramStart"/>
                      <w:r w:rsidRPr="00EA60F7">
                        <w:rPr>
                          <w:rFonts w:ascii="Courier New" w:hAnsi="Courier New" w:cs="Courier New"/>
                          <w:color w:val="000000"/>
                          <w:sz w:val="13"/>
                          <w:szCs w:val="20"/>
                          <w:highlight w:val="white"/>
                          <w:lang w:val="en-GB"/>
                        </w:rPr>
                        <w:t xml:space="preserve">itrn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X_itrn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"1101"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Output A sra X</w:t>
                      </w:r>
                    </w:p>
                    <w:p w14:paraId="2E240A4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80FF"/>
                          <w:sz w:val="13"/>
                          <w:szCs w:val="20"/>
                          <w:highlight w:val="white"/>
                          <w:lang w:val="en-GB"/>
                        </w:rPr>
                        <w:t>ROTATE_LEFT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A_</w:t>
                      </w:r>
                      <w:proofErr w:type="gramStart"/>
                      <w:r w:rsidRPr="00EA60F7">
                        <w:rPr>
                          <w:rFonts w:ascii="Courier New" w:hAnsi="Courier New" w:cs="Courier New"/>
                          <w:color w:val="000000"/>
                          <w:sz w:val="13"/>
                          <w:szCs w:val="20"/>
                          <w:highlight w:val="white"/>
                          <w:lang w:val="en-GB"/>
                        </w:rPr>
                        <w:t xml:space="preserve">itrn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X_itrn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"1110"</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Output A rotl X</w:t>
                      </w:r>
                    </w:p>
                    <w:p w14:paraId="37AB9F8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80FF"/>
                          <w:sz w:val="13"/>
                          <w:szCs w:val="20"/>
                          <w:highlight w:val="white"/>
                          <w:lang w:val="en-GB"/>
                        </w:rPr>
                        <w:t>ROTATE_RIGHT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A_</w:t>
                      </w:r>
                      <w:proofErr w:type="gramStart"/>
                      <w:r w:rsidRPr="00EA60F7">
                        <w:rPr>
                          <w:rFonts w:ascii="Courier New" w:hAnsi="Courier New" w:cs="Courier New"/>
                          <w:color w:val="000000"/>
                          <w:sz w:val="13"/>
                          <w:szCs w:val="20"/>
                          <w:highlight w:val="white"/>
                          <w:lang w:val="en-GB"/>
                        </w:rPr>
                        <w:t xml:space="preserve">itrn </w:t>
                      </w:r>
                      <w:r w:rsidRPr="00EA60F7">
                        <w:rPr>
                          <w:rFonts w:ascii="Courier New" w:hAnsi="Courier New" w:cs="Courier New"/>
                          <w:b/>
                          <w:bCs/>
                          <w:color w:val="000080"/>
                          <w:sz w:val="13"/>
                          <w:szCs w:val="20"/>
                          <w:highlight w:val="white"/>
                          <w:lang w:val="en-GB"/>
                        </w:rPr>
                        <w:t>,</w:t>
                      </w:r>
                      <w:proofErr w:type="gramEnd"/>
                      <w:r w:rsidRPr="00EA60F7">
                        <w:rPr>
                          <w:rFonts w:ascii="Courier New" w:hAnsi="Courier New" w:cs="Courier New"/>
                          <w:color w:val="000000"/>
                          <w:sz w:val="13"/>
                          <w:szCs w:val="20"/>
                          <w:highlight w:val="white"/>
                          <w:lang w:val="en-GB"/>
                        </w:rPr>
                        <w:t xml:space="preserve"> X_itrn</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FF"/>
                          <w:sz w:val="13"/>
                          <w:szCs w:val="20"/>
                          <w:highlight w:val="white"/>
                          <w:lang w:val="en-GB"/>
                        </w:rPr>
                        <w:t>when</w:t>
                      </w:r>
                      <w:r w:rsidRPr="00EA60F7">
                        <w:rPr>
                          <w:rFonts w:ascii="Courier New" w:hAnsi="Courier New" w:cs="Courier New"/>
                          <w:color w:val="000000"/>
                          <w:sz w:val="13"/>
                          <w:szCs w:val="20"/>
                          <w:highlight w:val="white"/>
                          <w:lang w:val="en-GB"/>
                        </w:rPr>
                        <w:t xml:space="preserve"> ctrl </w:t>
                      </w:r>
                      <w:r w:rsidRPr="00EA60F7">
                        <w:rPr>
                          <w:rFonts w:ascii="Courier New" w:hAnsi="Courier New" w:cs="Courier New"/>
                          <w:b/>
                          <w:bCs/>
                          <w:color w:val="000080"/>
                          <w:sz w:val="13"/>
                          <w:szCs w:val="20"/>
                          <w:highlight w:val="white"/>
                          <w:lang w:val="en-GB"/>
                        </w:rPr>
                        <w:t>=</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808080"/>
                          <w:sz w:val="13"/>
                          <w:szCs w:val="20"/>
                          <w:highlight w:val="white"/>
                          <w:lang w:val="en-GB"/>
                        </w:rPr>
                        <w:t>"1111"</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FF"/>
                          <w:sz w:val="13"/>
                          <w:szCs w:val="20"/>
                          <w:highlight w:val="white"/>
                          <w:lang w:val="en-GB"/>
                        </w:rPr>
                        <w:t>else</w:t>
                      </w:r>
                      <w:r w:rsidRPr="00EA60F7">
                        <w:rPr>
                          <w:rFonts w:ascii="Courier New" w:hAnsi="Courier New" w:cs="Courier New"/>
                          <w:color w:val="000000"/>
                          <w:sz w:val="13"/>
                          <w:szCs w:val="20"/>
                          <w:highlight w:val="white"/>
                          <w:lang w:val="en-GB"/>
                        </w:rPr>
                        <w:t xml:space="preserve"> </w:t>
                      </w:r>
                      <w:r w:rsidRPr="00EA60F7">
                        <w:rPr>
                          <w:rFonts w:ascii="Courier New" w:hAnsi="Courier New" w:cs="Courier New"/>
                          <w:color w:val="008000"/>
                          <w:sz w:val="13"/>
                          <w:szCs w:val="20"/>
                          <w:highlight w:val="white"/>
                          <w:lang w:val="en-GB"/>
                        </w:rPr>
                        <w:t>-- Output A rotr X</w:t>
                      </w:r>
                    </w:p>
                    <w:p w14:paraId="4E141EC3"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color w:val="000000"/>
                          <w:sz w:val="13"/>
                          <w:szCs w:val="20"/>
                          <w:highlight w:val="white"/>
                          <w:lang w:val="en-GB"/>
                        </w:rPr>
                        <w:tab/>
                      </w:r>
                      <w:r w:rsidRPr="00EA60F7">
                        <w:rPr>
                          <w:rFonts w:ascii="Courier New" w:hAnsi="Courier New" w:cs="Courier New"/>
                          <w:b/>
                          <w:bCs/>
                          <w:color w:val="000080"/>
                          <w:sz w:val="13"/>
                          <w:szCs w:val="20"/>
                          <w:highlight w:val="white"/>
                          <w:lang w:val="en-GB"/>
                        </w:rPr>
                        <w:t>(</w:t>
                      </w:r>
                      <w:proofErr w:type="gramStart"/>
                      <w:r w:rsidRPr="00EA60F7">
                        <w:rPr>
                          <w:rFonts w:ascii="Courier New" w:hAnsi="Courier New" w:cs="Courier New"/>
                          <w:b/>
                          <w:bCs/>
                          <w:color w:val="0000FF"/>
                          <w:sz w:val="13"/>
                          <w:szCs w:val="20"/>
                          <w:highlight w:val="white"/>
                          <w:lang w:val="en-GB"/>
                        </w:rPr>
                        <w:t>others</w:t>
                      </w:r>
                      <w:proofErr w:type="gramEnd"/>
                      <w:r w:rsidRPr="00EA60F7">
                        <w:rPr>
                          <w:rFonts w:ascii="Courier New" w:hAnsi="Courier New" w:cs="Courier New"/>
                          <w:color w:val="000000"/>
                          <w:sz w:val="13"/>
                          <w:szCs w:val="20"/>
                          <w:highlight w:val="white"/>
                          <w:lang w:val="en-GB"/>
                        </w:rPr>
                        <w:t xml:space="preserve"> </w:t>
                      </w:r>
                      <w:r w:rsidRPr="00EA60F7">
                        <w:rPr>
                          <w:rFonts w:ascii="Courier New" w:hAnsi="Courier New" w:cs="Courier New"/>
                          <w:b/>
                          <w:bCs/>
                          <w:color w:val="000080"/>
                          <w:sz w:val="13"/>
                          <w:szCs w:val="20"/>
                          <w:highlight w:val="white"/>
                          <w:lang w:val="en-GB"/>
                        </w:rPr>
                        <w:t>=&gt;</w:t>
                      </w:r>
                      <w:r w:rsidRPr="00EA60F7">
                        <w:rPr>
                          <w:rFonts w:ascii="Courier New" w:hAnsi="Courier New" w:cs="Courier New"/>
                          <w:color w:val="000000"/>
                          <w:sz w:val="13"/>
                          <w:szCs w:val="20"/>
                          <w:highlight w:val="white"/>
                          <w:lang w:val="en-GB"/>
                        </w:rPr>
                        <w:t>'U'</w:t>
                      </w:r>
                      <w:r w:rsidRPr="00EA60F7">
                        <w:rPr>
                          <w:rFonts w:ascii="Courier New" w:hAnsi="Courier New" w:cs="Courier New"/>
                          <w:b/>
                          <w:bCs/>
                          <w:color w:val="000080"/>
                          <w:sz w:val="13"/>
                          <w:szCs w:val="20"/>
                          <w:highlight w:val="white"/>
                          <w:lang w:val="en-GB"/>
                        </w:rPr>
                        <w:t>);</w:t>
                      </w:r>
                    </w:p>
                    <w:p w14:paraId="74ED106E"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3ACBBB8E" w14:textId="39296664" w:rsidR="0087131A" w:rsidRPr="00EA60F7" w:rsidRDefault="0087131A" w:rsidP="00F60EF1">
                      <w:pPr>
                        <w:shd w:val="clear" w:color="auto" w:fill="FFFFFF"/>
                        <w:spacing w:before="0" w:after="0" w:line="240" w:lineRule="auto"/>
                        <w:rPr>
                          <w:rFonts w:ascii="Courier New" w:eastAsia="Times New Roman" w:hAnsi="Courier New" w:cs="Courier New"/>
                          <w:color w:val="000000"/>
                          <w:sz w:val="8"/>
                          <w:szCs w:val="20"/>
                          <w:lang w:val="en-GB" w:eastAsia="en-GB"/>
                        </w:rPr>
                      </w:pPr>
                    </w:p>
                  </w:txbxContent>
                </v:textbox>
                <w10:wrap type="tight" anchorx="margin"/>
              </v:shape>
            </w:pict>
          </mc:Fallback>
        </mc:AlternateContent>
      </w:r>
      <w:r w:rsidR="00360E10" w:rsidRPr="00900FE1">
        <w:rPr>
          <w:b/>
          <w:color w:val="auto"/>
          <w:sz w:val="32"/>
          <w:u w:val="single"/>
        </w:rPr>
        <w:t>ALUParam</w:t>
      </w:r>
      <w:r w:rsidR="007F197A" w:rsidRPr="00900FE1">
        <w:rPr>
          <w:b/>
          <w:color w:val="auto"/>
          <w:sz w:val="32"/>
          <w:u w:val="single"/>
        </w:rPr>
        <w:t>.vhd</w:t>
      </w:r>
      <w:r w:rsidR="006028F1">
        <w:rPr>
          <w:b/>
          <w:color w:val="auto"/>
          <w:sz w:val="32"/>
          <w:u w:val="single"/>
        </w:rPr>
        <w:t xml:space="preserve"> </w:t>
      </w:r>
      <w:r w:rsidR="0087131A">
        <w:rPr>
          <w:b/>
          <w:color w:val="auto"/>
          <w:sz w:val="32"/>
          <w:u w:val="single"/>
        </w:rPr>
        <w:t>(From Lab 1</w:t>
      </w:r>
      <w:proofErr w:type="gramStart"/>
      <w:r w:rsidR="0087131A">
        <w:rPr>
          <w:b/>
          <w:color w:val="auto"/>
          <w:sz w:val="32"/>
          <w:u w:val="single"/>
        </w:rPr>
        <w:t>)</w:t>
      </w:r>
      <w:r w:rsidR="006028F1">
        <w:rPr>
          <w:b/>
          <w:color w:val="auto"/>
          <w:sz w:val="32"/>
          <w:u w:val="single"/>
        </w:rPr>
        <w:t>(</w:t>
      </w:r>
      <w:proofErr w:type="gramEnd"/>
      <w:r w:rsidR="006028F1">
        <w:rPr>
          <w:b/>
          <w:color w:val="auto"/>
          <w:sz w:val="32"/>
          <w:u w:val="single"/>
        </w:rPr>
        <w:t>Use</w:t>
      </w:r>
      <w:r w:rsidR="00A92EBB">
        <w:rPr>
          <w:b/>
          <w:color w:val="auto"/>
          <w:sz w:val="32"/>
          <w:u w:val="single"/>
        </w:rPr>
        <w:t>d</w:t>
      </w:r>
      <w:r w:rsidR="006028F1">
        <w:rPr>
          <w:b/>
          <w:color w:val="auto"/>
          <w:sz w:val="32"/>
          <w:u w:val="single"/>
        </w:rPr>
        <w:t xml:space="preserve"> for All DataPaths)</w:t>
      </w:r>
    </w:p>
    <w:p w14:paraId="31E1785D" w14:textId="6FA4BCB3" w:rsidR="00900FE1" w:rsidRPr="00986BFF" w:rsidRDefault="00B01EB5" w:rsidP="00900FE1">
      <w:pPr>
        <w:rPr>
          <w:sz w:val="32"/>
          <w:szCs w:val="32"/>
        </w:rPr>
      </w:pPr>
      <w:r w:rsidRPr="000708BA">
        <w:rPr>
          <w:noProof/>
          <w:sz w:val="32"/>
          <w:szCs w:val="32"/>
          <w:lang w:val="en-GB" w:eastAsia="en-GB"/>
        </w:rPr>
        <w:lastRenderedPageBreak/>
        <mc:AlternateContent>
          <mc:Choice Requires="wps">
            <w:drawing>
              <wp:anchor distT="45720" distB="45720" distL="114300" distR="114300" simplePos="0" relativeHeight="251661312" behindDoc="1" locked="0" layoutInCell="1" allowOverlap="1" wp14:anchorId="3F6B1EB1" wp14:editId="09E4916C">
                <wp:simplePos x="0" y="0"/>
                <wp:positionH relativeFrom="margin">
                  <wp:posOffset>-353695</wp:posOffset>
                </wp:positionH>
                <wp:positionV relativeFrom="paragraph">
                  <wp:posOffset>344805</wp:posOffset>
                </wp:positionV>
                <wp:extent cx="7543165" cy="3553460"/>
                <wp:effectExtent l="0" t="0" r="26035" b="27940"/>
                <wp:wrapTight wrapText="bothSides">
                  <wp:wrapPolygon edited="0">
                    <wp:start x="0" y="0"/>
                    <wp:lineTo x="0" y="21615"/>
                    <wp:lineTo x="21602" y="21615"/>
                    <wp:lineTo x="216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165" cy="3553460"/>
                        </a:xfrm>
                        <a:prstGeom prst="rect">
                          <a:avLst/>
                        </a:prstGeom>
                        <a:solidFill>
                          <a:srgbClr val="FFFFFF"/>
                        </a:solidFill>
                        <a:ln w="3175">
                          <a:solidFill>
                            <a:schemeClr val="tx1"/>
                          </a:solidFill>
                          <a:miter lim="800000"/>
                          <a:headEnd/>
                          <a:tailEnd/>
                        </a:ln>
                      </wps:spPr>
                      <wps:txbx>
                        <w:txbxContent>
                          <w:p w14:paraId="01FA3EE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color w:val="000000"/>
                                <w:sz w:val="20"/>
                                <w:szCs w:val="20"/>
                                <w:highlight w:val="white"/>
                                <w:lang w:val="en-GB"/>
                              </w:rPr>
                              <w:tab/>
                            </w:r>
                            <w:r w:rsidRPr="00EA60F7">
                              <w:rPr>
                                <w:rFonts w:ascii="Courier New" w:hAnsi="Courier New" w:cs="Courier New"/>
                                <w:color w:val="008000"/>
                                <w:sz w:val="15"/>
                                <w:szCs w:val="20"/>
                                <w:highlight w:val="white"/>
                                <w:lang w:val="en-GB"/>
                              </w:rPr>
                              <w:t>-- Overflow flag</w:t>
                            </w:r>
                          </w:p>
                          <w:p w14:paraId="784C7C6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proofErr w:type="gramStart"/>
                            <w:r w:rsidRPr="00EA60F7">
                              <w:rPr>
                                <w:rFonts w:ascii="Courier New" w:hAnsi="Courier New" w:cs="Courier New"/>
                                <w:color w:val="000000"/>
                                <w:sz w:val="15"/>
                                <w:szCs w:val="20"/>
                                <w:highlight w:val="white"/>
                                <w:lang w:val="en-GB"/>
                              </w:rPr>
                              <w:t>flags</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FF8000"/>
                                <w:sz w:val="15"/>
                                <w:szCs w:val="20"/>
                                <w:highlight w:val="white"/>
                                <w:lang w:val="en-GB"/>
                              </w:rPr>
                              <w:t>7</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p>
                          <w:p w14:paraId="294CB297"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Will overflow if you add one to the max positive value</w:t>
                            </w:r>
                          </w:p>
                          <w:p w14:paraId="7E6C267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"1000"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A_itrn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max_pos </w:t>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p>
                          <w:p w14:paraId="160D8F3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13CB42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Will overflow if you minus one to the max negitive value</w:t>
                            </w:r>
                          </w:p>
                          <w:p w14:paraId="30D847B0"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"1001"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A_itrn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max_neg </w:t>
                            </w:r>
                            <w:r w:rsidRPr="00EA60F7">
                              <w:rPr>
                                <w:rFonts w:ascii="Courier New" w:hAnsi="Courier New" w:cs="Courier New"/>
                                <w:b/>
                                <w:bCs/>
                                <w:color w:val="0000FF"/>
                                <w:sz w:val="15"/>
                                <w:szCs w:val="20"/>
                                <w:highlight w:val="white"/>
                                <w:lang w:val="en-GB"/>
                              </w:rPr>
                              <w:t>else</w:t>
                            </w:r>
                          </w:p>
                          <w:p w14:paraId="7442E6A7"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p>
                          <w:p w14:paraId="45978BF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Will overflow if two neg values added give a pos result</w:t>
                            </w:r>
                          </w:p>
                          <w:p w14:paraId="61E0F01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"1010"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w:t>
                            </w:r>
                            <w:proofErr w:type="gramStart"/>
                            <w:r w:rsidRPr="00EA60F7">
                              <w:rPr>
                                <w:rFonts w:ascii="Courier New" w:hAnsi="Courier New" w:cs="Courier New"/>
                                <w:color w:val="000000"/>
                                <w:sz w:val="15"/>
                                <w:szCs w:val="20"/>
                                <w:highlight w:val="white"/>
                                <w:lang w:val="en-GB"/>
                              </w:rPr>
                              <w:t>itrn</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B_itrn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O_itrn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p>
                          <w:p w14:paraId="0D66D9F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xml:space="preserve">-- Will overflow if two pos values added give a neg </w:t>
                            </w:r>
                            <w:proofErr w:type="gramStart"/>
                            <w:r w:rsidRPr="00EA60F7">
                              <w:rPr>
                                <w:rFonts w:ascii="Courier New" w:hAnsi="Courier New" w:cs="Courier New"/>
                                <w:color w:val="008000"/>
                                <w:sz w:val="15"/>
                                <w:szCs w:val="20"/>
                                <w:highlight w:val="white"/>
                                <w:lang w:val="en-GB"/>
                              </w:rPr>
                              <w:t>result</w:t>
                            </w:r>
                            <w:proofErr w:type="gramEnd"/>
                          </w:p>
                          <w:p w14:paraId="3DC513D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"1010"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w:t>
                            </w:r>
                            <w:proofErr w:type="gramStart"/>
                            <w:r w:rsidRPr="00EA60F7">
                              <w:rPr>
                                <w:rFonts w:ascii="Courier New" w:hAnsi="Courier New" w:cs="Courier New"/>
                                <w:color w:val="000000"/>
                                <w:sz w:val="15"/>
                                <w:szCs w:val="20"/>
                                <w:highlight w:val="white"/>
                                <w:lang w:val="en-GB"/>
                              </w:rPr>
                              <w:t>itrn</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B_itrn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O_itrn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p>
                          <w:p w14:paraId="4C9674D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p>
                          <w:p w14:paraId="430D719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Will overflow if a pos value is subtracted from a neg value gives a pos result</w:t>
                            </w:r>
                          </w:p>
                          <w:p w14:paraId="75CB6FA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"1011"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w:t>
                            </w:r>
                            <w:proofErr w:type="gramStart"/>
                            <w:r w:rsidRPr="00EA60F7">
                              <w:rPr>
                                <w:rFonts w:ascii="Courier New" w:hAnsi="Courier New" w:cs="Courier New"/>
                                <w:color w:val="000000"/>
                                <w:sz w:val="15"/>
                                <w:szCs w:val="20"/>
                                <w:highlight w:val="white"/>
                                <w:lang w:val="en-GB"/>
                              </w:rPr>
                              <w:t>itrn</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B_itrn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O_itrn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p>
                          <w:p w14:paraId="1886D2D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xml:space="preserve">-- Will overflow if a neg value is subtracted from a pos value gives a neg </w:t>
                            </w:r>
                            <w:proofErr w:type="gramStart"/>
                            <w:r w:rsidRPr="00EA60F7">
                              <w:rPr>
                                <w:rFonts w:ascii="Courier New" w:hAnsi="Courier New" w:cs="Courier New"/>
                                <w:color w:val="008000"/>
                                <w:sz w:val="15"/>
                                <w:szCs w:val="20"/>
                                <w:highlight w:val="white"/>
                                <w:lang w:val="en-GB"/>
                              </w:rPr>
                              <w:t>result</w:t>
                            </w:r>
                            <w:proofErr w:type="gramEnd"/>
                          </w:p>
                          <w:p w14:paraId="0753BACF"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"1011"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w:t>
                            </w:r>
                            <w:proofErr w:type="gramStart"/>
                            <w:r w:rsidRPr="00EA60F7">
                              <w:rPr>
                                <w:rFonts w:ascii="Courier New" w:hAnsi="Courier New" w:cs="Courier New"/>
                                <w:color w:val="000000"/>
                                <w:sz w:val="15"/>
                                <w:szCs w:val="20"/>
                                <w:highlight w:val="white"/>
                                <w:lang w:val="en-GB"/>
                              </w:rPr>
                              <w:t>itrn</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B_itrn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O_itrn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p>
                          <w:p w14:paraId="323240D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p>
                          <w:p w14:paraId="4CEF117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If none of the above are true then the result hasn't overflown</w:t>
                            </w:r>
                          </w:p>
                          <w:p w14:paraId="0A7DB80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proofErr w:type="gramStart"/>
                            <w:r w:rsidRPr="00EA60F7">
                              <w:rPr>
                                <w:rFonts w:ascii="Courier New" w:hAnsi="Courier New" w:cs="Courier New"/>
                                <w:b/>
                                <w:bCs/>
                                <w:color w:val="0000FF"/>
                                <w:sz w:val="15"/>
                                <w:szCs w:val="20"/>
                                <w:highlight w:val="white"/>
                                <w:lang w:val="en-GB"/>
                              </w:rPr>
                              <w:t>else</w:t>
                            </w:r>
                            <w:proofErr w:type="gramEnd"/>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p>
                          <w:p w14:paraId="1409CE6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p>
                          <w:p w14:paraId="5740AB9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Other flags</w:t>
                            </w:r>
                          </w:p>
                          <w:p w14:paraId="6703E66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proofErr w:type="gramStart"/>
                            <w:r w:rsidRPr="00EA60F7">
                              <w:rPr>
                                <w:rFonts w:ascii="Courier New" w:hAnsi="Courier New" w:cs="Courier New"/>
                                <w:color w:val="000000"/>
                                <w:sz w:val="15"/>
                                <w:szCs w:val="20"/>
                                <w:highlight w:val="white"/>
                                <w:lang w:val="en-GB"/>
                              </w:rPr>
                              <w:t>flags</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FF8000"/>
                                <w:sz w:val="15"/>
                                <w:szCs w:val="20"/>
                                <w:highlight w:val="white"/>
                                <w:lang w:val="en-GB"/>
                              </w:rPr>
                              <w:t>6</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&gt;=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grater than or equal to zero</w:t>
                            </w:r>
                          </w:p>
                          <w:p w14:paraId="1BAB8EE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proofErr w:type="gramStart"/>
                            <w:r w:rsidRPr="00EA60F7">
                              <w:rPr>
                                <w:rFonts w:ascii="Courier New" w:hAnsi="Courier New" w:cs="Courier New"/>
                                <w:color w:val="000000"/>
                                <w:sz w:val="15"/>
                                <w:szCs w:val="20"/>
                                <w:highlight w:val="white"/>
                                <w:lang w:val="en-GB"/>
                              </w:rPr>
                              <w:t>flags</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FF8000"/>
                                <w:sz w:val="15"/>
                                <w:szCs w:val="20"/>
                                <w:highlight w:val="white"/>
                                <w:lang w:val="en-GB"/>
                              </w:rPr>
                              <w:t>5</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less than or equal to zero</w:t>
                            </w:r>
                          </w:p>
                          <w:p w14:paraId="1F9633A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proofErr w:type="gramStart"/>
                            <w:r w:rsidRPr="00EA60F7">
                              <w:rPr>
                                <w:rFonts w:ascii="Courier New" w:hAnsi="Courier New" w:cs="Courier New"/>
                                <w:color w:val="000000"/>
                                <w:sz w:val="15"/>
                                <w:szCs w:val="20"/>
                                <w:highlight w:val="white"/>
                                <w:lang w:val="en-GB"/>
                              </w:rPr>
                              <w:t>flags</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FF8000"/>
                                <w:sz w:val="15"/>
                                <w:szCs w:val="20"/>
                                <w:highlight w:val="white"/>
                                <w:lang w:val="en-GB"/>
                              </w:rPr>
                              <w:t>4</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&gt;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grater than zero</w:t>
                            </w:r>
                          </w:p>
                          <w:p w14:paraId="60491BB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proofErr w:type="gramStart"/>
                            <w:r w:rsidRPr="00EA60F7">
                              <w:rPr>
                                <w:rFonts w:ascii="Courier New" w:hAnsi="Courier New" w:cs="Courier New"/>
                                <w:color w:val="000000"/>
                                <w:sz w:val="15"/>
                                <w:szCs w:val="20"/>
                                <w:highlight w:val="white"/>
                                <w:lang w:val="en-GB"/>
                              </w:rPr>
                              <w:t>flags</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FF8000"/>
                                <w:sz w:val="15"/>
                                <w:szCs w:val="20"/>
                                <w:highlight w:val="white"/>
                                <w:lang w:val="en-GB"/>
                              </w:rPr>
                              <w:t>3</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less than zero</w:t>
                            </w:r>
                          </w:p>
                          <w:p w14:paraId="6FB8E0DE"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proofErr w:type="gramStart"/>
                            <w:r w:rsidRPr="00EA60F7">
                              <w:rPr>
                                <w:rFonts w:ascii="Courier New" w:hAnsi="Courier New" w:cs="Courier New"/>
                                <w:color w:val="000000"/>
                                <w:sz w:val="15"/>
                                <w:szCs w:val="20"/>
                                <w:highlight w:val="white"/>
                                <w:lang w:val="en-GB"/>
                              </w:rPr>
                              <w:t>flags</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FF8000"/>
                                <w:sz w:val="15"/>
                                <w:szCs w:val="20"/>
                                <w:highlight w:val="white"/>
                                <w:lang w:val="en-GB"/>
                              </w:rPr>
                              <w:t>2</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one flag</w:t>
                            </w:r>
                          </w:p>
                          <w:p w14:paraId="229796FE"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proofErr w:type="gramStart"/>
                            <w:r w:rsidRPr="00EA60F7">
                              <w:rPr>
                                <w:rFonts w:ascii="Courier New" w:hAnsi="Courier New" w:cs="Courier New"/>
                                <w:color w:val="000000"/>
                                <w:sz w:val="15"/>
                                <w:szCs w:val="20"/>
                                <w:highlight w:val="white"/>
                                <w:lang w:val="en-GB"/>
                              </w:rPr>
                              <w:t>flags</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not zero flag</w:t>
                            </w:r>
                          </w:p>
                          <w:p w14:paraId="2C8848F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proofErr w:type="gramStart"/>
                            <w:r w:rsidRPr="00EA60F7">
                              <w:rPr>
                                <w:rFonts w:ascii="Courier New" w:hAnsi="Courier New" w:cs="Courier New"/>
                                <w:color w:val="000000"/>
                                <w:sz w:val="15"/>
                                <w:szCs w:val="20"/>
                                <w:highlight w:val="white"/>
                                <w:lang w:val="en-GB"/>
                              </w:rPr>
                              <w:t>flags</w:t>
                            </w:r>
                            <w:r w:rsidRPr="00EA60F7">
                              <w:rPr>
                                <w:rFonts w:ascii="Courier New" w:hAnsi="Courier New" w:cs="Courier New"/>
                                <w:b/>
                                <w:bCs/>
                                <w:color w:val="000080"/>
                                <w:sz w:val="15"/>
                                <w:szCs w:val="20"/>
                                <w:highlight w:val="white"/>
                                <w:lang w:val="en-GB"/>
                              </w:rPr>
                              <w:t>(</w:t>
                            </w:r>
                            <w:proofErr w:type="gramEnd"/>
                            <w:r w:rsidRPr="00EA60F7">
                              <w:rPr>
                                <w:rFonts w:ascii="Courier New" w:hAnsi="Courier New" w:cs="Courier New"/>
                                <w:color w:val="FF8000"/>
                                <w:sz w:val="15"/>
                                <w:szCs w:val="20"/>
                                <w:highlight w:val="white"/>
                                <w:lang w:val="en-GB"/>
                              </w:rPr>
                              <w:t>0</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zero flag</w:t>
                            </w:r>
                          </w:p>
                          <w:p w14:paraId="03632803"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E02A22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61297D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EA60F7">
                              <w:rPr>
                                <w:rFonts w:ascii="Courier New" w:hAnsi="Courier New" w:cs="Courier New"/>
                                <w:b/>
                                <w:bCs/>
                                <w:color w:val="0000FF"/>
                                <w:sz w:val="15"/>
                                <w:szCs w:val="20"/>
                                <w:highlight w:val="white"/>
                                <w:lang w:val="en-GB"/>
                              </w:rPr>
                              <w:t>end</w:t>
                            </w:r>
                            <w:proofErr w:type="gramEnd"/>
                            <w:r w:rsidRPr="00EA60F7">
                              <w:rPr>
                                <w:rFonts w:ascii="Courier New" w:hAnsi="Courier New" w:cs="Courier New"/>
                                <w:color w:val="000000"/>
                                <w:sz w:val="15"/>
                                <w:szCs w:val="20"/>
                                <w:highlight w:val="white"/>
                                <w:lang w:val="en-GB"/>
                              </w:rPr>
                              <w:t xml:space="preserve"> Behavioral</w:t>
                            </w:r>
                            <w:r w:rsidRPr="00EA60F7">
                              <w:rPr>
                                <w:rFonts w:ascii="Courier New" w:hAnsi="Courier New" w:cs="Courier New"/>
                                <w:b/>
                                <w:bCs/>
                                <w:color w:val="000080"/>
                                <w:sz w:val="15"/>
                                <w:szCs w:val="20"/>
                                <w:highlight w:val="white"/>
                                <w:lang w:val="en-GB"/>
                              </w:rPr>
                              <w:t>;</w:t>
                            </w:r>
                          </w:p>
                          <w:p w14:paraId="6256FFDF"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0202F41" w14:textId="7DC94AB1" w:rsidR="0087131A" w:rsidRPr="00EA60F7" w:rsidRDefault="0087131A" w:rsidP="00F60EF1">
                            <w:pPr>
                              <w:shd w:val="clear" w:color="auto" w:fill="FFFFFF"/>
                              <w:spacing w:before="0" w:after="0" w:line="240" w:lineRule="auto"/>
                              <w:rPr>
                                <w:rFonts w:ascii="Courier New" w:eastAsia="Times New Roman" w:hAnsi="Courier New" w:cs="Courier New"/>
                                <w:color w:val="000000"/>
                                <w:sz w:val="15"/>
                                <w:szCs w:val="20"/>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B1EB1" id="_x0000_s1027" type="#_x0000_t202" style="position:absolute;margin-left:-27.85pt;margin-top:27.15pt;width:593.95pt;height:279.8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" strokecolor="black [3213]" strokeweight=".25pt">
                <v:textbox>
                  <w:txbxContent>
                    <w:p w14:paraId="01FA3EE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color w:val="000000"/>
                          <w:sz w:val="20"/>
                          <w:szCs w:val="20"/>
                          <w:highlight w:val="white"/>
                          <w:lang w:val="en-GB"/>
                        </w:rPr>
                        <w:tab/>
                      </w:r>
                      <w:r w:rsidRPr="00EA60F7">
                        <w:rPr>
                          <w:rFonts w:ascii="Courier New" w:hAnsi="Courier New" w:cs="Courier New"/>
                          <w:color w:val="008000"/>
                          <w:sz w:val="15"/>
                          <w:szCs w:val="20"/>
                          <w:highlight w:val="white"/>
                          <w:lang w:val="en-GB"/>
                        </w:rPr>
                        <w:t>-- Overflow flag</w:t>
                      </w:r>
                    </w:p>
                    <w:p w14:paraId="784C7C6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t>flags</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7</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p>
                    <w:p w14:paraId="294CB297"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Will overflow if you add one to the max positive value</w:t>
                      </w:r>
                    </w:p>
                    <w:p w14:paraId="7E6C267D"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"1000"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A_itrn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max_pos </w:t>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p>
                    <w:p w14:paraId="160D8F3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13CB42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Will overflow if you minus one to the max negitive value</w:t>
                      </w:r>
                    </w:p>
                    <w:p w14:paraId="30D847B0"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"1001"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A_itrn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max_neg </w:t>
                      </w:r>
                      <w:r w:rsidRPr="00EA60F7">
                        <w:rPr>
                          <w:rFonts w:ascii="Courier New" w:hAnsi="Courier New" w:cs="Courier New"/>
                          <w:b/>
                          <w:bCs/>
                          <w:color w:val="0000FF"/>
                          <w:sz w:val="15"/>
                          <w:szCs w:val="20"/>
                          <w:highlight w:val="white"/>
                          <w:lang w:val="en-GB"/>
                        </w:rPr>
                        <w:t>else</w:t>
                      </w:r>
                    </w:p>
                    <w:p w14:paraId="7442E6A7"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p>
                    <w:p w14:paraId="45978BF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Will overflow if two neg values added give a pos result</w:t>
                      </w:r>
                    </w:p>
                    <w:p w14:paraId="61E0F01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"1010"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B_itrn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O_itrn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p>
                    <w:p w14:paraId="0D66D9F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Will overflow if two pos values added give a neg result</w:t>
                      </w:r>
                    </w:p>
                    <w:p w14:paraId="3DC513D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"1010"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B_itrn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O_itrn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p>
                    <w:p w14:paraId="4C9674D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p>
                    <w:p w14:paraId="430D719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Will overflow if a pos value is subtracted from a neg value gives a pos result</w:t>
                      </w:r>
                    </w:p>
                    <w:p w14:paraId="75CB6FA4"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"1011"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B_itrn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O_itrn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p>
                    <w:p w14:paraId="1886D2DA"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Will overflow if a neg value is subtracted from a pos value gives a neg result</w:t>
                      </w:r>
                    </w:p>
                    <w:p w14:paraId="0753BACF"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t>'</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ctrl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80"/>
                          <w:sz w:val="15"/>
                          <w:szCs w:val="20"/>
                          <w:highlight w:val="white"/>
                          <w:lang w:val="en-GB"/>
                        </w:rPr>
                        <w:t>"1011"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A_itrn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B_itrn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808000"/>
                          <w:sz w:val="15"/>
                          <w:szCs w:val="20"/>
                          <w:highlight w:val="white"/>
                          <w:lang w:val="en-GB"/>
                        </w:rPr>
                        <w:t>and</w:t>
                      </w:r>
                      <w:r w:rsidRPr="00EA60F7">
                        <w:rPr>
                          <w:rFonts w:ascii="Courier New" w:hAnsi="Courier New" w:cs="Courier New"/>
                          <w:color w:val="000000"/>
                          <w:sz w:val="15"/>
                          <w:szCs w:val="20"/>
                          <w:highlight w:val="white"/>
                          <w:lang w:val="en-GB"/>
                        </w:rPr>
                        <w:t xml:space="preserve"> O_itrn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N</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p>
                    <w:p w14:paraId="323240D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p>
                    <w:p w14:paraId="4CEF1176"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If none of the above are true then the result hasn't overflown</w:t>
                      </w:r>
                    </w:p>
                    <w:p w14:paraId="0A7DB808"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p>
                    <w:p w14:paraId="1409CE6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p>
                    <w:p w14:paraId="5740AB9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r>
                      <w:r w:rsidRPr="00EA60F7">
                        <w:rPr>
                          <w:rFonts w:ascii="Courier New" w:hAnsi="Courier New" w:cs="Courier New"/>
                          <w:color w:val="008000"/>
                          <w:sz w:val="15"/>
                          <w:szCs w:val="20"/>
                          <w:highlight w:val="white"/>
                          <w:lang w:val="en-GB"/>
                        </w:rPr>
                        <w:t>-- Other flags</w:t>
                      </w:r>
                    </w:p>
                    <w:p w14:paraId="6703E66B"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t>flags</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6</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&gt;=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grater than or equal to zero</w:t>
                      </w:r>
                    </w:p>
                    <w:p w14:paraId="1BAB8EE9"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t>flags</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5</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less than or equal to zero</w:t>
                      </w:r>
                    </w:p>
                    <w:p w14:paraId="1F9633AC"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t>flags</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4</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&gt;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grater than zero</w:t>
                      </w:r>
                    </w:p>
                    <w:p w14:paraId="60491BB5"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t>flags</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3</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less than zero</w:t>
                      </w:r>
                    </w:p>
                    <w:p w14:paraId="6FB8E0DE"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t>flags</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2</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one flag</w:t>
                      </w:r>
                    </w:p>
                    <w:p w14:paraId="229796FE"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t>flags</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1</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not zero flag</w:t>
                      </w:r>
                    </w:p>
                    <w:p w14:paraId="2C8848F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color w:val="000000"/>
                          <w:sz w:val="15"/>
                          <w:szCs w:val="20"/>
                          <w:highlight w:val="white"/>
                          <w:lang w:val="en-GB"/>
                        </w:rPr>
                        <w:tab/>
                        <w:t>flags</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FF8000"/>
                          <w:sz w:val="15"/>
                          <w:szCs w:val="20"/>
                          <w:highlight w:val="white"/>
                          <w:lang w:val="en-GB"/>
                        </w:rPr>
                        <w:t>0</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b/>
                          <w:bCs/>
                          <w:color w:val="000080"/>
                          <w:sz w:val="15"/>
                          <w:szCs w:val="20"/>
                          <w:highlight w:val="white"/>
                          <w:lang w:val="en-GB"/>
                        </w:rPr>
                        <w:t>&lt;=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1</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when</w:t>
                      </w:r>
                      <w:r w:rsidRPr="00EA60F7">
                        <w:rPr>
                          <w:rFonts w:ascii="Courier New" w:hAnsi="Courier New" w:cs="Courier New"/>
                          <w:color w:val="000000"/>
                          <w:sz w:val="15"/>
                          <w:szCs w:val="20"/>
                          <w:highlight w:val="white"/>
                          <w:lang w:val="en-GB"/>
                        </w:rPr>
                        <w:t xml:space="preserve"> O_itrn </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0000"/>
                          <w:sz w:val="15"/>
                          <w:szCs w:val="20"/>
                          <w:highlight w:val="white"/>
                          <w:lang w:val="en-GB"/>
                        </w:rPr>
                        <w:tab/>
                      </w:r>
                      <w:r w:rsidRPr="00EA60F7">
                        <w:rPr>
                          <w:rFonts w:ascii="Courier New" w:hAnsi="Courier New" w:cs="Courier New"/>
                          <w:b/>
                          <w:bCs/>
                          <w:color w:val="0000FF"/>
                          <w:sz w:val="15"/>
                          <w:szCs w:val="20"/>
                          <w:highlight w:val="white"/>
                          <w:lang w:val="en-GB"/>
                        </w:rPr>
                        <w:t>else</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FF8000"/>
                          <w:sz w:val="15"/>
                          <w:szCs w:val="20"/>
                          <w:highlight w:val="white"/>
                          <w:lang w:val="en-GB"/>
                        </w:rPr>
                        <w:t>0</w:t>
                      </w:r>
                      <w:r w:rsidRPr="00EA60F7">
                        <w:rPr>
                          <w:rFonts w:ascii="Courier New" w:hAnsi="Courier New" w:cs="Courier New"/>
                          <w:color w:val="000000"/>
                          <w:sz w:val="15"/>
                          <w:szCs w:val="20"/>
                          <w:highlight w:val="white"/>
                          <w:lang w:val="en-GB"/>
                        </w:rPr>
                        <w:t>'</w:t>
                      </w:r>
                      <w:r w:rsidRPr="00EA60F7">
                        <w:rPr>
                          <w:rFonts w:ascii="Courier New" w:hAnsi="Courier New" w:cs="Courier New"/>
                          <w:b/>
                          <w:bCs/>
                          <w:color w:val="000080"/>
                          <w:sz w:val="15"/>
                          <w:szCs w:val="20"/>
                          <w:highlight w:val="white"/>
                          <w:lang w:val="en-GB"/>
                        </w:rPr>
                        <w:t>;</w:t>
                      </w:r>
                      <w:r w:rsidRPr="00EA60F7">
                        <w:rPr>
                          <w:rFonts w:ascii="Courier New" w:hAnsi="Courier New" w:cs="Courier New"/>
                          <w:color w:val="000000"/>
                          <w:sz w:val="15"/>
                          <w:szCs w:val="20"/>
                          <w:highlight w:val="white"/>
                          <w:lang w:val="en-GB"/>
                        </w:rPr>
                        <w:t xml:space="preserve"> </w:t>
                      </w:r>
                      <w:r w:rsidRPr="00EA60F7">
                        <w:rPr>
                          <w:rFonts w:ascii="Courier New" w:hAnsi="Courier New" w:cs="Courier New"/>
                          <w:color w:val="008000"/>
                          <w:sz w:val="15"/>
                          <w:szCs w:val="20"/>
                          <w:highlight w:val="white"/>
                          <w:lang w:val="en-GB"/>
                        </w:rPr>
                        <w:t>-- zero flag</w:t>
                      </w:r>
                    </w:p>
                    <w:p w14:paraId="03632803"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E02A22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61297D2"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EA60F7">
                        <w:rPr>
                          <w:rFonts w:ascii="Courier New" w:hAnsi="Courier New" w:cs="Courier New"/>
                          <w:b/>
                          <w:bCs/>
                          <w:color w:val="0000FF"/>
                          <w:sz w:val="15"/>
                          <w:szCs w:val="20"/>
                          <w:highlight w:val="white"/>
                          <w:lang w:val="en-GB"/>
                        </w:rPr>
                        <w:t>end</w:t>
                      </w:r>
                      <w:r w:rsidRPr="00EA60F7">
                        <w:rPr>
                          <w:rFonts w:ascii="Courier New" w:hAnsi="Courier New" w:cs="Courier New"/>
                          <w:color w:val="000000"/>
                          <w:sz w:val="15"/>
                          <w:szCs w:val="20"/>
                          <w:highlight w:val="white"/>
                          <w:lang w:val="en-GB"/>
                        </w:rPr>
                        <w:t xml:space="preserve"> Behavioral</w:t>
                      </w:r>
                      <w:r w:rsidRPr="00EA60F7">
                        <w:rPr>
                          <w:rFonts w:ascii="Courier New" w:hAnsi="Courier New" w:cs="Courier New"/>
                          <w:b/>
                          <w:bCs/>
                          <w:color w:val="000080"/>
                          <w:sz w:val="15"/>
                          <w:szCs w:val="20"/>
                          <w:highlight w:val="white"/>
                          <w:lang w:val="en-GB"/>
                        </w:rPr>
                        <w:t>;</w:t>
                      </w:r>
                    </w:p>
                    <w:p w14:paraId="6256FFDF" w14:textId="77777777" w:rsidR="0087131A" w:rsidRPr="00EA60F7" w:rsidRDefault="0087131A" w:rsidP="00EA60F7">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0202F41" w14:textId="7DC94AB1" w:rsidR="0087131A" w:rsidRPr="00EA60F7" w:rsidRDefault="0087131A" w:rsidP="00F60EF1">
                      <w:pPr>
                        <w:shd w:val="clear" w:color="auto" w:fill="FFFFFF"/>
                        <w:spacing w:before="0" w:after="0" w:line="240" w:lineRule="auto"/>
                        <w:rPr>
                          <w:rFonts w:ascii="Courier New" w:eastAsia="Times New Roman" w:hAnsi="Courier New" w:cs="Courier New"/>
                          <w:color w:val="000000"/>
                          <w:sz w:val="15"/>
                          <w:szCs w:val="20"/>
                          <w:lang w:val="en-GB" w:eastAsia="en-GB"/>
                        </w:rPr>
                      </w:pPr>
                    </w:p>
                  </w:txbxContent>
                </v:textbox>
                <w10:wrap type="tight" anchorx="margin"/>
              </v:shape>
            </w:pict>
          </mc:Fallback>
        </mc:AlternateContent>
      </w:r>
      <w:r w:rsidR="000708BA" w:rsidRPr="000708BA">
        <w:rPr>
          <w:b/>
          <w:color w:val="auto"/>
          <w:sz w:val="32"/>
          <w:szCs w:val="32"/>
          <w:u w:val="single"/>
        </w:rPr>
        <w:t>(Continued.)</w:t>
      </w:r>
    </w:p>
    <w:p w14:paraId="23448B6B" w14:textId="6D9B2C11" w:rsidR="00986BFF" w:rsidRDefault="006028F1" w:rsidP="001264CA">
      <w:pPr>
        <w:spacing w:after="20"/>
        <w:rPr>
          <w:b/>
          <w:color w:val="auto"/>
          <w:sz w:val="32"/>
          <w:u w:val="single"/>
        </w:rPr>
      </w:pPr>
      <w:r>
        <w:rPr>
          <w:b/>
          <w:color w:val="auto"/>
          <w:sz w:val="32"/>
          <w:u w:val="single"/>
        </w:rPr>
        <w:t>EasyPrint.vhd (Used in testbenches)</w:t>
      </w:r>
    </w:p>
    <w:p w14:paraId="6EA11578" w14:textId="74F677AB" w:rsidR="006028F1" w:rsidRDefault="0087131A" w:rsidP="001264CA">
      <w:pPr>
        <w:spacing w:before="0" w:after="20"/>
        <w:rPr>
          <w:rFonts w:ascii="Courier New" w:hAnsi="Courier New" w:cs="Courier New"/>
          <w:i/>
          <w:color w:val="000000"/>
          <w:sz w:val="21"/>
          <w:szCs w:val="20"/>
          <w:lang w:val="en-GB"/>
        </w:rPr>
      </w:pPr>
      <w:r w:rsidRPr="000708BA">
        <w:rPr>
          <w:noProof/>
          <w:sz w:val="32"/>
          <w:szCs w:val="32"/>
          <w:lang w:val="en-GB" w:eastAsia="en-GB"/>
        </w:rPr>
        <mc:AlternateContent>
          <mc:Choice Requires="wps">
            <w:drawing>
              <wp:anchor distT="45720" distB="45720" distL="114300" distR="114300" simplePos="0" relativeHeight="251749376" behindDoc="1" locked="0" layoutInCell="1" allowOverlap="1" wp14:anchorId="11B89173" wp14:editId="1E05AECF">
                <wp:simplePos x="0" y="0"/>
                <wp:positionH relativeFrom="margin">
                  <wp:posOffset>-333375</wp:posOffset>
                </wp:positionH>
                <wp:positionV relativeFrom="paragraph">
                  <wp:posOffset>603885</wp:posOffset>
                </wp:positionV>
                <wp:extent cx="7543165" cy="3848100"/>
                <wp:effectExtent l="0" t="0" r="19685" b="19050"/>
                <wp:wrapTight wrapText="bothSides">
                  <wp:wrapPolygon edited="0">
                    <wp:start x="0" y="0"/>
                    <wp:lineTo x="0" y="21600"/>
                    <wp:lineTo x="21602" y="21600"/>
                    <wp:lineTo x="21602"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165" cy="3848100"/>
                        </a:xfrm>
                        <a:prstGeom prst="rect">
                          <a:avLst/>
                        </a:prstGeom>
                        <a:solidFill>
                          <a:srgbClr val="FFFFFF"/>
                        </a:solidFill>
                        <a:ln w="3175">
                          <a:solidFill>
                            <a:schemeClr val="tx1"/>
                          </a:solidFill>
                          <a:miter lim="800000"/>
                          <a:headEnd/>
                          <a:tailEnd/>
                        </a:ln>
                      </wps:spPr>
                      <wps:txbx>
                        <w:txbxContent>
                          <w:p w14:paraId="0438687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library</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00"/>
                                <w:sz w:val="15"/>
                                <w:szCs w:val="20"/>
                                <w:highlight w:val="white"/>
                                <w:lang w:val="en-GB"/>
                              </w:rPr>
                              <w:t>IEEE</w:t>
                            </w:r>
                            <w:r w:rsidRPr="001264CA">
                              <w:rPr>
                                <w:rFonts w:ascii="Courier New" w:hAnsi="Courier New" w:cs="Courier New"/>
                                <w:b/>
                                <w:bCs/>
                                <w:color w:val="000080"/>
                                <w:sz w:val="15"/>
                                <w:szCs w:val="20"/>
                                <w:highlight w:val="white"/>
                                <w:lang w:val="en-GB"/>
                              </w:rPr>
                              <w:t>;</w:t>
                            </w:r>
                          </w:p>
                          <w:p w14:paraId="030CEA9D"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use</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00"/>
                                <w:sz w:val="15"/>
                                <w:szCs w:val="20"/>
                                <w:highlight w:val="white"/>
                                <w:lang w:val="en-GB"/>
                              </w:rPr>
                              <w:t>IEEE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800000"/>
                                <w:sz w:val="15"/>
                                <w:szCs w:val="20"/>
                                <w:highlight w:val="white"/>
                                <w:lang w:val="en-GB"/>
                              </w:rPr>
                              <w:t>STD_LOGIC_1164</w:t>
                            </w:r>
                            <w:r w:rsidRPr="001264CA">
                              <w:rPr>
                                <w:rFonts w:ascii="Courier New" w:hAnsi="Courier New" w:cs="Courier New"/>
                                <w:b/>
                                <w:bCs/>
                                <w:color w:val="000080"/>
                                <w:sz w:val="15"/>
                                <w:szCs w:val="20"/>
                                <w:highlight w:val="white"/>
                                <w:lang w:val="en-GB"/>
                              </w:rPr>
                              <w:t>.</w:t>
                            </w:r>
                            <w:r w:rsidRPr="001264CA">
                              <w:rPr>
                                <w:rFonts w:ascii="Courier New" w:hAnsi="Courier New" w:cs="Courier New"/>
                                <w:b/>
                                <w:bCs/>
                                <w:color w:val="0000FF"/>
                                <w:sz w:val="15"/>
                                <w:szCs w:val="20"/>
                                <w:highlight w:val="white"/>
                                <w:lang w:val="en-GB"/>
                              </w:rPr>
                              <w:t>all</w:t>
                            </w:r>
                            <w:r w:rsidRPr="001264CA">
                              <w:rPr>
                                <w:rFonts w:ascii="Courier New" w:hAnsi="Courier New" w:cs="Courier New"/>
                                <w:b/>
                                <w:bCs/>
                                <w:color w:val="000080"/>
                                <w:sz w:val="15"/>
                                <w:szCs w:val="20"/>
                                <w:highlight w:val="white"/>
                                <w:lang w:val="en-GB"/>
                              </w:rPr>
                              <w:t>;</w:t>
                            </w:r>
                          </w:p>
                          <w:p w14:paraId="219137C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USE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00"/>
                                <w:sz w:val="15"/>
                                <w:szCs w:val="20"/>
                                <w:highlight w:val="white"/>
                                <w:lang w:val="en-GB"/>
                              </w:rPr>
                              <w:t>ieee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800000"/>
                                <w:sz w:val="15"/>
                                <w:szCs w:val="20"/>
                                <w:highlight w:val="white"/>
                                <w:lang w:val="en-GB"/>
                              </w:rPr>
                              <w:t>numeric_std</w:t>
                            </w:r>
                            <w:r w:rsidRPr="001264CA">
                              <w:rPr>
                                <w:rFonts w:ascii="Courier New" w:hAnsi="Courier New" w:cs="Courier New"/>
                                <w:b/>
                                <w:bCs/>
                                <w:color w:val="000080"/>
                                <w:sz w:val="15"/>
                                <w:szCs w:val="20"/>
                                <w:highlight w:val="white"/>
                                <w:lang w:val="en-GB"/>
                              </w:rPr>
                              <w:t>.</w:t>
                            </w:r>
                            <w:r w:rsidRPr="001264CA">
                              <w:rPr>
                                <w:rFonts w:ascii="Courier New" w:hAnsi="Courier New" w:cs="Courier New"/>
                                <w:b/>
                                <w:bCs/>
                                <w:color w:val="0000FF"/>
                                <w:sz w:val="15"/>
                                <w:szCs w:val="20"/>
                                <w:highlight w:val="white"/>
                                <w:lang w:val="en-GB"/>
                              </w:rPr>
                              <w:t>ALL</w:t>
                            </w:r>
                            <w:r w:rsidRPr="001264CA">
                              <w:rPr>
                                <w:rFonts w:ascii="Courier New" w:hAnsi="Courier New" w:cs="Courier New"/>
                                <w:b/>
                                <w:bCs/>
                                <w:color w:val="000080"/>
                                <w:sz w:val="15"/>
                                <w:szCs w:val="20"/>
                                <w:highlight w:val="white"/>
                                <w:lang w:val="en-GB"/>
                              </w:rPr>
                              <w:t>;</w:t>
                            </w:r>
                          </w:p>
                          <w:p w14:paraId="5B16276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BF2CE9E"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package</w:t>
                            </w:r>
                            <w:proofErr w:type="gramEnd"/>
                            <w:r w:rsidRPr="001264CA">
                              <w:rPr>
                                <w:rFonts w:ascii="Courier New" w:hAnsi="Courier New" w:cs="Courier New"/>
                                <w:color w:val="000000"/>
                                <w:sz w:val="15"/>
                                <w:szCs w:val="20"/>
                                <w:highlight w:val="white"/>
                                <w:lang w:val="en-GB"/>
                              </w:rPr>
                              <w:t xml:space="preserve"> easyprint </w:t>
                            </w:r>
                            <w:r w:rsidRPr="001264CA">
                              <w:rPr>
                                <w:rFonts w:ascii="Courier New" w:hAnsi="Courier New" w:cs="Courier New"/>
                                <w:b/>
                                <w:bCs/>
                                <w:color w:val="0000FF"/>
                                <w:sz w:val="15"/>
                                <w:szCs w:val="20"/>
                                <w:highlight w:val="white"/>
                                <w:lang w:val="en-GB"/>
                              </w:rPr>
                              <w:t>is</w:t>
                            </w:r>
                          </w:p>
                          <w:p w14:paraId="2CED7DA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DFB66D6"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function</w:t>
                            </w:r>
                            <w:proofErr w:type="gramEnd"/>
                            <w:r w:rsidRPr="001264CA">
                              <w:rPr>
                                <w:rFonts w:ascii="Courier New" w:hAnsi="Courier New" w:cs="Courier New"/>
                                <w:color w:val="000000"/>
                                <w:sz w:val="15"/>
                                <w:szCs w:val="20"/>
                                <w:highlight w:val="white"/>
                                <w:lang w:val="en-GB"/>
                              </w:rPr>
                              <w:t xml:space="preserve"> s_tostr</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p>
                          <w:p w14:paraId="20A4E56E"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function</w:t>
                            </w:r>
                            <w:proofErr w:type="gramEnd"/>
                            <w:r w:rsidRPr="001264CA">
                              <w:rPr>
                                <w:rFonts w:ascii="Courier New" w:hAnsi="Courier New" w:cs="Courier New"/>
                                <w:color w:val="000000"/>
                                <w:sz w:val="15"/>
                                <w:szCs w:val="20"/>
                                <w:highlight w:val="white"/>
                                <w:lang w:val="en-GB"/>
                              </w:rPr>
                              <w:t xml:space="preserve"> u_tostr</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p>
                          <w:p w14:paraId="71025D96"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2CD3F47"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function</w:t>
                            </w:r>
                            <w:proofErr w:type="gramEnd"/>
                            <w:r w:rsidRPr="001264CA">
                              <w:rPr>
                                <w:rFonts w:ascii="Courier New" w:hAnsi="Courier New" w:cs="Courier New"/>
                                <w:color w:val="000000"/>
                                <w:sz w:val="15"/>
                                <w:szCs w:val="20"/>
                                <w:highlight w:val="white"/>
                                <w:lang w:val="en-GB"/>
                              </w:rPr>
                              <w:t xml:space="preserve"> to_bstring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sl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p>
                          <w:p w14:paraId="17013CF8"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function</w:t>
                            </w:r>
                            <w:proofErr w:type="gramEnd"/>
                            <w:r w:rsidRPr="001264CA">
                              <w:rPr>
                                <w:rFonts w:ascii="Courier New" w:hAnsi="Courier New" w:cs="Courier New"/>
                                <w:color w:val="000000"/>
                                <w:sz w:val="15"/>
                                <w:szCs w:val="20"/>
                                <w:highlight w:val="white"/>
                                <w:lang w:val="en-GB"/>
                              </w:rPr>
                              <w:t xml:space="preserve"> to_bstring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slv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p>
                          <w:p w14:paraId="258CB616"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232391E"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BC6068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easyprint</w:t>
                            </w:r>
                            <w:r w:rsidRPr="001264CA">
                              <w:rPr>
                                <w:rFonts w:ascii="Courier New" w:hAnsi="Courier New" w:cs="Courier New"/>
                                <w:b/>
                                <w:bCs/>
                                <w:color w:val="000080"/>
                                <w:sz w:val="15"/>
                                <w:szCs w:val="20"/>
                                <w:highlight w:val="white"/>
                                <w:lang w:val="en-GB"/>
                              </w:rPr>
                              <w:t>;</w:t>
                            </w:r>
                          </w:p>
                          <w:p w14:paraId="76F5E9B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1529EA"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package</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body</w:t>
                            </w:r>
                            <w:r w:rsidRPr="001264CA">
                              <w:rPr>
                                <w:rFonts w:ascii="Courier New" w:hAnsi="Courier New" w:cs="Courier New"/>
                                <w:color w:val="000000"/>
                                <w:sz w:val="15"/>
                                <w:szCs w:val="20"/>
                                <w:highlight w:val="white"/>
                                <w:lang w:val="en-GB"/>
                              </w:rPr>
                              <w:t xml:space="preserve"> easyprint </w:t>
                            </w:r>
                            <w:r w:rsidRPr="001264CA">
                              <w:rPr>
                                <w:rFonts w:ascii="Courier New" w:hAnsi="Courier New" w:cs="Courier New"/>
                                <w:b/>
                                <w:bCs/>
                                <w:color w:val="0000FF"/>
                                <w:sz w:val="15"/>
                                <w:szCs w:val="20"/>
                                <w:highlight w:val="white"/>
                                <w:lang w:val="en-GB"/>
                              </w:rPr>
                              <w:t>is</w:t>
                            </w:r>
                          </w:p>
                          <w:p w14:paraId="6DF5D4A4"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AEB813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xml:space="preserve">-- ==== ==== ==== ==== ==== ==== ==== ==== ==== ==== ==== ==== ==== ==== ==== ====  </w:t>
                            </w:r>
                          </w:p>
                          <w:p w14:paraId="07C96C6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From http://stackoverflow.com/a/24336034 By Morten Zilmer</w:t>
                            </w:r>
                          </w:p>
                          <w:p w14:paraId="55509F8E"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xml:space="preserve">-- Allows printing a std_logic_vector as a string that represents </w:t>
                            </w:r>
                            <w:proofErr w:type="gramStart"/>
                            <w:r w:rsidRPr="001264CA">
                              <w:rPr>
                                <w:rFonts w:ascii="Courier New" w:hAnsi="Courier New" w:cs="Courier New"/>
                                <w:color w:val="008000"/>
                                <w:sz w:val="15"/>
                                <w:szCs w:val="20"/>
                                <w:highlight w:val="white"/>
                                <w:lang w:val="en-GB"/>
                              </w:rPr>
                              <w:t>it's</w:t>
                            </w:r>
                            <w:proofErr w:type="gramEnd"/>
                            <w:r w:rsidRPr="001264CA">
                              <w:rPr>
                                <w:rFonts w:ascii="Courier New" w:hAnsi="Courier New" w:cs="Courier New"/>
                                <w:color w:val="008000"/>
                                <w:sz w:val="15"/>
                                <w:szCs w:val="20"/>
                                <w:highlight w:val="white"/>
                                <w:lang w:val="en-GB"/>
                              </w:rPr>
                              <w:t xml:space="preserve"> binary form.</w:t>
                            </w:r>
                          </w:p>
                          <w:p w14:paraId="1105F942"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xml:space="preserve">-- ==== ==== ==== ==== ==== ==== ==== ==== ==== ==== ==== ==== ==== ==== ==== ====  </w:t>
                            </w:r>
                          </w:p>
                          <w:p w14:paraId="2D381752"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function</w:t>
                            </w:r>
                            <w:proofErr w:type="gramEnd"/>
                            <w:r w:rsidRPr="001264CA">
                              <w:rPr>
                                <w:rFonts w:ascii="Courier New" w:hAnsi="Courier New" w:cs="Courier New"/>
                                <w:color w:val="000000"/>
                                <w:sz w:val="15"/>
                                <w:szCs w:val="20"/>
                                <w:highlight w:val="white"/>
                                <w:lang w:val="en-GB"/>
                              </w:rPr>
                              <w:t xml:space="preserve"> to_bstring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sl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is</w:t>
                            </w:r>
                          </w:p>
                          <w:p w14:paraId="5BE35D0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variable</w:t>
                            </w:r>
                            <w:proofErr w:type="gramEnd"/>
                            <w:r w:rsidRPr="001264CA">
                              <w:rPr>
                                <w:rFonts w:ascii="Courier New" w:hAnsi="Courier New" w:cs="Courier New"/>
                                <w:color w:val="000000"/>
                                <w:sz w:val="15"/>
                                <w:szCs w:val="20"/>
                                <w:highlight w:val="white"/>
                                <w:lang w:val="en-GB"/>
                              </w:rPr>
                              <w:t xml:space="preserve"> sl_str_v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to</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3</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std_logic image with quotes around</w:t>
                            </w:r>
                          </w:p>
                          <w:p w14:paraId="3C75F21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begin</w:t>
                            </w:r>
                            <w:proofErr w:type="gramEnd"/>
                          </w:p>
                          <w:p w14:paraId="13D58745"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sl_str_</w:t>
                            </w:r>
                            <w:proofErr w:type="gramStart"/>
                            <w:r w:rsidRPr="001264CA">
                              <w:rPr>
                                <w:rFonts w:ascii="Courier New" w:hAnsi="Courier New" w:cs="Courier New"/>
                                <w:color w:val="000000"/>
                                <w:sz w:val="15"/>
                                <w:szCs w:val="20"/>
                                <w:highlight w:val="white"/>
                                <w:lang w:val="en-GB"/>
                              </w:rPr>
                              <w:t xml:space="preserve">v </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image(</w:t>
                            </w:r>
                            <w:r w:rsidRPr="001264CA">
                              <w:rPr>
                                <w:rFonts w:ascii="Courier New" w:hAnsi="Courier New" w:cs="Courier New"/>
                                <w:color w:val="000000"/>
                                <w:sz w:val="15"/>
                                <w:szCs w:val="20"/>
                                <w:highlight w:val="white"/>
                                <w:lang w:val="en-GB"/>
                              </w:rPr>
                              <w:t>sl</w:t>
                            </w:r>
                            <w:r w:rsidRPr="001264CA">
                              <w:rPr>
                                <w:rFonts w:ascii="Courier New" w:hAnsi="Courier New" w:cs="Courier New"/>
                                <w:b/>
                                <w:bCs/>
                                <w:color w:val="000080"/>
                                <w:sz w:val="15"/>
                                <w:szCs w:val="20"/>
                                <w:highlight w:val="white"/>
                                <w:lang w:val="en-GB"/>
                              </w:rPr>
                              <w:t>);</w:t>
                            </w:r>
                          </w:p>
                          <w:p w14:paraId="01B321E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return</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8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&amp;</w:t>
                            </w:r>
                            <w:r w:rsidRPr="001264CA">
                              <w:rPr>
                                <w:rFonts w:ascii="Courier New" w:hAnsi="Courier New" w:cs="Courier New"/>
                                <w:color w:val="000000"/>
                                <w:sz w:val="15"/>
                                <w:szCs w:val="20"/>
                                <w:highlight w:val="white"/>
                                <w:lang w:val="en-GB"/>
                              </w:rPr>
                              <w:t xml:space="preserve"> sl_str_v</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2</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 &amp; character to get string</w:t>
                            </w:r>
                          </w:p>
                          <w:p w14:paraId="502891D4"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b/>
                                <w:bCs/>
                                <w:color w:val="000080"/>
                                <w:sz w:val="15"/>
                                <w:szCs w:val="20"/>
                                <w:highlight w:val="white"/>
                                <w:lang w:val="en-GB"/>
                              </w:rPr>
                              <w:t>;</w:t>
                            </w:r>
                          </w:p>
                          <w:p w14:paraId="3F6F55F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2D4207C7"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function</w:t>
                            </w:r>
                            <w:proofErr w:type="gramEnd"/>
                            <w:r w:rsidRPr="001264CA">
                              <w:rPr>
                                <w:rFonts w:ascii="Courier New" w:hAnsi="Courier New" w:cs="Courier New"/>
                                <w:color w:val="000000"/>
                                <w:sz w:val="15"/>
                                <w:szCs w:val="20"/>
                                <w:highlight w:val="white"/>
                                <w:lang w:val="en-GB"/>
                              </w:rPr>
                              <w:t xml:space="preserve"> to_bstring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slv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is</w:t>
                            </w:r>
                          </w:p>
                          <w:p w14:paraId="59311A5C"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alias</w:t>
                            </w:r>
                            <w:proofErr w:type="gramEnd"/>
                            <w:r w:rsidRPr="001264CA">
                              <w:rPr>
                                <w:rFonts w:ascii="Courier New" w:hAnsi="Courier New" w:cs="Courier New"/>
                                <w:color w:val="000000"/>
                                <w:sz w:val="15"/>
                                <w:szCs w:val="20"/>
                                <w:highlight w:val="white"/>
                                <w:lang w:val="en-GB"/>
                              </w:rPr>
                              <w:t xml:space="preserve">    slv_norm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to</w:t>
                            </w:r>
                            <w:r w:rsidRPr="001264CA">
                              <w:rPr>
                                <w:rFonts w:ascii="Courier New" w:hAnsi="Courier New" w:cs="Courier New"/>
                                <w:color w:val="000000"/>
                                <w:sz w:val="15"/>
                                <w:szCs w:val="20"/>
                                <w:highlight w:val="white"/>
                                <w:lang w:val="en-GB"/>
                              </w:rPr>
                              <w:t xml:space="preserve"> slv'</w:t>
                            </w:r>
                            <w:r w:rsidRPr="001264CA">
                              <w:rPr>
                                <w:rFonts w:ascii="Courier New" w:hAnsi="Courier New" w:cs="Courier New"/>
                                <w:b/>
                                <w:bCs/>
                                <w:color w:val="000080"/>
                                <w:sz w:val="15"/>
                                <w:szCs w:val="20"/>
                                <w:highlight w:val="white"/>
                                <w:lang w:val="en-GB"/>
                              </w:rPr>
                              <w:t>length)</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is</w:t>
                            </w:r>
                            <w:r w:rsidRPr="001264CA">
                              <w:rPr>
                                <w:rFonts w:ascii="Courier New" w:hAnsi="Courier New" w:cs="Courier New"/>
                                <w:color w:val="000000"/>
                                <w:sz w:val="15"/>
                                <w:szCs w:val="20"/>
                                <w:highlight w:val="white"/>
                                <w:lang w:val="en-GB"/>
                              </w:rPr>
                              <w:t xml:space="preserve"> slv</w:t>
                            </w:r>
                            <w:r w:rsidRPr="001264CA">
                              <w:rPr>
                                <w:rFonts w:ascii="Courier New" w:hAnsi="Courier New" w:cs="Courier New"/>
                                <w:b/>
                                <w:bCs/>
                                <w:color w:val="000080"/>
                                <w:sz w:val="15"/>
                                <w:szCs w:val="20"/>
                                <w:highlight w:val="white"/>
                                <w:lang w:val="en-GB"/>
                              </w:rPr>
                              <w:t>;</w:t>
                            </w:r>
                          </w:p>
                          <w:p w14:paraId="4BCD16A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variable</w:t>
                            </w:r>
                            <w:proofErr w:type="gramEnd"/>
                            <w:r w:rsidRPr="001264CA">
                              <w:rPr>
                                <w:rFonts w:ascii="Courier New" w:hAnsi="Courier New" w:cs="Courier New"/>
                                <w:color w:val="000000"/>
                                <w:sz w:val="15"/>
                                <w:szCs w:val="20"/>
                                <w:highlight w:val="white"/>
                                <w:lang w:val="en-GB"/>
                              </w:rPr>
                              <w:t xml:space="preserve"> sl_str_v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to</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1</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String of std_logic</w:t>
                            </w:r>
                          </w:p>
                          <w:p w14:paraId="15EC1A8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variable</w:t>
                            </w:r>
                            <w:proofErr w:type="gramEnd"/>
                            <w:r w:rsidRPr="001264CA">
                              <w:rPr>
                                <w:rFonts w:ascii="Courier New" w:hAnsi="Courier New" w:cs="Courier New"/>
                                <w:color w:val="000000"/>
                                <w:sz w:val="15"/>
                                <w:szCs w:val="20"/>
                                <w:highlight w:val="white"/>
                                <w:lang w:val="en-GB"/>
                              </w:rPr>
                              <w:t xml:space="preserve"> res_v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to</w:t>
                            </w:r>
                            <w:r w:rsidRPr="001264CA">
                              <w:rPr>
                                <w:rFonts w:ascii="Courier New" w:hAnsi="Courier New" w:cs="Courier New"/>
                                <w:color w:val="000000"/>
                                <w:sz w:val="15"/>
                                <w:szCs w:val="20"/>
                                <w:highlight w:val="white"/>
                                <w:lang w:val="en-GB"/>
                              </w:rPr>
                              <w:t xml:space="preserve"> slv'</w:t>
                            </w:r>
                            <w:r w:rsidRPr="001264CA">
                              <w:rPr>
                                <w:rFonts w:ascii="Courier New" w:hAnsi="Courier New" w:cs="Courier New"/>
                                <w:b/>
                                <w:bCs/>
                                <w:color w:val="000080"/>
                                <w:sz w:val="15"/>
                                <w:szCs w:val="20"/>
                                <w:highlight w:val="white"/>
                                <w:lang w:val="en-GB"/>
                              </w:rPr>
                              <w:t>length);</w:t>
                            </w:r>
                          </w:p>
                          <w:p w14:paraId="1DC39168"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begin</w:t>
                            </w:r>
                            <w:proofErr w:type="gramEnd"/>
                          </w:p>
                          <w:p w14:paraId="72ADF1C2"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for</w:t>
                            </w:r>
                            <w:proofErr w:type="gramEnd"/>
                            <w:r w:rsidRPr="001264CA">
                              <w:rPr>
                                <w:rFonts w:ascii="Courier New" w:hAnsi="Courier New" w:cs="Courier New"/>
                                <w:color w:val="000000"/>
                                <w:sz w:val="15"/>
                                <w:szCs w:val="20"/>
                                <w:highlight w:val="white"/>
                                <w:lang w:val="en-GB"/>
                              </w:rPr>
                              <w:t xml:space="preserve"> idx </w:t>
                            </w:r>
                            <w:r w:rsidRPr="001264CA">
                              <w:rPr>
                                <w:rFonts w:ascii="Courier New" w:hAnsi="Courier New" w:cs="Courier New"/>
                                <w:b/>
                                <w:bCs/>
                                <w:color w:val="0000FF"/>
                                <w:sz w:val="15"/>
                                <w:szCs w:val="20"/>
                                <w:highlight w:val="white"/>
                                <w:lang w:val="en-GB"/>
                              </w:rPr>
                              <w:t>in</w:t>
                            </w:r>
                            <w:r w:rsidRPr="001264CA">
                              <w:rPr>
                                <w:rFonts w:ascii="Courier New" w:hAnsi="Courier New" w:cs="Courier New"/>
                                <w:color w:val="000000"/>
                                <w:sz w:val="15"/>
                                <w:szCs w:val="20"/>
                                <w:highlight w:val="white"/>
                                <w:lang w:val="en-GB"/>
                              </w:rPr>
                              <w:t xml:space="preserve"> slv_norm'</w:t>
                            </w:r>
                            <w:r w:rsidRPr="001264CA">
                              <w:rPr>
                                <w:rFonts w:ascii="Courier New" w:hAnsi="Courier New" w:cs="Courier New"/>
                                <w:b/>
                                <w:bCs/>
                                <w:color w:val="0000FF"/>
                                <w:sz w:val="15"/>
                                <w:szCs w:val="20"/>
                                <w:highlight w:val="white"/>
                                <w:lang w:val="en-GB"/>
                              </w:rPr>
                              <w:t>range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loop</w:t>
                            </w:r>
                          </w:p>
                          <w:p w14:paraId="16209B6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sl_str_</w:t>
                            </w:r>
                            <w:proofErr w:type="gramStart"/>
                            <w:r w:rsidRPr="001264CA">
                              <w:rPr>
                                <w:rFonts w:ascii="Courier New" w:hAnsi="Courier New" w:cs="Courier New"/>
                                <w:color w:val="000000"/>
                                <w:sz w:val="15"/>
                                <w:szCs w:val="20"/>
                                <w:highlight w:val="white"/>
                                <w:lang w:val="en-GB"/>
                              </w:rPr>
                              <w:t xml:space="preserve">v </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to_bstring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slv_norm</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idx</w:t>
                            </w:r>
                            <w:r w:rsidRPr="001264CA">
                              <w:rPr>
                                <w:rFonts w:ascii="Courier New" w:hAnsi="Courier New" w:cs="Courier New"/>
                                <w:b/>
                                <w:bCs/>
                                <w:color w:val="000080"/>
                                <w:sz w:val="15"/>
                                <w:szCs w:val="20"/>
                                <w:highlight w:val="white"/>
                                <w:lang w:val="en-GB"/>
                              </w:rPr>
                              <w:t>));</w:t>
                            </w:r>
                          </w:p>
                          <w:p w14:paraId="7BF6CF67"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res_</w:t>
                            </w:r>
                            <w:proofErr w:type="gramStart"/>
                            <w:r w:rsidRPr="001264CA">
                              <w:rPr>
                                <w:rFonts w:ascii="Courier New" w:hAnsi="Courier New" w:cs="Courier New"/>
                                <w:color w:val="000000"/>
                                <w:sz w:val="15"/>
                                <w:szCs w:val="20"/>
                                <w:highlight w:val="white"/>
                                <w:lang w:val="en-GB"/>
                              </w:rPr>
                              <w:t>v</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color w:val="000000"/>
                                <w:sz w:val="15"/>
                                <w:szCs w:val="20"/>
                                <w:highlight w:val="white"/>
                                <w:lang w:val="en-GB"/>
                              </w:rPr>
                              <w:t>idx</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sl_str_v</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b/>
                                <w:bCs/>
                                <w:color w:val="000080"/>
                                <w:sz w:val="15"/>
                                <w:szCs w:val="20"/>
                                <w:highlight w:val="white"/>
                                <w:lang w:val="en-GB"/>
                              </w:rPr>
                              <w:t>);</w:t>
                            </w:r>
                          </w:p>
                          <w:p w14:paraId="467F8E77"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loop;</w:t>
                            </w:r>
                          </w:p>
                          <w:p w14:paraId="26894260"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return</w:t>
                            </w:r>
                            <w:proofErr w:type="gramEnd"/>
                            <w:r w:rsidRPr="001264CA">
                              <w:rPr>
                                <w:rFonts w:ascii="Courier New" w:hAnsi="Courier New" w:cs="Courier New"/>
                                <w:color w:val="000000"/>
                                <w:sz w:val="15"/>
                                <w:szCs w:val="20"/>
                                <w:highlight w:val="white"/>
                                <w:lang w:val="en-GB"/>
                              </w:rPr>
                              <w:t xml:space="preserve"> res_v;</w:t>
                            </w:r>
                          </w:p>
                          <w:p w14:paraId="7AC419DD"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function;</w:t>
                            </w:r>
                          </w:p>
                          <w:p w14:paraId="50212DF1"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 xml:space="preserve">-- ==== ==== ==== ==== ==== ==== ==== ==== ==== ==== ==== ==== ==== ==== ==== ====  </w:t>
                            </w:r>
                          </w:p>
                          <w:p w14:paraId="23EC5DB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D486F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1D4B1FEE"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 xml:space="preserve">-- converts an std_logic_vector to a string that represents </w:t>
                            </w:r>
                            <w:proofErr w:type="gramStart"/>
                            <w:r w:rsidRPr="001264CA">
                              <w:rPr>
                                <w:rFonts w:ascii="Courier New" w:hAnsi="Courier New" w:cs="Courier New"/>
                                <w:color w:val="000000"/>
                                <w:sz w:val="15"/>
                                <w:szCs w:val="20"/>
                                <w:highlight w:val="white"/>
                                <w:lang w:val="en-GB"/>
                              </w:rPr>
                              <w:t>it's</w:t>
                            </w:r>
                            <w:proofErr w:type="gramEnd"/>
                            <w:r w:rsidRPr="001264CA">
                              <w:rPr>
                                <w:rFonts w:ascii="Courier New" w:hAnsi="Courier New" w:cs="Courier New"/>
                                <w:color w:val="000000"/>
                                <w:sz w:val="15"/>
                                <w:szCs w:val="20"/>
                                <w:highlight w:val="white"/>
                                <w:lang w:val="en-GB"/>
                              </w:rPr>
                              <w:t xml:space="preserve"> signed value</w:t>
                            </w:r>
                          </w:p>
                          <w:p w14:paraId="6614B1A5"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function</w:t>
                            </w:r>
                            <w:proofErr w:type="gramEnd"/>
                            <w:r w:rsidRPr="001264CA">
                              <w:rPr>
                                <w:rFonts w:ascii="Courier New" w:hAnsi="Courier New" w:cs="Courier New"/>
                                <w:color w:val="000000"/>
                                <w:sz w:val="15"/>
                                <w:szCs w:val="20"/>
                                <w:highlight w:val="white"/>
                                <w:lang w:val="en-GB"/>
                              </w:rPr>
                              <w:t xml:space="preserve"> s_tostr(val : std_logic_vector) return string is</w:t>
                            </w:r>
                          </w:p>
                          <w:p w14:paraId="42EFEC05"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begin</w:t>
                            </w:r>
                            <w:proofErr w:type="gramEnd"/>
                          </w:p>
                          <w:p w14:paraId="093E56E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return</w:t>
                            </w:r>
                            <w:proofErr w:type="gramEnd"/>
                            <w:r w:rsidRPr="001264CA">
                              <w:rPr>
                                <w:rFonts w:ascii="Courier New" w:hAnsi="Courier New" w:cs="Courier New"/>
                                <w:color w:val="000000"/>
                                <w:sz w:val="15"/>
                                <w:szCs w:val="20"/>
                                <w:highlight w:val="white"/>
                                <w:lang w:val="en-GB"/>
                              </w:rPr>
                              <w:t xml:space="preserve"> integer'image( to_integer(signed(val)) );</w:t>
                            </w:r>
                          </w:p>
                          <w:p w14:paraId="3799BD81"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function;</w:t>
                            </w:r>
                          </w:p>
                          <w:p w14:paraId="2007DDEC"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68D97B54"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 xml:space="preserve">-- converts an std_logic_vector to a string that represents </w:t>
                            </w:r>
                            <w:proofErr w:type="gramStart"/>
                            <w:r w:rsidRPr="001264CA">
                              <w:rPr>
                                <w:rFonts w:ascii="Courier New" w:hAnsi="Courier New" w:cs="Courier New"/>
                                <w:color w:val="000000"/>
                                <w:sz w:val="15"/>
                                <w:szCs w:val="20"/>
                                <w:highlight w:val="white"/>
                                <w:lang w:val="en-GB"/>
                              </w:rPr>
                              <w:t>it's</w:t>
                            </w:r>
                            <w:proofErr w:type="gramEnd"/>
                            <w:r w:rsidRPr="001264CA">
                              <w:rPr>
                                <w:rFonts w:ascii="Courier New" w:hAnsi="Courier New" w:cs="Courier New"/>
                                <w:color w:val="000000"/>
                                <w:sz w:val="15"/>
                                <w:szCs w:val="20"/>
                                <w:highlight w:val="white"/>
                                <w:lang w:val="en-GB"/>
                              </w:rPr>
                              <w:t xml:space="preserve"> unsigned value</w:t>
                            </w:r>
                          </w:p>
                          <w:p w14:paraId="7A5D2220"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function</w:t>
                            </w:r>
                            <w:proofErr w:type="gramEnd"/>
                            <w:r w:rsidRPr="001264CA">
                              <w:rPr>
                                <w:rFonts w:ascii="Courier New" w:hAnsi="Courier New" w:cs="Courier New"/>
                                <w:color w:val="000000"/>
                                <w:sz w:val="15"/>
                                <w:szCs w:val="20"/>
                                <w:highlight w:val="white"/>
                                <w:lang w:val="en-GB"/>
                              </w:rPr>
                              <w:t xml:space="preserve"> u_tostr(val : std_logic_vector) return string is</w:t>
                            </w:r>
                          </w:p>
                          <w:p w14:paraId="61F312F2"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begin</w:t>
                            </w:r>
                            <w:proofErr w:type="gramEnd"/>
                          </w:p>
                          <w:p w14:paraId="452AA85A"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return</w:t>
                            </w:r>
                            <w:proofErr w:type="gramEnd"/>
                            <w:r w:rsidRPr="001264CA">
                              <w:rPr>
                                <w:rFonts w:ascii="Courier New" w:hAnsi="Courier New" w:cs="Courier New"/>
                                <w:color w:val="000000"/>
                                <w:sz w:val="15"/>
                                <w:szCs w:val="20"/>
                                <w:highlight w:val="white"/>
                                <w:lang w:val="en-GB"/>
                              </w:rPr>
                              <w:t xml:space="preserve"> integer'image( to_integer(unsigned(val)) );</w:t>
                            </w:r>
                          </w:p>
                          <w:p w14:paraId="108967C1"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function;</w:t>
                            </w:r>
                          </w:p>
                          <w:p w14:paraId="025E0F8A"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 xml:space="preserve"> </w:t>
                            </w:r>
                          </w:p>
                          <w:p w14:paraId="6D86CBFD"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color w:val="000000"/>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easyprint;</w:t>
                            </w:r>
                          </w:p>
                          <w:p w14:paraId="554FFA8D" w14:textId="77777777" w:rsidR="0087131A" w:rsidRPr="001264CA" w:rsidRDefault="0087131A" w:rsidP="006028F1">
                            <w:pPr>
                              <w:shd w:val="clear" w:color="auto" w:fill="FFFFFF"/>
                              <w:spacing w:before="0" w:after="0" w:line="240" w:lineRule="auto"/>
                              <w:rPr>
                                <w:rFonts w:ascii="Courier New" w:eastAsia="Times New Roman" w:hAnsi="Courier New" w:cs="Courier New"/>
                                <w:color w:val="000000"/>
                                <w:sz w:val="10"/>
                                <w:szCs w:val="20"/>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89173" id="_x0000_s1028" type="#_x0000_t202" style="position:absolute;margin-left:-26.25pt;margin-top:47.55pt;width:593.95pt;height:303pt;z-index:-251567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" strokecolor="black [3213]" strokeweight=".25pt">
                <v:textbox>
                  <w:txbxContent>
                    <w:p w14:paraId="0438687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library</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00"/>
                          <w:sz w:val="15"/>
                          <w:szCs w:val="20"/>
                          <w:highlight w:val="white"/>
                          <w:lang w:val="en-GB"/>
                        </w:rPr>
                        <w:t>IEEE</w:t>
                      </w:r>
                      <w:r w:rsidRPr="001264CA">
                        <w:rPr>
                          <w:rFonts w:ascii="Courier New" w:hAnsi="Courier New" w:cs="Courier New"/>
                          <w:b/>
                          <w:bCs/>
                          <w:color w:val="000080"/>
                          <w:sz w:val="15"/>
                          <w:szCs w:val="20"/>
                          <w:highlight w:val="white"/>
                          <w:lang w:val="en-GB"/>
                        </w:rPr>
                        <w:t>;</w:t>
                      </w:r>
                    </w:p>
                    <w:p w14:paraId="030CEA9D"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use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00"/>
                          <w:sz w:val="15"/>
                          <w:szCs w:val="20"/>
                          <w:highlight w:val="white"/>
                          <w:lang w:val="en-GB"/>
                        </w:rPr>
                        <w:t>IEEE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800000"/>
                          <w:sz w:val="15"/>
                          <w:szCs w:val="20"/>
                          <w:highlight w:val="white"/>
                          <w:lang w:val="en-GB"/>
                        </w:rPr>
                        <w:t>STD_LOGIC_1164</w:t>
                      </w:r>
                      <w:r w:rsidRPr="001264CA">
                        <w:rPr>
                          <w:rFonts w:ascii="Courier New" w:hAnsi="Courier New" w:cs="Courier New"/>
                          <w:b/>
                          <w:bCs/>
                          <w:color w:val="000080"/>
                          <w:sz w:val="15"/>
                          <w:szCs w:val="20"/>
                          <w:highlight w:val="white"/>
                          <w:lang w:val="en-GB"/>
                        </w:rPr>
                        <w:t>.</w:t>
                      </w:r>
                      <w:r w:rsidRPr="001264CA">
                        <w:rPr>
                          <w:rFonts w:ascii="Courier New" w:hAnsi="Courier New" w:cs="Courier New"/>
                          <w:b/>
                          <w:bCs/>
                          <w:color w:val="0000FF"/>
                          <w:sz w:val="15"/>
                          <w:szCs w:val="20"/>
                          <w:highlight w:val="white"/>
                          <w:lang w:val="en-GB"/>
                        </w:rPr>
                        <w:t>all</w:t>
                      </w:r>
                      <w:r w:rsidRPr="001264CA">
                        <w:rPr>
                          <w:rFonts w:ascii="Courier New" w:hAnsi="Courier New" w:cs="Courier New"/>
                          <w:b/>
                          <w:bCs/>
                          <w:color w:val="000080"/>
                          <w:sz w:val="15"/>
                          <w:szCs w:val="20"/>
                          <w:highlight w:val="white"/>
                          <w:lang w:val="en-GB"/>
                        </w:rPr>
                        <w:t>;</w:t>
                      </w:r>
                    </w:p>
                    <w:p w14:paraId="219137C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USE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00"/>
                          <w:sz w:val="15"/>
                          <w:szCs w:val="20"/>
                          <w:highlight w:val="white"/>
                          <w:lang w:val="en-GB"/>
                        </w:rPr>
                        <w:t>ieee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800000"/>
                          <w:sz w:val="15"/>
                          <w:szCs w:val="20"/>
                          <w:highlight w:val="white"/>
                          <w:lang w:val="en-GB"/>
                        </w:rPr>
                        <w:t>numeric_std</w:t>
                      </w:r>
                      <w:r w:rsidRPr="001264CA">
                        <w:rPr>
                          <w:rFonts w:ascii="Courier New" w:hAnsi="Courier New" w:cs="Courier New"/>
                          <w:b/>
                          <w:bCs/>
                          <w:color w:val="000080"/>
                          <w:sz w:val="15"/>
                          <w:szCs w:val="20"/>
                          <w:highlight w:val="white"/>
                          <w:lang w:val="en-GB"/>
                        </w:rPr>
                        <w:t>.</w:t>
                      </w:r>
                      <w:r w:rsidRPr="001264CA">
                        <w:rPr>
                          <w:rFonts w:ascii="Courier New" w:hAnsi="Courier New" w:cs="Courier New"/>
                          <w:b/>
                          <w:bCs/>
                          <w:color w:val="0000FF"/>
                          <w:sz w:val="15"/>
                          <w:szCs w:val="20"/>
                          <w:highlight w:val="white"/>
                          <w:lang w:val="en-GB"/>
                        </w:rPr>
                        <w:t>ALL</w:t>
                      </w:r>
                      <w:r w:rsidRPr="001264CA">
                        <w:rPr>
                          <w:rFonts w:ascii="Courier New" w:hAnsi="Courier New" w:cs="Courier New"/>
                          <w:b/>
                          <w:bCs/>
                          <w:color w:val="000080"/>
                          <w:sz w:val="15"/>
                          <w:szCs w:val="20"/>
                          <w:highlight w:val="white"/>
                          <w:lang w:val="en-GB"/>
                        </w:rPr>
                        <w:t>;</w:t>
                      </w:r>
                    </w:p>
                    <w:p w14:paraId="5B16276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BF2CE9E"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package</w:t>
                      </w:r>
                      <w:r w:rsidRPr="001264CA">
                        <w:rPr>
                          <w:rFonts w:ascii="Courier New" w:hAnsi="Courier New" w:cs="Courier New"/>
                          <w:color w:val="000000"/>
                          <w:sz w:val="15"/>
                          <w:szCs w:val="20"/>
                          <w:highlight w:val="white"/>
                          <w:lang w:val="en-GB"/>
                        </w:rPr>
                        <w:t xml:space="preserve"> easyprint </w:t>
                      </w:r>
                      <w:r w:rsidRPr="001264CA">
                        <w:rPr>
                          <w:rFonts w:ascii="Courier New" w:hAnsi="Courier New" w:cs="Courier New"/>
                          <w:b/>
                          <w:bCs/>
                          <w:color w:val="0000FF"/>
                          <w:sz w:val="15"/>
                          <w:szCs w:val="20"/>
                          <w:highlight w:val="white"/>
                          <w:lang w:val="en-GB"/>
                        </w:rPr>
                        <w:t>is</w:t>
                      </w:r>
                    </w:p>
                    <w:p w14:paraId="2CED7DA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DFB66D6"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function</w:t>
                      </w:r>
                      <w:r w:rsidRPr="001264CA">
                        <w:rPr>
                          <w:rFonts w:ascii="Courier New" w:hAnsi="Courier New" w:cs="Courier New"/>
                          <w:color w:val="000000"/>
                          <w:sz w:val="15"/>
                          <w:szCs w:val="20"/>
                          <w:highlight w:val="white"/>
                          <w:lang w:val="en-GB"/>
                        </w:rPr>
                        <w:t xml:space="preserve"> s_tostr</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p>
                    <w:p w14:paraId="20A4E56E"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function</w:t>
                      </w:r>
                      <w:r w:rsidRPr="001264CA">
                        <w:rPr>
                          <w:rFonts w:ascii="Courier New" w:hAnsi="Courier New" w:cs="Courier New"/>
                          <w:color w:val="000000"/>
                          <w:sz w:val="15"/>
                          <w:szCs w:val="20"/>
                          <w:highlight w:val="white"/>
                          <w:lang w:val="en-GB"/>
                        </w:rPr>
                        <w:t xml:space="preserve"> u_tostr</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p>
                    <w:p w14:paraId="71025D96"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2CD3F47"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function</w:t>
                      </w:r>
                      <w:r w:rsidRPr="001264CA">
                        <w:rPr>
                          <w:rFonts w:ascii="Courier New" w:hAnsi="Courier New" w:cs="Courier New"/>
                          <w:color w:val="000000"/>
                          <w:sz w:val="15"/>
                          <w:szCs w:val="20"/>
                          <w:highlight w:val="white"/>
                          <w:lang w:val="en-GB"/>
                        </w:rPr>
                        <w:t xml:space="preserve"> to_bstring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sl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p>
                    <w:p w14:paraId="17013CF8"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function</w:t>
                      </w:r>
                      <w:r w:rsidRPr="001264CA">
                        <w:rPr>
                          <w:rFonts w:ascii="Courier New" w:hAnsi="Courier New" w:cs="Courier New"/>
                          <w:color w:val="000000"/>
                          <w:sz w:val="15"/>
                          <w:szCs w:val="20"/>
                          <w:highlight w:val="white"/>
                          <w:lang w:val="en-GB"/>
                        </w:rPr>
                        <w:t xml:space="preserve"> to_bstring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slv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p>
                    <w:p w14:paraId="258CB616"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232391E"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BC6068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easyprint</w:t>
                      </w:r>
                      <w:r w:rsidRPr="001264CA">
                        <w:rPr>
                          <w:rFonts w:ascii="Courier New" w:hAnsi="Courier New" w:cs="Courier New"/>
                          <w:b/>
                          <w:bCs/>
                          <w:color w:val="000080"/>
                          <w:sz w:val="15"/>
                          <w:szCs w:val="20"/>
                          <w:highlight w:val="white"/>
                          <w:lang w:val="en-GB"/>
                        </w:rPr>
                        <w:t>;</w:t>
                      </w:r>
                    </w:p>
                    <w:p w14:paraId="76F5E9B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1529EA"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package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body</w:t>
                      </w:r>
                      <w:r w:rsidRPr="001264CA">
                        <w:rPr>
                          <w:rFonts w:ascii="Courier New" w:hAnsi="Courier New" w:cs="Courier New"/>
                          <w:color w:val="000000"/>
                          <w:sz w:val="15"/>
                          <w:szCs w:val="20"/>
                          <w:highlight w:val="white"/>
                          <w:lang w:val="en-GB"/>
                        </w:rPr>
                        <w:t xml:space="preserve"> easyprint </w:t>
                      </w:r>
                      <w:r w:rsidRPr="001264CA">
                        <w:rPr>
                          <w:rFonts w:ascii="Courier New" w:hAnsi="Courier New" w:cs="Courier New"/>
                          <w:b/>
                          <w:bCs/>
                          <w:color w:val="0000FF"/>
                          <w:sz w:val="15"/>
                          <w:szCs w:val="20"/>
                          <w:highlight w:val="white"/>
                          <w:lang w:val="en-GB"/>
                        </w:rPr>
                        <w:t>is</w:t>
                      </w:r>
                    </w:p>
                    <w:p w14:paraId="6DF5D4A4"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AEB813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xml:space="preserve">-- ==== ==== ==== ==== ==== ==== ==== ==== ==== ==== ==== ==== ==== ==== ==== ====  </w:t>
                      </w:r>
                    </w:p>
                    <w:p w14:paraId="07C96C6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From http://stackoverflow.com/a/24336034 By Morten Zilmer</w:t>
                      </w:r>
                    </w:p>
                    <w:p w14:paraId="55509F8E"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Allows printing a std_logic_vector as a string that represents it's binary form.</w:t>
                      </w:r>
                    </w:p>
                    <w:p w14:paraId="1105F942"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xml:space="preserve">-- ==== ==== ==== ==== ==== ==== ==== ==== ==== ==== ==== ==== ==== ==== ==== ====  </w:t>
                      </w:r>
                    </w:p>
                    <w:p w14:paraId="2D381752"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color w:val="000000"/>
                          <w:sz w:val="15"/>
                          <w:szCs w:val="20"/>
                          <w:highlight w:val="white"/>
                          <w:lang w:val="en-GB"/>
                        </w:rPr>
                        <w:t xml:space="preserve"> to_bstring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sl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is</w:t>
                      </w:r>
                    </w:p>
                    <w:p w14:paraId="5BE35D0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variable</w:t>
                      </w:r>
                      <w:r w:rsidRPr="001264CA">
                        <w:rPr>
                          <w:rFonts w:ascii="Courier New" w:hAnsi="Courier New" w:cs="Courier New"/>
                          <w:color w:val="000000"/>
                          <w:sz w:val="15"/>
                          <w:szCs w:val="20"/>
                          <w:highlight w:val="white"/>
                          <w:lang w:val="en-GB"/>
                        </w:rPr>
                        <w:t xml:space="preserve"> sl_str_v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to</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3</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std_logic image with quotes around</w:t>
                      </w:r>
                    </w:p>
                    <w:p w14:paraId="3C75F21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begin</w:t>
                      </w:r>
                    </w:p>
                    <w:p w14:paraId="13D58745"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sl_str_v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image(</w:t>
                      </w:r>
                      <w:r w:rsidRPr="001264CA">
                        <w:rPr>
                          <w:rFonts w:ascii="Courier New" w:hAnsi="Courier New" w:cs="Courier New"/>
                          <w:color w:val="000000"/>
                          <w:sz w:val="15"/>
                          <w:szCs w:val="20"/>
                          <w:highlight w:val="white"/>
                          <w:lang w:val="en-GB"/>
                        </w:rPr>
                        <w:t>sl</w:t>
                      </w:r>
                      <w:r w:rsidRPr="001264CA">
                        <w:rPr>
                          <w:rFonts w:ascii="Courier New" w:hAnsi="Courier New" w:cs="Courier New"/>
                          <w:b/>
                          <w:bCs/>
                          <w:color w:val="000080"/>
                          <w:sz w:val="15"/>
                          <w:szCs w:val="20"/>
                          <w:highlight w:val="white"/>
                          <w:lang w:val="en-GB"/>
                        </w:rPr>
                        <w:t>);</w:t>
                      </w:r>
                    </w:p>
                    <w:p w14:paraId="01B321E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8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&amp;</w:t>
                      </w:r>
                      <w:r w:rsidRPr="001264CA">
                        <w:rPr>
                          <w:rFonts w:ascii="Courier New" w:hAnsi="Courier New" w:cs="Courier New"/>
                          <w:color w:val="000000"/>
                          <w:sz w:val="15"/>
                          <w:szCs w:val="20"/>
                          <w:highlight w:val="white"/>
                          <w:lang w:val="en-GB"/>
                        </w:rPr>
                        <w:t xml:space="preserve"> sl_str_v</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2</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 &amp; character to get string</w:t>
                      </w:r>
                    </w:p>
                    <w:p w14:paraId="502891D4"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b/>
                          <w:bCs/>
                          <w:color w:val="000080"/>
                          <w:sz w:val="15"/>
                          <w:szCs w:val="20"/>
                          <w:highlight w:val="white"/>
                          <w:lang w:val="en-GB"/>
                        </w:rPr>
                        <w:t>;</w:t>
                      </w:r>
                    </w:p>
                    <w:p w14:paraId="3F6F55F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2D4207C7"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color w:val="000000"/>
                          <w:sz w:val="15"/>
                          <w:szCs w:val="20"/>
                          <w:highlight w:val="white"/>
                          <w:lang w:val="en-GB"/>
                        </w:rPr>
                        <w:t xml:space="preserve"> to_bstring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slv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is</w:t>
                      </w:r>
                    </w:p>
                    <w:p w14:paraId="59311A5C"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alias</w:t>
                      </w:r>
                      <w:r w:rsidRPr="001264CA">
                        <w:rPr>
                          <w:rFonts w:ascii="Courier New" w:hAnsi="Courier New" w:cs="Courier New"/>
                          <w:color w:val="000000"/>
                          <w:sz w:val="15"/>
                          <w:szCs w:val="20"/>
                          <w:highlight w:val="white"/>
                          <w:lang w:val="en-GB"/>
                        </w:rPr>
                        <w:t xml:space="preserve">    slv_norm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to</w:t>
                      </w:r>
                      <w:r w:rsidRPr="001264CA">
                        <w:rPr>
                          <w:rFonts w:ascii="Courier New" w:hAnsi="Courier New" w:cs="Courier New"/>
                          <w:color w:val="000000"/>
                          <w:sz w:val="15"/>
                          <w:szCs w:val="20"/>
                          <w:highlight w:val="white"/>
                          <w:lang w:val="en-GB"/>
                        </w:rPr>
                        <w:t xml:space="preserve"> slv'</w:t>
                      </w:r>
                      <w:r w:rsidRPr="001264CA">
                        <w:rPr>
                          <w:rFonts w:ascii="Courier New" w:hAnsi="Courier New" w:cs="Courier New"/>
                          <w:b/>
                          <w:bCs/>
                          <w:color w:val="000080"/>
                          <w:sz w:val="15"/>
                          <w:szCs w:val="20"/>
                          <w:highlight w:val="white"/>
                          <w:lang w:val="en-GB"/>
                        </w:rPr>
                        <w:t>length)</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is</w:t>
                      </w:r>
                      <w:r w:rsidRPr="001264CA">
                        <w:rPr>
                          <w:rFonts w:ascii="Courier New" w:hAnsi="Courier New" w:cs="Courier New"/>
                          <w:color w:val="000000"/>
                          <w:sz w:val="15"/>
                          <w:szCs w:val="20"/>
                          <w:highlight w:val="white"/>
                          <w:lang w:val="en-GB"/>
                        </w:rPr>
                        <w:t xml:space="preserve"> slv</w:t>
                      </w:r>
                      <w:r w:rsidRPr="001264CA">
                        <w:rPr>
                          <w:rFonts w:ascii="Courier New" w:hAnsi="Courier New" w:cs="Courier New"/>
                          <w:b/>
                          <w:bCs/>
                          <w:color w:val="000080"/>
                          <w:sz w:val="15"/>
                          <w:szCs w:val="20"/>
                          <w:highlight w:val="white"/>
                          <w:lang w:val="en-GB"/>
                        </w:rPr>
                        <w:t>;</w:t>
                      </w:r>
                    </w:p>
                    <w:p w14:paraId="4BCD16A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variable</w:t>
                      </w:r>
                      <w:r w:rsidRPr="001264CA">
                        <w:rPr>
                          <w:rFonts w:ascii="Courier New" w:hAnsi="Courier New" w:cs="Courier New"/>
                          <w:color w:val="000000"/>
                          <w:sz w:val="15"/>
                          <w:szCs w:val="20"/>
                          <w:highlight w:val="white"/>
                          <w:lang w:val="en-GB"/>
                        </w:rPr>
                        <w:t xml:space="preserve"> sl_str_v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to</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1</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String of std_logic</w:t>
                      </w:r>
                    </w:p>
                    <w:p w14:paraId="15EC1A8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variable</w:t>
                      </w:r>
                      <w:r w:rsidRPr="001264CA">
                        <w:rPr>
                          <w:rFonts w:ascii="Courier New" w:hAnsi="Courier New" w:cs="Courier New"/>
                          <w:color w:val="000000"/>
                          <w:sz w:val="15"/>
                          <w:szCs w:val="20"/>
                          <w:highlight w:val="white"/>
                          <w:lang w:val="en-GB"/>
                        </w:rPr>
                        <w:t xml:space="preserve"> res_v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to</w:t>
                      </w:r>
                      <w:r w:rsidRPr="001264CA">
                        <w:rPr>
                          <w:rFonts w:ascii="Courier New" w:hAnsi="Courier New" w:cs="Courier New"/>
                          <w:color w:val="000000"/>
                          <w:sz w:val="15"/>
                          <w:szCs w:val="20"/>
                          <w:highlight w:val="white"/>
                          <w:lang w:val="en-GB"/>
                        </w:rPr>
                        <w:t xml:space="preserve"> slv'</w:t>
                      </w:r>
                      <w:r w:rsidRPr="001264CA">
                        <w:rPr>
                          <w:rFonts w:ascii="Courier New" w:hAnsi="Courier New" w:cs="Courier New"/>
                          <w:b/>
                          <w:bCs/>
                          <w:color w:val="000080"/>
                          <w:sz w:val="15"/>
                          <w:szCs w:val="20"/>
                          <w:highlight w:val="white"/>
                          <w:lang w:val="en-GB"/>
                        </w:rPr>
                        <w:t>length);</w:t>
                      </w:r>
                    </w:p>
                    <w:p w14:paraId="1DC39168"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begin</w:t>
                      </w:r>
                    </w:p>
                    <w:p w14:paraId="72ADF1C2"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for</w:t>
                      </w:r>
                      <w:r w:rsidRPr="001264CA">
                        <w:rPr>
                          <w:rFonts w:ascii="Courier New" w:hAnsi="Courier New" w:cs="Courier New"/>
                          <w:color w:val="000000"/>
                          <w:sz w:val="15"/>
                          <w:szCs w:val="20"/>
                          <w:highlight w:val="white"/>
                          <w:lang w:val="en-GB"/>
                        </w:rPr>
                        <w:t xml:space="preserve"> idx </w:t>
                      </w:r>
                      <w:r w:rsidRPr="001264CA">
                        <w:rPr>
                          <w:rFonts w:ascii="Courier New" w:hAnsi="Courier New" w:cs="Courier New"/>
                          <w:b/>
                          <w:bCs/>
                          <w:color w:val="0000FF"/>
                          <w:sz w:val="15"/>
                          <w:szCs w:val="20"/>
                          <w:highlight w:val="white"/>
                          <w:lang w:val="en-GB"/>
                        </w:rPr>
                        <w:t>in</w:t>
                      </w:r>
                      <w:r w:rsidRPr="001264CA">
                        <w:rPr>
                          <w:rFonts w:ascii="Courier New" w:hAnsi="Courier New" w:cs="Courier New"/>
                          <w:color w:val="000000"/>
                          <w:sz w:val="15"/>
                          <w:szCs w:val="20"/>
                          <w:highlight w:val="white"/>
                          <w:lang w:val="en-GB"/>
                        </w:rPr>
                        <w:t xml:space="preserve"> slv_norm'</w:t>
                      </w:r>
                      <w:r w:rsidRPr="001264CA">
                        <w:rPr>
                          <w:rFonts w:ascii="Courier New" w:hAnsi="Courier New" w:cs="Courier New"/>
                          <w:b/>
                          <w:bCs/>
                          <w:color w:val="0000FF"/>
                          <w:sz w:val="15"/>
                          <w:szCs w:val="20"/>
                          <w:highlight w:val="white"/>
                          <w:lang w:val="en-GB"/>
                        </w:rPr>
                        <w:t>range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loop</w:t>
                      </w:r>
                    </w:p>
                    <w:p w14:paraId="16209B69"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sl_str_v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to_bstring</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slv_norm</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idx</w:t>
                      </w:r>
                      <w:r w:rsidRPr="001264CA">
                        <w:rPr>
                          <w:rFonts w:ascii="Courier New" w:hAnsi="Courier New" w:cs="Courier New"/>
                          <w:b/>
                          <w:bCs/>
                          <w:color w:val="000080"/>
                          <w:sz w:val="15"/>
                          <w:szCs w:val="20"/>
                          <w:highlight w:val="white"/>
                          <w:lang w:val="en-GB"/>
                        </w:rPr>
                        <w:t>));</w:t>
                      </w:r>
                    </w:p>
                    <w:p w14:paraId="7BF6CF67"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res_v</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idx</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sl_str_v</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b/>
                          <w:bCs/>
                          <w:color w:val="000080"/>
                          <w:sz w:val="15"/>
                          <w:szCs w:val="20"/>
                          <w:highlight w:val="white"/>
                          <w:lang w:val="en-GB"/>
                        </w:rPr>
                        <w:t>);</w:t>
                      </w:r>
                    </w:p>
                    <w:p w14:paraId="467F8E77"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end loop;</w:t>
                      </w:r>
                    </w:p>
                    <w:p w14:paraId="26894260"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return res_v;</w:t>
                      </w:r>
                    </w:p>
                    <w:p w14:paraId="7AC419DD"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end function;</w:t>
                      </w:r>
                    </w:p>
                    <w:p w14:paraId="50212DF1"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 xml:space="preserve">-- ==== ==== ==== ==== ==== ==== ==== ==== ==== ==== ==== ==== ==== ==== ==== ====  </w:t>
                      </w:r>
                    </w:p>
                    <w:p w14:paraId="23EC5DB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D486FB"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1D4B1FEE"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 converts an std_logic_vector to a string that represents it's signed value</w:t>
                      </w:r>
                    </w:p>
                    <w:p w14:paraId="6614B1A5"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function s_tostr(val : std_logic_vector) return string is</w:t>
                      </w:r>
                    </w:p>
                    <w:p w14:paraId="42EFEC05"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begin</w:t>
                      </w:r>
                    </w:p>
                    <w:p w14:paraId="093E56EF"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return integer'image( to_integer(signed(val)) );</w:t>
                      </w:r>
                    </w:p>
                    <w:p w14:paraId="3799BD81"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end function;</w:t>
                      </w:r>
                    </w:p>
                    <w:p w14:paraId="2007DDEC"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68D97B54"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 converts an std_logic_vector to a string that represents it's unsigned value</w:t>
                      </w:r>
                    </w:p>
                    <w:p w14:paraId="7A5D2220"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function u_tostr(val : std_logic_vector) return string is</w:t>
                      </w:r>
                    </w:p>
                    <w:p w14:paraId="61F312F2"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begin</w:t>
                      </w:r>
                    </w:p>
                    <w:p w14:paraId="452AA85A"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return integer'image( to_integer(unsigned(val)) );</w:t>
                      </w:r>
                    </w:p>
                    <w:p w14:paraId="108967C1"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t>end function;</w:t>
                      </w:r>
                    </w:p>
                    <w:p w14:paraId="025E0F8A"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 xml:space="preserve"> </w:t>
                      </w:r>
                    </w:p>
                    <w:p w14:paraId="6D86CBFD" w14:textId="77777777" w:rsidR="0087131A" w:rsidRPr="001264CA" w:rsidRDefault="0087131A" w:rsidP="001264CA">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end easyprint;</w:t>
                      </w:r>
                    </w:p>
                    <w:p w14:paraId="554FFA8D" w14:textId="77777777" w:rsidR="0087131A" w:rsidRPr="001264CA" w:rsidRDefault="0087131A" w:rsidP="006028F1">
                      <w:pPr>
                        <w:shd w:val="clear" w:color="auto" w:fill="FFFFFF"/>
                        <w:spacing w:before="0" w:after="0" w:line="240" w:lineRule="auto"/>
                        <w:rPr>
                          <w:rFonts w:ascii="Courier New" w:eastAsia="Times New Roman" w:hAnsi="Courier New" w:cs="Courier New"/>
                          <w:color w:val="000000"/>
                          <w:sz w:val="10"/>
                          <w:szCs w:val="20"/>
                          <w:lang w:val="en-GB" w:eastAsia="en-GB"/>
                        </w:rPr>
                      </w:pPr>
                    </w:p>
                  </w:txbxContent>
                </v:textbox>
                <w10:wrap type="tight" anchorx="margin"/>
              </v:shape>
            </w:pict>
          </mc:Fallback>
        </mc:AlternateContent>
      </w:r>
      <w:r>
        <w:rPr>
          <w:rFonts w:ascii="Courier New" w:hAnsi="Courier New" w:cs="Courier New"/>
          <w:i/>
          <w:color w:val="000000"/>
          <w:sz w:val="21"/>
          <w:szCs w:val="20"/>
          <w:lang w:val="en-GB"/>
        </w:rPr>
        <w:t>A custom package that adds functions that make it easy to print std_logic_vectors in report statements. Two of these function are from stack overflow comments links to the origanl source of the functions are provided.</w:t>
      </w:r>
    </w:p>
    <w:p w14:paraId="784941CC" w14:textId="11BB4CDF" w:rsidR="00396220" w:rsidRPr="001264CA" w:rsidRDefault="006028F1" w:rsidP="00900FE1">
      <w:pPr>
        <w:rPr>
          <w:sz w:val="32"/>
          <w:szCs w:val="32"/>
        </w:rPr>
      </w:pPr>
      <w:r w:rsidRPr="000708BA">
        <w:rPr>
          <w:noProof/>
          <w:sz w:val="32"/>
          <w:szCs w:val="32"/>
          <w:lang w:val="en-GB" w:eastAsia="en-GB"/>
        </w:rPr>
        <w:lastRenderedPageBreak/>
        <mc:AlternateContent>
          <mc:Choice Requires="wps">
            <w:drawing>
              <wp:anchor distT="45720" distB="45720" distL="114300" distR="114300" simplePos="0" relativeHeight="251699200" behindDoc="1" locked="0" layoutInCell="1" allowOverlap="1" wp14:anchorId="67C8C7B4" wp14:editId="39DE2653">
                <wp:simplePos x="0" y="0"/>
                <wp:positionH relativeFrom="margin">
                  <wp:posOffset>-352425</wp:posOffset>
                </wp:positionH>
                <wp:positionV relativeFrom="paragraph">
                  <wp:posOffset>351790</wp:posOffset>
                </wp:positionV>
                <wp:extent cx="7543165" cy="2279015"/>
                <wp:effectExtent l="0" t="0" r="26035" b="32385"/>
                <wp:wrapTight wrapText="bothSides">
                  <wp:wrapPolygon edited="0">
                    <wp:start x="0" y="0"/>
                    <wp:lineTo x="0" y="21666"/>
                    <wp:lineTo x="21602" y="21666"/>
                    <wp:lineTo x="21602"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165" cy="2279015"/>
                        </a:xfrm>
                        <a:prstGeom prst="rect">
                          <a:avLst/>
                        </a:prstGeom>
                        <a:solidFill>
                          <a:srgbClr val="FFFFFF"/>
                        </a:solidFill>
                        <a:ln w="3175">
                          <a:solidFill>
                            <a:schemeClr val="tx1"/>
                          </a:solidFill>
                          <a:miter lim="800000"/>
                          <a:headEnd/>
                          <a:tailEnd/>
                        </a:ln>
                      </wps:spPr>
                      <wps:txbx>
                        <w:txbxContent>
                          <w:p w14:paraId="4559B57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res_</w:t>
                            </w:r>
                            <w:proofErr w:type="gramStart"/>
                            <w:r w:rsidRPr="001264CA">
                              <w:rPr>
                                <w:rFonts w:ascii="Courier New" w:hAnsi="Courier New" w:cs="Courier New"/>
                                <w:color w:val="000000"/>
                                <w:sz w:val="15"/>
                                <w:szCs w:val="20"/>
                                <w:highlight w:val="white"/>
                                <w:lang w:val="en-GB"/>
                              </w:rPr>
                              <w:t>v</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color w:val="000000"/>
                                <w:sz w:val="15"/>
                                <w:szCs w:val="20"/>
                                <w:highlight w:val="white"/>
                                <w:lang w:val="en-GB"/>
                              </w:rPr>
                              <w:t>idx</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sl_str_v</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b/>
                                <w:bCs/>
                                <w:color w:val="000080"/>
                                <w:sz w:val="15"/>
                                <w:szCs w:val="20"/>
                                <w:highlight w:val="white"/>
                                <w:lang w:val="en-GB"/>
                              </w:rPr>
                              <w:t>);</w:t>
                            </w:r>
                          </w:p>
                          <w:p w14:paraId="1D9429D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loop</w:t>
                            </w:r>
                            <w:r w:rsidRPr="001264CA">
                              <w:rPr>
                                <w:rFonts w:ascii="Courier New" w:hAnsi="Courier New" w:cs="Courier New"/>
                                <w:b/>
                                <w:bCs/>
                                <w:color w:val="000080"/>
                                <w:sz w:val="15"/>
                                <w:szCs w:val="20"/>
                                <w:highlight w:val="white"/>
                                <w:lang w:val="en-GB"/>
                              </w:rPr>
                              <w:t>;</w:t>
                            </w:r>
                          </w:p>
                          <w:p w14:paraId="5815139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return</w:t>
                            </w:r>
                            <w:proofErr w:type="gramEnd"/>
                            <w:r w:rsidRPr="001264CA">
                              <w:rPr>
                                <w:rFonts w:ascii="Courier New" w:hAnsi="Courier New" w:cs="Courier New"/>
                                <w:color w:val="000000"/>
                                <w:sz w:val="15"/>
                                <w:szCs w:val="20"/>
                                <w:highlight w:val="white"/>
                                <w:lang w:val="en-GB"/>
                              </w:rPr>
                              <w:t xml:space="preserve"> res_v</w:t>
                            </w:r>
                            <w:r w:rsidRPr="001264CA">
                              <w:rPr>
                                <w:rFonts w:ascii="Courier New" w:hAnsi="Courier New" w:cs="Courier New"/>
                                <w:b/>
                                <w:bCs/>
                                <w:color w:val="000080"/>
                                <w:sz w:val="15"/>
                                <w:szCs w:val="20"/>
                                <w:highlight w:val="white"/>
                                <w:lang w:val="en-GB"/>
                              </w:rPr>
                              <w:t>;</w:t>
                            </w:r>
                          </w:p>
                          <w:p w14:paraId="3B9E3BF6"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b/>
                                <w:bCs/>
                                <w:color w:val="000080"/>
                                <w:sz w:val="15"/>
                                <w:szCs w:val="20"/>
                                <w:highlight w:val="white"/>
                                <w:lang w:val="en-GB"/>
                              </w:rPr>
                              <w:t>;</w:t>
                            </w:r>
                          </w:p>
                          <w:p w14:paraId="406F229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xml:space="preserve">-- ==== ==== ==== ==== ==== ==== ==== ==== ==== ==== ==== ==== ==== ==== ==== ====  </w:t>
                            </w:r>
                          </w:p>
                          <w:p w14:paraId="028F9723"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9A5D2B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499258E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xml:space="preserve">-- converts an std_logic_vector to a string that represents </w:t>
                            </w:r>
                            <w:proofErr w:type="gramStart"/>
                            <w:r w:rsidRPr="001264CA">
                              <w:rPr>
                                <w:rFonts w:ascii="Courier New" w:hAnsi="Courier New" w:cs="Courier New"/>
                                <w:color w:val="008000"/>
                                <w:sz w:val="15"/>
                                <w:szCs w:val="20"/>
                                <w:highlight w:val="white"/>
                                <w:lang w:val="en-GB"/>
                              </w:rPr>
                              <w:t>it's</w:t>
                            </w:r>
                            <w:proofErr w:type="gramEnd"/>
                            <w:r w:rsidRPr="001264CA">
                              <w:rPr>
                                <w:rFonts w:ascii="Courier New" w:hAnsi="Courier New" w:cs="Courier New"/>
                                <w:color w:val="008000"/>
                                <w:sz w:val="15"/>
                                <w:szCs w:val="20"/>
                                <w:highlight w:val="white"/>
                                <w:lang w:val="en-GB"/>
                              </w:rPr>
                              <w:t xml:space="preserve"> signed value</w:t>
                            </w:r>
                          </w:p>
                          <w:p w14:paraId="0E698843"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function</w:t>
                            </w:r>
                            <w:proofErr w:type="gramEnd"/>
                            <w:r w:rsidRPr="001264CA">
                              <w:rPr>
                                <w:rFonts w:ascii="Courier New" w:hAnsi="Courier New" w:cs="Courier New"/>
                                <w:color w:val="000000"/>
                                <w:sz w:val="15"/>
                                <w:szCs w:val="20"/>
                                <w:highlight w:val="white"/>
                                <w:lang w:val="en-GB"/>
                              </w:rPr>
                              <w:t xml:space="preserve"> s_tostr</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is</w:t>
                            </w:r>
                          </w:p>
                          <w:p w14:paraId="019D2CDD"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begin</w:t>
                            </w:r>
                            <w:proofErr w:type="gramEnd"/>
                          </w:p>
                          <w:p w14:paraId="05CEC87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return</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integer</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image(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80FF"/>
                                <w:sz w:val="15"/>
                                <w:szCs w:val="20"/>
                                <w:highlight w:val="white"/>
                                <w:lang w:val="en-GB"/>
                              </w:rPr>
                              <w:t>to_integer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8000FF"/>
                                <w:sz w:val="15"/>
                                <w:szCs w:val="20"/>
                                <w:highlight w:val="white"/>
                                <w:lang w:val="en-GB"/>
                              </w:rPr>
                              <w:t>signed</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p>
                          <w:p w14:paraId="68EC6CB1"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b/>
                                <w:bCs/>
                                <w:color w:val="000080"/>
                                <w:sz w:val="15"/>
                                <w:szCs w:val="20"/>
                                <w:highlight w:val="white"/>
                                <w:lang w:val="en-GB"/>
                              </w:rPr>
                              <w:t>;</w:t>
                            </w:r>
                          </w:p>
                          <w:p w14:paraId="5112BF3D"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573F6831"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xml:space="preserve">-- converts an std_logic_vector to a string that represents </w:t>
                            </w:r>
                            <w:proofErr w:type="gramStart"/>
                            <w:r w:rsidRPr="001264CA">
                              <w:rPr>
                                <w:rFonts w:ascii="Courier New" w:hAnsi="Courier New" w:cs="Courier New"/>
                                <w:color w:val="008000"/>
                                <w:sz w:val="15"/>
                                <w:szCs w:val="20"/>
                                <w:highlight w:val="white"/>
                                <w:lang w:val="en-GB"/>
                              </w:rPr>
                              <w:t>it's</w:t>
                            </w:r>
                            <w:proofErr w:type="gramEnd"/>
                            <w:r w:rsidRPr="001264CA">
                              <w:rPr>
                                <w:rFonts w:ascii="Courier New" w:hAnsi="Courier New" w:cs="Courier New"/>
                                <w:color w:val="008000"/>
                                <w:sz w:val="15"/>
                                <w:szCs w:val="20"/>
                                <w:highlight w:val="white"/>
                                <w:lang w:val="en-GB"/>
                              </w:rPr>
                              <w:t xml:space="preserve"> unsigned value</w:t>
                            </w:r>
                          </w:p>
                          <w:p w14:paraId="368D024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function</w:t>
                            </w:r>
                            <w:proofErr w:type="gramEnd"/>
                            <w:r w:rsidRPr="001264CA">
                              <w:rPr>
                                <w:rFonts w:ascii="Courier New" w:hAnsi="Courier New" w:cs="Courier New"/>
                                <w:color w:val="000000"/>
                                <w:sz w:val="15"/>
                                <w:szCs w:val="20"/>
                                <w:highlight w:val="white"/>
                                <w:lang w:val="en-GB"/>
                              </w:rPr>
                              <w:t xml:space="preserve"> u_tostr</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is</w:t>
                            </w:r>
                          </w:p>
                          <w:p w14:paraId="5A9C6B60"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begin</w:t>
                            </w:r>
                            <w:proofErr w:type="gramEnd"/>
                          </w:p>
                          <w:p w14:paraId="3DD03411"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return</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integer</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image(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80FF"/>
                                <w:sz w:val="15"/>
                                <w:szCs w:val="20"/>
                                <w:highlight w:val="white"/>
                                <w:lang w:val="en-GB"/>
                              </w:rPr>
                              <w:t>to_integer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8000FF"/>
                                <w:sz w:val="15"/>
                                <w:szCs w:val="20"/>
                                <w:highlight w:val="white"/>
                                <w:lang w:val="en-GB"/>
                              </w:rPr>
                              <w:t>unsigned</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p>
                          <w:p w14:paraId="776A431E"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b/>
                                <w:bCs/>
                                <w:color w:val="000080"/>
                                <w:sz w:val="15"/>
                                <w:szCs w:val="20"/>
                                <w:highlight w:val="white"/>
                                <w:lang w:val="en-GB"/>
                              </w:rPr>
                              <w:t>;</w:t>
                            </w:r>
                          </w:p>
                          <w:p w14:paraId="429DD906"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 xml:space="preserve"> </w:t>
                            </w:r>
                          </w:p>
                          <w:p w14:paraId="3C9B9039"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easyprint</w:t>
                            </w:r>
                            <w:r w:rsidRPr="001264CA">
                              <w:rPr>
                                <w:rFonts w:ascii="Courier New" w:hAnsi="Courier New" w:cs="Courier New"/>
                                <w:b/>
                                <w:bCs/>
                                <w:color w:val="000080"/>
                                <w:sz w:val="15"/>
                                <w:szCs w:val="20"/>
                                <w:highlight w:val="white"/>
                                <w:lang w:val="en-GB"/>
                              </w:rPr>
                              <w:t>;</w:t>
                            </w:r>
                          </w:p>
                          <w:p w14:paraId="702AB589" w14:textId="3B591A2B" w:rsidR="0087131A" w:rsidRPr="001264CA" w:rsidRDefault="0087131A" w:rsidP="0057239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8C7B4" id="_x0000_s1029" type="#_x0000_t202" style="position:absolute;margin-left:-27.75pt;margin-top:27.7pt;width:593.95pt;height:179.45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" strokecolor="black [3213]" strokeweight=".25pt">
                <v:textbox>
                  <w:txbxContent>
                    <w:p w14:paraId="4559B57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res_v</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idx</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sl_str_v</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b/>
                          <w:bCs/>
                          <w:color w:val="000080"/>
                          <w:sz w:val="15"/>
                          <w:szCs w:val="20"/>
                          <w:highlight w:val="white"/>
                          <w:lang w:val="en-GB"/>
                        </w:rPr>
                        <w:t>);</w:t>
                      </w:r>
                    </w:p>
                    <w:p w14:paraId="1D9429D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loop</w:t>
                      </w:r>
                      <w:r w:rsidRPr="001264CA">
                        <w:rPr>
                          <w:rFonts w:ascii="Courier New" w:hAnsi="Courier New" w:cs="Courier New"/>
                          <w:b/>
                          <w:bCs/>
                          <w:color w:val="000080"/>
                          <w:sz w:val="15"/>
                          <w:szCs w:val="20"/>
                          <w:highlight w:val="white"/>
                          <w:lang w:val="en-GB"/>
                        </w:rPr>
                        <w:t>;</w:t>
                      </w:r>
                    </w:p>
                    <w:p w14:paraId="5815139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res_v</w:t>
                      </w:r>
                      <w:r w:rsidRPr="001264CA">
                        <w:rPr>
                          <w:rFonts w:ascii="Courier New" w:hAnsi="Courier New" w:cs="Courier New"/>
                          <w:b/>
                          <w:bCs/>
                          <w:color w:val="000080"/>
                          <w:sz w:val="15"/>
                          <w:szCs w:val="20"/>
                          <w:highlight w:val="white"/>
                          <w:lang w:val="en-GB"/>
                        </w:rPr>
                        <w:t>;</w:t>
                      </w:r>
                    </w:p>
                    <w:p w14:paraId="3B9E3BF6"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b/>
                          <w:bCs/>
                          <w:color w:val="000080"/>
                          <w:sz w:val="15"/>
                          <w:szCs w:val="20"/>
                          <w:highlight w:val="white"/>
                          <w:lang w:val="en-GB"/>
                        </w:rPr>
                        <w:t>;</w:t>
                      </w:r>
                    </w:p>
                    <w:p w14:paraId="406F229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xml:space="preserve">-- ==== ==== ==== ==== ==== ==== ==== ==== ==== ==== ==== ==== ==== ==== ==== ====  </w:t>
                      </w:r>
                    </w:p>
                    <w:p w14:paraId="028F9723"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9A5D2B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499258E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converts an std_logic_vector to a string that represents it's signed value</w:t>
                      </w:r>
                    </w:p>
                    <w:p w14:paraId="0E698843"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color w:val="000000"/>
                          <w:sz w:val="15"/>
                          <w:szCs w:val="20"/>
                          <w:highlight w:val="white"/>
                          <w:lang w:val="en-GB"/>
                        </w:rPr>
                        <w:t xml:space="preserve"> s_tostr</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is</w:t>
                      </w:r>
                    </w:p>
                    <w:p w14:paraId="019D2CDD"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begin</w:t>
                      </w:r>
                    </w:p>
                    <w:p w14:paraId="05CEC87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integer</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image(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80FF"/>
                          <w:sz w:val="15"/>
                          <w:szCs w:val="20"/>
                          <w:highlight w:val="white"/>
                          <w:lang w:val="en-GB"/>
                        </w:rPr>
                        <w:t>to_integer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8000FF"/>
                          <w:sz w:val="15"/>
                          <w:szCs w:val="20"/>
                          <w:highlight w:val="white"/>
                          <w:lang w:val="en-GB"/>
                        </w:rPr>
                        <w:t>signed</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p>
                    <w:p w14:paraId="68EC6CB1"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b/>
                          <w:bCs/>
                          <w:color w:val="000080"/>
                          <w:sz w:val="15"/>
                          <w:szCs w:val="20"/>
                          <w:highlight w:val="white"/>
                          <w:lang w:val="en-GB"/>
                        </w:rPr>
                        <w:t>;</w:t>
                      </w:r>
                    </w:p>
                    <w:p w14:paraId="5112BF3D"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573F6831"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converts an std_logic_vector to a string that represents it's unsigned value</w:t>
                      </w:r>
                    </w:p>
                    <w:p w14:paraId="368D024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color w:val="000000"/>
                          <w:sz w:val="15"/>
                          <w:szCs w:val="20"/>
                          <w:highlight w:val="white"/>
                          <w:lang w:val="en-GB"/>
                        </w:rPr>
                        <w:t xml:space="preserve"> u_tostr</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string</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is</w:t>
                      </w:r>
                    </w:p>
                    <w:p w14:paraId="5A9C6B60"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begin</w:t>
                      </w:r>
                    </w:p>
                    <w:p w14:paraId="3DD03411"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return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integer</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image(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80FF"/>
                          <w:sz w:val="15"/>
                          <w:szCs w:val="20"/>
                          <w:highlight w:val="white"/>
                          <w:lang w:val="en-GB"/>
                        </w:rPr>
                        <w:t>to_integer</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8000FF"/>
                          <w:sz w:val="15"/>
                          <w:szCs w:val="20"/>
                          <w:highlight w:val="white"/>
                          <w:lang w:val="en-GB"/>
                        </w:rPr>
                        <w:t>unsigned</w:t>
                      </w:r>
                      <w:r w:rsidRPr="001264CA">
                        <w:rPr>
                          <w:rFonts w:ascii="Courier New" w:hAnsi="Courier New" w:cs="Courier New"/>
                          <w:b/>
                          <w:bCs/>
                          <w:color w:val="000080"/>
                          <w:sz w:val="15"/>
                          <w:szCs w:val="20"/>
                          <w:highlight w:val="white"/>
                          <w:lang w:val="en-GB"/>
                        </w:rPr>
                        <w:t>(val))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p>
                    <w:p w14:paraId="776A431E"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function</w:t>
                      </w:r>
                      <w:r w:rsidRPr="001264CA">
                        <w:rPr>
                          <w:rFonts w:ascii="Courier New" w:hAnsi="Courier New" w:cs="Courier New"/>
                          <w:b/>
                          <w:bCs/>
                          <w:color w:val="000080"/>
                          <w:sz w:val="15"/>
                          <w:szCs w:val="20"/>
                          <w:highlight w:val="white"/>
                          <w:lang w:val="en-GB"/>
                        </w:rPr>
                        <w:t>;</w:t>
                      </w:r>
                    </w:p>
                    <w:p w14:paraId="429DD906"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 xml:space="preserve"> </w:t>
                      </w:r>
                    </w:p>
                    <w:p w14:paraId="3C9B9039"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easyprint</w:t>
                      </w:r>
                      <w:r w:rsidRPr="001264CA">
                        <w:rPr>
                          <w:rFonts w:ascii="Courier New" w:hAnsi="Courier New" w:cs="Courier New"/>
                          <w:b/>
                          <w:bCs/>
                          <w:color w:val="000080"/>
                          <w:sz w:val="15"/>
                          <w:szCs w:val="20"/>
                          <w:highlight w:val="white"/>
                          <w:lang w:val="en-GB"/>
                        </w:rPr>
                        <w:t>;</w:t>
                      </w:r>
                    </w:p>
                    <w:p w14:paraId="702AB589" w14:textId="3B591A2B" w:rsidR="0087131A" w:rsidRPr="001264CA" w:rsidRDefault="0087131A" w:rsidP="0057239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txbxContent>
                </v:textbox>
                <w10:wrap type="tight" anchorx="margin"/>
              </v:shape>
            </w:pict>
          </mc:Fallback>
        </mc:AlternateContent>
      </w:r>
      <w:r>
        <w:rPr>
          <w:b/>
          <w:color w:val="auto"/>
          <w:sz w:val="32"/>
          <w:szCs w:val="32"/>
          <w:u w:val="single"/>
        </w:rPr>
        <w:t>(</w:t>
      </w:r>
      <w:r w:rsidRPr="000708BA">
        <w:rPr>
          <w:b/>
          <w:color w:val="auto"/>
          <w:sz w:val="32"/>
          <w:szCs w:val="32"/>
          <w:u w:val="single"/>
        </w:rPr>
        <w:t>Continued.)</w:t>
      </w:r>
    </w:p>
    <w:p w14:paraId="17B169A8" w14:textId="5980B64A" w:rsidR="009C2AC6" w:rsidRDefault="001264CA" w:rsidP="009C2AC6">
      <w:pPr>
        <w:rPr>
          <w:sz w:val="32"/>
          <w:szCs w:val="32"/>
        </w:rPr>
      </w:pPr>
      <w:r>
        <w:rPr>
          <w:b/>
          <w:noProof/>
          <w:color w:val="auto"/>
          <w:sz w:val="32"/>
          <w:szCs w:val="32"/>
          <w:u w:val="single"/>
          <w:lang w:val="en-GB" w:eastAsia="en-GB"/>
        </w:rPr>
        <mc:AlternateContent>
          <mc:Choice Requires="wps">
            <w:drawing>
              <wp:anchor distT="0" distB="0" distL="114300" distR="114300" simplePos="0" relativeHeight="251700224" behindDoc="0" locked="0" layoutInCell="1" allowOverlap="1" wp14:anchorId="7696D454" wp14:editId="14CF14AE">
                <wp:simplePos x="0" y="0"/>
                <wp:positionH relativeFrom="column">
                  <wp:posOffset>-358775</wp:posOffset>
                </wp:positionH>
                <wp:positionV relativeFrom="paragraph">
                  <wp:posOffset>2801620</wp:posOffset>
                </wp:positionV>
                <wp:extent cx="7546340" cy="4238625"/>
                <wp:effectExtent l="0" t="0" r="22860" b="28575"/>
                <wp:wrapSquare wrapText="bothSides"/>
                <wp:docPr id="31" name="Text Box 31"/>
                <wp:cNvGraphicFramePr/>
                <a:graphic xmlns:a="http://schemas.openxmlformats.org/drawingml/2006/main">
                  <a:graphicData uri="http://schemas.microsoft.com/office/word/2010/wordprocessingShape">
                    <wps:wsp>
                      <wps:cNvSpPr txBox="1"/>
                      <wps:spPr>
                        <a:xfrm>
                          <a:off x="0" y="0"/>
                          <a:ext cx="7546340" cy="423862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B3D284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library</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00"/>
                                <w:sz w:val="15"/>
                                <w:szCs w:val="20"/>
                                <w:highlight w:val="white"/>
                                <w:lang w:val="en-GB"/>
                              </w:rPr>
                              <w:t>IEEE</w:t>
                            </w:r>
                            <w:r w:rsidRPr="001264CA">
                              <w:rPr>
                                <w:rFonts w:ascii="Courier New" w:hAnsi="Courier New" w:cs="Courier New"/>
                                <w:b/>
                                <w:bCs/>
                                <w:color w:val="000080"/>
                                <w:sz w:val="15"/>
                                <w:szCs w:val="20"/>
                                <w:highlight w:val="white"/>
                                <w:lang w:val="en-GB"/>
                              </w:rPr>
                              <w:t>;</w:t>
                            </w:r>
                          </w:p>
                          <w:p w14:paraId="643F166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use</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00"/>
                                <w:sz w:val="15"/>
                                <w:szCs w:val="20"/>
                                <w:highlight w:val="white"/>
                                <w:lang w:val="en-GB"/>
                              </w:rPr>
                              <w:t>IEEE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800000"/>
                                <w:sz w:val="15"/>
                                <w:szCs w:val="20"/>
                                <w:highlight w:val="white"/>
                                <w:lang w:val="en-GB"/>
                              </w:rPr>
                              <w:t>STD_LOGIC_1164</w:t>
                            </w:r>
                            <w:r w:rsidRPr="001264CA">
                              <w:rPr>
                                <w:rFonts w:ascii="Courier New" w:hAnsi="Courier New" w:cs="Courier New"/>
                                <w:b/>
                                <w:bCs/>
                                <w:color w:val="000080"/>
                                <w:sz w:val="15"/>
                                <w:szCs w:val="20"/>
                                <w:highlight w:val="white"/>
                                <w:lang w:val="en-GB"/>
                              </w:rPr>
                              <w:t>.</w:t>
                            </w:r>
                            <w:r w:rsidRPr="001264CA">
                              <w:rPr>
                                <w:rFonts w:ascii="Courier New" w:hAnsi="Courier New" w:cs="Courier New"/>
                                <w:b/>
                                <w:bCs/>
                                <w:color w:val="0000FF"/>
                                <w:sz w:val="15"/>
                                <w:szCs w:val="20"/>
                                <w:highlight w:val="white"/>
                                <w:lang w:val="en-GB"/>
                              </w:rPr>
                              <w:t>ALL</w:t>
                            </w:r>
                            <w:r w:rsidRPr="001264CA">
                              <w:rPr>
                                <w:rFonts w:ascii="Courier New" w:hAnsi="Courier New" w:cs="Courier New"/>
                                <w:b/>
                                <w:bCs/>
                                <w:color w:val="000080"/>
                                <w:sz w:val="15"/>
                                <w:szCs w:val="20"/>
                                <w:highlight w:val="white"/>
                                <w:lang w:val="en-GB"/>
                              </w:rPr>
                              <w:t>;</w:t>
                            </w:r>
                          </w:p>
                          <w:p w14:paraId="634B7094"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02AC95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8000"/>
                                <w:sz w:val="15"/>
                                <w:szCs w:val="20"/>
                                <w:highlight w:val="white"/>
                                <w:lang w:val="en-GB"/>
                              </w:rPr>
                              <w:t>-- A paramateriable synchronous reset D-type registers with enable</w:t>
                            </w:r>
                          </w:p>
                          <w:p w14:paraId="647BC854"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entity</w:t>
                            </w:r>
                            <w:proofErr w:type="gramEnd"/>
                            <w:r w:rsidRPr="001264CA">
                              <w:rPr>
                                <w:rFonts w:ascii="Courier New" w:hAnsi="Courier New" w:cs="Courier New"/>
                                <w:color w:val="000000"/>
                                <w:sz w:val="15"/>
                                <w:szCs w:val="20"/>
                                <w:highlight w:val="white"/>
                                <w:lang w:val="en-GB"/>
                              </w:rPr>
                              <w:t xml:space="preserve"> Reg </w:t>
                            </w:r>
                            <w:r w:rsidRPr="001264CA">
                              <w:rPr>
                                <w:rFonts w:ascii="Courier New" w:hAnsi="Courier New" w:cs="Courier New"/>
                                <w:b/>
                                <w:bCs/>
                                <w:color w:val="0000FF"/>
                                <w:sz w:val="15"/>
                                <w:szCs w:val="20"/>
                                <w:highlight w:val="white"/>
                                <w:lang w:val="en-GB"/>
                              </w:rPr>
                              <w:t>is</w:t>
                            </w:r>
                          </w:p>
                          <w:p w14:paraId="7BC12CA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Generic</w:t>
                            </w:r>
                            <w:r w:rsidRPr="001264CA">
                              <w:rPr>
                                <w:rFonts w:ascii="Courier New" w:hAnsi="Courier New" w:cs="Courier New"/>
                                <w:b/>
                                <w:bCs/>
                                <w:color w:val="000080"/>
                                <w:sz w:val="15"/>
                                <w:szCs w:val="20"/>
                                <w:highlight w:val="white"/>
                                <w:lang w:val="en-GB"/>
                              </w:rPr>
                              <w:t>(</w:t>
                            </w:r>
                            <w:proofErr w:type="gramEnd"/>
                          </w:p>
                          <w:p w14:paraId="3CDB29AF"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data_size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proofErr w:type="gramStart"/>
                            <w:r w:rsidRPr="001264CA">
                              <w:rPr>
                                <w:rFonts w:ascii="Courier New" w:hAnsi="Courier New" w:cs="Courier New"/>
                                <w:color w:val="8000FF"/>
                                <w:sz w:val="15"/>
                                <w:szCs w:val="20"/>
                                <w:highlight w:val="white"/>
                                <w:lang w:val="en-GB"/>
                              </w:rPr>
                              <w:t>natural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8</w:t>
                            </w: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How many bits will the register deal with</w:t>
                            </w:r>
                          </w:p>
                          <w:p w14:paraId="3EDAF3C5"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80"/>
                                <w:sz w:val="15"/>
                                <w:szCs w:val="20"/>
                                <w:highlight w:val="white"/>
                                <w:lang w:val="en-GB"/>
                              </w:rPr>
                              <w:t>);</w:t>
                            </w:r>
                          </w:p>
                          <w:p w14:paraId="70C6943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Port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p>
                          <w:p w14:paraId="0D3034E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 xml:space="preserve">clk </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ab/>
                            </w:r>
                          </w:p>
                          <w:p w14:paraId="0D69792D"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 xml:space="preserve">rst </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synchronus reset</w:t>
                            </w:r>
                          </w:p>
                          <w:p w14:paraId="225A7A3B"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color w:val="000000"/>
                                <w:sz w:val="15"/>
                                <w:szCs w:val="20"/>
                                <w:highlight w:val="white"/>
                                <w:lang w:val="en-GB"/>
                              </w:rPr>
                              <w:t xml:space="preserve">en </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synchronus reset</w:t>
                            </w:r>
                          </w:p>
                          <w:p w14:paraId="040FFCD5"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data_</w:t>
                            </w:r>
                            <w:proofErr w:type="gramStart"/>
                            <w:r w:rsidRPr="001264CA">
                              <w:rPr>
                                <w:rFonts w:ascii="Courier New" w:hAnsi="Courier New" w:cs="Courier New"/>
                                <w:color w:val="000000"/>
                                <w:sz w:val="15"/>
                                <w:szCs w:val="20"/>
                                <w:highlight w:val="white"/>
                                <w:lang w:val="en-GB"/>
                              </w:rPr>
                              <w:t xml:space="preserve">in </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data_size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downto</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0</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input</w:t>
                            </w:r>
                          </w:p>
                          <w:p w14:paraId="7463313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data_</w:t>
                            </w:r>
                            <w:proofErr w:type="gramStart"/>
                            <w:r w:rsidRPr="001264CA">
                              <w:rPr>
                                <w:rFonts w:ascii="Courier New" w:hAnsi="Courier New" w:cs="Courier New"/>
                                <w:color w:val="000000"/>
                                <w:sz w:val="15"/>
                                <w:szCs w:val="20"/>
                                <w:highlight w:val="white"/>
                                <w:lang w:val="en-GB"/>
                              </w:rPr>
                              <w:t xml:space="preserve">out </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out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data_size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downto</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0</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output</w:t>
                            </w:r>
                          </w:p>
                          <w:p w14:paraId="1C643A3E"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80"/>
                                <w:sz w:val="15"/>
                                <w:szCs w:val="20"/>
                                <w:highlight w:val="white"/>
                                <w:lang w:val="en-GB"/>
                              </w:rPr>
                              <w:t>);</w:t>
                            </w:r>
                          </w:p>
                          <w:p w14:paraId="4C1B0A9B"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Reg</w:t>
                            </w:r>
                            <w:r w:rsidRPr="001264CA">
                              <w:rPr>
                                <w:rFonts w:ascii="Courier New" w:hAnsi="Courier New" w:cs="Courier New"/>
                                <w:b/>
                                <w:bCs/>
                                <w:color w:val="000080"/>
                                <w:sz w:val="15"/>
                                <w:szCs w:val="20"/>
                                <w:highlight w:val="white"/>
                                <w:lang w:val="en-GB"/>
                              </w:rPr>
                              <w:t>;</w:t>
                            </w:r>
                          </w:p>
                          <w:p w14:paraId="4472AAF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E1654BE"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architecture</w:t>
                            </w:r>
                            <w:proofErr w:type="gramEnd"/>
                            <w:r w:rsidRPr="001264CA">
                              <w:rPr>
                                <w:rFonts w:ascii="Courier New" w:hAnsi="Courier New" w:cs="Courier New"/>
                                <w:color w:val="000000"/>
                                <w:sz w:val="15"/>
                                <w:szCs w:val="20"/>
                                <w:highlight w:val="white"/>
                                <w:lang w:val="en-GB"/>
                              </w:rPr>
                              <w:t xml:space="preserve"> Behavioral </w:t>
                            </w:r>
                            <w:r w:rsidRPr="001264CA">
                              <w:rPr>
                                <w:rFonts w:ascii="Courier New" w:hAnsi="Courier New" w:cs="Courier New"/>
                                <w:b/>
                                <w:bCs/>
                                <w:color w:val="0000FF"/>
                                <w:sz w:val="15"/>
                                <w:szCs w:val="20"/>
                                <w:highlight w:val="white"/>
                                <w:lang w:val="en-GB"/>
                              </w:rPr>
                              <w:t>of</w:t>
                            </w:r>
                            <w:r w:rsidRPr="001264CA">
                              <w:rPr>
                                <w:rFonts w:ascii="Courier New" w:hAnsi="Courier New" w:cs="Courier New"/>
                                <w:color w:val="000000"/>
                                <w:sz w:val="15"/>
                                <w:szCs w:val="20"/>
                                <w:highlight w:val="white"/>
                                <w:lang w:val="en-GB"/>
                              </w:rPr>
                              <w:t xml:space="preserve"> Reg </w:t>
                            </w:r>
                            <w:r w:rsidRPr="001264CA">
                              <w:rPr>
                                <w:rFonts w:ascii="Courier New" w:hAnsi="Courier New" w:cs="Courier New"/>
                                <w:b/>
                                <w:bCs/>
                                <w:color w:val="0000FF"/>
                                <w:sz w:val="15"/>
                                <w:szCs w:val="20"/>
                                <w:highlight w:val="white"/>
                                <w:lang w:val="en-GB"/>
                              </w:rPr>
                              <w:t>is</w:t>
                            </w:r>
                          </w:p>
                          <w:p w14:paraId="39BDFD00"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begin</w:t>
                            </w:r>
                            <w:proofErr w:type="gramEnd"/>
                          </w:p>
                          <w:p w14:paraId="489FCC21"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3566F3BE"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process</w:t>
                            </w:r>
                            <w:r w:rsidRPr="001264CA">
                              <w:rPr>
                                <w:rFonts w:ascii="Courier New" w:hAnsi="Courier New" w:cs="Courier New"/>
                                <w:b/>
                                <w:bCs/>
                                <w:color w:val="000080"/>
                                <w:sz w:val="15"/>
                                <w:szCs w:val="20"/>
                                <w:highlight w:val="white"/>
                                <w:lang w:val="en-GB"/>
                              </w:rPr>
                              <w:t>(</w:t>
                            </w:r>
                            <w:proofErr w:type="gramEnd"/>
                            <w:r w:rsidRPr="001264CA">
                              <w:rPr>
                                <w:rFonts w:ascii="Courier New" w:hAnsi="Courier New" w:cs="Courier New"/>
                                <w:color w:val="000000"/>
                                <w:sz w:val="15"/>
                                <w:szCs w:val="20"/>
                                <w:highlight w:val="white"/>
                                <w:lang w:val="en-GB"/>
                              </w:rPr>
                              <w:t>clk</w:t>
                            </w:r>
                            <w:r w:rsidRPr="001264CA">
                              <w:rPr>
                                <w:rFonts w:ascii="Courier New" w:hAnsi="Courier New" w:cs="Courier New"/>
                                <w:b/>
                                <w:bCs/>
                                <w:color w:val="000080"/>
                                <w:sz w:val="15"/>
                                <w:szCs w:val="20"/>
                                <w:highlight w:val="white"/>
                                <w:lang w:val="en-GB"/>
                              </w:rPr>
                              <w:t>)</w:t>
                            </w:r>
                          </w:p>
                          <w:p w14:paraId="49A18D20"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begin</w:t>
                            </w:r>
                            <w:proofErr w:type="gramEnd"/>
                          </w:p>
                          <w:p w14:paraId="55AFDAF1"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Synchronise to the clock</w:t>
                            </w:r>
                          </w:p>
                          <w:p w14:paraId="566F32FB"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if</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b/>
                                <w:bCs/>
                                <w:color w:val="0080FF"/>
                                <w:sz w:val="15"/>
                                <w:szCs w:val="20"/>
                                <w:highlight w:val="white"/>
                                <w:lang w:val="en-GB"/>
                              </w:rPr>
                              <w:t>rising_edge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clk</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then</w:t>
                            </w:r>
                          </w:p>
                          <w:p w14:paraId="0303A273"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if</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rst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then</w:t>
                            </w:r>
                          </w:p>
                          <w:p w14:paraId="3D7BD265"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Reset to zero</w:t>
                            </w:r>
                          </w:p>
                          <w:p w14:paraId="5243448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data_out </w:t>
                            </w:r>
                            <w:r w:rsidRPr="001264CA">
                              <w:rPr>
                                <w:rFonts w:ascii="Courier New" w:hAnsi="Courier New" w:cs="Courier New"/>
                                <w:b/>
                                <w:bCs/>
                                <w:color w:val="000080"/>
                                <w:sz w:val="15"/>
                                <w:szCs w:val="20"/>
                                <w:highlight w:val="white"/>
                                <w:lang w:val="en-GB"/>
                              </w:rPr>
                              <w:t>&lt;=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b/>
                                <w:bCs/>
                                <w:color w:val="0000FF"/>
                                <w:sz w:val="15"/>
                                <w:szCs w:val="20"/>
                                <w:highlight w:val="white"/>
                                <w:lang w:val="en-GB"/>
                              </w:rPr>
                              <w:t>others</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=&gt;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0</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w:t>
                            </w:r>
                          </w:p>
                          <w:p w14:paraId="79A81B9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elsif</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en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then</w:t>
                            </w:r>
                          </w:p>
                          <w:p w14:paraId="4136A2E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Pass the input to the output</w:t>
                            </w:r>
                          </w:p>
                          <w:p w14:paraId="6814634A"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data_out </w:t>
                            </w:r>
                            <w:r w:rsidRPr="001264CA">
                              <w:rPr>
                                <w:rFonts w:ascii="Courier New" w:hAnsi="Courier New" w:cs="Courier New"/>
                                <w:b/>
                                <w:bCs/>
                                <w:color w:val="000080"/>
                                <w:sz w:val="15"/>
                                <w:szCs w:val="20"/>
                                <w:highlight w:val="white"/>
                                <w:lang w:val="en-GB"/>
                              </w:rPr>
                              <w:t>&lt;=</w:t>
                            </w:r>
                            <w:r w:rsidRPr="001264CA">
                              <w:rPr>
                                <w:rFonts w:ascii="Courier New" w:hAnsi="Courier New" w:cs="Courier New"/>
                                <w:color w:val="000000"/>
                                <w:sz w:val="15"/>
                                <w:szCs w:val="20"/>
                                <w:highlight w:val="white"/>
                                <w:lang w:val="en-GB"/>
                              </w:rPr>
                              <w:t xml:space="preserve"> data_in</w:t>
                            </w:r>
                            <w:r w:rsidRPr="001264CA">
                              <w:rPr>
                                <w:rFonts w:ascii="Courier New" w:hAnsi="Courier New" w:cs="Courier New"/>
                                <w:b/>
                                <w:bCs/>
                                <w:color w:val="000080"/>
                                <w:sz w:val="15"/>
                                <w:szCs w:val="20"/>
                                <w:highlight w:val="white"/>
                                <w:lang w:val="en-GB"/>
                              </w:rPr>
                              <w:t>;</w:t>
                            </w:r>
                          </w:p>
                          <w:p w14:paraId="7131F2E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if</w:t>
                            </w:r>
                            <w:r w:rsidRPr="001264CA">
                              <w:rPr>
                                <w:rFonts w:ascii="Courier New" w:hAnsi="Courier New" w:cs="Courier New"/>
                                <w:b/>
                                <w:bCs/>
                                <w:color w:val="000080"/>
                                <w:sz w:val="15"/>
                                <w:szCs w:val="20"/>
                                <w:highlight w:val="white"/>
                                <w:lang w:val="en-GB"/>
                              </w:rPr>
                              <w:t>;</w:t>
                            </w:r>
                          </w:p>
                          <w:p w14:paraId="243FC29D"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if</w:t>
                            </w:r>
                            <w:r w:rsidRPr="001264CA">
                              <w:rPr>
                                <w:rFonts w:ascii="Courier New" w:hAnsi="Courier New" w:cs="Courier New"/>
                                <w:b/>
                                <w:bCs/>
                                <w:color w:val="000080"/>
                                <w:sz w:val="15"/>
                                <w:szCs w:val="20"/>
                                <w:highlight w:val="white"/>
                                <w:lang w:val="en-GB"/>
                              </w:rPr>
                              <w:t>;</w:t>
                            </w:r>
                          </w:p>
                          <w:p w14:paraId="3D19B3E9"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
                          <w:p w14:paraId="1E17D84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process</w:t>
                            </w:r>
                            <w:r w:rsidRPr="001264CA">
                              <w:rPr>
                                <w:rFonts w:ascii="Courier New" w:hAnsi="Courier New" w:cs="Courier New"/>
                                <w:b/>
                                <w:bCs/>
                                <w:color w:val="000080"/>
                                <w:sz w:val="15"/>
                                <w:szCs w:val="20"/>
                                <w:highlight w:val="white"/>
                                <w:lang w:val="en-GB"/>
                              </w:rPr>
                              <w:t>;</w:t>
                            </w:r>
                          </w:p>
                          <w:p w14:paraId="13D1AF9B"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6E4A9889"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3ECAA7B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1264CA">
                              <w:rPr>
                                <w:rFonts w:ascii="Courier New" w:hAnsi="Courier New" w:cs="Courier New"/>
                                <w:b/>
                                <w:bCs/>
                                <w:color w:val="0000FF"/>
                                <w:sz w:val="15"/>
                                <w:szCs w:val="20"/>
                                <w:highlight w:val="white"/>
                                <w:lang w:val="en-GB"/>
                              </w:rPr>
                              <w:t>end</w:t>
                            </w:r>
                            <w:proofErr w:type="gramEnd"/>
                            <w:r w:rsidRPr="001264CA">
                              <w:rPr>
                                <w:rFonts w:ascii="Courier New" w:hAnsi="Courier New" w:cs="Courier New"/>
                                <w:color w:val="000000"/>
                                <w:sz w:val="15"/>
                                <w:szCs w:val="20"/>
                                <w:highlight w:val="white"/>
                                <w:lang w:val="en-GB"/>
                              </w:rPr>
                              <w:t xml:space="preserve"> Behavioral</w:t>
                            </w:r>
                            <w:r w:rsidRPr="001264CA">
                              <w:rPr>
                                <w:rFonts w:ascii="Courier New" w:hAnsi="Courier New" w:cs="Courier New"/>
                                <w:b/>
                                <w:bCs/>
                                <w:color w:val="000080"/>
                                <w:sz w:val="15"/>
                                <w:szCs w:val="20"/>
                                <w:highlight w:val="white"/>
                                <w:lang w:val="en-GB"/>
                              </w:rPr>
                              <w:t>;</w:t>
                            </w:r>
                          </w:p>
                          <w:p w14:paraId="7F902F1A"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27D3874" w14:textId="0687C86D" w:rsidR="0087131A" w:rsidRDefault="0087131A" w:rsidP="009C2A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6D454" id="Text Box 31" o:spid="_x0000_s1030" type="#_x0000_t202" style="position:absolute;margin-left:-28.25pt;margin-top:220.6pt;width:594.2pt;height:3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" filled="f" strokecolor="black [3213]" strokeweight=".25pt">
                <v:textbox>
                  <w:txbxContent>
                    <w:p w14:paraId="2B3D284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library</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00"/>
                          <w:sz w:val="15"/>
                          <w:szCs w:val="20"/>
                          <w:highlight w:val="white"/>
                          <w:lang w:val="en-GB"/>
                        </w:rPr>
                        <w:t>IEEE</w:t>
                      </w:r>
                      <w:r w:rsidRPr="001264CA">
                        <w:rPr>
                          <w:rFonts w:ascii="Courier New" w:hAnsi="Courier New" w:cs="Courier New"/>
                          <w:b/>
                          <w:bCs/>
                          <w:color w:val="000080"/>
                          <w:sz w:val="15"/>
                          <w:szCs w:val="20"/>
                          <w:highlight w:val="white"/>
                          <w:lang w:val="en-GB"/>
                        </w:rPr>
                        <w:t>;</w:t>
                      </w:r>
                    </w:p>
                    <w:p w14:paraId="643F166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use</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00"/>
                          <w:sz w:val="15"/>
                          <w:szCs w:val="20"/>
                          <w:highlight w:val="white"/>
                          <w:lang w:val="en-GB"/>
                        </w:rPr>
                        <w:t>IEEE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800000"/>
                          <w:sz w:val="15"/>
                          <w:szCs w:val="20"/>
                          <w:highlight w:val="white"/>
                          <w:lang w:val="en-GB"/>
                        </w:rPr>
                        <w:t>STD_LOGIC_1164</w:t>
                      </w:r>
                      <w:r w:rsidRPr="001264CA">
                        <w:rPr>
                          <w:rFonts w:ascii="Courier New" w:hAnsi="Courier New" w:cs="Courier New"/>
                          <w:b/>
                          <w:bCs/>
                          <w:color w:val="000080"/>
                          <w:sz w:val="15"/>
                          <w:szCs w:val="20"/>
                          <w:highlight w:val="white"/>
                          <w:lang w:val="en-GB"/>
                        </w:rPr>
                        <w:t>.</w:t>
                      </w:r>
                      <w:r w:rsidRPr="001264CA">
                        <w:rPr>
                          <w:rFonts w:ascii="Courier New" w:hAnsi="Courier New" w:cs="Courier New"/>
                          <w:b/>
                          <w:bCs/>
                          <w:color w:val="0000FF"/>
                          <w:sz w:val="15"/>
                          <w:szCs w:val="20"/>
                          <w:highlight w:val="white"/>
                          <w:lang w:val="en-GB"/>
                        </w:rPr>
                        <w:t>ALL</w:t>
                      </w:r>
                      <w:r w:rsidRPr="001264CA">
                        <w:rPr>
                          <w:rFonts w:ascii="Courier New" w:hAnsi="Courier New" w:cs="Courier New"/>
                          <w:b/>
                          <w:bCs/>
                          <w:color w:val="000080"/>
                          <w:sz w:val="15"/>
                          <w:szCs w:val="20"/>
                          <w:highlight w:val="white"/>
                          <w:lang w:val="en-GB"/>
                        </w:rPr>
                        <w:t>;</w:t>
                      </w:r>
                    </w:p>
                    <w:p w14:paraId="634B7094"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02AC95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8000"/>
                          <w:sz w:val="15"/>
                          <w:szCs w:val="20"/>
                          <w:highlight w:val="white"/>
                          <w:lang w:val="en-GB"/>
                        </w:rPr>
                        <w:t>-- A paramateriable synchronous reset D-type registers with enable</w:t>
                      </w:r>
                    </w:p>
                    <w:p w14:paraId="647BC854"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entity</w:t>
                      </w:r>
                      <w:r w:rsidRPr="001264CA">
                        <w:rPr>
                          <w:rFonts w:ascii="Courier New" w:hAnsi="Courier New" w:cs="Courier New"/>
                          <w:color w:val="000000"/>
                          <w:sz w:val="15"/>
                          <w:szCs w:val="20"/>
                          <w:highlight w:val="white"/>
                          <w:lang w:val="en-GB"/>
                        </w:rPr>
                        <w:t xml:space="preserve"> Reg </w:t>
                      </w:r>
                      <w:r w:rsidRPr="001264CA">
                        <w:rPr>
                          <w:rFonts w:ascii="Courier New" w:hAnsi="Courier New" w:cs="Courier New"/>
                          <w:b/>
                          <w:bCs/>
                          <w:color w:val="0000FF"/>
                          <w:sz w:val="15"/>
                          <w:szCs w:val="20"/>
                          <w:highlight w:val="white"/>
                          <w:lang w:val="en-GB"/>
                        </w:rPr>
                        <w:t>is</w:t>
                      </w:r>
                    </w:p>
                    <w:p w14:paraId="7BC12CA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Generic</w:t>
                      </w:r>
                      <w:r w:rsidRPr="001264CA">
                        <w:rPr>
                          <w:rFonts w:ascii="Courier New" w:hAnsi="Courier New" w:cs="Courier New"/>
                          <w:b/>
                          <w:bCs/>
                          <w:color w:val="000080"/>
                          <w:sz w:val="15"/>
                          <w:szCs w:val="20"/>
                          <w:highlight w:val="white"/>
                          <w:lang w:val="en-GB"/>
                        </w:rPr>
                        <w:t>(</w:t>
                      </w:r>
                    </w:p>
                    <w:p w14:paraId="3CDB29AF"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data_size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natural</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8</w:t>
                      </w: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How many bits will the register deal with</w:t>
                      </w:r>
                    </w:p>
                    <w:p w14:paraId="3EDAF3C5"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80"/>
                          <w:sz w:val="15"/>
                          <w:szCs w:val="20"/>
                          <w:highlight w:val="white"/>
                          <w:lang w:val="en-GB"/>
                        </w:rPr>
                        <w:t>);</w:t>
                      </w:r>
                    </w:p>
                    <w:p w14:paraId="70C6943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Port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p>
                    <w:p w14:paraId="0D3034E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clk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ab/>
                      </w:r>
                    </w:p>
                    <w:p w14:paraId="0D69792D"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rst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synchronus reset</w:t>
                      </w:r>
                    </w:p>
                    <w:p w14:paraId="225A7A3B"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en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synchronus reset</w:t>
                      </w:r>
                    </w:p>
                    <w:p w14:paraId="040FFCD5"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data_in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in</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data_size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downto</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0</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input</w:t>
                      </w:r>
                    </w:p>
                    <w:p w14:paraId="7463313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data_out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out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8000FF"/>
                          <w:sz w:val="15"/>
                          <w:szCs w:val="20"/>
                          <w:highlight w:val="white"/>
                          <w:lang w:val="en-GB"/>
                        </w:rPr>
                        <w:t>STD_LOGIC_VECTOR</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data_size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downto</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0</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008000"/>
                          <w:sz w:val="15"/>
                          <w:szCs w:val="20"/>
                          <w:highlight w:val="white"/>
                          <w:lang w:val="en-GB"/>
                        </w:rPr>
                        <w:t>-- output</w:t>
                      </w:r>
                    </w:p>
                    <w:p w14:paraId="1C643A3E"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80"/>
                          <w:sz w:val="15"/>
                          <w:szCs w:val="20"/>
                          <w:highlight w:val="white"/>
                          <w:lang w:val="en-GB"/>
                        </w:rPr>
                        <w:t>);</w:t>
                      </w:r>
                    </w:p>
                    <w:p w14:paraId="4C1B0A9B"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Reg</w:t>
                      </w:r>
                      <w:r w:rsidRPr="001264CA">
                        <w:rPr>
                          <w:rFonts w:ascii="Courier New" w:hAnsi="Courier New" w:cs="Courier New"/>
                          <w:b/>
                          <w:bCs/>
                          <w:color w:val="000080"/>
                          <w:sz w:val="15"/>
                          <w:szCs w:val="20"/>
                          <w:highlight w:val="white"/>
                          <w:lang w:val="en-GB"/>
                        </w:rPr>
                        <w:t>;</w:t>
                      </w:r>
                    </w:p>
                    <w:p w14:paraId="4472AAF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E1654BE"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architecture</w:t>
                      </w:r>
                      <w:r w:rsidRPr="001264CA">
                        <w:rPr>
                          <w:rFonts w:ascii="Courier New" w:hAnsi="Courier New" w:cs="Courier New"/>
                          <w:color w:val="000000"/>
                          <w:sz w:val="15"/>
                          <w:szCs w:val="20"/>
                          <w:highlight w:val="white"/>
                          <w:lang w:val="en-GB"/>
                        </w:rPr>
                        <w:t xml:space="preserve"> Behavioral </w:t>
                      </w:r>
                      <w:r w:rsidRPr="001264CA">
                        <w:rPr>
                          <w:rFonts w:ascii="Courier New" w:hAnsi="Courier New" w:cs="Courier New"/>
                          <w:b/>
                          <w:bCs/>
                          <w:color w:val="0000FF"/>
                          <w:sz w:val="15"/>
                          <w:szCs w:val="20"/>
                          <w:highlight w:val="white"/>
                          <w:lang w:val="en-GB"/>
                        </w:rPr>
                        <w:t>of</w:t>
                      </w:r>
                      <w:r w:rsidRPr="001264CA">
                        <w:rPr>
                          <w:rFonts w:ascii="Courier New" w:hAnsi="Courier New" w:cs="Courier New"/>
                          <w:color w:val="000000"/>
                          <w:sz w:val="15"/>
                          <w:szCs w:val="20"/>
                          <w:highlight w:val="white"/>
                          <w:lang w:val="en-GB"/>
                        </w:rPr>
                        <w:t xml:space="preserve"> Reg </w:t>
                      </w:r>
                      <w:r w:rsidRPr="001264CA">
                        <w:rPr>
                          <w:rFonts w:ascii="Courier New" w:hAnsi="Courier New" w:cs="Courier New"/>
                          <w:b/>
                          <w:bCs/>
                          <w:color w:val="0000FF"/>
                          <w:sz w:val="15"/>
                          <w:szCs w:val="20"/>
                          <w:highlight w:val="white"/>
                          <w:lang w:val="en-GB"/>
                        </w:rPr>
                        <w:t>is</w:t>
                      </w:r>
                    </w:p>
                    <w:p w14:paraId="39BDFD00"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begin</w:t>
                      </w:r>
                    </w:p>
                    <w:p w14:paraId="489FCC21"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3566F3BE"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process</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clk</w:t>
                      </w:r>
                      <w:r w:rsidRPr="001264CA">
                        <w:rPr>
                          <w:rFonts w:ascii="Courier New" w:hAnsi="Courier New" w:cs="Courier New"/>
                          <w:b/>
                          <w:bCs/>
                          <w:color w:val="000080"/>
                          <w:sz w:val="15"/>
                          <w:szCs w:val="20"/>
                          <w:highlight w:val="white"/>
                          <w:lang w:val="en-GB"/>
                        </w:rPr>
                        <w:t>)</w:t>
                      </w:r>
                    </w:p>
                    <w:p w14:paraId="49A18D20"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begin</w:t>
                      </w:r>
                    </w:p>
                    <w:p w14:paraId="55AFDAF1"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Synchronise to the clock</w:t>
                      </w:r>
                    </w:p>
                    <w:p w14:paraId="566F32FB"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if</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b/>
                          <w:bCs/>
                          <w:color w:val="0080FF"/>
                          <w:sz w:val="15"/>
                          <w:szCs w:val="20"/>
                          <w:highlight w:val="white"/>
                          <w:lang w:val="en-GB"/>
                        </w:rPr>
                        <w:t>rising_edge</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clk</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then</w:t>
                      </w:r>
                    </w:p>
                    <w:p w14:paraId="0303A273"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if</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rst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then</w:t>
                      </w:r>
                    </w:p>
                    <w:p w14:paraId="3D7BD265"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Reset to zero</w:t>
                      </w:r>
                    </w:p>
                    <w:p w14:paraId="5243448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data_out </w:t>
                      </w:r>
                      <w:r w:rsidRPr="001264CA">
                        <w:rPr>
                          <w:rFonts w:ascii="Courier New" w:hAnsi="Courier New" w:cs="Courier New"/>
                          <w:b/>
                          <w:bCs/>
                          <w:color w:val="000080"/>
                          <w:sz w:val="15"/>
                          <w:szCs w:val="20"/>
                          <w:highlight w:val="white"/>
                          <w:lang w:val="en-GB"/>
                        </w:rPr>
                        <w:t>&lt;=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b/>
                          <w:bCs/>
                          <w:color w:val="0000FF"/>
                          <w:sz w:val="15"/>
                          <w:szCs w:val="20"/>
                          <w:highlight w:val="white"/>
                          <w:lang w:val="en-GB"/>
                        </w:rPr>
                        <w:t>others</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=&gt;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0</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w:t>
                      </w:r>
                    </w:p>
                    <w:p w14:paraId="79A81B9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elsif</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en </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color w:val="FF8000"/>
                          <w:sz w:val="15"/>
                          <w:szCs w:val="20"/>
                          <w:highlight w:val="white"/>
                          <w:lang w:val="en-GB"/>
                        </w:rPr>
                        <w:t>1</w:t>
                      </w:r>
                      <w:r w:rsidRPr="001264CA">
                        <w:rPr>
                          <w:rFonts w:ascii="Courier New" w:hAnsi="Courier New" w:cs="Courier New"/>
                          <w:color w:val="000000"/>
                          <w:sz w:val="15"/>
                          <w:szCs w:val="20"/>
                          <w:highlight w:val="white"/>
                          <w:lang w:val="en-GB"/>
                        </w:rPr>
                        <w:t>'</w:t>
                      </w:r>
                      <w:r w:rsidRPr="001264CA">
                        <w:rPr>
                          <w:rFonts w:ascii="Courier New" w:hAnsi="Courier New" w:cs="Courier New"/>
                          <w:b/>
                          <w:bCs/>
                          <w:color w:val="000080"/>
                          <w:sz w:val="15"/>
                          <w:szCs w:val="20"/>
                          <w:highlight w:val="white"/>
                          <w:lang w:val="en-GB"/>
                        </w:rPr>
                        <w:t>)</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then</w:t>
                      </w:r>
                    </w:p>
                    <w:p w14:paraId="4136A2E8"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8000"/>
                          <w:sz w:val="15"/>
                          <w:szCs w:val="20"/>
                          <w:highlight w:val="white"/>
                          <w:lang w:val="en-GB"/>
                        </w:rPr>
                        <w:t>-- Pass the input to the output</w:t>
                      </w:r>
                    </w:p>
                    <w:p w14:paraId="6814634A"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t xml:space="preserve">data_out </w:t>
                      </w:r>
                      <w:r w:rsidRPr="001264CA">
                        <w:rPr>
                          <w:rFonts w:ascii="Courier New" w:hAnsi="Courier New" w:cs="Courier New"/>
                          <w:b/>
                          <w:bCs/>
                          <w:color w:val="000080"/>
                          <w:sz w:val="15"/>
                          <w:szCs w:val="20"/>
                          <w:highlight w:val="white"/>
                          <w:lang w:val="en-GB"/>
                        </w:rPr>
                        <w:t>&lt;=</w:t>
                      </w:r>
                      <w:r w:rsidRPr="001264CA">
                        <w:rPr>
                          <w:rFonts w:ascii="Courier New" w:hAnsi="Courier New" w:cs="Courier New"/>
                          <w:color w:val="000000"/>
                          <w:sz w:val="15"/>
                          <w:szCs w:val="20"/>
                          <w:highlight w:val="white"/>
                          <w:lang w:val="en-GB"/>
                        </w:rPr>
                        <w:t xml:space="preserve"> data_in</w:t>
                      </w:r>
                      <w:r w:rsidRPr="001264CA">
                        <w:rPr>
                          <w:rFonts w:ascii="Courier New" w:hAnsi="Courier New" w:cs="Courier New"/>
                          <w:b/>
                          <w:bCs/>
                          <w:color w:val="000080"/>
                          <w:sz w:val="15"/>
                          <w:szCs w:val="20"/>
                          <w:highlight w:val="white"/>
                          <w:lang w:val="en-GB"/>
                        </w:rPr>
                        <w:t>;</w:t>
                      </w:r>
                    </w:p>
                    <w:p w14:paraId="7131F2E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if</w:t>
                      </w:r>
                      <w:r w:rsidRPr="001264CA">
                        <w:rPr>
                          <w:rFonts w:ascii="Courier New" w:hAnsi="Courier New" w:cs="Courier New"/>
                          <w:b/>
                          <w:bCs/>
                          <w:color w:val="000080"/>
                          <w:sz w:val="15"/>
                          <w:szCs w:val="20"/>
                          <w:highlight w:val="white"/>
                          <w:lang w:val="en-GB"/>
                        </w:rPr>
                        <w:t>;</w:t>
                      </w:r>
                    </w:p>
                    <w:p w14:paraId="243FC29D"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if</w:t>
                      </w:r>
                      <w:r w:rsidRPr="001264CA">
                        <w:rPr>
                          <w:rFonts w:ascii="Courier New" w:hAnsi="Courier New" w:cs="Courier New"/>
                          <w:b/>
                          <w:bCs/>
                          <w:color w:val="000080"/>
                          <w:sz w:val="15"/>
                          <w:szCs w:val="20"/>
                          <w:highlight w:val="white"/>
                          <w:lang w:val="en-GB"/>
                        </w:rPr>
                        <w:t>;</w:t>
                      </w:r>
                    </w:p>
                    <w:p w14:paraId="3D19B3E9"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color w:val="000000"/>
                          <w:sz w:val="15"/>
                          <w:szCs w:val="20"/>
                          <w:highlight w:val="white"/>
                          <w:lang w:val="en-GB"/>
                        </w:rPr>
                        <w:tab/>
                      </w:r>
                    </w:p>
                    <w:p w14:paraId="1E17D84C"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w:t>
                      </w:r>
                      <w:r w:rsidRPr="001264CA">
                        <w:rPr>
                          <w:rFonts w:ascii="Courier New" w:hAnsi="Courier New" w:cs="Courier New"/>
                          <w:b/>
                          <w:bCs/>
                          <w:color w:val="0000FF"/>
                          <w:sz w:val="15"/>
                          <w:szCs w:val="20"/>
                          <w:highlight w:val="white"/>
                          <w:lang w:val="en-GB"/>
                        </w:rPr>
                        <w:t>process</w:t>
                      </w:r>
                      <w:r w:rsidRPr="001264CA">
                        <w:rPr>
                          <w:rFonts w:ascii="Courier New" w:hAnsi="Courier New" w:cs="Courier New"/>
                          <w:b/>
                          <w:bCs/>
                          <w:color w:val="000080"/>
                          <w:sz w:val="15"/>
                          <w:szCs w:val="20"/>
                          <w:highlight w:val="white"/>
                          <w:lang w:val="en-GB"/>
                        </w:rPr>
                        <w:t>;</w:t>
                      </w:r>
                    </w:p>
                    <w:p w14:paraId="13D1AF9B"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6E4A9889"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color w:val="000000"/>
                          <w:sz w:val="15"/>
                          <w:szCs w:val="20"/>
                          <w:highlight w:val="white"/>
                          <w:lang w:val="en-GB"/>
                        </w:rPr>
                        <w:tab/>
                      </w:r>
                    </w:p>
                    <w:p w14:paraId="3ECAA7B2"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264CA">
                        <w:rPr>
                          <w:rFonts w:ascii="Courier New" w:hAnsi="Courier New" w:cs="Courier New"/>
                          <w:b/>
                          <w:bCs/>
                          <w:color w:val="0000FF"/>
                          <w:sz w:val="15"/>
                          <w:szCs w:val="20"/>
                          <w:highlight w:val="white"/>
                          <w:lang w:val="en-GB"/>
                        </w:rPr>
                        <w:t>end</w:t>
                      </w:r>
                      <w:r w:rsidRPr="001264CA">
                        <w:rPr>
                          <w:rFonts w:ascii="Courier New" w:hAnsi="Courier New" w:cs="Courier New"/>
                          <w:color w:val="000000"/>
                          <w:sz w:val="15"/>
                          <w:szCs w:val="20"/>
                          <w:highlight w:val="white"/>
                          <w:lang w:val="en-GB"/>
                        </w:rPr>
                        <w:t xml:space="preserve"> Behavioral</w:t>
                      </w:r>
                      <w:r w:rsidRPr="001264CA">
                        <w:rPr>
                          <w:rFonts w:ascii="Courier New" w:hAnsi="Courier New" w:cs="Courier New"/>
                          <w:b/>
                          <w:bCs/>
                          <w:color w:val="000080"/>
                          <w:sz w:val="15"/>
                          <w:szCs w:val="20"/>
                          <w:highlight w:val="white"/>
                          <w:lang w:val="en-GB"/>
                        </w:rPr>
                        <w:t>;</w:t>
                      </w:r>
                    </w:p>
                    <w:p w14:paraId="7F902F1A" w14:textId="77777777" w:rsidR="0087131A" w:rsidRPr="001264CA" w:rsidRDefault="0087131A" w:rsidP="006028F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27D3874" w14:textId="0687C86D" w:rsidR="0087131A" w:rsidRDefault="0087131A" w:rsidP="009C2AC6"/>
                  </w:txbxContent>
                </v:textbox>
                <w10:wrap type="square"/>
              </v:shape>
            </w:pict>
          </mc:Fallback>
        </mc:AlternateContent>
      </w:r>
      <w:r w:rsidR="006028F1">
        <w:rPr>
          <w:b/>
          <w:color w:val="auto"/>
          <w:sz w:val="32"/>
          <w:szCs w:val="32"/>
          <w:u w:val="single"/>
        </w:rPr>
        <w:t>Reg.vhd (Used for all Datapaths)</w:t>
      </w:r>
    </w:p>
    <w:p w14:paraId="2ACDE786" w14:textId="77777777" w:rsidR="00986BFF" w:rsidRDefault="00986BFF"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p>
    <w:p w14:paraId="50960A4C" w14:textId="77777777" w:rsidR="0087131A" w:rsidRDefault="0087131A">
      <w:pPr>
        <w:rPr>
          <w:b/>
          <w:color w:val="auto"/>
          <w:sz w:val="32"/>
          <w:szCs w:val="32"/>
          <w:u w:val="single"/>
        </w:rPr>
      </w:pPr>
      <w:r>
        <w:rPr>
          <w:b/>
          <w:color w:val="auto"/>
          <w:sz w:val="32"/>
          <w:szCs w:val="32"/>
          <w:u w:val="single"/>
        </w:rPr>
        <w:br w:type="page"/>
      </w:r>
    </w:p>
    <w:p w14:paraId="668546E3" w14:textId="16831A77" w:rsidR="00355058" w:rsidRDefault="00355058" w:rsidP="00355058">
      <w:pPr>
        <w:jc w:val="center"/>
        <w:rPr>
          <w:b/>
          <w:color w:val="auto"/>
          <w:sz w:val="32"/>
          <w:szCs w:val="32"/>
          <w:u w:val="single"/>
        </w:rPr>
      </w:pPr>
      <w:r>
        <w:rPr>
          <w:b/>
          <w:color w:val="auto"/>
          <w:sz w:val="44"/>
          <w:u w:val="single"/>
        </w:rPr>
        <w:lastRenderedPageBreak/>
        <w:t>Architecture B</w:t>
      </w:r>
    </w:p>
    <w:p w14:paraId="5F5A5F0E" w14:textId="5909C2DC" w:rsidR="00986BFF" w:rsidRPr="0074374F" w:rsidRDefault="00986BFF" w:rsidP="0074374F">
      <w:pPr>
        <w:rPr>
          <w:b/>
          <w:color w:val="auto"/>
          <w:sz w:val="32"/>
          <w:szCs w:val="32"/>
          <w:u w:val="single"/>
        </w:rPr>
      </w:pPr>
      <w:r>
        <w:rPr>
          <w:b/>
          <w:noProof/>
          <w:color w:val="auto"/>
          <w:sz w:val="32"/>
          <w:szCs w:val="32"/>
          <w:u w:val="single"/>
          <w:lang w:val="en-GB" w:eastAsia="en-GB"/>
        </w:rPr>
        <mc:AlternateContent>
          <mc:Choice Requires="wps">
            <w:drawing>
              <wp:anchor distT="0" distB="0" distL="114300" distR="114300" simplePos="0" relativeHeight="251715584" behindDoc="0" locked="0" layoutInCell="1" allowOverlap="1" wp14:anchorId="5C30804E" wp14:editId="2E513EE9">
                <wp:simplePos x="0" y="0"/>
                <wp:positionH relativeFrom="column">
                  <wp:posOffset>-361950</wp:posOffset>
                </wp:positionH>
                <wp:positionV relativeFrom="paragraph">
                  <wp:posOffset>400050</wp:posOffset>
                </wp:positionV>
                <wp:extent cx="7546340" cy="7439025"/>
                <wp:effectExtent l="0" t="0" r="16510" b="28575"/>
                <wp:wrapSquare wrapText="bothSides"/>
                <wp:docPr id="203" name="Text Box 203"/>
                <wp:cNvGraphicFramePr/>
                <a:graphic xmlns:a="http://schemas.openxmlformats.org/drawingml/2006/main">
                  <a:graphicData uri="http://schemas.microsoft.com/office/word/2010/wordprocessingShape">
                    <wps:wsp>
                      <wps:cNvSpPr txBox="1"/>
                      <wps:spPr>
                        <a:xfrm>
                          <a:off x="0" y="0"/>
                          <a:ext cx="7546340" cy="743902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B7EA34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74374F">
                              <w:rPr>
                                <w:rFonts w:ascii="Courier New" w:hAnsi="Courier New" w:cs="Courier New"/>
                                <w:b/>
                                <w:bCs/>
                                <w:color w:val="0000FF"/>
                                <w:sz w:val="15"/>
                                <w:szCs w:val="20"/>
                                <w:highlight w:val="white"/>
                                <w:lang w:val="en-GB"/>
                              </w:rPr>
                              <w:t>library</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p>
                          <w:p w14:paraId="744C096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74374F">
                              <w:rPr>
                                <w:rFonts w:ascii="Courier New" w:hAnsi="Courier New" w:cs="Courier New"/>
                                <w:b/>
                                <w:bCs/>
                                <w:color w:val="0000FF"/>
                                <w:sz w:val="15"/>
                                <w:szCs w:val="20"/>
                                <w:highlight w:val="white"/>
                                <w:lang w:val="en-GB"/>
                              </w:rPr>
                              <w:t>use</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00"/>
                                <w:sz w:val="15"/>
                                <w:szCs w:val="20"/>
                                <w:highlight w:val="white"/>
                                <w:lang w:val="en-GB"/>
                              </w:rPr>
                              <w:t>STD_LOGIC_1164</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2411B06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74374F">
                              <w:rPr>
                                <w:rFonts w:ascii="Courier New" w:hAnsi="Courier New" w:cs="Courier New"/>
                                <w:b/>
                                <w:bCs/>
                                <w:color w:val="0000FF"/>
                                <w:sz w:val="15"/>
                                <w:szCs w:val="20"/>
                                <w:highlight w:val="white"/>
                                <w:lang w:val="en-GB"/>
                              </w:rPr>
                              <w:t>use</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00"/>
                                <w:sz w:val="15"/>
                                <w:szCs w:val="20"/>
                                <w:highlight w:val="white"/>
                                <w:lang w:val="en-GB"/>
                              </w:rPr>
                              <w:t>NUMERIC_STD</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55AA10C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74374F">
                              <w:rPr>
                                <w:rFonts w:ascii="Courier New" w:hAnsi="Courier New" w:cs="Courier New"/>
                                <w:b/>
                                <w:bCs/>
                                <w:color w:val="0000FF"/>
                                <w:sz w:val="15"/>
                                <w:szCs w:val="20"/>
                                <w:highlight w:val="white"/>
                                <w:lang w:val="en-GB"/>
                              </w:rPr>
                              <w:t>use</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DigEng</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785176B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843D93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74374F">
                              <w:rPr>
                                <w:rFonts w:ascii="Courier New" w:hAnsi="Courier New" w:cs="Courier New"/>
                                <w:b/>
                                <w:bCs/>
                                <w:color w:val="0000FF"/>
                                <w:sz w:val="15"/>
                                <w:szCs w:val="20"/>
                                <w:highlight w:val="white"/>
                                <w:lang w:val="en-GB"/>
                              </w:rPr>
                              <w:t>entity</w:t>
                            </w:r>
                            <w:proofErr w:type="gramEnd"/>
                            <w:r w:rsidRPr="0074374F">
                              <w:rPr>
                                <w:rFonts w:ascii="Courier New" w:hAnsi="Courier New" w:cs="Courier New"/>
                                <w:color w:val="000000"/>
                                <w:sz w:val="15"/>
                                <w:szCs w:val="20"/>
                                <w:highlight w:val="white"/>
                                <w:lang w:val="en-GB"/>
                              </w:rPr>
                              <w:t xml:space="preserve"> DataPath_B </w:t>
                            </w:r>
                            <w:r w:rsidRPr="0074374F">
                              <w:rPr>
                                <w:rFonts w:ascii="Courier New" w:hAnsi="Courier New" w:cs="Courier New"/>
                                <w:b/>
                                <w:bCs/>
                                <w:color w:val="0000FF"/>
                                <w:sz w:val="15"/>
                                <w:szCs w:val="20"/>
                                <w:highlight w:val="white"/>
                                <w:lang w:val="en-GB"/>
                              </w:rPr>
                              <w:t>is</w:t>
                            </w:r>
                          </w:p>
                          <w:p w14:paraId="0DF1F12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GENERIC</w:t>
                            </w:r>
                            <w:r w:rsidRPr="0074374F">
                              <w:rPr>
                                <w:rFonts w:ascii="Courier New" w:hAnsi="Courier New" w:cs="Courier New"/>
                                <w:b/>
                                <w:bCs/>
                                <w:color w:val="000080"/>
                                <w:sz w:val="15"/>
                                <w:szCs w:val="20"/>
                                <w:highlight w:val="white"/>
                                <w:lang w:val="en-GB"/>
                              </w:rPr>
                              <w:t>(</w:t>
                            </w:r>
                            <w:proofErr w:type="gramEnd"/>
                          </w:p>
                          <w:p w14:paraId="15BC04B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data_</w:t>
                            </w:r>
                            <w:proofErr w:type="gramStart"/>
                            <w:r w:rsidRPr="0074374F">
                              <w:rPr>
                                <w:rFonts w:ascii="Courier New" w:hAnsi="Courier New" w:cs="Courier New"/>
                                <w:color w:val="000000"/>
                                <w:sz w:val="15"/>
                                <w:szCs w:val="20"/>
                                <w:highlight w:val="white"/>
                                <w:lang w:val="en-GB"/>
                              </w:rPr>
                              <w:t xml:space="preserve">size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16</w:t>
                            </w:r>
                            <w:r w:rsidRPr="0074374F">
                              <w:rPr>
                                <w:rFonts w:ascii="Courier New" w:hAnsi="Courier New" w:cs="Courier New"/>
                                <w:b/>
                                <w:bCs/>
                                <w:color w:val="000080"/>
                                <w:sz w:val="15"/>
                                <w:szCs w:val="20"/>
                                <w:highlight w:val="white"/>
                                <w:lang w:val="en-GB"/>
                              </w:rPr>
                              <w:t>;</w:t>
                            </w:r>
                          </w:p>
                          <w:p w14:paraId="690C7FE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num_</w:t>
                            </w:r>
                            <w:proofErr w:type="gramStart"/>
                            <w:r w:rsidRPr="0074374F">
                              <w:rPr>
                                <w:rFonts w:ascii="Courier New" w:hAnsi="Courier New" w:cs="Courier New"/>
                                <w:color w:val="000000"/>
                                <w:sz w:val="15"/>
                                <w:szCs w:val="20"/>
                                <w:highlight w:val="white"/>
                                <w:lang w:val="en-GB"/>
                              </w:rPr>
                              <w:t xml:space="preserve">registers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32</w:t>
                            </w:r>
                          </w:p>
                          <w:p w14:paraId="1F944C1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1738C40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Port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p>
                          <w:p w14:paraId="77C55C6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clk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6976615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
                          <w:p w14:paraId="7D81079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R_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xml:space="preserve">-- Read address A </w:t>
                            </w:r>
                          </w:p>
                          <w:p w14:paraId="5A0C320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R_</w:t>
                            </w:r>
                            <w:proofErr w:type="gramStart"/>
                            <w:r w:rsidRPr="0074374F">
                              <w:rPr>
                                <w:rFonts w:ascii="Courier New" w:hAnsi="Courier New" w:cs="Courier New"/>
                                <w:color w:val="000000"/>
                                <w:sz w:val="15"/>
                                <w:szCs w:val="20"/>
                                <w:highlight w:val="white"/>
                                <w:lang w:val="en-GB"/>
                              </w:rPr>
                              <w:t xml:space="preserve">B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Read address B</w:t>
                            </w:r>
                          </w:p>
                          <w:p w14:paraId="20E7DCD5" w14:textId="6227A1E1"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W_</w:t>
                            </w:r>
                            <w:proofErr w:type="gramStart"/>
                            <w:r w:rsidRPr="0074374F">
                              <w:rPr>
                                <w:rFonts w:ascii="Courier New" w:hAnsi="Courier New" w:cs="Courier New"/>
                                <w:color w:val="000000"/>
                                <w:sz w:val="15"/>
                                <w:szCs w:val="20"/>
                                <w:highlight w:val="white"/>
                                <w:lang w:val="en-GB"/>
                              </w:rPr>
                              <w:t xml:space="preserve">EN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Register write enable</w:t>
                            </w:r>
                          </w:p>
                          <w:p w14:paraId="7A0FAA3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Write address</w:t>
                            </w:r>
                          </w:p>
                          <w:p w14:paraId="46032F0B" w14:textId="3B5AAF1D"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IMM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Itermediate value</w:t>
                            </w:r>
                          </w:p>
                          <w:p w14:paraId="03309217" w14:textId="34C66A83"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AL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ALU control</w:t>
                            </w:r>
                          </w:p>
                          <w:p w14:paraId="79612EB4" w14:textId="44DCE8AA"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SH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Shift amount</w:t>
                            </w:r>
                          </w:p>
                          <w:p w14:paraId="2049B1FF" w14:textId="224BA4D3"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M_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Memory address</w:t>
                            </w:r>
                          </w:p>
                          <w:p w14:paraId="463E3EC1" w14:textId="2100BDA4"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S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Selector control</w:t>
                            </w:r>
                          </w:p>
                          <w:p w14:paraId="5CFA5804" w14:textId="6A3B609C"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flags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ALU flags</w:t>
                            </w:r>
                          </w:p>
                          <w:p w14:paraId="0B0F6C7F" w14:textId="56B3F4BC"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M_</w:t>
                            </w:r>
                            <w:proofErr w:type="gramStart"/>
                            <w:r w:rsidRPr="0074374F">
                              <w:rPr>
                                <w:rFonts w:ascii="Courier New" w:hAnsi="Courier New" w:cs="Courier New"/>
                                <w:color w:val="000000"/>
                                <w:sz w:val="15"/>
                                <w:szCs w:val="20"/>
                                <w:highlight w:val="white"/>
                                <w:lang w:val="en-GB"/>
                              </w:rPr>
                              <w:t xml:space="preserve">B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Memory output (write)</w:t>
                            </w:r>
                          </w:p>
                          <w:p w14:paraId="69C1EBD9" w14:textId="6F20943D"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M_</w:t>
                            </w:r>
                            <w:proofErr w:type="gramStart"/>
                            <w:r w:rsidRPr="0074374F">
                              <w:rPr>
                                <w:rFonts w:ascii="Courier New" w:hAnsi="Courier New" w:cs="Courier New"/>
                                <w:color w:val="000000"/>
                                <w:sz w:val="15"/>
                                <w:szCs w:val="20"/>
                                <w:highlight w:val="white"/>
                                <w:lang w:val="en-GB"/>
                              </w:rPr>
                              <w:t xml:space="preserve">DA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Memory address</w:t>
                            </w:r>
                          </w:p>
                          <w:p w14:paraId="4F81C803" w14:textId="479A4FFB"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M_</w:t>
                            </w:r>
                            <w:proofErr w:type="gramStart"/>
                            <w:r w:rsidRPr="0074374F">
                              <w:rPr>
                                <w:rFonts w:ascii="Courier New" w:hAnsi="Courier New" w:cs="Courier New"/>
                                <w:color w:val="000000"/>
                                <w:sz w:val="15"/>
                                <w:szCs w:val="20"/>
                                <w:highlight w:val="white"/>
                                <w:lang w:val="en-GB"/>
                              </w:rPr>
                              <w:t xml:space="preserve">in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Memory input (read)</w:t>
                            </w:r>
                          </w:p>
                          <w:p w14:paraId="40E2EF4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5D0389D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74374F">
                              <w:rPr>
                                <w:rFonts w:ascii="Courier New" w:hAnsi="Courier New" w:cs="Courier New"/>
                                <w:b/>
                                <w:bCs/>
                                <w:color w:val="0000FF"/>
                                <w:sz w:val="15"/>
                                <w:szCs w:val="20"/>
                                <w:highlight w:val="white"/>
                                <w:lang w:val="en-GB"/>
                              </w:rPr>
                              <w:t>end</w:t>
                            </w:r>
                            <w:proofErr w:type="gramEnd"/>
                            <w:r w:rsidRPr="0074374F">
                              <w:rPr>
                                <w:rFonts w:ascii="Courier New" w:hAnsi="Courier New" w:cs="Courier New"/>
                                <w:color w:val="000000"/>
                                <w:sz w:val="15"/>
                                <w:szCs w:val="20"/>
                                <w:highlight w:val="white"/>
                                <w:lang w:val="en-GB"/>
                              </w:rPr>
                              <w:t xml:space="preserve"> DataPath_B</w:t>
                            </w:r>
                            <w:r w:rsidRPr="0074374F">
                              <w:rPr>
                                <w:rFonts w:ascii="Courier New" w:hAnsi="Courier New" w:cs="Courier New"/>
                                <w:b/>
                                <w:bCs/>
                                <w:color w:val="000080"/>
                                <w:sz w:val="15"/>
                                <w:szCs w:val="20"/>
                                <w:highlight w:val="white"/>
                                <w:lang w:val="en-GB"/>
                              </w:rPr>
                              <w:t>;</w:t>
                            </w:r>
                          </w:p>
                          <w:p w14:paraId="6BCB8BF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AC4750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74374F">
                              <w:rPr>
                                <w:rFonts w:ascii="Courier New" w:hAnsi="Courier New" w:cs="Courier New"/>
                                <w:b/>
                                <w:bCs/>
                                <w:color w:val="0000FF"/>
                                <w:sz w:val="15"/>
                                <w:szCs w:val="20"/>
                                <w:highlight w:val="white"/>
                                <w:lang w:val="en-GB"/>
                              </w:rPr>
                              <w:t>architecture</w:t>
                            </w:r>
                            <w:proofErr w:type="gramEnd"/>
                            <w:r w:rsidRPr="0074374F">
                              <w:rPr>
                                <w:rFonts w:ascii="Courier New" w:hAnsi="Courier New" w:cs="Courier New"/>
                                <w:color w:val="000000"/>
                                <w:sz w:val="15"/>
                                <w:szCs w:val="20"/>
                                <w:highlight w:val="white"/>
                                <w:lang w:val="en-GB"/>
                              </w:rPr>
                              <w:t xml:space="preserve"> Behavioral </w:t>
                            </w:r>
                            <w:r w:rsidRPr="0074374F">
                              <w:rPr>
                                <w:rFonts w:ascii="Courier New" w:hAnsi="Courier New" w:cs="Courier New"/>
                                <w:b/>
                                <w:bCs/>
                                <w:color w:val="0000FF"/>
                                <w:sz w:val="15"/>
                                <w:szCs w:val="20"/>
                                <w:highlight w:val="white"/>
                                <w:lang w:val="en-GB"/>
                              </w:rPr>
                              <w:t>of</w:t>
                            </w:r>
                            <w:r w:rsidRPr="0074374F">
                              <w:rPr>
                                <w:rFonts w:ascii="Courier New" w:hAnsi="Courier New" w:cs="Courier New"/>
                                <w:color w:val="000000"/>
                                <w:sz w:val="15"/>
                                <w:szCs w:val="20"/>
                                <w:highlight w:val="white"/>
                                <w:lang w:val="en-GB"/>
                              </w:rPr>
                              <w:t xml:space="preserve"> DataPath_B </w:t>
                            </w:r>
                            <w:r w:rsidRPr="0074374F">
                              <w:rPr>
                                <w:rFonts w:ascii="Courier New" w:hAnsi="Courier New" w:cs="Courier New"/>
                                <w:b/>
                                <w:bCs/>
                                <w:color w:val="0000FF"/>
                                <w:sz w:val="15"/>
                                <w:szCs w:val="20"/>
                                <w:highlight w:val="white"/>
                                <w:lang w:val="en-GB"/>
                              </w:rPr>
                              <w:t>is</w:t>
                            </w:r>
                          </w:p>
                          <w:p w14:paraId="5DCAEE6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D28C34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reg_in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register write data</w:t>
                            </w:r>
                          </w:p>
                          <w:p w14:paraId="2FD951A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3F1EC7C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A_data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Data from register at address R_A</w:t>
                            </w:r>
                          </w:p>
                          <w:p w14:paraId="1AE372D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B_data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Data from register at address R_B</w:t>
                            </w:r>
                          </w:p>
                          <w:p w14:paraId="22B96F8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3EF79A0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B_mux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B input to the ALU</w:t>
                            </w:r>
                          </w:p>
                          <w:p w14:paraId="3BDDDE0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99BB5A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ALU_out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Output of the ALU</w:t>
                            </w:r>
                          </w:p>
                          <w:p w14:paraId="7595360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846099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74374F">
                              <w:rPr>
                                <w:rFonts w:ascii="Courier New" w:hAnsi="Courier New" w:cs="Courier New"/>
                                <w:b/>
                                <w:bCs/>
                                <w:color w:val="0000FF"/>
                                <w:sz w:val="15"/>
                                <w:szCs w:val="20"/>
                                <w:highlight w:val="white"/>
                                <w:lang w:val="en-GB"/>
                              </w:rPr>
                              <w:t>begin</w:t>
                            </w:r>
                            <w:proofErr w:type="gramEnd"/>
                          </w:p>
                          <w:p w14:paraId="31EA293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7F3CE51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Multiplexer on the ALU's B input</w:t>
                            </w:r>
                          </w:p>
                          <w:p w14:paraId="5E2DC50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 xml:space="preserve">B_mux </w:t>
                            </w:r>
                            <w:r w:rsidRPr="0074374F">
                              <w:rPr>
                                <w:rFonts w:ascii="Courier New" w:hAnsi="Courier New" w:cs="Courier New"/>
                                <w:b/>
                                <w:bCs/>
                                <w:color w:val="000080"/>
                                <w:sz w:val="15"/>
                                <w:szCs w:val="20"/>
                                <w:highlight w:val="white"/>
                                <w:lang w:val="en-GB"/>
                              </w:rPr>
                              <w:t>&lt;=</w:t>
                            </w:r>
                            <w:r w:rsidRPr="0074374F">
                              <w:rPr>
                                <w:rFonts w:ascii="Courier New" w:hAnsi="Courier New" w:cs="Courier New"/>
                                <w:color w:val="000000"/>
                                <w:sz w:val="15"/>
                                <w:szCs w:val="20"/>
                                <w:highlight w:val="white"/>
                                <w:lang w:val="en-GB"/>
                              </w:rPr>
                              <w:t xml:space="preserve"> B_data </w:t>
                            </w:r>
                            <w:r w:rsidRPr="0074374F">
                              <w:rPr>
                                <w:rFonts w:ascii="Courier New" w:hAnsi="Courier New" w:cs="Courier New"/>
                                <w:b/>
                                <w:bCs/>
                                <w:color w:val="0000FF"/>
                                <w:sz w:val="15"/>
                                <w:szCs w:val="20"/>
                                <w:highlight w:val="white"/>
                                <w:lang w:val="en-GB"/>
                              </w:rPr>
                              <w:t>when</w:t>
                            </w: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color w:val="000000"/>
                                <w:sz w:val="15"/>
                                <w:szCs w:val="20"/>
                                <w:highlight w:val="white"/>
                                <w:lang w:val="en-GB"/>
                              </w:rPr>
                              <w:t>S</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else</w:t>
                            </w:r>
                            <w:r w:rsidRPr="0074374F">
                              <w:rPr>
                                <w:rFonts w:ascii="Courier New" w:hAnsi="Courier New" w:cs="Courier New"/>
                                <w:color w:val="000000"/>
                                <w:sz w:val="15"/>
                                <w:szCs w:val="20"/>
                                <w:highlight w:val="white"/>
                                <w:lang w:val="en-GB"/>
                              </w:rPr>
                              <w:t xml:space="preserve"> IMM</w:t>
                            </w:r>
                            <w:r w:rsidRPr="0074374F">
                              <w:rPr>
                                <w:rFonts w:ascii="Courier New" w:hAnsi="Courier New" w:cs="Courier New"/>
                                <w:b/>
                                <w:bCs/>
                                <w:color w:val="000080"/>
                                <w:sz w:val="15"/>
                                <w:szCs w:val="20"/>
                                <w:highlight w:val="white"/>
                                <w:lang w:val="en-GB"/>
                              </w:rPr>
                              <w:t>;</w:t>
                            </w:r>
                          </w:p>
                          <w:p w14:paraId="1CED5CF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5914300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Multiplexer for the memory address</w:t>
                            </w:r>
                          </w:p>
                          <w:p w14:paraId="768303C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 xml:space="preserve">M_DA </w:t>
                            </w:r>
                            <w:r w:rsidRPr="0074374F">
                              <w:rPr>
                                <w:rFonts w:ascii="Courier New" w:hAnsi="Courier New" w:cs="Courier New"/>
                                <w:b/>
                                <w:bCs/>
                                <w:color w:val="000080"/>
                                <w:sz w:val="15"/>
                                <w:szCs w:val="20"/>
                                <w:highlight w:val="white"/>
                                <w:lang w:val="en-GB"/>
                              </w:rPr>
                              <w:t>&lt;=</w:t>
                            </w:r>
                            <w:r w:rsidRPr="0074374F">
                              <w:rPr>
                                <w:rFonts w:ascii="Courier New" w:hAnsi="Courier New" w:cs="Courier New"/>
                                <w:color w:val="000000"/>
                                <w:sz w:val="15"/>
                                <w:szCs w:val="20"/>
                                <w:highlight w:val="white"/>
                                <w:lang w:val="en-GB"/>
                              </w:rPr>
                              <w:t xml:space="preserve"> M_A </w:t>
                            </w:r>
                            <w:r w:rsidRPr="0074374F">
                              <w:rPr>
                                <w:rFonts w:ascii="Courier New" w:hAnsi="Courier New" w:cs="Courier New"/>
                                <w:b/>
                                <w:bCs/>
                                <w:color w:val="0000FF"/>
                                <w:sz w:val="15"/>
                                <w:szCs w:val="20"/>
                                <w:highlight w:val="white"/>
                                <w:lang w:val="en-GB"/>
                              </w:rPr>
                              <w:t>when</w:t>
                            </w: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color w:val="000000"/>
                                <w:sz w:val="15"/>
                                <w:szCs w:val="20"/>
                                <w:highlight w:val="white"/>
                                <w:lang w:val="en-GB"/>
                              </w:rPr>
                              <w:t>s</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FF8000"/>
                                <w:sz w:val="15"/>
                                <w:szCs w:val="20"/>
                                <w:highlight w:val="white"/>
                                <w:lang w:val="en-GB"/>
                              </w:rPr>
                              <w:t>3</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else</w:t>
                            </w:r>
                            <w:r w:rsidRPr="0074374F">
                              <w:rPr>
                                <w:rFonts w:ascii="Courier New" w:hAnsi="Courier New" w:cs="Courier New"/>
                                <w:color w:val="000000"/>
                                <w:sz w:val="15"/>
                                <w:szCs w:val="20"/>
                                <w:highlight w:val="white"/>
                                <w:lang w:val="en-GB"/>
                              </w:rPr>
                              <w:t xml:space="preserve"> ALU_out</w:t>
                            </w:r>
                            <w:r w:rsidRPr="0074374F">
                              <w:rPr>
                                <w:rFonts w:ascii="Courier New" w:hAnsi="Courier New" w:cs="Courier New"/>
                                <w:b/>
                                <w:bCs/>
                                <w:color w:val="000080"/>
                                <w:sz w:val="15"/>
                                <w:szCs w:val="20"/>
                                <w:highlight w:val="white"/>
                                <w:lang w:val="en-GB"/>
                              </w:rPr>
                              <w:t>;</w:t>
                            </w:r>
                          </w:p>
                          <w:p w14:paraId="1B360DC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03BBE65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Multiplexer for the register write data</w:t>
                            </w:r>
                          </w:p>
                          <w:p w14:paraId="5A7F3C1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 xml:space="preserve">reg_in </w:t>
                            </w:r>
                            <w:r w:rsidRPr="0074374F">
                              <w:rPr>
                                <w:rFonts w:ascii="Courier New" w:hAnsi="Courier New" w:cs="Courier New"/>
                                <w:b/>
                                <w:bCs/>
                                <w:color w:val="000080"/>
                                <w:sz w:val="15"/>
                                <w:szCs w:val="20"/>
                                <w:highlight w:val="white"/>
                                <w:lang w:val="en-GB"/>
                              </w:rPr>
                              <w:t>&lt;=</w:t>
                            </w:r>
                            <w:r w:rsidRPr="0074374F">
                              <w:rPr>
                                <w:rFonts w:ascii="Courier New" w:hAnsi="Courier New" w:cs="Courier New"/>
                                <w:color w:val="000000"/>
                                <w:sz w:val="15"/>
                                <w:szCs w:val="20"/>
                                <w:highlight w:val="white"/>
                                <w:lang w:val="en-GB"/>
                              </w:rPr>
                              <w:t xml:space="preserve"> ALU_out </w:t>
                            </w:r>
                            <w:r w:rsidRPr="0074374F">
                              <w:rPr>
                                <w:rFonts w:ascii="Courier New" w:hAnsi="Courier New" w:cs="Courier New"/>
                                <w:b/>
                                <w:bCs/>
                                <w:color w:val="0000FF"/>
                                <w:sz w:val="15"/>
                                <w:szCs w:val="20"/>
                                <w:highlight w:val="white"/>
                                <w:lang w:val="en-GB"/>
                              </w:rPr>
                              <w:t>when</w:t>
                            </w: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color w:val="000000"/>
                                <w:sz w:val="15"/>
                                <w:szCs w:val="20"/>
                                <w:highlight w:val="white"/>
                                <w:lang w:val="en-GB"/>
                              </w:rPr>
                              <w:t>s</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FF8000"/>
                                <w:sz w:val="15"/>
                                <w:szCs w:val="20"/>
                                <w:highlight w:val="white"/>
                                <w:lang w:val="en-GB"/>
                              </w:rPr>
                              <w:t>4</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else</w:t>
                            </w:r>
                            <w:r w:rsidRPr="0074374F">
                              <w:rPr>
                                <w:rFonts w:ascii="Courier New" w:hAnsi="Courier New" w:cs="Courier New"/>
                                <w:color w:val="000000"/>
                                <w:sz w:val="15"/>
                                <w:szCs w:val="20"/>
                                <w:highlight w:val="white"/>
                                <w:lang w:val="en-GB"/>
                              </w:rPr>
                              <w:t xml:space="preserve"> M_in</w:t>
                            </w:r>
                            <w:r w:rsidRPr="0074374F">
                              <w:rPr>
                                <w:rFonts w:ascii="Courier New" w:hAnsi="Courier New" w:cs="Courier New"/>
                                <w:b/>
                                <w:bCs/>
                                <w:color w:val="000080"/>
                                <w:sz w:val="15"/>
                                <w:szCs w:val="20"/>
                                <w:highlight w:val="white"/>
                                <w:lang w:val="en-GB"/>
                              </w:rPr>
                              <w:t>;</w:t>
                            </w:r>
                          </w:p>
                          <w:p w14:paraId="5E302A1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78CAE2D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Memory write (output) connection</w:t>
                            </w:r>
                          </w:p>
                          <w:p w14:paraId="1A6CED9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 xml:space="preserve">M_B </w:t>
                            </w:r>
                            <w:r w:rsidRPr="0074374F">
                              <w:rPr>
                                <w:rFonts w:ascii="Courier New" w:hAnsi="Courier New" w:cs="Courier New"/>
                                <w:b/>
                                <w:bCs/>
                                <w:color w:val="000080"/>
                                <w:sz w:val="15"/>
                                <w:szCs w:val="20"/>
                                <w:highlight w:val="white"/>
                                <w:lang w:val="en-GB"/>
                              </w:rPr>
                              <w:t>&lt;=</w:t>
                            </w:r>
                            <w:r w:rsidRPr="0074374F">
                              <w:rPr>
                                <w:rFonts w:ascii="Courier New" w:hAnsi="Courier New" w:cs="Courier New"/>
                                <w:color w:val="000000"/>
                                <w:sz w:val="15"/>
                                <w:szCs w:val="20"/>
                                <w:highlight w:val="white"/>
                                <w:lang w:val="en-GB"/>
                              </w:rPr>
                              <w:t xml:space="preserve"> B_data</w:t>
                            </w:r>
                            <w:r w:rsidRPr="0074374F">
                              <w:rPr>
                                <w:rFonts w:ascii="Courier New" w:hAnsi="Courier New" w:cs="Courier New"/>
                                <w:b/>
                                <w:bCs/>
                                <w:color w:val="000080"/>
                                <w:sz w:val="15"/>
                                <w:szCs w:val="20"/>
                                <w:highlight w:val="white"/>
                                <w:lang w:val="en-GB"/>
                              </w:rPr>
                              <w:t>;</w:t>
                            </w:r>
                          </w:p>
                          <w:p w14:paraId="5FE4204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4DB672B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The ALU</w:t>
                            </w:r>
                          </w:p>
                          <w:p w14:paraId="6B5BE88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ALU</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entity</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ALU_param </w:t>
                            </w:r>
                          </w:p>
                          <w:p w14:paraId="3FF3EA7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GENERIC</w:t>
                            </w: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MAP</w:t>
                            </w:r>
                            <w:r w:rsidRPr="0074374F">
                              <w:rPr>
                                <w:rFonts w:ascii="Courier New" w:hAnsi="Courier New" w:cs="Courier New"/>
                                <w:b/>
                                <w:bCs/>
                                <w:color w:val="000080"/>
                                <w:sz w:val="15"/>
                                <w:szCs w:val="20"/>
                                <w:highlight w:val="white"/>
                                <w:lang w:val="en-GB"/>
                              </w:rPr>
                              <w:t>(</w:t>
                            </w:r>
                            <w:proofErr w:type="gramEnd"/>
                          </w:p>
                          <w:p w14:paraId="0B76C14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N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data_size</w:t>
                            </w:r>
                          </w:p>
                          <w:p w14:paraId="65E0B54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7897366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PORT</w:t>
                            </w: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MAP</w:t>
                            </w:r>
                            <w:r w:rsidRPr="0074374F">
                              <w:rPr>
                                <w:rFonts w:ascii="Courier New" w:hAnsi="Courier New" w:cs="Courier New"/>
                                <w:b/>
                                <w:bCs/>
                                <w:color w:val="000080"/>
                                <w:sz w:val="15"/>
                                <w:szCs w:val="20"/>
                                <w:highlight w:val="white"/>
                                <w:lang w:val="en-GB"/>
                              </w:rPr>
                              <w:t>(</w:t>
                            </w:r>
                            <w:proofErr w:type="gramEnd"/>
                          </w:p>
                          <w:p w14:paraId="5C0E6CB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A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A_data</w:t>
                            </w:r>
                            <w:r w:rsidRPr="0074374F">
                              <w:rPr>
                                <w:rFonts w:ascii="Courier New" w:hAnsi="Courier New" w:cs="Courier New"/>
                                <w:b/>
                                <w:bCs/>
                                <w:color w:val="000080"/>
                                <w:sz w:val="15"/>
                                <w:szCs w:val="20"/>
                                <w:highlight w:val="white"/>
                                <w:lang w:val="en-GB"/>
                              </w:rPr>
                              <w:t>,</w:t>
                            </w:r>
                          </w:p>
                          <w:p w14:paraId="306ED41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B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B_mux</w:t>
                            </w:r>
                            <w:r w:rsidRPr="0074374F">
                              <w:rPr>
                                <w:rFonts w:ascii="Courier New" w:hAnsi="Courier New" w:cs="Courier New"/>
                                <w:b/>
                                <w:bCs/>
                                <w:color w:val="000080"/>
                                <w:sz w:val="15"/>
                                <w:szCs w:val="20"/>
                                <w:highlight w:val="white"/>
                                <w:lang w:val="en-GB"/>
                              </w:rPr>
                              <w:t>,</w:t>
                            </w:r>
                          </w:p>
                          <w:p w14:paraId="26CB8E7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X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SH</w:t>
                            </w:r>
                            <w:r w:rsidRPr="0074374F">
                              <w:rPr>
                                <w:rFonts w:ascii="Courier New" w:hAnsi="Courier New" w:cs="Courier New"/>
                                <w:b/>
                                <w:bCs/>
                                <w:color w:val="000080"/>
                                <w:sz w:val="15"/>
                                <w:szCs w:val="20"/>
                                <w:highlight w:val="white"/>
                                <w:lang w:val="en-GB"/>
                              </w:rPr>
                              <w:t>,</w:t>
                            </w:r>
                          </w:p>
                          <w:p w14:paraId="6A25145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ctrl</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AL</w:t>
                            </w:r>
                            <w:r w:rsidRPr="0074374F">
                              <w:rPr>
                                <w:rFonts w:ascii="Courier New" w:hAnsi="Courier New" w:cs="Courier New"/>
                                <w:b/>
                                <w:bCs/>
                                <w:color w:val="000080"/>
                                <w:sz w:val="15"/>
                                <w:szCs w:val="20"/>
                                <w:highlight w:val="white"/>
                                <w:lang w:val="en-GB"/>
                              </w:rPr>
                              <w:t>,</w:t>
                            </w:r>
                          </w:p>
                          <w:p w14:paraId="2B8B294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O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ALU_out</w:t>
                            </w:r>
                            <w:r w:rsidRPr="0074374F">
                              <w:rPr>
                                <w:rFonts w:ascii="Courier New" w:hAnsi="Courier New" w:cs="Courier New"/>
                                <w:b/>
                                <w:bCs/>
                                <w:color w:val="000080"/>
                                <w:sz w:val="15"/>
                                <w:szCs w:val="20"/>
                                <w:highlight w:val="white"/>
                                <w:lang w:val="en-GB"/>
                              </w:rPr>
                              <w:t>,</w:t>
                            </w:r>
                          </w:p>
                          <w:p w14:paraId="14BB351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flags</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flags</w:t>
                            </w:r>
                          </w:p>
                          <w:p w14:paraId="6CF0012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4E691A8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312C3D8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The register bank</w:t>
                            </w:r>
                          </w:p>
                          <w:p w14:paraId="0942627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entity</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regbank </w:t>
                            </w:r>
                          </w:p>
                          <w:p w14:paraId="52C8BFC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PORT</w:t>
                            </w: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MAP</w:t>
                            </w:r>
                            <w:r w:rsidRPr="0074374F">
                              <w:rPr>
                                <w:rFonts w:ascii="Courier New" w:hAnsi="Courier New" w:cs="Courier New"/>
                                <w:b/>
                                <w:bCs/>
                                <w:color w:val="000080"/>
                                <w:sz w:val="15"/>
                                <w:szCs w:val="20"/>
                                <w:highlight w:val="white"/>
                                <w:lang w:val="en-GB"/>
                              </w:rPr>
                              <w:t>(</w:t>
                            </w:r>
                            <w:proofErr w:type="gramEnd"/>
                          </w:p>
                          <w:p w14:paraId="7A713C5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RSELA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R_A</w:t>
                            </w:r>
                            <w:r w:rsidRPr="0074374F">
                              <w:rPr>
                                <w:rFonts w:ascii="Courier New" w:hAnsi="Courier New" w:cs="Courier New"/>
                                <w:b/>
                                <w:bCs/>
                                <w:color w:val="000080"/>
                                <w:sz w:val="15"/>
                                <w:szCs w:val="20"/>
                                <w:highlight w:val="white"/>
                                <w:lang w:val="en-GB"/>
                              </w:rPr>
                              <w:t>,</w:t>
                            </w:r>
                          </w:p>
                          <w:p w14:paraId="652568D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RSELB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R_B</w:t>
                            </w:r>
                            <w:r w:rsidRPr="0074374F">
                              <w:rPr>
                                <w:rFonts w:ascii="Courier New" w:hAnsi="Courier New" w:cs="Courier New"/>
                                <w:b/>
                                <w:bCs/>
                                <w:color w:val="000080"/>
                                <w:sz w:val="15"/>
                                <w:szCs w:val="20"/>
                                <w:highlight w:val="white"/>
                                <w:lang w:val="en-GB"/>
                              </w:rPr>
                              <w:t>,</w:t>
                            </w:r>
                          </w:p>
                          <w:p w14:paraId="6732FA3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WSEL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W_A</w:t>
                            </w:r>
                            <w:r w:rsidRPr="0074374F">
                              <w:rPr>
                                <w:rFonts w:ascii="Courier New" w:hAnsi="Courier New" w:cs="Courier New"/>
                                <w:b/>
                                <w:bCs/>
                                <w:color w:val="000080"/>
                                <w:sz w:val="15"/>
                                <w:szCs w:val="20"/>
                                <w:highlight w:val="white"/>
                                <w:lang w:val="en-GB"/>
                              </w:rPr>
                              <w:t>,</w:t>
                            </w:r>
                          </w:p>
                          <w:p w14:paraId="29B5ACC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D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reg_in</w:t>
                            </w:r>
                            <w:r w:rsidRPr="0074374F">
                              <w:rPr>
                                <w:rFonts w:ascii="Courier New" w:hAnsi="Courier New" w:cs="Courier New"/>
                                <w:b/>
                                <w:bCs/>
                                <w:color w:val="000080"/>
                                <w:sz w:val="15"/>
                                <w:szCs w:val="20"/>
                                <w:highlight w:val="white"/>
                                <w:lang w:val="en-GB"/>
                              </w:rPr>
                              <w:t>,</w:t>
                            </w:r>
                          </w:p>
                          <w:p w14:paraId="39B1385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WEN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W_EN</w:t>
                            </w:r>
                            <w:r w:rsidRPr="0074374F">
                              <w:rPr>
                                <w:rFonts w:ascii="Courier New" w:hAnsi="Courier New" w:cs="Courier New"/>
                                <w:b/>
                                <w:bCs/>
                                <w:color w:val="000080"/>
                                <w:sz w:val="15"/>
                                <w:szCs w:val="20"/>
                                <w:highlight w:val="white"/>
                                <w:lang w:val="en-GB"/>
                              </w:rPr>
                              <w:t>,</w:t>
                            </w:r>
                          </w:p>
                          <w:p w14:paraId="5ECC0FD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clk</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clk</w:t>
                            </w:r>
                            <w:r w:rsidRPr="0074374F">
                              <w:rPr>
                                <w:rFonts w:ascii="Courier New" w:hAnsi="Courier New" w:cs="Courier New"/>
                                <w:b/>
                                <w:bCs/>
                                <w:color w:val="000080"/>
                                <w:sz w:val="15"/>
                                <w:szCs w:val="20"/>
                                <w:highlight w:val="white"/>
                                <w:lang w:val="en-GB"/>
                              </w:rPr>
                              <w:t>,</w:t>
                            </w:r>
                          </w:p>
                          <w:p w14:paraId="5589877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A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A_data</w:t>
                            </w:r>
                            <w:r w:rsidRPr="0074374F">
                              <w:rPr>
                                <w:rFonts w:ascii="Courier New" w:hAnsi="Courier New" w:cs="Courier New"/>
                                <w:b/>
                                <w:bCs/>
                                <w:color w:val="000080"/>
                                <w:sz w:val="15"/>
                                <w:szCs w:val="20"/>
                                <w:highlight w:val="white"/>
                                <w:lang w:val="en-GB"/>
                              </w:rPr>
                              <w:t>,</w:t>
                            </w:r>
                          </w:p>
                          <w:p w14:paraId="181E0B6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B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B_data</w:t>
                            </w:r>
                            <w:r w:rsidRPr="0074374F">
                              <w:rPr>
                                <w:rFonts w:ascii="Courier New" w:hAnsi="Courier New" w:cs="Courier New"/>
                                <w:b/>
                                <w:bCs/>
                                <w:color w:val="000080"/>
                                <w:sz w:val="15"/>
                                <w:szCs w:val="20"/>
                                <w:highlight w:val="white"/>
                                <w:lang w:val="en-GB"/>
                              </w:rPr>
                              <w:t>,</w:t>
                            </w:r>
                          </w:p>
                          <w:p w14:paraId="53A8A3A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rst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p>
                          <w:p w14:paraId="079BBFE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7D1CA54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EFE6C4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74374F">
                              <w:rPr>
                                <w:rFonts w:ascii="Courier New" w:hAnsi="Courier New" w:cs="Courier New"/>
                                <w:b/>
                                <w:bCs/>
                                <w:color w:val="0000FF"/>
                                <w:sz w:val="15"/>
                                <w:szCs w:val="20"/>
                                <w:highlight w:val="white"/>
                                <w:lang w:val="en-GB"/>
                              </w:rPr>
                              <w:t>end</w:t>
                            </w:r>
                            <w:proofErr w:type="gramEnd"/>
                            <w:r w:rsidRPr="0074374F">
                              <w:rPr>
                                <w:rFonts w:ascii="Courier New" w:hAnsi="Courier New" w:cs="Courier New"/>
                                <w:color w:val="000000"/>
                                <w:sz w:val="15"/>
                                <w:szCs w:val="20"/>
                                <w:highlight w:val="white"/>
                                <w:lang w:val="en-GB"/>
                              </w:rPr>
                              <w:t xml:space="preserve"> Behavioral</w:t>
                            </w:r>
                            <w:r w:rsidRPr="0074374F">
                              <w:rPr>
                                <w:rFonts w:ascii="Courier New" w:hAnsi="Courier New" w:cs="Courier New"/>
                                <w:b/>
                                <w:bCs/>
                                <w:color w:val="000080"/>
                                <w:sz w:val="15"/>
                                <w:szCs w:val="20"/>
                                <w:highlight w:val="white"/>
                                <w:lang w:val="en-GB"/>
                              </w:rPr>
                              <w:t>;</w:t>
                            </w:r>
                          </w:p>
                          <w:p w14:paraId="118C38C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A5FDF18" w14:textId="77777777" w:rsidR="0087131A" w:rsidRPr="0074374F" w:rsidRDefault="0087131A" w:rsidP="00986BFF">
                            <w:pPr>
                              <w:widowControl w:val="0"/>
                              <w:autoSpaceDE w:val="0"/>
                              <w:autoSpaceDN w:val="0"/>
                              <w:adjustRightInd w:val="0"/>
                              <w:spacing w:before="0" w:after="0" w:line="240" w:lineRule="auto"/>
                              <w:rPr>
                                <w:rFonts w:ascii="Courier New" w:hAnsi="Courier New" w:cs="Courier New"/>
                                <w:color w:val="000000"/>
                                <w:sz w:val="8"/>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0804E" id="Text Box 203" o:spid="_x0000_s1031" type="#_x0000_t202" style="position:absolute;margin-left:-28.5pt;margin-top:31.5pt;width:594.2pt;height:585.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" filled="f" strokecolor="black [3213]" strokeweight=".25pt">
                <v:textbox>
                  <w:txbxContent>
                    <w:p w14:paraId="6B7EA34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library</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p>
                    <w:p w14:paraId="744C096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00"/>
                          <w:sz w:val="15"/>
                          <w:szCs w:val="20"/>
                          <w:highlight w:val="white"/>
                          <w:lang w:val="en-GB"/>
                        </w:rPr>
                        <w:t>STD_LOGIC_1164</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2411B06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00"/>
                          <w:sz w:val="15"/>
                          <w:szCs w:val="20"/>
                          <w:highlight w:val="white"/>
                          <w:lang w:val="en-GB"/>
                        </w:rPr>
                        <w:t>NUMERIC_STD</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55AA10C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DigEng</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785176B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843D93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entity</w:t>
                      </w:r>
                      <w:r w:rsidRPr="0074374F">
                        <w:rPr>
                          <w:rFonts w:ascii="Courier New" w:hAnsi="Courier New" w:cs="Courier New"/>
                          <w:color w:val="000000"/>
                          <w:sz w:val="15"/>
                          <w:szCs w:val="20"/>
                          <w:highlight w:val="white"/>
                          <w:lang w:val="en-GB"/>
                        </w:rPr>
                        <w:t xml:space="preserve"> DataPath_B </w:t>
                      </w:r>
                      <w:r w:rsidRPr="0074374F">
                        <w:rPr>
                          <w:rFonts w:ascii="Courier New" w:hAnsi="Courier New" w:cs="Courier New"/>
                          <w:b/>
                          <w:bCs/>
                          <w:color w:val="0000FF"/>
                          <w:sz w:val="15"/>
                          <w:szCs w:val="20"/>
                          <w:highlight w:val="white"/>
                          <w:lang w:val="en-GB"/>
                        </w:rPr>
                        <w:t>is</w:t>
                      </w:r>
                    </w:p>
                    <w:p w14:paraId="0DF1F12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GENERIC</w:t>
                      </w:r>
                      <w:r w:rsidRPr="0074374F">
                        <w:rPr>
                          <w:rFonts w:ascii="Courier New" w:hAnsi="Courier New" w:cs="Courier New"/>
                          <w:b/>
                          <w:bCs/>
                          <w:color w:val="000080"/>
                          <w:sz w:val="15"/>
                          <w:szCs w:val="20"/>
                          <w:highlight w:val="white"/>
                          <w:lang w:val="en-GB"/>
                        </w:rPr>
                        <w:t>(</w:t>
                      </w:r>
                    </w:p>
                    <w:p w14:paraId="15BC04B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data_size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16</w:t>
                      </w:r>
                      <w:r w:rsidRPr="0074374F">
                        <w:rPr>
                          <w:rFonts w:ascii="Courier New" w:hAnsi="Courier New" w:cs="Courier New"/>
                          <w:b/>
                          <w:bCs/>
                          <w:color w:val="000080"/>
                          <w:sz w:val="15"/>
                          <w:szCs w:val="20"/>
                          <w:highlight w:val="white"/>
                          <w:lang w:val="en-GB"/>
                        </w:rPr>
                        <w:t>;</w:t>
                      </w:r>
                    </w:p>
                    <w:p w14:paraId="690C7FE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num_registers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32</w:t>
                      </w:r>
                    </w:p>
                    <w:p w14:paraId="1F944C1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1738C40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Port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p>
                    <w:p w14:paraId="77C55C6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clk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6976615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
                    <w:p w14:paraId="7D81079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xml:space="preserve">-- Read address A </w:t>
                      </w:r>
                    </w:p>
                    <w:p w14:paraId="5A0C320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R_B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Read address B</w:t>
                      </w:r>
                    </w:p>
                    <w:p w14:paraId="20E7DCD5" w14:textId="6227A1E1"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W_EN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Register write enable</w:t>
                      </w:r>
                    </w:p>
                    <w:p w14:paraId="7A0FAA3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Write address</w:t>
                      </w:r>
                    </w:p>
                    <w:p w14:paraId="46032F0B" w14:textId="3B5AAF1D"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IMM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Itermediate value</w:t>
                      </w:r>
                    </w:p>
                    <w:p w14:paraId="03309217" w14:textId="34C66A83"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AL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ALU control</w:t>
                      </w:r>
                    </w:p>
                    <w:p w14:paraId="79612EB4" w14:textId="44DCE8AA"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SH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Shift amount</w:t>
                      </w:r>
                    </w:p>
                    <w:p w14:paraId="2049B1FF" w14:textId="224BA4D3"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M_A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Memory address</w:t>
                      </w:r>
                    </w:p>
                    <w:p w14:paraId="463E3EC1" w14:textId="2100BDA4"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Selector control</w:t>
                      </w:r>
                    </w:p>
                    <w:p w14:paraId="5CFA5804" w14:textId="6A3B609C"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flags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ALU flags</w:t>
                      </w:r>
                    </w:p>
                    <w:p w14:paraId="0B0F6C7F" w14:textId="56B3F4BC"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M_B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Memory output (write)</w:t>
                      </w:r>
                    </w:p>
                    <w:p w14:paraId="69C1EBD9" w14:textId="6F20943D"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M_DA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Memory address</w:t>
                      </w:r>
                    </w:p>
                    <w:p w14:paraId="4F81C803" w14:textId="479A4FFB"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M_in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8000"/>
                          <w:sz w:val="15"/>
                          <w:szCs w:val="20"/>
                          <w:highlight w:val="white"/>
                          <w:lang w:val="en-GB"/>
                        </w:rPr>
                        <w:t>-- Memory input (read)</w:t>
                      </w:r>
                    </w:p>
                    <w:p w14:paraId="40E2EF4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5D0389D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end</w:t>
                      </w:r>
                      <w:r w:rsidRPr="0074374F">
                        <w:rPr>
                          <w:rFonts w:ascii="Courier New" w:hAnsi="Courier New" w:cs="Courier New"/>
                          <w:color w:val="000000"/>
                          <w:sz w:val="15"/>
                          <w:szCs w:val="20"/>
                          <w:highlight w:val="white"/>
                          <w:lang w:val="en-GB"/>
                        </w:rPr>
                        <w:t xml:space="preserve"> DataPath_B</w:t>
                      </w:r>
                      <w:r w:rsidRPr="0074374F">
                        <w:rPr>
                          <w:rFonts w:ascii="Courier New" w:hAnsi="Courier New" w:cs="Courier New"/>
                          <w:b/>
                          <w:bCs/>
                          <w:color w:val="000080"/>
                          <w:sz w:val="15"/>
                          <w:szCs w:val="20"/>
                          <w:highlight w:val="white"/>
                          <w:lang w:val="en-GB"/>
                        </w:rPr>
                        <w:t>;</w:t>
                      </w:r>
                    </w:p>
                    <w:p w14:paraId="6BCB8BF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AC4750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architecture</w:t>
                      </w:r>
                      <w:r w:rsidRPr="0074374F">
                        <w:rPr>
                          <w:rFonts w:ascii="Courier New" w:hAnsi="Courier New" w:cs="Courier New"/>
                          <w:color w:val="000000"/>
                          <w:sz w:val="15"/>
                          <w:szCs w:val="20"/>
                          <w:highlight w:val="white"/>
                          <w:lang w:val="en-GB"/>
                        </w:rPr>
                        <w:t xml:space="preserve"> Behavioral </w:t>
                      </w:r>
                      <w:r w:rsidRPr="0074374F">
                        <w:rPr>
                          <w:rFonts w:ascii="Courier New" w:hAnsi="Courier New" w:cs="Courier New"/>
                          <w:b/>
                          <w:bCs/>
                          <w:color w:val="0000FF"/>
                          <w:sz w:val="15"/>
                          <w:szCs w:val="20"/>
                          <w:highlight w:val="white"/>
                          <w:lang w:val="en-GB"/>
                        </w:rPr>
                        <w:t>of</w:t>
                      </w:r>
                      <w:r w:rsidRPr="0074374F">
                        <w:rPr>
                          <w:rFonts w:ascii="Courier New" w:hAnsi="Courier New" w:cs="Courier New"/>
                          <w:color w:val="000000"/>
                          <w:sz w:val="15"/>
                          <w:szCs w:val="20"/>
                          <w:highlight w:val="white"/>
                          <w:lang w:val="en-GB"/>
                        </w:rPr>
                        <w:t xml:space="preserve"> DataPath_B </w:t>
                      </w:r>
                      <w:r w:rsidRPr="0074374F">
                        <w:rPr>
                          <w:rFonts w:ascii="Courier New" w:hAnsi="Courier New" w:cs="Courier New"/>
                          <w:b/>
                          <w:bCs/>
                          <w:color w:val="0000FF"/>
                          <w:sz w:val="15"/>
                          <w:szCs w:val="20"/>
                          <w:highlight w:val="white"/>
                          <w:lang w:val="en-GB"/>
                        </w:rPr>
                        <w:t>is</w:t>
                      </w:r>
                    </w:p>
                    <w:p w14:paraId="5DCAEE6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D28C34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reg_in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register write data</w:t>
                      </w:r>
                    </w:p>
                    <w:p w14:paraId="2FD951A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3F1EC7C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A_data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Data from register at address R_A</w:t>
                      </w:r>
                    </w:p>
                    <w:p w14:paraId="1AE372D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B_data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Data from register at address R_B</w:t>
                      </w:r>
                    </w:p>
                    <w:p w14:paraId="22B96F8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3EF79A0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B_mux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B input to the ALU</w:t>
                      </w:r>
                    </w:p>
                    <w:p w14:paraId="3BDDDE0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99BB5A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ALU_out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Output of the ALU</w:t>
                      </w:r>
                    </w:p>
                    <w:p w14:paraId="7595360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846099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begin</w:t>
                      </w:r>
                    </w:p>
                    <w:p w14:paraId="31EA293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7F3CE51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Multiplexer on the ALU's B input</w:t>
                      </w:r>
                    </w:p>
                    <w:p w14:paraId="5E2DC50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 xml:space="preserve">B_mux </w:t>
                      </w:r>
                      <w:r w:rsidRPr="0074374F">
                        <w:rPr>
                          <w:rFonts w:ascii="Courier New" w:hAnsi="Courier New" w:cs="Courier New"/>
                          <w:b/>
                          <w:bCs/>
                          <w:color w:val="000080"/>
                          <w:sz w:val="15"/>
                          <w:szCs w:val="20"/>
                          <w:highlight w:val="white"/>
                          <w:lang w:val="en-GB"/>
                        </w:rPr>
                        <w:t>&lt;=</w:t>
                      </w:r>
                      <w:r w:rsidRPr="0074374F">
                        <w:rPr>
                          <w:rFonts w:ascii="Courier New" w:hAnsi="Courier New" w:cs="Courier New"/>
                          <w:color w:val="000000"/>
                          <w:sz w:val="15"/>
                          <w:szCs w:val="20"/>
                          <w:highlight w:val="white"/>
                          <w:lang w:val="en-GB"/>
                        </w:rPr>
                        <w:t xml:space="preserve"> B_data </w:t>
                      </w:r>
                      <w:r w:rsidRPr="0074374F">
                        <w:rPr>
                          <w:rFonts w:ascii="Courier New" w:hAnsi="Courier New" w:cs="Courier New"/>
                          <w:b/>
                          <w:bCs/>
                          <w:color w:val="0000FF"/>
                          <w:sz w:val="15"/>
                          <w:szCs w:val="20"/>
                          <w:highlight w:val="white"/>
                          <w:lang w:val="en-GB"/>
                        </w:rPr>
                        <w:t>when</w:t>
                      </w:r>
                      <w:r w:rsidRPr="0074374F">
                        <w:rPr>
                          <w:rFonts w:ascii="Courier New" w:hAnsi="Courier New" w:cs="Courier New"/>
                          <w:color w:val="000000"/>
                          <w:sz w:val="15"/>
                          <w:szCs w:val="20"/>
                          <w:highlight w:val="white"/>
                          <w:lang w:val="en-GB"/>
                        </w:rPr>
                        <w:t xml:space="preserve"> 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else</w:t>
                      </w:r>
                      <w:r w:rsidRPr="0074374F">
                        <w:rPr>
                          <w:rFonts w:ascii="Courier New" w:hAnsi="Courier New" w:cs="Courier New"/>
                          <w:color w:val="000000"/>
                          <w:sz w:val="15"/>
                          <w:szCs w:val="20"/>
                          <w:highlight w:val="white"/>
                          <w:lang w:val="en-GB"/>
                        </w:rPr>
                        <w:t xml:space="preserve"> IMM</w:t>
                      </w:r>
                      <w:r w:rsidRPr="0074374F">
                        <w:rPr>
                          <w:rFonts w:ascii="Courier New" w:hAnsi="Courier New" w:cs="Courier New"/>
                          <w:b/>
                          <w:bCs/>
                          <w:color w:val="000080"/>
                          <w:sz w:val="15"/>
                          <w:szCs w:val="20"/>
                          <w:highlight w:val="white"/>
                          <w:lang w:val="en-GB"/>
                        </w:rPr>
                        <w:t>;</w:t>
                      </w:r>
                    </w:p>
                    <w:p w14:paraId="1CED5CF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5914300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Multiplexer for the memory address</w:t>
                      </w:r>
                    </w:p>
                    <w:p w14:paraId="768303C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 xml:space="preserve">M_DA </w:t>
                      </w:r>
                      <w:r w:rsidRPr="0074374F">
                        <w:rPr>
                          <w:rFonts w:ascii="Courier New" w:hAnsi="Courier New" w:cs="Courier New"/>
                          <w:b/>
                          <w:bCs/>
                          <w:color w:val="000080"/>
                          <w:sz w:val="15"/>
                          <w:szCs w:val="20"/>
                          <w:highlight w:val="white"/>
                          <w:lang w:val="en-GB"/>
                        </w:rPr>
                        <w:t>&lt;=</w:t>
                      </w:r>
                      <w:r w:rsidRPr="0074374F">
                        <w:rPr>
                          <w:rFonts w:ascii="Courier New" w:hAnsi="Courier New" w:cs="Courier New"/>
                          <w:color w:val="000000"/>
                          <w:sz w:val="15"/>
                          <w:szCs w:val="20"/>
                          <w:highlight w:val="white"/>
                          <w:lang w:val="en-GB"/>
                        </w:rPr>
                        <w:t xml:space="preserve"> M_A </w:t>
                      </w:r>
                      <w:r w:rsidRPr="0074374F">
                        <w:rPr>
                          <w:rFonts w:ascii="Courier New" w:hAnsi="Courier New" w:cs="Courier New"/>
                          <w:b/>
                          <w:bCs/>
                          <w:color w:val="0000FF"/>
                          <w:sz w:val="15"/>
                          <w:szCs w:val="20"/>
                          <w:highlight w:val="white"/>
                          <w:lang w:val="en-GB"/>
                        </w:rPr>
                        <w:t>when</w:t>
                      </w:r>
                      <w:r w:rsidRPr="0074374F">
                        <w:rPr>
                          <w:rFonts w:ascii="Courier New" w:hAnsi="Courier New" w:cs="Courier New"/>
                          <w:color w:val="000000"/>
                          <w:sz w:val="15"/>
                          <w:szCs w:val="20"/>
                          <w:highlight w:val="white"/>
                          <w:lang w:val="en-GB"/>
                        </w:rPr>
                        <w:t xml:space="preserve"> 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else</w:t>
                      </w:r>
                      <w:r w:rsidRPr="0074374F">
                        <w:rPr>
                          <w:rFonts w:ascii="Courier New" w:hAnsi="Courier New" w:cs="Courier New"/>
                          <w:color w:val="000000"/>
                          <w:sz w:val="15"/>
                          <w:szCs w:val="20"/>
                          <w:highlight w:val="white"/>
                          <w:lang w:val="en-GB"/>
                        </w:rPr>
                        <w:t xml:space="preserve"> ALU_out</w:t>
                      </w:r>
                      <w:r w:rsidRPr="0074374F">
                        <w:rPr>
                          <w:rFonts w:ascii="Courier New" w:hAnsi="Courier New" w:cs="Courier New"/>
                          <w:b/>
                          <w:bCs/>
                          <w:color w:val="000080"/>
                          <w:sz w:val="15"/>
                          <w:szCs w:val="20"/>
                          <w:highlight w:val="white"/>
                          <w:lang w:val="en-GB"/>
                        </w:rPr>
                        <w:t>;</w:t>
                      </w:r>
                    </w:p>
                    <w:p w14:paraId="1B360DC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03BBE65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Multiplexer for the register write data</w:t>
                      </w:r>
                    </w:p>
                    <w:p w14:paraId="5A7F3C1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 xml:space="preserve">reg_in </w:t>
                      </w:r>
                      <w:r w:rsidRPr="0074374F">
                        <w:rPr>
                          <w:rFonts w:ascii="Courier New" w:hAnsi="Courier New" w:cs="Courier New"/>
                          <w:b/>
                          <w:bCs/>
                          <w:color w:val="000080"/>
                          <w:sz w:val="15"/>
                          <w:szCs w:val="20"/>
                          <w:highlight w:val="white"/>
                          <w:lang w:val="en-GB"/>
                        </w:rPr>
                        <w:t>&lt;=</w:t>
                      </w:r>
                      <w:r w:rsidRPr="0074374F">
                        <w:rPr>
                          <w:rFonts w:ascii="Courier New" w:hAnsi="Courier New" w:cs="Courier New"/>
                          <w:color w:val="000000"/>
                          <w:sz w:val="15"/>
                          <w:szCs w:val="20"/>
                          <w:highlight w:val="white"/>
                          <w:lang w:val="en-GB"/>
                        </w:rPr>
                        <w:t xml:space="preserve"> ALU_out </w:t>
                      </w:r>
                      <w:r w:rsidRPr="0074374F">
                        <w:rPr>
                          <w:rFonts w:ascii="Courier New" w:hAnsi="Courier New" w:cs="Courier New"/>
                          <w:b/>
                          <w:bCs/>
                          <w:color w:val="0000FF"/>
                          <w:sz w:val="15"/>
                          <w:szCs w:val="20"/>
                          <w:highlight w:val="white"/>
                          <w:lang w:val="en-GB"/>
                        </w:rPr>
                        <w:t>when</w:t>
                      </w:r>
                      <w:r w:rsidRPr="0074374F">
                        <w:rPr>
                          <w:rFonts w:ascii="Courier New" w:hAnsi="Courier New" w:cs="Courier New"/>
                          <w:color w:val="000000"/>
                          <w:sz w:val="15"/>
                          <w:szCs w:val="20"/>
                          <w:highlight w:val="white"/>
                          <w:lang w:val="en-GB"/>
                        </w:rPr>
                        <w:t xml:space="preserve"> 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else</w:t>
                      </w:r>
                      <w:r w:rsidRPr="0074374F">
                        <w:rPr>
                          <w:rFonts w:ascii="Courier New" w:hAnsi="Courier New" w:cs="Courier New"/>
                          <w:color w:val="000000"/>
                          <w:sz w:val="15"/>
                          <w:szCs w:val="20"/>
                          <w:highlight w:val="white"/>
                          <w:lang w:val="en-GB"/>
                        </w:rPr>
                        <w:t xml:space="preserve"> M_in</w:t>
                      </w:r>
                      <w:r w:rsidRPr="0074374F">
                        <w:rPr>
                          <w:rFonts w:ascii="Courier New" w:hAnsi="Courier New" w:cs="Courier New"/>
                          <w:b/>
                          <w:bCs/>
                          <w:color w:val="000080"/>
                          <w:sz w:val="15"/>
                          <w:szCs w:val="20"/>
                          <w:highlight w:val="white"/>
                          <w:lang w:val="en-GB"/>
                        </w:rPr>
                        <w:t>;</w:t>
                      </w:r>
                    </w:p>
                    <w:p w14:paraId="5E302A1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78CAE2D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Memory write (output) connection</w:t>
                      </w:r>
                    </w:p>
                    <w:p w14:paraId="1A6CED9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 xml:space="preserve">M_B </w:t>
                      </w:r>
                      <w:r w:rsidRPr="0074374F">
                        <w:rPr>
                          <w:rFonts w:ascii="Courier New" w:hAnsi="Courier New" w:cs="Courier New"/>
                          <w:b/>
                          <w:bCs/>
                          <w:color w:val="000080"/>
                          <w:sz w:val="15"/>
                          <w:szCs w:val="20"/>
                          <w:highlight w:val="white"/>
                          <w:lang w:val="en-GB"/>
                        </w:rPr>
                        <w:t>&lt;=</w:t>
                      </w:r>
                      <w:r w:rsidRPr="0074374F">
                        <w:rPr>
                          <w:rFonts w:ascii="Courier New" w:hAnsi="Courier New" w:cs="Courier New"/>
                          <w:color w:val="000000"/>
                          <w:sz w:val="15"/>
                          <w:szCs w:val="20"/>
                          <w:highlight w:val="white"/>
                          <w:lang w:val="en-GB"/>
                        </w:rPr>
                        <w:t xml:space="preserve"> B_data</w:t>
                      </w:r>
                      <w:r w:rsidRPr="0074374F">
                        <w:rPr>
                          <w:rFonts w:ascii="Courier New" w:hAnsi="Courier New" w:cs="Courier New"/>
                          <w:b/>
                          <w:bCs/>
                          <w:color w:val="000080"/>
                          <w:sz w:val="15"/>
                          <w:szCs w:val="20"/>
                          <w:highlight w:val="white"/>
                          <w:lang w:val="en-GB"/>
                        </w:rPr>
                        <w:t>;</w:t>
                      </w:r>
                    </w:p>
                    <w:p w14:paraId="5FE4204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4DB672B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The ALU</w:t>
                      </w:r>
                    </w:p>
                    <w:p w14:paraId="6B5BE88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ALU</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entity</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ALU_param </w:t>
                      </w:r>
                    </w:p>
                    <w:p w14:paraId="3FF3EA7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GENERIC</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MAP</w:t>
                      </w:r>
                      <w:r w:rsidRPr="0074374F">
                        <w:rPr>
                          <w:rFonts w:ascii="Courier New" w:hAnsi="Courier New" w:cs="Courier New"/>
                          <w:b/>
                          <w:bCs/>
                          <w:color w:val="000080"/>
                          <w:sz w:val="15"/>
                          <w:szCs w:val="20"/>
                          <w:highlight w:val="white"/>
                          <w:lang w:val="en-GB"/>
                        </w:rPr>
                        <w:t>(</w:t>
                      </w:r>
                    </w:p>
                    <w:p w14:paraId="0B76C14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N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data_size</w:t>
                      </w:r>
                    </w:p>
                    <w:p w14:paraId="65E0B54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7897366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PORT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MAP</w:t>
                      </w:r>
                      <w:r w:rsidRPr="0074374F">
                        <w:rPr>
                          <w:rFonts w:ascii="Courier New" w:hAnsi="Courier New" w:cs="Courier New"/>
                          <w:b/>
                          <w:bCs/>
                          <w:color w:val="000080"/>
                          <w:sz w:val="15"/>
                          <w:szCs w:val="20"/>
                          <w:highlight w:val="white"/>
                          <w:lang w:val="en-GB"/>
                        </w:rPr>
                        <w:t>(</w:t>
                      </w:r>
                    </w:p>
                    <w:p w14:paraId="5C0E6CB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A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A_data</w:t>
                      </w:r>
                      <w:r w:rsidRPr="0074374F">
                        <w:rPr>
                          <w:rFonts w:ascii="Courier New" w:hAnsi="Courier New" w:cs="Courier New"/>
                          <w:b/>
                          <w:bCs/>
                          <w:color w:val="000080"/>
                          <w:sz w:val="15"/>
                          <w:szCs w:val="20"/>
                          <w:highlight w:val="white"/>
                          <w:lang w:val="en-GB"/>
                        </w:rPr>
                        <w:t>,</w:t>
                      </w:r>
                    </w:p>
                    <w:p w14:paraId="306ED41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B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B_mux</w:t>
                      </w:r>
                      <w:r w:rsidRPr="0074374F">
                        <w:rPr>
                          <w:rFonts w:ascii="Courier New" w:hAnsi="Courier New" w:cs="Courier New"/>
                          <w:b/>
                          <w:bCs/>
                          <w:color w:val="000080"/>
                          <w:sz w:val="15"/>
                          <w:szCs w:val="20"/>
                          <w:highlight w:val="white"/>
                          <w:lang w:val="en-GB"/>
                        </w:rPr>
                        <w:t>,</w:t>
                      </w:r>
                    </w:p>
                    <w:p w14:paraId="26CB8E7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X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SH</w:t>
                      </w:r>
                      <w:r w:rsidRPr="0074374F">
                        <w:rPr>
                          <w:rFonts w:ascii="Courier New" w:hAnsi="Courier New" w:cs="Courier New"/>
                          <w:b/>
                          <w:bCs/>
                          <w:color w:val="000080"/>
                          <w:sz w:val="15"/>
                          <w:szCs w:val="20"/>
                          <w:highlight w:val="white"/>
                          <w:lang w:val="en-GB"/>
                        </w:rPr>
                        <w:t>,</w:t>
                      </w:r>
                    </w:p>
                    <w:p w14:paraId="6A25145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ctrl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AL</w:t>
                      </w:r>
                      <w:r w:rsidRPr="0074374F">
                        <w:rPr>
                          <w:rFonts w:ascii="Courier New" w:hAnsi="Courier New" w:cs="Courier New"/>
                          <w:b/>
                          <w:bCs/>
                          <w:color w:val="000080"/>
                          <w:sz w:val="15"/>
                          <w:szCs w:val="20"/>
                          <w:highlight w:val="white"/>
                          <w:lang w:val="en-GB"/>
                        </w:rPr>
                        <w:t>,</w:t>
                      </w:r>
                    </w:p>
                    <w:p w14:paraId="2B8B294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O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ALU_out</w:t>
                      </w:r>
                      <w:r w:rsidRPr="0074374F">
                        <w:rPr>
                          <w:rFonts w:ascii="Courier New" w:hAnsi="Courier New" w:cs="Courier New"/>
                          <w:b/>
                          <w:bCs/>
                          <w:color w:val="000080"/>
                          <w:sz w:val="15"/>
                          <w:szCs w:val="20"/>
                          <w:highlight w:val="white"/>
                          <w:lang w:val="en-GB"/>
                        </w:rPr>
                        <w:t>,</w:t>
                      </w:r>
                    </w:p>
                    <w:p w14:paraId="14BB351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flags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flags</w:t>
                      </w:r>
                    </w:p>
                    <w:p w14:paraId="6CF0012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4E691A8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312C3D8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The register bank</w:t>
                      </w:r>
                    </w:p>
                    <w:p w14:paraId="0942627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entity</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regbank </w:t>
                      </w:r>
                    </w:p>
                    <w:p w14:paraId="52C8BFC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PORT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MAP</w:t>
                      </w:r>
                      <w:r w:rsidRPr="0074374F">
                        <w:rPr>
                          <w:rFonts w:ascii="Courier New" w:hAnsi="Courier New" w:cs="Courier New"/>
                          <w:b/>
                          <w:bCs/>
                          <w:color w:val="000080"/>
                          <w:sz w:val="15"/>
                          <w:szCs w:val="20"/>
                          <w:highlight w:val="white"/>
                          <w:lang w:val="en-GB"/>
                        </w:rPr>
                        <w:t>(</w:t>
                      </w:r>
                    </w:p>
                    <w:p w14:paraId="7A713C5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RSELA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R_A</w:t>
                      </w:r>
                      <w:r w:rsidRPr="0074374F">
                        <w:rPr>
                          <w:rFonts w:ascii="Courier New" w:hAnsi="Courier New" w:cs="Courier New"/>
                          <w:b/>
                          <w:bCs/>
                          <w:color w:val="000080"/>
                          <w:sz w:val="15"/>
                          <w:szCs w:val="20"/>
                          <w:highlight w:val="white"/>
                          <w:lang w:val="en-GB"/>
                        </w:rPr>
                        <w:t>,</w:t>
                      </w:r>
                    </w:p>
                    <w:p w14:paraId="652568D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RSELB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R_B</w:t>
                      </w:r>
                      <w:r w:rsidRPr="0074374F">
                        <w:rPr>
                          <w:rFonts w:ascii="Courier New" w:hAnsi="Courier New" w:cs="Courier New"/>
                          <w:b/>
                          <w:bCs/>
                          <w:color w:val="000080"/>
                          <w:sz w:val="15"/>
                          <w:szCs w:val="20"/>
                          <w:highlight w:val="white"/>
                          <w:lang w:val="en-GB"/>
                        </w:rPr>
                        <w:t>,</w:t>
                      </w:r>
                    </w:p>
                    <w:p w14:paraId="6732FA3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WSEL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W_A</w:t>
                      </w:r>
                      <w:r w:rsidRPr="0074374F">
                        <w:rPr>
                          <w:rFonts w:ascii="Courier New" w:hAnsi="Courier New" w:cs="Courier New"/>
                          <w:b/>
                          <w:bCs/>
                          <w:color w:val="000080"/>
                          <w:sz w:val="15"/>
                          <w:szCs w:val="20"/>
                          <w:highlight w:val="white"/>
                          <w:lang w:val="en-GB"/>
                        </w:rPr>
                        <w:t>,</w:t>
                      </w:r>
                    </w:p>
                    <w:p w14:paraId="29B5ACC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D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reg_in</w:t>
                      </w:r>
                      <w:r w:rsidRPr="0074374F">
                        <w:rPr>
                          <w:rFonts w:ascii="Courier New" w:hAnsi="Courier New" w:cs="Courier New"/>
                          <w:b/>
                          <w:bCs/>
                          <w:color w:val="000080"/>
                          <w:sz w:val="15"/>
                          <w:szCs w:val="20"/>
                          <w:highlight w:val="white"/>
                          <w:lang w:val="en-GB"/>
                        </w:rPr>
                        <w:t>,</w:t>
                      </w:r>
                    </w:p>
                    <w:p w14:paraId="39B1385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WEN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W_EN</w:t>
                      </w:r>
                      <w:r w:rsidRPr="0074374F">
                        <w:rPr>
                          <w:rFonts w:ascii="Courier New" w:hAnsi="Courier New" w:cs="Courier New"/>
                          <w:b/>
                          <w:bCs/>
                          <w:color w:val="000080"/>
                          <w:sz w:val="15"/>
                          <w:szCs w:val="20"/>
                          <w:highlight w:val="white"/>
                          <w:lang w:val="en-GB"/>
                        </w:rPr>
                        <w:t>,</w:t>
                      </w:r>
                    </w:p>
                    <w:p w14:paraId="5ECC0FD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clk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clk</w:t>
                      </w:r>
                      <w:r w:rsidRPr="0074374F">
                        <w:rPr>
                          <w:rFonts w:ascii="Courier New" w:hAnsi="Courier New" w:cs="Courier New"/>
                          <w:b/>
                          <w:bCs/>
                          <w:color w:val="000080"/>
                          <w:sz w:val="15"/>
                          <w:szCs w:val="20"/>
                          <w:highlight w:val="white"/>
                          <w:lang w:val="en-GB"/>
                        </w:rPr>
                        <w:t>,</w:t>
                      </w:r>
                    </w:p>
                    <w:p w14:paraId="5589877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A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A_data</w:t>
                      </w:r>
                      <w:r w:rsidRPr="0074374F">
                        <w:rPr>
                          <w:rFonts w:ascii="Courier New" w:hAnsi="Courier New" w:cs="Courier New"/>
                          <w:b/>
                          <w:bCs/>
                          <w:color w:val="000080"/>
                          <w:sz w:val="15"/>
                          <w:szCs w:val="20"/>
                          <w:highlight w:val="white"/>
                          <w:lang w:val="en-GB"/>
                        </w:rPr>
                        <w:t>,</w:t>
                      </w:r>
                    </w:p>
                    <w:p w14:paraId="181E0B6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B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B_data</w:t>
                      </w:r>
                      <w:r w:rsidRPr="0074374F">
                        <w:rPr>
                          <w:rFonts w:ascii="Courier New" w:hAnsi="Courier New" w:cs="Courier New"/>
                          <w:b/>
                          <w:bCs/>
                          <w:color w:val="000080"/>
                          <w:sz w:val="15"/>
                          <w:szCs w:val="20"/>
                          <w:highlight w:val="white"/>
                          <w:lang w:val="en-GB"/>
                        </w:rPr>
                        <w:t>,</w:t>
                      </w:r>
                    </w:p>
                    <w:p w14:paraId="53A8A3A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rst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p>
                    <w:p w14:paraId="079BBFE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7D1CA54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EFE6C4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end</w:t>
                      </w:r>
                      <w:r w:rsidRPr="0074374F">
                        <w:rPr>
                          <w:rFonts w:ascii="Courier New" w:hAnsi="Courier New" w:cs="Courier New"/>
                          <w:color w:val="000000"/>
                          <w:sz w:val="15"/>
                          <w:szCs w:val="20"/>
                          <w:highlight w:val="white"/>
                          <w:lang w:val="en-GB"/>
                        </w:rPr>
                        <w:t xml:space="preserve"> Behavioral</w:t>
                      </w:r>
                      <w:r w:rsidRPr="0074374F">
                        <w:rPr>
                          <w:rFonts w:ascii="Courier New" w:hAnsi="Courier New" w:cs="Courier New"/>
                          <w:b/>
                          <w:bCs/>
                          <w:color w:val="000080"/>
                          <w:sz w:val="15"/>
                          <w:szCs w:val="20"/>
                          <w:highlight w:val="white"/>
                          <w:lang w:val="en-GB"/>
                        </w:rPr>
                        <w:t>;</w:t>
                      </w:r>
                    </w:p>
                    <w:p w14:paraId="118C38C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A5FDF18" w14:textId="77777777" w:rsidR="0087131A" w:rsidRPr="0074374F" w:rsidRDefault="0087131A" w:rsidP="00986BFF">
                      <w:pPr>
                        <w:widowControl w:val="0"/>
                        <w:autoSpaceDE w:val="0"/>
                        <w:autoSpaceDN w:val="0"/>
                        <w:adjustRightInd w:val="0"/>
                        <w:spacing w:before="0" w:after="0" w:line="240" w:lineRule="auto"/>
                        <w:rPr>
                          <w:rFonts w:ascii="Courier New" w:hAnsi="Courier New" w:cs="Courier New"/>
                          <w:color w:val="000000"/>
                          <w:sz w:val="8"/>
                          <w:szCs w:val="20"/>
                          <w:highlight w:val="white"/>
                          <w:lang w:val="en-GB"/>
                        </w:rPr>
                      </w:pPr>
                    </w:p>
                  </w:txbxContent>
                </v:textbox>
                <w10:wrap type="square"/>
              </v:shape>
            </w:pict>
          </mc:Fallback>
        </mc:AlternateContent>
      </w:r>
      <w:r w:rsidR="0074374F">
        <w:rPr>
          <w:b/>
          <w:color w:val="auto"/>
          <w:sz w:val="32"/>
          <w:szCs w:val="32"/>
          <w:u w:val="single"/>
        </w:rPr>
        <w:t>DataPathB.vhd</w:t>
      </w:r>
    </w:p>
    <w:p w14:paraId="529C79FB" w14:textId="77777777" w:rsidR="00355058" w:rsidRDefault="00355058">
      <w:pPr>
        <w:rPr>
          <w:b/>
          <w:color w:val="auto"/>
          <w:sz w:val="32"/>
          <w:szCs w:val="32"/>
          <w:u w:val="single"/>
        </w:rPr>
      </w:pPr>
      <w:r>
        <w:rPr>
          <w:b/>
          <w:color w:val="auto"/>
          <w:sz w:val="32"/>
          <w:szCs w:val="32"/>
          <w:u w:val="single"/>
        </w:rPr>
        <w:br w:type="page"/>
      </w:r>
    </w:p>
    <w:p w14:paraId="6E6098A0" w14:textId="78C5AD76" w:rsidR="00B808D4" w:rsidRPr="00B808D4" w:rsidRDefault="00B808D4" w:rsidP="00B808D4">
      <w:pPr>
        <w:rPr>
          <w:sz w:val="32"/>
          <w:szCs w:val="32"/>
        </w:rPr>
      </w:pPr>
      <w:r>
        <w:rPr>
          <w:b/>
          <w:noProof/>
          <w:color w:val="auto"/>
          <w:sz w:val="32"/>
          <w:szCs w:val="32"/>
          <w:u w:val="single"/>
          <w:lang w:val="en-GB" w:eastAsia="en-GB"/>
        </w:rPr>
        <w:lastRenderedPageBreak/>
        <mc:AlternateContent>
          <mc:Choice Requires="wps">
            <w:drawing>
              <wp:anchor distT="0" distB="0" distL="114300" distR="114300" simplePos="0" relativeHeight="251789312" behindDoc="0" locked="0" layoutInCell="1" allowOverlap="1" wp14:anchorId="3334FF8E" wp14:editId="6E8DAB54">
                <wp:simplePos x="0" y="0"/>
                <wp:positionH relativeFrom="column">
                  <wp:posOffset>-351155</wp:posOffset>
                </wp:positionH>
                <wp:positionV relativeFrom="paragraph">
                  <wp:posOffset>348615</wp:posOffset>
                </wp:positionV>
                <wp:extent cx="7546340" cy="2178050"/>
                <wp:effectExtent l="0" t="0" r="22860" b="31750"/>
                <wp:wrapSquare wrapText="bothSides"/>
                <wp:docPr id="15" name="Text Box 15"/>
                <wp:cNvGraphicFramePr/>
                <a:graphic xmlns:a="http://schemas.openxmlformats.org/drawingml/2006/main">
                  <a:graphicData uri="http://schemas.microsoft.com/office/word/2010/wordprocessingShape">
                    <wps:wsp>
                      <wps:cNvSpPr txBox="1"/>
                      <wps:spPr>
                        <a:xfrm>
                          <a:off x="0" y="0"/>
                          <a:ext cx="7546340" cy="2178050"/>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1294570"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2759799C"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The register bank</w:t>
                            </w:r>
                          </w:p>
                          <w:p w14:paraId="2E9B17B0"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entity</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regbank </w:t>
                            </w:r>
                          </w:p>
                          <w:p w14:paraId="0EE87AE4"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PORT</w:t>
                            </w: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MAP</w:t>
                            </w:r>
                            <w:r w:rsidRPr="0074374F">
                              <w:rPr>
                                <w:rFonts w:ascii="Courier New" w:hAnsi="Courier New" w:cs="Courier New"/>
                                <w:b/>
                                <w:bCs/>
                                <w:color w:val="000080"/>
                                <w:sz w:val="15"/>
                                <w:szCs w:val="20"/>
                                <w:highlight w:val="white"/>
                                <w:lang w:val="en-GB"/>
                              </w:rPr>
                              <w:t>(</w:t>
                            </w:r>
                            <w:proofErr w:type="gramEnd"/>
                          </w:p>
                          <w:p w14:paraId="07BF44A7"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RSELA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R_A</w:t>
                            </w:r>
                            <w:r w:rsidRPr="0074374F">
                              <w:rPr>
                                <w:rFonts w:ascii="Courier New" w:hAnsi="Courier New" w:cs="Courier New"/>
                                <w:b/>
                                <w:bCs/>
                                <w:color w:val="000080"/>
                                <w:sz w:val="15"/>
                                <w:szCs w:val="20"/>
                                <w:highlight w:val="white"/>
                                <w:lang w:val="en-GB"/>
                              </w:rPr>
                              <w:t>,</w:t>
                            </w:r>
                          </w:p>
                          <w:p w14:paraId="4FB95EE5"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RSELB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R_B</w:t>
                            </w:r>
                            <w:r w:rsidRPr="0074374F">
                              <w:rPr>
                                <w:rFonts w:ascii="Courier New" w:hAnsi="Courier New" w:cs="Courier New"/>
                                <w:b/>
                                <w:bCs/>
                                <w:color w:val="000080"/>
                                <w:sz w:val="15"/>
                                <w:szCs w:val="20"/>
                                <w:highlight w:val="white"/>
                                <w:lang w:val="en-GB"/>
                              </w:rPr>
                              <w:t>,</w:t>
                            </w:r>
                          </w:p>
                          <w:p w14:paraId="157A5D6F"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WSEL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W_A</w:t>
                            </w:r>
                            <w:r w:rsidRPr="0074374F">
                              <w:rPr>
                                <w:rFonts w:ascii="Courier New" w:hAnsi="Courier New" w:cs="Courier New"/>
                                <w:b/>
                                <w:bCs/>
                                <w:color w:val="000080"/>
                                <w:sz w:val="15"/>
                                <w:szCs w:val="20"/>
                                <w:highlight w:val="white"/>
                                <w:lang w:val="en-GB"/>
                              </w:rPr>
                              <w:t>,</w:t>
                            </w:r>
                          </w:p>
                          <w:p w14:paraId="125F2C37"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D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reg_in</w:t>
                            </w:r>
                            <w:r w:rsidRPr="0074374F">
                              <w:rPr>
                                <w:rFonts w:ascii="Courier New" w:hAnsi="Courier New" w:cs="Courier New"/>
                                <w:b/>
                                <w:bCs/>
                                <w:color w:val="000080"/>
                                <w:sz w:val="15"/>
                                <w:szCs w:val="20"/>
                                <w:highlight w:val="white"/>
                                <w:lang w:val="en-GB"/>
                              </w:rPr>
                              <w:t>,</w:t>
                            </w:r>
                          </w:p>
                          <w:p w14:paraId="682FF8FE"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WEN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W_EN</w:t>
                            </w:r>
                            <w:r w:rsidRPr="0074374F">
                              <w:rPr>
                                <w:rFonts w:ascii="Courier New" w:hAnsi="Courier New" w:cs="Courier New"/>
                                <w:b/>
                                <w:bCs/>
                                <w:color w:val="000080"/>
                                <w:sz w:val="15"/>
                                <w:szCs w:val="20"/>
                                <w:highlight w:val="white"/>
                                <w:lang w:val="en-GB"/>
                              </w:rPr>
                              <w:t>,</w:t>
                            </w:r>
                          </w:p>
                          <w:p w14:paraId="13701F43"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clk</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clk</w:t>
                            </w:r>
                            <w:r w:rsidRPr="0074374F">
                              <w:rPr>
                                <w:rFonts w:ascii="Courier New" w:hAnsi="Courier New" w:cs="Courier New"/>
                                <w:b/>
                                <w:bCs/>
                                <w:color w:val="000080"/>
                                <w:sz w:val="15"/>
                                <w:szCs w:val="20"/>
                                <w:highlight w:val="white"/>
                                <w:lang w:val="en-GB"/>
                              </w:rPr>
                              <w:t>,</w:t>
                            </w:r>
                          </w:p>
                          <w:p w14:paraId="4F6C11E6"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A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A_data</w:t>
                            </w:r>
                            <w:r w:rsidRPr="0074374F">
                              <w:rPr>
                                <w:rFonts w:ascii="Courier New" w:hAnsi="Courier New" w:cs="Courier New"/>
                                <w:b/>
                                <w:bCs/>
                                <w:color w:val="000080"/>
                                <w:sz w:val="15"/>
                                <w:szCs w:val="20"/>
                                <w:highlight w:val="white"/>
                                <w:lang w:val="en-GB"/>
                              </w:rPr>
                              <w:t>,</w:t>
                            </w:r>
                          </w:p>
                          <w:p w14:paraId="7FF7861C"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B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B_data</w:t>
                            </w:r>
                            <w:r w:rsidRPr="0074374F">
                              <w:rPr>
                                <w:rFonts w:ascii="Courier New" w:hAnsi="Courier New" w:cs="Courier New"/>
                                <w:b/>
                                <w:bCs/>
                                <w:color w:val="000080"/>
                                <w:sz w:val="15"/>
                                <w:szCs w:val="20"/>
                                <w:highlight w:val="white"/>
                                <w:lang w:val="en-GB"/>
                              </w:rPr>
                              <w:t>,</w:t>
                            </w:r>
                          </w:p>
                          <w:p w14:paraId="55E0CD0B"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rst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p>
                          <w:p w14:paraId="2C26F5FD"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6DB7C053"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5A330D"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74374F">
                              <w:rPr>
                                <w:rFonts w:ascii="Courier New" w:hAnsi="Courier New" w:cs="Courier New"/>
                                <w:b/>
                                <w:bCs/>
                                <w:color w:val="0000FF"/>
                                <w:sz w:val="15"/>
                                <w:szCs w:val="20"/>
                                <w:highlight w:val="white"/>
                                <w:lang w:val="en-GB"/>
                              </w:rPr>
                              <w:t>end</w:t>
                            </w:r>
                            <w:proofErr w:type="gramEnd"/>
                            <w:r w:rsidRPr="0074374F">
                              <w:rPr>
                                <w:rFonts w:ascii="Courier New" w:hAnsi="Courier New" w:cs="Courier New"/>
                                <w:color w:val="000000"/>
                                <w:sz w:val="15"/>
                                <w:szCs w:val="20"/>
                                <w:highlight w:val="white"/>
                                <w:lang w:val="en-GB"/>
                              </w:rPr>
                              <w:t xml:space="preserve"> Behavioral</w:t>
                            </w:r>
                            <w:r w:rsidRPr="0074374F">
                              <w:rPr>
                                <w:rFonts w:ascii="Courier New" w:hAnsi="Courier New" w:cs="Courier New"/>
                                <w:b/>
                                <w:bCs/>
                                <w:color w:val="000080"/>
                                <w:sz w:val="15"/>
                                <w:szCs w:val="20"/>
                                <w:highlight w:val="white"/>
                                <w:lang w:val="en-GB"/>
                              </w:rPr>
                              <w:t>;</w:t>
                            </w:r>
                          </w:p>
                          <w:p w14:paraId="48656026"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4267741" w14:textId="77777777" w:rsidR="0087131A" w:rsidRPr="00790450"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4FF8E" id="Text Box 15" o:spid="_x0000_s1032" type="#_x0000_t202" style="position:absolute;margin-left:-27.65pt;margin-top:27.45pt;width:594.2pt;height:17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" filled="f" strokecolor="black [3213]" strokeweight=".25pt">
                <v:textbox>
                  <w:txbxContent>
                    <w:p w14:paraId="01294570"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2759799C"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The register bank</w:t>
                      </w:r>
                    </w:p>
                    <w:p w14:paraId="2E9B17B0"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t>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entity</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regbank </w:t>
                      </w:r>
                    </w:p>
                    <w:p w14:paraId="0EE87AE4"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PORT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MAP</w:t>
                      </w:r>
                      <w:r w:rsidRPr="0074374F">
                        <w:rPr>
                          <w:rFonts w:ascii="Courier New" w:hAnsi="Courier New" w:cs="Courier New"/>
                          <w:b/>
                          <w:bCs/>
                          <w:color w:val="000080"/>
                          <w:sz w:val="15"/>
                          <w:szCs w:val="20"/>
                          <w:highlight w:val="white"/>
                          <w:lang w:val="en-GB"/>
                        </w:rPr>
                        <w:t>(</w:t>
                      </w:r>
                    </w:p>
                    <w:p w14:paraId="07BF44A7"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RSELA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R_A</w:t>
                      </w:r>
                      <w:r w:rsidRPr="0074374F">
                        <w:rPr>
                          <w:rFonts w:ascii="Courier New" w:hAnsi="Courier New" w:cs="Courier New"/>
                          <w:b/>
                          <w:bCs/>
                          <w:color w:val="000080"/>
                          <w:sz w:val="15"/>
                          <w:szCs w:val="20"/>
                          <w:highlight w:val="white"/>
                          <w:lang w:val="en-GB"/>
                        </w:rPr>
                        <w:t>,</w:t>
                      </w:r>
                    </w:p>
                    <w:p w14:paraId="4FB95EE5"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RSELB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R_B</w:t>
                      </w:r>
                      <w:r w:rsidRPr="0074374F">
                        <w:rPr>
                          <w:rFonts w:ascii="Courier New" w:hAnsi="Courier New" w:cs="Courier New"/>
                          <w:b/>
                          <w:bCs/>
                          <w:color w:val="000080"/>
                          <w:sz w:val="15"/>
                          <w:szCs w:val="20"/>
                          <w:highlight w:val="white"/>
                          <w:lang w:val="en-GB"/>
                        </w:rPr>
                        <w:t>,</w:t>
                      </w:r>
                    </w:p>
                    <w:p w14:paraId="157A5D6F"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WSEL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W_A</w:t>
                      </w:r>
                      <w:r w:rsidRPr="0074374F">
                        <w:rPr>
                          <w:rFonts w:ascii="Courier New" w:hAnsi="Courier New" w:cs="Courier New"/>
                          <w:b/>
                          <w:bCs/>
                          <w:color w:val="000080"/>
                          <w:sz w:val="15"/>
                          <w:szCs w:val="20"/>
                          <w:highlight w:val="white"/>
                          <w:lang w:val="en-GB"/>
                        </w:rPr>
                        <w:t>,</w:t>
                      </w:r>
                    </w:p>
                    <w:p w14:paraId="125F2C37"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D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reg_in</w:t>
                      </w:r>
                      <w:r w:rsidRPr="0074374F">
                        <w:rPr>
                          <w:rFonts w:ascii="Courier New" w:hAnsi="Courier New" w:cs="Courier New"/>
                          <w:b/>
                          <w:bCs/>
                          <w:color w:val="000080"/>
                          <w:sz w:val="15"/>
                          <w:szCs w:val="20"/>
                          <w:highlight w:val="white"/>
                          <w:lang w:val="en-GB"/>
                        </w:rPr>
                        <w:t>,</w:t>
                      </w:r>
                    </w:p>
                    <w:p w14:paraId="682FF8FE"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WEN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W_EN</w:t>
                      </w:r>
                      <w:r w:rsidRPr="0074374F">
                        <w:rPr>
                          <w:rFonts w:ascii="Courier New" w:hAnsi="Courier New" w:cs="Courier New"/>
                          <w:b/>
                          <w:bCs/>
                          <w:color w:val="000080"/>
                          <w:sz w:val="15"/>
                          <w:szCs w:val="20"/>
                          <w:highlight w:val="white"/>
                          <w:lang w:val="en-GB"/>
                        </w:rPr>
                        <w:t>,</w:t>
                      </w:r>
                    </w:p>
                    <w:p w14:paraId="13701F43"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clk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clk</w:t>
                      </w:r>
                      <w:r w:rsidRPr="0074374F">
                        <w:rPr>
                          <w:rFonts w:ascii="Courier New" w:hAnsi="Courier New" w:cs="Courier New"/>
                          <w:b/>
                          <w:bCs/>
                          <w:color w:val="000080"/>
                          <w:sz w:val="15"/>
                          <w:szCs w:val="20"/>
                          <w:highlight w:val="white"/>
                          <w:lang w:val="en-GB"/>
                        </w:rPr>
                        <w:t>,</w:t>
                      </w:r>
                    </w:p>
                    <w:p w14:paraId="4F6C11E6"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A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A_data</w:t>
                      </w:r>
                      <w:r w:rsidRPr="0074374F">
                        <w:rPr>
                          <w:rFonts w:ascii="Courier New" w:hAnsi="Courier New" w:cs="Courier New"/>
                          <w:b/>
                          <w:bCs/>
                          <w:color w:val="000080"/>
                          <w:sz w:val="15"/>
                          <w:szCs w:val="20"/>
                          <w:highlight w:val="white"/>
                          <w:lang w:val="en-GB"/>
                        </w:rPr>
                        <w:t>,</w:t>
                      </w:r>
                    </w:p>
                    <w:p w14:paraId="7FF7861C"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B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B_data</w:t>
                      </w:r>
                      <w:r w:rsidRPr="0074374F">
                        <w:rPr>
                          <w:rFonts w:ascii="Courier New" w:hAnsi="Courier New" w:cs="Courier New"/>
                          <w:b/>
                          <w:bCs/>
                          <w:color w:val="000080"/>
                          <w:sz w:val="15"/>
                          <w:szCs w:val="20"/>
                          <w:highlight w:val="white"/>
                          <w:lang w:val="en-GB"/>
                        </w:rPr>
                        <w:t>,</w:t>
                      </w:r>
                    </w:p>
                    <w:p w14:paraId="55E0CD0B"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rst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p>
                    <w:p w14:paraId="2C26F5FD"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6DB7C053"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5A330D"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end</w:t>
                      </w:r>
                      <w:r w:rsidRPr="0074374F">
                        <w:rPr>
                          <w:rFonts w:ascii="Courier New" w:hAnsi="Courier New" w:cs="Courier New"/>
                          <w:color w:val="000000"/>
                          <w:sz w:val="15"/>
                          <w:szCs w:val="20"/>
                          <w:highlight w:val="white"/>
                          <w:lang w:val="en-GB"/>
                        </w:rPr>
                        <w:t xml:space="preserve"> Behavioral</w:t>
                      </w:r>
                      <w:r w:rsidRPr="0074374F">
                        <w:rPr>
                          <w:rFonts w:ascii="Courier New" w:hAnsi="Courier New" w:cs="Courier New"/>
                          <w:b/>
                          <w:bCs/>
                          <w:color w:val="000080"/>
                          <w:sz w:val="15"/>
                          <w:szCs w:val="20"/>
                          <w:highlight w:val="white"/>
                          <w:lang w:val="en-GB"/>
                        </w:rPr>
                        <w:t>;</w:t>
                      </w:r>
                    </w:p>
                    <w:p w14:paraId="48656026" w14:textId="77777777" w:rsidR="0087131A" w:rsidRPr="0074374F"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4267741" w14:textId="77777777" w:rsidR="0087131A" w:rsidRPr="00790450" w:rsidRDefault="0087131A" w:rsidP="00B808D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txbxContent>
                </v:textbox>
                <w10:wrap type="square"/>
              </v:shape>
            </w:pict>
          </mc:Fallback>
        </mc:AlternateContent>
      </w:r>
      <w:r w:rsidR="0074374F">
        <w:rPr>
          <w:b/>
          <w:color w:val="auto"/>
          <w:sz w:val="32"/>
          <w:szCs w:val="32"/>
          <w:u w:val="single"/>
        </w:rPr>
        <w:t>(Continued.)</w:t>
      </w:r>
    </w:p>
    <w:p w14:paraId="6DBF5A51" w14:textId="77777777" w:rsidR="00A41F22" w:rsidRDefault="00A41F22">
      <w:pPr>
        <w:rPr>
          <w:b/>
          <w:color w:val="auto"/>
          <w:sz w:val="32"/>
          <w:szCs w:val="32"/>
          <w:u w:val="single"/>
        </w:rPr>
      </w:pPr>
      <w:r>
        <w:rPr>
          <w:b/>
          <w:color w:val="auto"/>
          <w:sz w:val="32"/>
          <w:szCs w:val="32"/>
          <w:u w:val="single"/>
        </w:rPr>
        <w:t>Test Data for DataPath B</w:t>
      </w:r>
    </w:p>
    <w:p w14:paraId="2F587441" w14:textId="655FE9C7" w:rsidR="00A41F22" w:rsidRDefault="00A41F22">
      <w:pPr>
        <w:rPr>
          <w:rFonts w:ascii="Cambria" w:hAnsi="Cambria"/>
          <w:color w:val="auto"/>
          <w:sz w:val="24"/>
          <w:szCs w:val="24"/>
        </w:rPr>
      </w:pPr>
      <w:r w:rsidRPr="00A41F22">
        <w:rPr>
          <w:rFonts w:ascii="Cambria" w:hAnsi="Cambria"/>
          <w:color w:val="auto"/>
          <w:sz w:val="24"/>
          <w:szCs w:val="24"/>
        </w:rPr>
        <w:t>Here is the control signals and expected outputs that we are using to test datapath B</w:t>
      </w:r>
      <w:r>
        <w:rPr>
          <w:rFonts w:ascii="Cambria" w:hAnsi="Cambria"/>
          <w:color w:val="auto"/>
          <w:sz w:val="24"/>
          <w:szCs w:val="24"/>
        </w:rPr>
        <w:t>.</w:t>
      </w:r>
    </w:p>
    <w:p w14:paraId="5EAA0AD8" w14:textId="2C36B452" w:rsidR="00A41F22" w:rsidRPr="00A41F22" w:rsidRDefault="00A41F22">
      <w:pPr>
        <w:rPr>
          <w:color w:val="auto"/>
          <w:sz w:val="32"/>
          <w:szCs w:val="32"/>
        </w:rPr>
      </w:pPr>
      <w:r>
        <w:rPr>
          <w:noProof/>
          <w:lang w:val="en-GB" w:eastAsia="en-GB"/>
        </w:rPr>
        <w:drawing>
          <wp:inline distT="0" distB="0" distL="0" distR="0" wp14:anchorId="49B07771" wp14:editId="14EF1870">
            <wp:extent cx="6858000" cy="8864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886460"/>
                    </a:xfrm>
                    <a:prstGeom prst="rect">
                      <a:avLst/>
                    </a:prstGeom>
                  </pic:spPr>
                </pic:pic>
              </a:graphicData>
            </a:graphic>
          </wp:inline>
        </w:drawing>
      </w:r>
      <w:r w:rsidRPr="00A41F22">
        <w:rPr>
          <w:color w:val="auto"/>
          <w:sz w:val="32"/>
          <w:szCs w:val="32"/>
        </w:rPr>
        <w:br w:type="page"/>
      </w:r>
    </w:p>
    <w:p w14:paraId="6C92456E" w14:textId="5CB674C1" w:rsidR="00576392" w:rsidRDefault="0074374F" w:rsidP="00986BFF">
      <w:pPr>
        <w:widowControl w:val="0"/>
        <w:autoSpaceDE w:val="0"/>
        <w:autoSpaceDN w:val="0"/>
        <w:adjustRightInd w:val="0"/>
        <w:spacing w:before="0" w:after="0" w:line="240" w:lineRule="auto"/>
        <w:rPr>
          <w:b/>
          <w:color w:val="auto"/>
          <w:sz w:val="32"/>
          <w:szCs w:val="32"/>
          <w:u w:val="single"/>
        </w:rPr>
      </w:pPr>
      <w:r>
        <w:rPr>
          <w:b/>
          <w:color w:val="auto"/>
          <w:sz w:val="32"/>
          <w:szCs w:val="32"/>
          <w:u w:val="single"/>
        </w:rPr>
        <w:lastRenderedPageBreak/>
        <w:t>DataPathB-TB.vhd</w:t>
      </w:r>
    </w:p>
    <w:p w14:paraId="754D75ED" w14:textId="40285982" w:rsidR="0074374F" w:rsidRDefault="0087131A"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r>
        <w:rPr>
          <w:b/>
          <w:noProof/>
          <w:color w:val="auto"/>
          <w:sz w:val="32"/>
          <w:szCs w:val="32"/>
          <w:u w:val="single"/>
          <w:lang w:val="en-GB" w:eastAsia="en-GB"/>
        </w:rPr>
        <mc:AlternateContent>
          <mc:Choice Requires="wps">
            <w:drawing>
              <wp:anchor distT="0" distB="0" distL="114300" distR="114300" simplePos="0" relativeHeight="251755520" behindDoc="0" locked="0" layoutInCell="1" allowOverlap="1" wp14:anchorId="7832C1E8" wp14:editId="30D46688">
                <wp:simplePos x="0" y="0"/>
                <wp:positionH relativeFrom="column">
                  <wp:posOffset>-352425</wp:posOffset>
                </wp:positionH>
                <wp:positionV relativeFrom="paragraph">
                  <wp:posOffset>165100</wp:posOffset>
                </wp:positionV>
                <wp:extent cx="7546340" cy="5819775"/>
                <wp:effectExtent l="0" t="0" r="16510" b="28575"/>
                <wp:wrapSquare wrapText="bothSides"/>
                <wp:docPr id="19" name="Text Box 19"/>
                <wp:cNvGraphicFramePr/>
                <a:graphic xmlns:a="http://schemas.openxmlformats.org/drawingml/2006/main">
                  <a:graphicData uri="http://schemas.microsoft.com/office/word/2010/wordprocessingShape">
                    <wps:wsp>
                      <wps:cNvSpPr txBox="1"/>
                      <wps:spPr>
                        <a:xfrm>
                          <a:off x="0" y="0"/>
                          <a:ext cx="7546340" cy="581977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3C6D3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LIBRARY</w:t>
                            </w: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color w:val="800000"/>
                                <w:sz w:val="15"/>
                                <w:szCs w:val="20"/>
                                <w:highlight w:val="white"/>
                                <w:lang w:val="en-GB"/>
                              </w:rPr>
                              <w:t>ieee</w:t>
                            </w:r>
                            <w:proofErr w:type="gramEnd"/>
                            <w:r w:rsidRPr="0074374F">
                              <w:rPr>
                                <w:rFonts w:ascii="Courier New" w:hAnsi="Courier New" w:cs="Courier New"/>
                                <w:b/>
                                <w:bCs/>
                                <w:color w:val="000080"/>
                                <w:sz w:val="15"/>
                                <w:szCs w:val="20"/>
                                <w:highlight w:val="white"/>
                                <w:lang w:val="en-GB"/>
                              </w:rPr>
                              <w:t>;</w:t>
                            </w:r>
                          </w:p>
                          <w:p w14:paraId="0C36208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00"/>
                                <w:sz w:val="15"/>
                                <w:szCs w:val="20"/>
                                <w:highlight w:val="white"/>
                                <w:lang w:val="en-GB"/>
                              </w:rPr>
                              <w:t>std_logic_1164</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1389F30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DigEng</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2E3DC25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easyprint</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1255592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00"/>
                                <w:sz w:val="15"/>
                                <w:szCs w:val="20"/>
                                <w:highlight w:val="white"/>
                                <w:lang w:val="en-GB"/>
                              </w:rPr>
                              <w:t>numeric_std</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6F4AD77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
                          <w:p w14:paraId="2538819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ENTITY</w:t>
                            </w:r>
                            <w:r w:rsidRPr="0074374F">
                              <w:rPr>
                                <w:rFonts w:ascii="Courier New" w:hAnsi="Courier New" w:cs="Courier New"/>
                                <w:color w:val="000000"/>
                                <w:sz w:val="15"/>
                                <w:szCs w:val="20"/>
                                <w:highlight w:val="white"/>
                                <w:lang w:val="en-GB"/>
                              </w:rPr>
                              <w:t xml:space="preserve"> DataPathB_TB </w:t>
                            </w:r>
                            <w:r w:rsidRPr="0074374F">
                              <w:rPr>
                                <w:rFonts w:ascii="Courier New" w:hAnsi="Courier New" w:cs="Courier New"/>
                                <w:b/>
                                <w:bCs/>
                                <w:color w:val="0000FF"/>
                                <w:sz w:val="15"/>
                                <w:szCs w:val="20"/>
                                <w:highlight w:val="white"/>
                                <w:lang w:val="en-GB"/>
                              </w:rPr>
                              <w:t>IS</w:t>
                            </w:r>
                          </w:p>
                          <w:p w14:paraId="03D1434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END</w:t>
                            </w:r>
                            <w:r w:rsidRPr="0074374F">
                              <w:rPr>
                                <w:rFonts w:ascii="Courier New" w:hAnsi="Courier New" w:cs="Courier New"/>
                                <w:color w:val="000000"/>
                                <w:sz w:val="15"/>
                                <w:szCs w:val="20"/>
                                <w:highlight w:val="white"/>
                                <w:lang w:val="en-GB"/>
                              </w:rPr>
                              <w:t xml:space="preserve"> DataPathB_TB</w:t>
                            </w:r>
                            <w:r w:rsidRPr="0074374F">
                              <w:rPr>
                                <w:rFonts w:ascii="Courier New" w:hAnsi="Courier New" w:cs="Courier New"/>
                                <w:b/>
                                <w:bCs/>
                                <w:color w:val="000080"/>
                                <w:sz w:val="15"/>
                                <w:szCs w:val="20"/>
                                <w:highlight w:val="white"/>
                                <w:lang w:val="en-GB"/>
                              </w:rPr>
                              <w:t>;</w:t>
                            </w:r>
                          </w:p>
                          <w:p w14:paraId="0E0E82B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
                          <w:p w14:paraId="5DBA49E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ARCHITECTURE</w:t>
                            </w:r>
                            <w:r w:rsidRPr="0074374F">
                              <w:rPr>
                                <w:rFonts w:ascii="Courier New" w:hAnsi="Courier New" w:cs="Courier New"/>
                                <w:color w:val="000000"/>
                                <w:sz w:val="15"/>
                                <w:szCs w:val="20"/>
                                <w:highlight w:val="white"/>
                                <w:lang w:val="en-GB"/>
                              </w:rPr>
                              <w:t xml:space="preserve"> behavior </w:t>
                            </w:r>
                            <w:r w:rsidRPr="0074374F">
                              <w:rPr>
                                <w:rFonts w:ascii="Courier New" w:hAnsi="Courier New" w:cs="Courier New"/>
                                <w:b/>
                                <w:bCs/>
                                <w:color w:val="0000FF"/>
                                <w:sz w:val="15"/>
                                <w:szCs w:val="20"/>
                                <w:highlight w:val="white"/>
                                <w:lang w:val="en-GB"/>
                              </w:rPr>
                              <w:t>OF</w:t>
                            </w:r>
                            <w:r w:rsidRPr="0074374F">
                              <w:rPr>
                                <w:rFonts w:ascii="Courier New" w:hAnsi="Courier New" w:cs="Courier New"/>
                                <w:color w:val="000000"/>
                                <w:sz w:val="15"/>
                                <w:szCs w:val="20"/>
                                <w:highlight w:val="white"/>
                                <w:lang w:val="en-GB"/>
                              </w:rPr>
                              <w:t xml:space="preserve"> DataPathB_TB </w:t>
                            </w:r>
                            <w:r w:rsidRPr="0074374F">
                              <w:rPr>
                                <w:rFonts w:ascii="Courier New" w:hAnsi="Courier New" w:cs="Courier New"/>
                                <w:b/>
                                <w:bCs/>
                                <w:color w:val="0000FF"/>
                                <w:sz w:val="15"/>
                                <w:szCs w:val="20"/>
                                <w:highlight w:val="white"/>
                                <w:lang w:val="en-GB"/>
                              </w:rPr>
                              <w:t>IS</w:t>
                            </w:r>
                            <w:r w:rsidRPr="0074374F">
                              <w:rPr>
                                <w:rFonts w:ascii="Courier New" w:hAnsi="Courier New" w:cs="Courier New"/>
                                <w:color w:val="000000"/>
                                <w:sz w:val="15"/>
                                <w:szCs w:val="20"/>
                                <w:highlight w:val="white"/>
                                <w:lang w:val="en-GB"/>
                              </w:rPr>
                              <w:t xml:space="preserve"> </w:t>
                            </w:r>
                          </w:p>
                          <w:p w14:paraId="4EB0FF9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749852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Constants</w:t>
                            </w:r>
                          </w:p>
                          <w:p w14:paraId="5A858EA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constant</w:t>
                            </w:r>
                            <w:proofErr w:type="gramEnd"/>
                            <w:r w:rsidRPr="0074374F">
                              <w:rPr>
                                <w:rFonts w:ascii="Courier New" w:hAnsi="Courier New" w:cs="Courier New"/>
                                <w:color w:val="000000"/>
                                <w:sz w:val="15"/>
                                <w:szCs w:val="20"/>
                                <w:highlight w:val="white"/>
                                <w:lang w:val="en-GB"/>
                              </w:rPr>
                              <w:t xml:space="preserve"> data_size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16</w:t>
                            </w:r>
                            <w:r w:rsidRPr="0074374F">
                              <w:rPr>
                                <w:rFonts w:ascii="Courier New" w:hAnsi="Courier New" w:cs="Courier New"/>
                                <w:b/>
                                <w:bCs/>
                                <w:color w:val="000080"/>
                                <w:sz w:val="15"/>
                                <w:szCs w:val="20"/>
                                <w:highlight w:val="white"/>
                                <w:lang w:val="en-GB"/>
                              </w:rPr>
                              <w:t>;</w:t>
                            </w:r>
                          </w:p>
                          <w:p w14:paraId="50BE1E6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constant</w:t>
                            </w:r>
                            <w:proofErr w:type="gramEnd"/>
                            <w:r w:rsidRPr="0074374F">
                              <w:rPr>
                                <w:rFonts w:ascii="Courier New" w:hAnsi="Courier New" w:cs="Courier New"/>
                                <w:color w:val="000000"/>
                                <w:sz w:val="15"/>
                                <w:szCs w:val="20"/>
                                <w:highlight w:val="white"/>
                                <w:lang w:val="en-GB"/>
                              </w:rPr>
                              <w:t xml:space="preserve"> num_registers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32</w:t>
                            </w:r>
                            <w:r w:rsidRPr="0074374F">
                              <w:rPr>
                                <w:rFonts w:ascii="Courier New" w:hAnsi="Courier New" w:cs="Courier New"/>
                                <w:b/>
                                <w:bCs/>
                                <w:color w:val="000080"/>
                                <w:sz w:val="15"/>
                                <w:szCs w:val="20"/>
                                <w:highlight w:val="white"/>
                                <w:lang w:val="en-GB"/>
                              </w:rPr>
                              <w:t>;</w:t>
                            </w:r>
                          </w:p>
                          <w:p w14:paraId="28A0C2F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A65238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xml:space="preserve">-- Component Declaration for the Unit </w:t>
                            </w:r>
                            <w:proofErr w:type="gramStart"/>
                            <w:r w:rsidRPr="0074374F">
                              <w:rPr>
                                <w:rFonts w:ascii="Courier New" w:hAnsi="Courier New" w:cs="Courier New"/>
                                <w:color w:val="008000"/>
                                <w:sz w:val="15"/>
                                <w:szCs w:val="20"/>
                                <w:highlight w:val="white"/>
                                <w:lang w:val="en-GB"/>
                              </w:rPr>
                              <w:t>Under</w:t>
                            </w:r>
                            <w:proofErr w:type="gramEnd"/>
                            <w:r w:rsidRPr="0074374F">
                              <w:rPr>
                                <w:rFonts w:ascii="Courier New" w:hAnsi="Courier New" w:cs="Courier New"/>
                                <w:color w:val="008000"/>
                                <w:sz w:val="15"/>
                                <w:szCs w:val="20"/>
                                <w:highlight w:val="white"/>
                                <w:lang w:val="en-GB"/>
                              </w:rPr>
                              <w:t xml:space="preserve"> Test (UUT)</w:t>
                            </w:r>
                          </w:p>
                          <w:p w14:paraId="5510ADA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COMPONENT</w:t>
                            </w:r>
                            <w:r w:rsidRPr="0074374F">
                              <w:rPr>
                                <w:rFonts w:ascii="Courier New" w:hAnsi="Courier New" w:cs="Courier New"/>
                                <w:color w:val="000000"/>
                                <w:sz w:val="15"/>
                                <w:szCs w:val="20"/>
                                <w:highlight w:val="white"/>
                                <w:lang w:val="en-GB"/>
                              </w:rPr>
                              <w:t xml:space="preserve"> DataPath_B</w:t>
                            </w:r>
                          </w:p>
                          <w:p w14:paraId="7BE402E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GENERIC</w:t>
                            </w:r>
                            <w:r w:rsidRPr="0074374F">
                              <w:rPr>
                                <w:rFonts w:ascii="Courier New" w:hAnsi="Courier New" w:cs="Courier New"/>
                                <w:b/>
                                <w:bCs/>
                                <w:color w:val="000080"/>
                                <w:sz w:val="15"/>
                                <w:szCs w:val="20"/>
                                <w:highlight w:val="white"/>
                                <w:lang w:val="en-GB"/>
                              </w:rPr>
                              <w:t>(</w:t>
                            </w:r>
                            <w:proofErr w:type="gramEnd"/>
                          </w:p>
                          <w:p w14:paraId="754FC96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data_</w:t>
                            </w:r>
                            <w:proofErr w:type="gramStart"/>
                            <w:r w:rsidRPr="0074374F">
                              <w:rPr>
                                <w:rFonts w:ascii="Courier New" w:hAnsi="Courier New" w:cs="Courier New"/>
                                <w:color w:val="000000"/>
                                <w:sz w:val="15"/>
                                <w:szCs w:val="20"/>
                                <w:highlight w:val="white"/>
                                <w:lang w:val="en-GB"/>
                              </w:rPr>
                              <w:t xml:space="preserve">size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r w:rsidRPr="0074374F">
                              <w:rPr>
                                <w:rFonts w:ascii="Courier New" w:hAnsi="Courier New" w:cs="Courier New"/>
                                <w:b/>
                                <w:bCs/>
                                <w:color w:val="000080"/>
                                <w:sz w:val="15"/>
                                <w:szCs w:val="20"/>
                                <w:highlight w:val="white"/>
                                <w:lang w:val="en-GB"/>
                              </w:rPr>
                              <w:t>;</w:t>
                            </w:r>
                          </w:p>
                          <w:p w14:paraId="10ED857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num_</w:t>
                            </w:r>
                            <w:proofErr w:type="gramStart"/>
                            <w:r w:rsidRPr="0074374F">
                              <w:rPr>
                                <w:rFonts w:ascii="Courier New" w:hAnsi="Courier New" w:cs="Courier New"/>
                                <w:color w:val="000000"/>
                                <w:sz w:val="15"/>
                                <w:szCs w:val="20"/>
                                <w:highlight w:val="white"/>
                                <w:lang w:val="en-GB"/>
                              </w:rPr>
                              <w:t xml:space="preserve">registers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p>
                          <w:p w14:paraId="0325665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4CD30D9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PORT</w:t>
                            </w:r>
                            <w:r w:rsidRPr="0074374F">
                              <w:rPr>
                                <w:rFonts w:ascii="Courier New" w:hAnsi="Courier New" w:cs="Courier New"/>
                                <w:b/>
                                <w:bCs/>
                                <w:color w:val="000080"/>
                                <w:sz w:val="15"/>
                                <w:szCs w:val="20"/>
                                <w:highlight w:val="white"/>
                                <w:lang w:val="en-GB"/>
                              </w:rPr>
                              <w:t>(</w:t>
                            </w:r>
                            <w:proofErr w:type="gramEnd"/>
                          </w:p>
                          <w:p w14:paraId="57BD1D5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R_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0D1C82E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R_</w:t>
                            </w:r>
                            <w:proofErr w:type="gramStart"/>
                            <w:r w:rsidRPr="0074374F">
                              <w:rPr>
                                <w:rFonts w:ascii="Courier New" w:hAnsi="Courier New" w:cs="Courier New"/>
                                <w:color w:val="000000"/>
                                <w:sz w:val="15"/>
                                <w:szCs w:val="20"/>
                                <w:highlight w:val="white"/>
                                <w:lang w:val="en-GB"/>
                              </w:rPr>
                              <w:t xml:space="preserve">B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9D5C28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W_</w:t>
                            </w:r>
                            <w:proofErr w:type="gramStart"/>
                            <w:r w:rsidRPr="0074374F">
                              <w:rPr>
                                <w:rFonts w:ascii="Courier New" w:hAnsi="Courier New" w:cs="Courier New"/>
                                <w:color w:val="000000"/>
                                <w:sz w:val="15"/>
                                <w:szCs w:val="20"/>
                                <w:highlight w:val="white"/>
                                <w:lang w:val="en-GB"/>
                              </w:rPr>
                              <w:t xml:space="preserve">EN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3893EE1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E219B4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clk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0A4FECF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IMM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374242E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AL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040C7D5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SH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6E31570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M_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5E3D0D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S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p>
                          <w:p w14:paraId="3FD00F0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color w:val="000000"/>
                                <w:sz w:val="15"/>
                                <w:szCs w:val="20"/>
                                <w:highlight w:val="white"/>
                                <w:lang w:val="en-GB"/>
                              </w:rPr>
                              <w:t xml:space="preserve">flags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2BDDD65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M_</w:t>
                            </w:r>
                            <w:proofErr w:type="gramStart"/>
                            <w:r w:rsidRPr="0074374F">
                              <w:rPr>
                                <w:rFonts w:ascii="Courier New" w:hAnsi="Courier New" w:cs="Courier New"/>
                                <w:color w:val="000000"/>
                                <w:sz w:val="15"/>
                                <w:szCs w:val="20"/>
                                <w:highlight w:val="white"/>
                                <w:lang w:val="en-GB"/>
                              </w:rPr>
                              <w:t xml:space="preserve">B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8757E8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M_</w:t>
                            </w:r>
                            <w:proofErr w:type="gramStart"/>
                            <w:r w:rsidRPr="0074374F">
                              <w:rPr>
                                <w:rFonts w:ascii="Courier New" w:hAnsi="Courier New" w:cs="Courier New"/>
                                <w:color w:val="000000"/>
                                <w:sz w:val="15"/>
                                <w:szCs w:val="20"/>
                                <w:highlight w:val="white"/>
                                <w:lang w:val="en-GB"/>
                              </w:rPr>
                              <w:t xml:space="preserve">DA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E85067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M_</w:t>
                            </w:r>
                            <w:proofErr w:type="gramStart"/>
                            <w:r w:rsidRPr="0074374F">
                              <w:rPr>
                                <w:rFonts w:ascii="Courier New" w:hAnsi="Courier New" w:cs="Courier New"/>
                                <w:color w:val="000000"/>
                                <w:sz w:val="15"/>
                                <w:szCs w:val="20"/>
                                <w:highlight w:val="white"/>
                                <w:lang w:val="en-GB"/>
                              </w:rPr>
                              <w:t xml:space="preserve">in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60551CC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3C3ED91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END</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COMPONENT</w:t>
                            </w:r>
                            <w:r w:rsidRPr="0074374F">
                              <w:rPr>
                                <w:rFonts w:ascii="Courier New" w:hAnsi="Courier New" w:cs="Courier New"/>
                                <w:b/>
                                <w:bCs/>
                                <w:color w:val="000080"/>
                                <w:sz w:val="15"/>
                                <w:szCs w:val="20"/>
                                <w:highlight w:val="white"/>
                                <w:lang w:val="en-GB"/>
                              </w:rPr>
                              <w:t>;</w:t>
                            </w:r>
                          </w:p>
                          <w:p w14:paraId="521A069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
                          <w:p w14:paraId="4B7AB4A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714B8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--Inputs</w:t>
                            </w:r>
                          </w:p>
                          <w:p w14:paraId="3E6C34B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R_A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583032A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R_B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4C149533" w14:textId="19C5EDD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W_EN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4CAC9F8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W_A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15706A91" w14:textId="6D8E68A3"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clk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14B4E776" w14:textId="32FE4543"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IMM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7B2068D7" w14:textId="4AF84CD6"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AL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2562EB2E" w14:textId="06B98D0E"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SH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5EE50CEA" w14:textId="3FD0580B"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M_A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142D589C" w14:textId="3AF62A38"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S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2AAD05DB" w14:textId="11171365"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M_in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4AC66A5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EA65E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--Outputs</w:t>
                            </w:r>
                          </w:p>
                          <w:p w14:paraId="1353D75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flags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277D8B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M_B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AC2280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M_DA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25870AF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OEN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48BD28F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
                          <w:p w14:paraId="1BDA114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Clock period definitions</w:t>
                            </w:r>
                          </w:p>
                          <w:p w14:paraId="17D6BB4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constant</w:t>
                            </w:r>
                            <w:proofErr w:type="gramEnd"/>
                            <w:r w:rsidRPr="0074374F">
                              <w:rPr>
                                <w:rFonts w:ascii="Courier New" w:hAnsi="Courier New" w:cs="Courier New"/>
                                <w:color w:val="000000"/>
                                <w:sz w:val="15"/>
                                <w:szCs w:val="20"/>
                                <w:highlight w:val="white"/>
                                <w:lang w:val="en-GB"/>
                              </w:rPr>
                              <w:t xml:space="preserve"> clk_period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time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10</w:t>
                            </w:r>
                            <w:r w:rsidRPr="0074374F">
                              <w:rPr>
                                <w:rFonts w:ascii="Courier New" w:hAnsi="Courier New" w:cs="Courier New"/>
                                <w:color w:val="000000"/>
                                <w:sz w:val="15"/>
                                <w:szCs w:val="20"/>
                                <w:highlight w:val="white"/>
                                <w:lang w:val="en-GB"/>
                              </w:rPr>
                              <w:t xml:space="preserve"> ns</w:t>
                            </w:r>
                            <w:r w:rsidRPr="0074374F">
                              <w:rPr>
                                <w:rFonts w:ascii="Courier New" w:hAnsi="Courier New" w:cs="Courier New"/>
                                <w:b/>
                                <w:bCs/>
                                <w:color w:val="000080"/>
                                <w:sz w:val="15"/>
                                <w:szCs w:val="20"/>
                                <w:highlight w:val="white"/>
                                <w:lang w:val="en-GB"/>
                              </w:rPr>
                              <w:t>;</w:t>
                            </w:r>
                          </w:p>
                          <w:p w14:paraId="23DC23E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constant</w:t>
                            </w:r>
                            <w:proofErr w:type="gramEnd"/>
                            <w:r w:rsidRPr="0074374F">
                              <w:rPr>
                                <w:rFonts w:ascii="Courier New" w:hAnsi="Courier New" w:cs="Courier New"/>
                                <w:color w:val="000000"/>
                                <w:sz w:val="15"/>
                                <w:szCs w:val="20"/>
                                <w:highlight w:val="white"/>
                                <w:lang w:val="en-GB"/>
                              </w:rPr>
                              <w:t xml:space="preserve"> wait_time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time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clk_period</w:t>
                            </w:r>
                            <w:r w:rsidRPr="0074374F">
                              <w:rPr>
                                <w:rFonts w:ascii="Courier New" w:hAnsi="Courier New" w:cs="Courier New"/>
                                <w:b/>
                                <w:bCs/>
                                <w:color w:val="000080"/>
                                <w:sz w:val="15"/>
                                <w:szCs w:val="20"/>
                                <w:highlight w:val="white"/>
                                <w:lang w:val="en-GB"/>
                              </w:rPr>
                              <w:t>;</w:t>
                            </w:r>
                          </w:p>
                          <w:p w14:paraId="4F5A583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7F632A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Test data for self checking test bench</w:t>
                            </w:r>
                          </w:p>
                          <w:p w14:paraId="1B013AB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type</w:t>
                            </w:r>
                            <w:proofErr w:type="gramEnd"/>
                            <w:r w:rsidRPr="0074374F">
                              <w:rPr>
                                <w:rFonts w:ascii="Courier New" w:hAnsi="Courier New" w:cs="Courier New"/>
                                <w:color w:val="000000"/>
                                <w:sz w:val="15"/>
                                <w:szCs w:val="20"/>
                                <w:highlight w:val="white"/>
                                <w:lang w:val="en-GB"/>
                              </w:rPr>
                              <w:t xml:space="preserve"> TEST_VECTOR </w:t>
                            </w:r>
                            <w:r w:rsidRPr="0074374F">
                              <w:rPr>
                                <w:rFonts w:ascii="Courier New" w:hAnsi="Courier New" w:cs="Courier New"/>
                                <w:b/>
                                <w:bCs/>
                                <w:color w:val="0000FF"/>
                                <w:sz w:val="15"/>
                                <w:szCs w:val="20"/>
                                <w:highlight w:val="white"/>
                                <w:lang w:val="en-GB"/>
                              </w:rPr>
                              <w:t>is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RECORD</w:t>
                            </w:r>
                          </w:p>
                          <w:p w14:paraId="1936F58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W_</w:t>
                            </w:r>
                            <w:proofErr w:type="gramStart"/>
                            <w:r w:rsidRPr="0074374F">
                              <w:rPr>
                                <w:rFonts w:ascii="Courier New" w:hAnsi="Courier New" w:cs="Courier New"/>
                                <w:color w:val="000000"/>
                                <w:sz w:val="15"/>
                                <w:szCs w:val="20"/>
                                <w:highlight w:val="white"/>
                                <w:lang w:val="en-GB"/>
                              </w:rPr>
                              <w:t xml:space="preserve">EN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6C75C42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AL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CF23DD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R_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43C4EA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R_</w:t>
                            </w:r>
                            <w:proofErr w:type="gramStart"/>
                            <w:r w:rsidRPr="0074374F">
                              <w:rPr>
                                <w:rFonts w:ascii="Courier New" w:hAnsi="Courier New" w:cs="Courier New"/>
                                <w:color w:val="000000"/>
                                <w:sz w:val="15"/>
                                <w:szCs w:val="20"/>
                                <w:highlight w:val="white"/>
                                <w:lang w:val="en-GB"/>
                              </w:rPr>
                              <w:t xml:space="preserve">B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8A34BB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3B9D8C7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IMM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2622A64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SH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p>
                          <w:p w14:paraId="1A51744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1E62E5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S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p>
                          <w:p w14:paraId="368BBC8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w:t>
                            </w:r>
                            <w:proofErr w:type="gramStart"/>
                            <w:r w:rsidRPr="0074374F">
                              <w:rPr>
                                <w:rFonts w:ascii="Courier New" w:hAnsi="Courier New" w:cs="Courier New"/>
                                <w:color w:val="000000"/>
                                <w:sz w:val="15"/>
                                <w:szCs w:val="20"/>
                                <w:highlight w:val="white"/>
                                <w:lang w:val="en-GB"/>
                              </w:rPr>
                              <w:t xml:space="preserve">in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29CD795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
                          <w:p w14:paraId="4AB4CBB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flags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4F7B51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w:t>
                            </w:r>
                            <w:proofErr w:type="gramStart"/>
                            <w:r w:rsidRPr="0074374F">
                              <w:rPr>
                                <w:rFonts w:ascii="Courier New" w:hAnsi="Courier New" w:cs="Courier New"/>
                                <w:color w:val="000000"/>
                                <w:sz w:val="15"/>
                                <w:szCs w:val="20"/>
                                <w:highlight w:val="white"/>
                                <w:lang w:val="en-GB"/>
                              </w:rPr>
                              <w:t xml:space="preserve">B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DEA56F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w:t>
                            </w:r>
                            <w:proofErr w:type="gramStart"/>
                            <w:r w:rsidRPr="0074374F">
                              <w:rPr>
                                <w:rFonts w:ascii="Courier New" w:hAnsi="Courier New" w:cs="Courier New"/>
                                <w:color w:val="000000"/>
                                <w:sz w:val="15"/>
                                <w:szCs w:val="20"/>
                                <w:highlight w:val="white"/>
                                <w:lang w:val="en-GB"/>
                              </w:rPr>
                              <w:t xml:space="preserve">DA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2217435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
                          <w:p w14:paraId="717FDD3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OEN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5155603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end</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RECORD</w:t>
                            </w:r>
                            <w:r w:rsidRPr="0074374F">
                              <w:rPr>
                                <w:rFonts w:ascii="Courier New" w:hAnsi="Courier New" w:cs="Courier New"/>
                                <w:b/>
                                <w:bCs/>
                                <w:color w:val="000080"/>
                                <w:sz w:val="15"/>
                                <w:szCs w:val="20"/>
                                <w:highlight w:val="white"/>
                                <w:lang w:val="en-GB"/>
                              </w:rPr>
                              <w:t>;</w:t>
                            </w:r>
                          </w:p>
                          <w:p w14:paraId="5358050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72C6A7F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type</w:t>
                            </w:r>
                            <w:proofErr w:type="gramEnd"/>
                            <w:r w:rsidRPr="0074374F">
                              <w:rPr>
                                <w:rFonts w:ascii="Courier New" w:hAnsi="Courier New" w:cs="Courier New"/>
                                <w:color w:val="000000"/>
                                <w:sz w:val="15"/>
                                <w:szCs w:val="20"/>
                                <w:highlight w:val="white"/>
                                <w:lang w:val="en-GB"/>
                              </w:rPr>
                              <w:t xml:space="preserve"> TEST_VECTOR_ARRAY </w:t>
                            </w:r>
                            <w:r w:rsidRPr="0074374F">
                              <w:rPr>
                                <w:rFonts w:ascii="Courier New" w:hAnsi="Courier New" w:cs="Courier New"/>
                                <w:b/>
                                <w:bCs/>
                                <w:color w:val="0000FF"/>
                                <w:sz w:val="15"/>
                                <w:szCs w:val="20"/>
                                <w:highlight w:val="white"/>
                                <w:lang w:val="en-GB"/>
                              </w:rPr>
                              <w:t>is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ARRAY</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RANGE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&lt;&gt;)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of</w:t>
                            </w:r>
                            <w:r w:rsidRPr="0074374F">
                              <w:rPr>
                                <w:rFonts w:ascii="Courier New" w:hAnsi="Courier New" w:cs="Courier New"/>
                                <w:color w:val="000000"/>
                                <w:sz w:val="15"/>
                                <w:szCs w:val="20"/>
                                <w:highlight w:val="white"/>
                                <w:lang w:val="en-GB"/>
                              </w:rPr>
                              <w:t xml:space="preserve"> TEST_VECTOR</w:t>
                            </w:r>
                            <w:r w:rsidRPr="0074374F">
                              <w:rPr>
                                <w:rFonts w:ascii="Courier New" w:hAnsi="Courier New" w:cs="Courier New"/>
                                <w:b/>
                                <w:bCs/>
                                <w:color w:val="000080"/>
                                <w:sz w:val="15"/>
                                <w:szCs w:val="20"/>
                                <w:highlight w:val="white"/>
                                <w:lang w:val="en-GB"/>
                              </w:rPr>
                              <w:t>;</w:t>
                            </w:r>
                          </w:p>
                          <w:p w14:paraId="4A26FD0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54C511D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constant</w:t>
                            </w:r>
                            <w:proofErr w:type="gramEnd"/>
                            <w:r w:rsidRPr="0074374F">
                              <w:rPr>
                                <w:rFonts w:ascii="Courier New" w:hAnsi="Courier New" w:cs="Courier New"/>
                                <w:color w:val="000000"/>
                                <w:sz w:val="15"/>
                                <w:szCs w:val="20"/>
                                <w:highlight w:val="white"/>
                                <w:lang w:val="en-GB"/>
                              </w:rPr>
                              <w:t xml:space="preserve"> test_vectors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TEST_VECTOR_ARRAY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p>
                          <w:p w14:paraId="27493B7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--W_EN,</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AL,</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R_A,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R_B,</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W_A,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IMM,</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SH,</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S,</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M_in,</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flags,</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M_B,</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M_DA,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OEN</w:t>
                            </w:r>
                            <w:r w:rsidRPr="0074374F">
                              <w:rPr>
                                <w:rFonts w:ascii="Courier New" w:hAnsi="Courier New" w:cs="Courier New"/>
                                <w:color w:val="008000"/>
                                <w:sz w:val="15"/>
                                <w:szCs w:val="20"/>
                                <w:highlight w:val="white"/>
                                <w:lang w:val="en-GB"/>
                              </w:rPr>
                              <w:tab/>
                            </w:r>
                          </w:p>
                          <w:p w14:paraId="3F7B3B7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"01010110"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75A4378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"0005"</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37F2982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"1100"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70C3B18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"0005"</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"0008"</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1E7DC1E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"00101"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"1f1f"</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"CCCC"</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"1f1f"</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5984E0E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40699CA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0"/>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2C1E8" id="Text Box 19" o:spid="_x0000_s1033" type="#_x0000_t202" style="position:absolute;margin-left:-27.75pt;margin-top:13pt;width:594.2pt;height:458.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" filled="f" strokecolor="black [3213]" strokeweight=".25pt">
                <v:textbox>
                  <w:txbxContent>
                    <w:p w14:paraId="3F3C6D3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LIBRARY</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p>
                    <w:p w14:paraId="0C36208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00"/>
                          <w:sz w:val="15"/>
                          <w:szCs w:val="20"/>
                          <w:highlight w:val="white"/>
                          <w:lang w:val="en-GB"/>
                        </w:rPr>
                        <w:t>std_logic_1164</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1389F30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DigEng</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2E3DC25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work</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easyprint</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1255592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USE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00"/>
                          <w:sz w:val="15"/>
                          <w:szCs w:val="20"/>
                          <w:highlight w:val="white"/>
                          <w:lang w:val="en-GB"/>
                        </w:rPr>
                        <w:t>ieee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00"/>
                          <w:sz w:val="15"/>
                          <w:szCs w:val="20"/>
                          <w:highlight w:val="white"/>
                          <w:lang w:val="en-GB"/>
                        </w:rPr>
                        <w:t>numeric_std</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ALL</w:t>
                      </w:r>
                      <w:r w:rsidRPr="0074374F">
                        <w:rPr>
                          <w:rFonts w:ascii="Courier New" w:hAnsi="Courier New" w:cs="Courier New"/>
                          <w:b/>
                          <w:bCs/>
                          <w:color w:val="000080"/>
                          <w:sz w:val="15"/>
                          <w:szCs w:val="20"/>
                          <w:highlight w:val="white"/>
                          <w:lang w:val="en-GB"/>
                        </w:rPr>
                        <w:t>;</w:t>
                      </w:r>
                    </w:p>
                    <w:p w14:paraId="6F4AD77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
                    <w:p w14:paraId="2538819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ENTITY</w:t>
                      </w:r>
                      <w:r w:rsidRPr="0074374F">
                        <w:rPr>
                          <w:rFonts w:ascii="Courier New" w:hAnsi="Courier New" w:cs="Courier New"/>
                          <w:color w:val="000000"/>
                          <w:sz w:val="15"/>
                          <w:szCs w:val="20"/>
                          <w:highlight w:val="white"/>
                          <w:lang w:val="en-GB"/>
                        </w:rPr>
                        <w:t xml:space="preserve"> DataPathB_TB </w:t>
                      </w:r>
                      <w:r w:rsidRPr="0074374F">
                        <w:rPr>
                          <w:rFonts w:ascii="Courier New" w:hAnsi="Courier New" w:cs="Courier New"/>
                          <w:b/>
                          <w:bCs/>
                          <w:color w:val="0000FF"/>
                          <w:sz w:val="15"/>
                          <w:szCs w:val="20"/>
                          <w:highlight w:val="white"/>
                          <w:lang w:val="en-GB"/>
                        </w:rPr>
                        <w:t>IS</w:t>
                      </w:r>
                    </w:p>
                    <w:p w14:paraId="03D1434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END</w:t>
                      </w:r>
                      <w:r w:rsidRPr="0074374F">
                        <w:rPr>
                          <w:rFonts w:ascii="Courier New" w:hAnsi="Courier New" w:cs="Courier New"/>
                          <w:color w:val="000000"/>
                          <w:sz w:val="15"/>
                          <w:szCs w:val="20"/>
                          <w:highlight w:val="white"/>
                          <w:lang w:val="en-GB"/>
                        </w:rPr>
                        <w:t xml:space="preserve"> DataPathB_TB</w:t>
                      </w:r>
                      <w:r w:rsidRPr="0074374F">
                        <w:rPr>
                          <w:rFonts w:ascii="Courier New" w:hAnsi="Courier New" w:cs="Courier New"/>
                          <w:b/>
                          <w:bCs/>
                          <w:color w:val="000080"/>
                          <w:sz w:val="15"/>
                          <w:szCs w:val="20"/>
                          <w:highlight w:val="white"/>
                          <w:lang w:val="en-GB"/>
                        </w:rPr>
                        <w:t>;</w:t>
                      </w:r>
                    </w:p>
                    <w:p w14:paraId="0E0E82B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
                    <w:p w14:paraId="5DBA49E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b/>
                          <w:bCs/>
                          <w:color w:val="0000FF"/>
                          <w:sz w:val="15"/>
                          <w:szCs w:val="20"/>
                          <w:highlight w:val="white"/>
                          <w:lang w:val="en-GB"/>
                        </w:rPr>
                        <w:t>ARCHITECTURE</w:t>
                      </w:r>
                      <w:r w:rsidRPr="0074374F">
                        <w:rPr>
                          <w:rFonts w:ascii="Courier New" w:hAnsi="Courier New" w:cs="Courier New"/>
                          <w:color w:val="000000"/>
                          <w:sz w:val="15"/>
                          <w:szCs w:val="20"/>
                          <w:highlight w:val="white"/>
                          <w:lang w:val="en-GB"/>
                        </w:rPr>
                        <w:t xml:space="preserve"> behavior </w:t>
                      </w:r>
                      <w:r w:rsidRPr="0074374F">
                        <w:rPr>
                          <w:rFonts w:ascii="Courier New" w:hAnsi="Courier New" w:cs="Courier New"/>
                          <w:b/>
                          <w:bCs/>
                          <w:color w:val="0000FF"/>
                          <w:sz w:val="15"/>
                          <w:szCs w:val="20"/>
                          <w:highlight w:val="white"/>
                          <w:lang w:val="en-GB"/>
                        </w:rPr>
                        <w:t>OF</w:t>
                      </w:r>
                      <w:r w:rsidRPr="0074374F">
                        <w:rPr>
                          <w:rFonts w:ascii="Courier New" w:hAnsi="Courier New" w:cs="Courier New"/>
                          <w:color w:val="000000"/>
                          <w:sz w:val="15"/>
                          <w:szCs w:val="20"/>
                          <w:highlight w:val="white"/>
                          <w:lang w:val="en-GB"/>
                        </w:rPr>
                        <w:t xml:space="preserve"> DataPathB_TB </w:t>
                      </w:r>
                      <w:r w:rsidRPr="0074374F">
                        <w:rPr>
                          <w:rFonts w:ascii="Courier New" w:hAnsi="Courier New" w:cs="Courier New"/>
                          <w:b/>
                          <w:bCs/>
                          <w:color w:val="0000FF"/>
                          <w:sz w:val="15"/>
                          <w:szCs w:val="20"/>
                          <w:highlight w:val="white"/>
                          <w:lang w:val="en-GB"/>
                        </w:rPr>
                        <w:t>IS</w:t>
                      </w:r>
                      <w:r w:rsidRPr="0074374F">
                        <w:rPr>
                          <w:rFonts w:ascii="Courier New" w:hAnsi="Courier New" w:cs="Courier New"/>
                          <w:color w:val="000000"/>
                          <w:sz w:val="15"/>
                          <w:szCs w:val="20"/>
                          <w:highlight w:val="white"/>
                          <w:lang w:val="en-GB"/>
                        </w:rPr>
                        <w:t xml:space="preserve"> </w:t>
                      </w:r>
                    </w:p>
                    <w:p w14:paraId="4EB0FF9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749852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Constants</w:t>
                      </w:r>
                    </w:p>
                    <w:p w14:paraId="5A858EA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constant</w:t>
                      </w:r>
                      <w:r w:rsidRPr="0074374F">
                        <w:rPr>
                          <w:rFonts w:ascii="Courier New" w:hAnsi="Courier New" w:cs="Courier New"/>
                          <w:color w:val="000000"/>
                          <w:sz w:val="15"/>
                          <w:szCs w:val="20"/>
                          <w:highlight w:val="white"/>
                          <w:lang w:val="en-GB"/>
                        </w:rPr>
                        <w:t xml:space="preserve"> data_size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16</w:t>
                      </w:r>
                      <w:r w:rsidRPr="0074374F">
                        <w:rPr>
                          <w:rFonts w:ascii="Courier New" w:hAnsi="Courier New" w:cs="Courier New"/>
                          <w:b/>
                          <w:bCs/>
                          <w:color w:val="000080"/>
                          <w:sz w:val="15"/>
                          <w:szCs w:val="20"/>
                          <w:highlight w:val="white"/>
                          <w:lang w:val="en-GB"/>
                        </w:rPr>
                        <w:t>;</w:t>
                      </w:r>
                    </w:p>
                    <w:p w14:paraId="50BE1E6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constant</w:t>
                      </w:r>
                      <w:r w:rsidRPr="0074374F">
                        <w:rPr>
                          <w:rFonts w:ascii="Courier New" w:hAnsi="Courier New" w:cs="Courier New"/>
                          <w:color w:val="000000"/>
                          <w:sz w:val="15"/>
                          <w:szCs w:val="20"/>
                          <w:highlight w:val="white"/>
                          <w:lang w:val="en-GB"/>
                        </w:rPr>
                        <w:t xml:space="preserve"> num_registers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32</w:t>
                      </w:r>
                      <w:r w:rsidRPr="0074374F">
                        <w:rPr>
                          <w:rFonts w:ascii="Courier New" w:hAnsi="Courier New" w:cs="Courier New"/>
                          <w:b/>
                          <w:bCs/>
                          <w:color w:val="000080"/>
                          <w:sz w:val="15"/>
                          <w:szCs w:val="20"/>
                          <w:highlight w:val="white"/>
                          <w:lang w:val="en-GB"/>
                        </w:rPr>
                        <w:t>;</w:t>
                      </w:r>
                    </w:p>
                    <w:p w14:paraId="28A0C2F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A65238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Component Declaration for the Unit Under Test (UUT)</w:t>
                      </w:r>
                    </w:p>
                    <w:p w14:paraId="5510ADA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COMPONENT</w:t>
                      </w:r>
                      <w:r w:rsidRPr="0074374F">
                        <w:rPr>
                          <w:rFonts w:ascii="Courier New" w:hAnsi="Courier New" w:cs="Courier New"/>
                          <w:color w:val="000000"/>
                          <w:sz w:val="15"/>
                          <w:szCs w:val="20"/>
                          <w:highlight w:val="white"/>
                          <w:lang w:val="en-GB"/>
                        </w:rPr>
                        <w:t xml:space="preserve"> DataPath_B</w:t>
                      </w:r>
                    </w:p>
                    <w:p w14:paraId="7BE402E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GENERIC</w:t>
                      </w:r>
                      <w:r w:rsidRPr="0074374F">
                        <w:rPr>
                          <w:rFonts w:ascii="Courier New" w:hAnsi="Courier New" w:cs="Courier New"/>
                          <w:b/>
                          <w:bCs/>
                          <w:color w:val="000080"/>
                          <w:sz w:val="15"/>
                          <w:szCs w:val="20"/>
                          <w:highlight w:val="white"/>
                          <w:lang w:val="en-GB"/>
                        </w:rPr>
                        <w:t>(</w:t>
                      </w:r>
                    </w:p>
                    <w:p w14:paraId="754FC96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data_size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r w:rsidRPr="0074374F">
                        <w:rPr>
                          <w:rFonts w:ascii="Courier New" w:hAnsi="Courier New" w:cs="Courier New"/>
                          <w:b/>
                          <w:bCs/>
                          <w:color w:val="000080"/>
                          <w:sz w:val="15"/>
                          <w:szCs w:val="20"/>
                          <w:highlight w:val="white"/>
                          <w:lang w:val="en-GB"/>
                        </w:rPr>
                        <w:t>;</w:t>
                      </w:r>
                    </w:p>
                    <w:p w14:paraId="10ED857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num_registers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natural</w:t>
                      </w:r>
                    </w:p>
                    <w:p w14:paraId="0325665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4CD30D9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PORT</w:t>
                      </w:r>
                      <w:r w:rsidRPr="0074374F">
                        <w:rPr>
                          <w:rFonts w:ascii="Courier New" w:hAnsi="Courier New" w:cs="Courier New"/>
                          <w:b/>
                          <w:bCs/>
                          <w:color w:val="000080"/>
                          <w:sz w:val="15"/>
                          <w:szCs w:val="20"/>
                          <w:highlight w:val="white"/>
                          <w:lang w:val="en-GB"/>
                        </w:rPr>
                        <w:t>(</w:t>
                      </w:r>
                    </w:p>
                    <w:p w14:paraId="57BD1D5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0D1C82E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R_B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9D5C28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W_EN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3893EE1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W_A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E219B4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clk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0A4FECF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IMM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374242E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AL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040C7D5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SH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6E31570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M_A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5E3D0D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p>
                    <w:p w14:paraId="3FD00F0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flags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2BDDD65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M_B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8757E8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M_DA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OUT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E85067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M_in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IN</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60551CC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3C3ED91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END</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COMPONENT</w:t>
                      </w:r>
                      <w:r w:rsidRPr="0074374F">
                        <w:rPr>
                          <w:rFonts w:ascii="Courier New" w:hAnsi="Courier New" w:cs="Courier New"/>
                          <w:b/>
                          <w:bCs/>
                          <w:color w:val="000080"/>
                          <w:sz w:val="15"/>
                          <w:szCs w:val="20"/>
                          <w:highlight w:val="white"/>
                          <w:lang w:val="en-GB"/>
                        </w:rPr>
                        <w:t>;</w:t>
                      </w:r>
                    </w:p>
                    <w:p w14:paraId="521A069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
                    <w:p w14:paraId="4B7AB4A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714B8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--Inputs</w:t>
                      </w:r>
                    </w:p>
                    <w:p w14:paraId="3E6C34B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R_A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583032A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R_B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4C149533" w14:textId="19C5EDD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W_EN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4CAC9F8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W_A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15706A91" w14:textId="6D8E68A3"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clk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14B4E776" w14:textId="32FE4543"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IMM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7B2068D7" w14:textId="4AF84CD6"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AL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2562EB2E" w14:textId="06B98D0E"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SH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5EE50CEA" w14:textId="3FD0580B"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M_A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142D589C" w14:textId="3AF62A38"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S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2AAD05DB" w14:textId="11171365"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M_in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b/>
                          <w:bCs/>
                          <w:color w:val="0000FF"/>
                          <w:sz w:val="15"/>
                          <w:szCs w:val="20"/>
                          <w:highlight w:val="white"/>
                          <w:lang w:val="en-GB"/>
                        </w:rPr>
                        <w:t>others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4AC66A5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EA65E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--Outputs</w:t>
                      </w:r>
                    </w:p>
                    <w:p w14:paraId="1353D75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flags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277D8B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M_B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AC2280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M_DA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25870AF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OEN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48BD28F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
                    <w:p w14:paraId="1BDA114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Clock period definitions</w:t>
                      </w:r>
                    </w:p>
                    <w:p w14:paraId="17D6BB4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constant</w:t>
                      </w:r>
                      <w:r w:rsidRPr="0074374F">
                        <w:rPr>
                          <w:rFonts w:ascii="Courier New" w:hAnsi="Courier New" w:cs="Courier New"/>
                          <w:color w:val="000000"/>
                          <w:sz w:val="15"/>
                          <w:szCs w:val="20"/>
                          <w:highlight w:val="white"/>
                          <w:lang w:val="en-GB"/>
                        </w:rPr>
                        <w:t xml:space="preserve"> clk_period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time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10</w:t>
                      </w:r>
                      <w:r w:rsidRPr="0074374F">
                        <w:rPr>
                          <w:rFonts w:ascii="Courier New" w:hAnsi="Courier New" w:cs="Courier New"/>
                          <w:color w:val="000000"/>
                          <w:sz w:val="15"/>
                          <w:szCs w:val="20"/>
                          <w:highlight w:val="white"/>
                          <w:lang w:val="en-GB"/>
                        </w:rPr>
                        <w:t xml:space="preserve"> ns</w:t>
                      </w:r>
                      <w:r w:rsidRPr="0074374F">
                        <w:rPr>
                          <w:rFonts w:ascii="Courier New" w:hAnsi="Courier New" w:cs="Courier New"/>
                          <w:b/>
                          <w:bCs/>
                          <w:color w:val="000080"/>
                          <w:sz w:val="15"/>
                          <w:szCs w:val="20"/>
                          <w:highlight w:val="white"/>
                          <w:lang w:val="en-GB"/>
                        </w:rPr>
                        <w:t>;</w:t>
                      </w:r>
                    </w:p>
                    <w:p w14:paraId="23DC23E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constant</w:t>
                      </w:r>
                      <w:r w:rsidRPr="0074374F">
                        <w:rPr>
                          <w:rFonts w:ascii="Courier New" w:hAnsi="Courier New" w:cs="Courier New"/>
                          <w:color w:val="000000"/>
                          <w:sz w:val="15"/>
                          <w:szCs w:val="20"/>
                          <w:highlight w:val="white"/>
                          <w:lang w:val="en-GB"/>
                        </w:rPr>
                        <w:t xml:space="preserve"> wait_time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time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clk_period</w:t>
                      </w:r>
                      <w:r w:rsidRPr="0074374F">
                        <w:rPr>
                          <w:rFonts w:ascii="Courier New" w:hAnsi="Courier New" w:cs="Courier New"/>
                          <w:b/>
                          <w:bCs/>
                          <w:color w:val="000080"/>
                          <w:sz w:val="15"/>
                          <w:szCs w:val="20"/>
                          <w:highlight w:val="white"/>
                          <w:lang w:val="en-GB"/>
                        </w:rPr>
                        <w:t>;</w:t>
                      </w:r>
                    </w:p>
                    <w:p w14:paraId="4F5A583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7F632A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Test data for self checking test bench</w:t>
                      </w:r>
                    </w:p>
                    <w:p w14:paraId="1B013AB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type</w:t>
                      </w:r>
                      <w:r w:rsidRPr="0074374F">
                        <w:rPr>
                          <w:rFonts w:ascii="Courier New" w:hAnsi="Courier New" w:cs="Courier New"/>
                          <w:color w:val="000000"/>
                          <w:sz w:val="15"/>
                          <w:szCs w:val="20"/>
                          <w:highlight w:val="white"/>
                          <w:lang w:val="en-GB"/>
                        </w:rPr>
                        <w:t xml:space="preserve"> TEST_VECTOR </w:t>
                      </w:r>
                      <w:r w:rsidRPr="0074374F">
                        <w:rPr>
                          <w:rFonts w:ascii="Courier New" w:hAnsi="Courier New" w:cs="Courier New"/>
                          <w:b/>
                          <w:bCs/>
                          <w:color w:val="0000FF"/>
                          <w:sz w:val="15"/>
                          <w:szCs w:val="20"/>
                          <w:highlight w:val="white"/>
                          <w:lang w:val="en-GB"/>
                        </w:rPr>
                        <w:t>is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RECORD</w:t>
                      </w:r>
                    </w:p>
                    <w:p w14:paraId="1936F58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W_EN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6C75C42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AL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CF23DD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R_A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43C4EA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R_B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8A34BB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3B9D8C7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IMM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2622A64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SH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p>
                    <w:p w14:paraId="1A51744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1E62E5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p>
                    <w:p w14:paraId="368BBC8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M_in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29CD795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
                    <w:p w14:paraId="4AB4CBB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flags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4F7B51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M_B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DEA56F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M_DA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2217435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
                    <w:p w14:paraId="717FDD3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OEN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5155603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end</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RECORD</w:t>
                      </w:r>
                      <w:r w:rsidRPr="0074374F">
                        <w:rPr>
                          <w:rFonts w:ascii="Courier New" w:hAnsi="Courier New" w:cs="Courier New"/>
                          <w:b/>
                          <w:bCs/>
                          <w:color w:val="000080"/>
                          <w:sz w:val="15"/>
                          <w:szCs w:val="20"/>
                          <w:highlight w:val="white"/>
                          <w:lang w:val="en-GB"/>
                        </w:rPr>
                        <w:t>;</w:t>
                      </w:r>
                    </w:p>
                    <w:p w14:paraId="5358050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72C6A7F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type</w:t>
                      </w:r>
                      <w:r w:rsidRPr="0074374F">
                        <w:rPr>
                          <w:rFonts w:ascii="Courier New" w:hAnsi="Courier New" w:cs="Courier New"/>
                          <w:color w:val="000000"/>
                          <w:sz w:val="15"/>
                          <w:szCs w:val="20"/>
                          <w:highlight w:val="white"/>
                          <w:lang w:val="en-GB"/>
                        </w:rPr>
                        <w:t xml:space="preserve"> TEST_VECTOR_ARRAY </w:t>
                      </w:r>
                      <w:r w:rsidRPr="0074374F">
                        <w:rPr>
                          <w:rFonts w:ascii="Courier New" w:hAnsi="Courier New" w:cs="Courier New"/>
                          <w:b/>
                          <w:bCs/>
                          <w:color w:val="0000FF"/>
                          <w:sz w:val="15"/>
                          <w:szCs w:val="20"/>
                          <w:highlight w:val="white"/>
                          <w:lang w:val="en-GB"/>
                        </w:rPr>
                        <w:t>is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ARRAY</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RANGE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&lt;&gt;)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of</w:t>
                      </w:r>
                      <w:r w:rsidRPr="0074374F">
                        <w:rPr>
                          <w:rFonts w:ascii="Courier New" w:hAnsi="Courier New" w:cs="Courier New"/>
                          <w:color w:val="000000"/>
                          <w:sz w:val="15"/>
                          <w:szCs w:val="20"/>
                          <w:highlight w:val="white"/>
                          <w:lang w:val="en-GB"/>
                        </w:rPr>
                        <w:t xml:space="preserve"> TEST_VECTOR</w:t>
                      </w:r>
                      <w:r w:rsidRPr="0074374F">
                        <w:rPr>
                          <w:rFonts w:ascii="Courier New" w:hAnsi="Courier New" w:cs="Courier New"/>
                          <w:b/>
                          <w:bCs/>
                          <w:color w:val="000080"/>
                          <w:sz w:val="15"/>
                          <w:szCs w:val="20"/>
                          <w:highlight w:val="white"/>
                          <w:lang w:val="en-GB"/>
                        </w:rPr>
                        <w:t>;</w:t>
                      </w:r>
                    </w:p>
                    <w:p w14:paraId="4A26FD0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54C511D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constant</w:t>
                      </w:r>
                      <w:r w:rsidRPr="0074374F">
                        <w:rPr>
                          <w:rFonts w:ascii="Courier New" w:hAnsi="Courier New" w:cs="Courier New"/>
                          <w:color w:val="000000"/>
                          <w:sz w:val="15"/>
                          <w:szCs w:val="20"/>
                          <w:highlight w:val="white"/>
                          <w:lang w:val="en-GB"/>
                        </w:rPr>
                        <w:t xml:space="preserve"> test_vectors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TEST_VECTOR_ARRAY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p>
                    <w:p w14:paraId="27493B7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--W_EN,</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AL,</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R_A,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R_B,</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W_A,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IMM,</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SH,</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S,</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M_in,</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flags,</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M_B,</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M_DA,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OEN</w:t>
                      </w:r>
                      <w:r w:rsidRPr="0074374F">
                        <w:rPr>
                          <w:rFonts w:ascii="Courier New" w:hAnsi="Courier New" w:cs="Courier New"/>
                          <w:color w:val="008000"/>
                          <w:sz w:val="15"/>
                          <w:szCs w:val="20"/>
                          <w:highlight w:val="white"/>
                          <w:lang w:val="en-GB"/>
                        </w:rPr>
                        <w:tab/>
                      </w:r>
                    </w:p>
                    <w:p w14:paraId="3F7B3B7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"01010110"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75A4378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"0005"</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37F2982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"1100"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70C3B18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"0005"</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"0008"</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1E7DC1E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"00101"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"1f1f"</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"CCCC"</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"1f1f"</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5984E0E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40699CA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0"/>
                          <w:szCs w:val="20"/>
                          <w:highlight w:val="white"/>
                          <w:lang w:val="en-GB"/>
                        </w:rPr>
                      </w:pPr>
                    </w:p>
                  </w:txbxContent>
                </v:textbox>
                <w10:wrap type="square"/>
              </v:shape>
            </w:pict>
          </mc:Fallback>
        </mc:AlternateContent>
      </w:r>
    </w:p>
    <w:p w14:paraId="427E6CB8" w14:textId="3B35682A" w:rsidR="00576392" w:rsidRDefault="00576392"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p>
    <w:p w14:paraId="69C38742" w14:textId="77777777" w:rsidR="00A41F22" w:rsidRDefault="00A41F22">
      <w:pPr>
        <w:rPr>
          <w:b/>
          <w:color w:val="auto"/>
          <w:sz w:val="32"/>
          <w:szCs w:val="32"/>
          <w:u w:val="single"/>
        </w:rPr>
      </w:pPr>
      <w:r>
        <w:rPr>
          <w:b/>
          <w:color w:val="auto"/>
          <w:sz w:val="32"/>
          <w:szCs w:val="32"/>
          <w:u w:val="single"/>
        </w:rPr>
        <w:br w:type="page"/>
      </w:r>
    </w:p>
    <w:p w14:paraId="50BF86D2" w14:textId="2B5B5473" w:rsidR="0074374F" w:rsidRDefault="0074374F" w:rsidP="0074374F">
      <w:pPr>
        <w:widowControl w:val="0"/>
        <w:autoSpaceDE w:val="0"/>
        <w:autoSpaceDN w:val="0"/>
        <w:adjustRightInd w:val="0"/>
        <w:spacing w:before="0" w:after="0" w:line="240" w:lineRule="auto"/>
        <w:rPr>
          <w:b/>
          <w:color w:val="auto"/>
          <w:sz w:val="32"/>
          <w:szCs w:val="32"/>
          <w:u w:val="single"/>
        </w:rPr>
      </w:pPr>
      <w:r>
        <w:rPr>
          <w:b/>
          <w:color w:val="auto"/>
          <w:sz w:val="32"/>
          <w:szCs w:val="32"/>
          <w:u w:val="single"/>
        </w:rPr>
        <w:lastRenderedPageBreak/>
        <w:t>(Continued.)</w:t>
      </w:r>
    </w:p>
    <w:p w14:paraId="5EA3FEB4" w14:textId="77777777" w:rsidR="0074374F" w:rsidRDefault="0074374F" w:rsidP="0074374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r>
        <w:rPr>
          <w:b/>
          <w:noProof/>
          <w:color w:val="auto"/>
          <w:sz w:val="32"/>
          <w:szCs w:val="32"/>
          <w:u w:val="single"/>
          <w:lang w:val="en-GB" w:eastAsia="en-GB"/>
        </w:rPr>
        <mc:AlternateContent>
          <mc:Choice Requires="wps">
            <w:drawing>
              <wp:anchor distT="0" distB="0" distL="114300" distR="114300" simplePos="0" relativeHeight="251757568" behindDoc="0" locked="0" layoutInCell="1" allowOverlap="1" wp14:anchorId="546F261E" wp14:editId="231B3CF4">
                <wp:simplePos x="0" y="0"/>
                <wp:positionH relativeFrom="column">
                  <wp:posOffset>-354965</wp:posOffset>
                </wp:positionH>
                <wp:positionV relativeFrom="paragraph">
                  <wp:posOffset>145415</wp:posOffset>
                </wp:positionV>
                <wp:extent cx="7546340" cy="8523605"/>
                <wp:effectExtent l="0" t="0" r="22860" b="36195"/>
                <wp:wrapSquare wrapText="bothSides"/>
                <wp:docPr id="22" name="Text Box 22"/>
                <wp:cNvGraphicFramePr/>
                <a:graphic xmlns:a="http://schemas.openxmlformats.org/drawingml/2006/main">
                  <a:graphicData uri="http://schemas.microsoft.com/office/word/2010/wordprocessingShape">
                    <wps:wsp>
                      <wps:cNvSpPr txBox="1"/>
                      <wps:spPr>
                        <a:xfrm>
                          <a:off x="0" y="0"/>
                          <a:ext cx="7546340" cy="852360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456957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8B182B3" w14:textId="270391D6"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--Outputs</w:t>
                            </w:r>
                          </w:p>
                          <w:p w14:paraId="5CEFDFE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flags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96D505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M_B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1B03F5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M_DA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17B0B1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signal</w:t>
                            </w:r>
                            <w:proofErr w:type="gramEnd"/>
                            <w:r w:rsidRPr="0074374F">
                              <w:rPr>
                                <w:rFonts w:ascii="Courier New" w:hAnsi="Courier New" w:cs="Courier New"/>
                                <w:color w:val="000000"/>
                                <w:sz w:val="15"/>
                                <w:szCs w:val="20"/>
                                <w:highlight w:val="white"/>
                                <w:lang w:val="en-GB"/>
                              </w:rPr>
                              <w:t xml:space="preserve"> OEN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3864DEB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
                          <w:p w14:paraId="10C04A1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Clock period definitions</w:t>
                            </w:r>
                          </w:p>
                          <w:p w14:paraId="3BE78F7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constant</w:t>
                            </w:r>
                            <w:proofErr w:type="gramEnd"/>
                            <w:r w:rsidRPr="0074374F">
                              <w:rPr>
                                <w:rFonts w:ascii="Courier New" w:hAnsi="Courier New" w:cs="Courier New"/>
                                <w:color w:val="000000"/>
                                <w:sz w:val="15"/>
                                <w:szCs w:val="20"/>
                                <w:highlight w:val="white"/>
                                <w:lang w:val="en-GB"/>
                              </w:rPr>
                              <w:t xml:space="preserve"> clk_period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time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10</w:t>
                            </w:r>
                            <w:r w:rsidRPr="0074374F">
                              <w:rPr>
                                <w:rFonts w:ascii="Courier New" w:hAnsi="Courier New" w:cs="Courier New"/>
                                <w:color w:val="000000"/>
                                <w:sz w:val="15"/>
                                <w:szCs w:val="20"/>
                                <w:highlight w:val="white"/>
                                <w:lang w:val="en-GB"/>
                              </w:rPr>
                              <w:t xml:space="preserve"> ns</w:t>
                            </w:r>
                            <w:r w:rsidRPr="0074374F">
                              <w:rPr>
                                <w:rFonts w:ascii="Courier New" w:hAnsi="Courier New" w:cs="Courier New"/>
                                <w:b/>
                                <w:bCs/>
                                <w:color w:val="000080"/>
                                <w:sz w:val="15"/>
                                <w:szCs w:val="20"/>
                                <w:highlight w:val="white"/>
                                <w:lang w:val="en-GB"/>
                              </w:rPr>
                              <w:t>;</w:t>
                            </w:r>
                          </w:p>
                          <w:p w14:paraId="3D771DF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roofErr w:type="gramStart"/>
                            <w:r w:rsidRPr="0074374F">
                              <w:rPr>
                                <w:rFonts w:ascii="Courier New" w:hAnsi="Courier New" w:cs="Courier New"/>
                                <w:b/>
                                <w:bCs/>
                                <w:color w:val="0000FF"/>
                                <w:sz w:val="15"/>
                                <w:szCs w:val="20"/>
                                <w:highlight w:val="white"/>
                                <w:lang w:val="en-GB"/>
                              </w:rPr>
                              <w:t>constant</w:t>
                            </w:r>
                            <w:proofErr w:type="gramEnd"/>
                            <w:r w:rsidRPr="0074374F">
                              <w:rPr>
                                <w:rFonts w:ascii="Courier New" w:hAnsi="Courier New" w:cs="Courier New"/>
                                <w:color w:val="000000"/>
                                <w:sz w:val="15"/>
                                <w:szCs w:val="20"/>
                                <w:highlight w:val="white"/>
                                <w:lang w:val="en-GB"/>
                              </w:rPr>
                              <w:t xml:space="preserve"> wait_time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time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clk_period</w:t>
                            </w:r>
                            <w:r w:rsidRPr="0074374F">
                              <w:rPr>
                                <w:rFonts w:ascii="Courier New" w:hAnsi="Courier New" w:cs="Courier New"/>
                                <w:b/>
                                <w:bCs/>
                                <w:color w:val="000080"/>
                                <w:sz w:val="15"/>
                                <w:szCs w:val="20"/>
                                <w:highlight w:val="white"/>
                                <w:lang w:val="en-GB"/>
                              </w:rPr>
                              <w:t>;</w:t>
                            </w:r>
                          </w:p>
                          <w:p w14:paraId="1DC5A23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1ECD9C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Test data for self checking test bench</w:t>
                            </w:r>
                          </w:p>
                          <w:p w14:paraId="366B207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type</w:t>
                            </w:r>
                            <w:proofErr w:type="gramEnd"/>
                            <w:r w:rsidRPr="0074374F">
                              <w:rPr>
                                <w:rFonts w:ascii="Courier New" w:hAnsi="Courier New" w:cs="Courier New"/>
                                <w:color w:val="000000"/>
                                <w:sz w:val="15"/>
                                <w:szCs w:val="20"/>
                                <w:highlight w:val="white"/>
                                <w:lang w:val="en-GB"/>
                              </w:rPr>
                              <w:t xml:space="preserve"> TEST_VECTOR </w:t>
                            </w:r>
                            <w:r w:rsidRPr="0074374F">
                              <w:rPr>
                                <w:rFonts w:ascii="Courier New" w:hAnsi="Courier New" w:cs="Courier New"/>
                                <w:b/>
                                <w:bCs/>
                                <w:color w:val="0000FF"/>
                                <w:sz w:val="15"/>
                                <w:szCs w:val="20"/>
                                <w:highlight w:val="white"/>
                                <w:lang w:val="en-GB"/>
                              </w:rPr>
                              <w:t>is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RECORD</w:t>
                            </w:r>
                          </w:p>
                          <w:p w14:paraId="46C9ADD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W_</w:t>
                            </w:r>
                            <w:proofErr w:type="gramStart"/>
                            <w:r w:rsidRPr="0074374F">
                              <w:rPr>
                                <w:rFonts w:ascii="Courier New" w:hAnsi="Courier New" w:cs="Courier New"/>
                                <w:color w:val="000000"/>
                                <w:sz w:val="15"/>
                                <w:szCs w:val="20"/>
                                <w:highlight w:val="white"/>
                                <w:lang w:val="en-GB"/>
                              </w:rPr>
                              <w:t xml:space="preserve">EN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421F739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AL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BA32BB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R_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DD0277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R_</w:t>
                            </w:r>
                            <w:proofErr w:type="gramStart"/>
                            <w:r w:rsidRPr="0074374F">
                              <w:rPr>
                                <w:rFonts w:ascii="Courier New" w:hAnsi="Courier New" w:cs="Courier New"/>
                                <w:color w:val="000000"/>
                                <w:sz w:val="15"/>
                                <w:szCs w:val="20"/>
                                <w:highlight w:val="white"/>
                                <w:lang w:val="en-GB"/>
                              </w:rPr>
                              <w:t xml:space="preserve">B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586542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D57FD5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IMM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39DE46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SH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p>
                          <w:p w14:paraId="1B4FB39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w:t>
                            </w:r>
                            <w:proofErr w:type="gramStart"/>
                            <w:r w:rsidRPr="0074374F">
                              <w:rPr>
                                <w:rFonts w:ascii="Courier New" w:hAnsi="Courier New" w:cs="Courier New"/>
                                <w:color w:val="000000"/>
                                <w:sz w:val="15"/>
                                <w:szCs w:val="20"/>
                                <w:highlight w:val="white"/>
                                <w:lang w:val="en-GB"/>
                              </w:rPr>
                              <w:t xml:space="preserve">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5BAA34F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S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p>
                          <w:p w14:paraId="2BC005D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w:t>
                            </w:r>
                            <w:proofErr w:type="gramStart"/>
                            <w:r w:rsidRPr="0074374F">
                              <w:rPr>
                                <w:rFonts w:ascii="Courier New" w:hAnsi="Courier New" w:cs="Courier New"/>
                                <w:color w:val="000000"/>
                                <w:sz w:val="15"/>
                                <w:szCs w:val="20"/>
                                <w:highlight w:val="white"/>
                                <w:lang w:val="en-GB"/>
                              </w:rPr>
                              <w:t xml:space="preserve">in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00AD9FF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
                          <w:p w14:paraId="1FDF894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flags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5DA3010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w:t>
                            </w:r>
                            <w:proofErr w:type="gramStart"/>
                            <w:r w:rsidRPr="0074374F">
                              <w:rPr>
                                <w:rFonts w:ascii="Courier New" w:hAnsi="Courier New" w:cs="Courier New"/>
                                <w:color w:val="000000"/>
                                <w:sz w:val="15"/>
                                <w:szCs w:val="20"/>
                                <w:highlight w:val="white"/>
                                <w:lang w:val="en-GB"/>
                              </w:rPr>
                              <w:t xml:space="preserve">B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516B356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w:t>
                            </w:r>
                            <w:proofErr w:type="gramStart"/>
                            <w:r w:rsidRPr="0074374F">
                              <w:rPr>
                                <w:rFonts w:ascii="Courier New" w:hAnsi="Courier New" w:cs="Courier New"/>
                                <w:color w:val="000000"/>
                                <w:sz w:val="15"/>
                                <w:szCs w:val="20"/>
                                <w:highlight w:val="white"/>
                                <w:lang w:val="en-GB"/>
                              </w:rPr>
                              <w:t xml:space="preserve">DA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8ECC06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
                          <w:p w14:paraId="4D9F1A2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roofErr w:type="gramStart"/>
                            <w:r w:rsidRPr="0074374F">
                              <w:rPr>
                                <w:rFonts w:ascii="Courier New" w:hAnsi="Courier New" w:cs="Courier New"/>
                                <w:color w:val="000000"/>
                                <w:sz w:val="15"/>
                                <w:szCs w:val="20"/>
                                <w:highlight w:val="white"/>
                                <w:lang w:val="en-GB"/>
                              </w:rPr>
                              <w:t xml:space="preserve">OEN </w:t>
                            </w:r>
                            <w:r w:rsidRPr="0074374F">
                              <w:rPr>
                                <w:rFonts w:ascii="Courier New" w:hAnsi="Courier New" w:cs="Courier New"/>
                                <w:b/>
                                <w:bCs/>
                                <w:color w:val="000080"/>
                                <w:sz w:val="15"/>
                                <w:szCs w:val="20"/>
                                <w:highlight w:val="white"/>
                                <w:lang w:val="en-GB"/>
                              </w:rPr>
                              <w:t>:</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6BBAE3A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end</w:t>
                            </w:r>
                            <w:proofErr w:type="gramEnd"/>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RECORD</w:t>
                            </w:r>
                            <w:r w:rsidRPr="0074374F">
                              <w:rPr>
                                <w:rFonts w:ascii="Courier New" w:hAnsi="Courier New" w:cs="Courier New"/>
                                <w:b/>
                                <w:bCs/>
                                <w:color w:val="000080"/>
                                <w:sz w:val="15"/>
                                <w:szCs w:val="20"/>
                                <w:highlight w:val="white"/>
                                <w:lang w:val="en-GB"/>
                              </w:rPr>
                              <w:t>;</w:t>
                            </w:r>
                          </w:p>
                          <w:p w14:paraId="7BBC017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7691FC7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type</w:t>
                            </w:r>
                            <w:proofErr w:type="gramEnd"/>
                            <w:r w:rsidRPr="0074374F">
                              <w:rPr>
                                <w:rFonts w:ascii="Courier New" w:hAnsi="Courier New" w:cs="Courier New"/>
                                <w:color w:val="000000"/>
                                <w:sz w:val="15"/>
                                <w:szCs w:val="20"/>
                                <w:highlight w:val="white"/>
                                <w:lang w:val="en-GB"/>
                              </w:rPr>
                              <w:t xml:space="preserve"> TEST_VECTOR_ARRAY </w:t>
                            </w:r>
                            <w:r w:rsidRPr="0074374F">
                              <w:rPr>
                                <w:rFonts w:ascii="Courier New" w:hAnsi="Courier New" w:cs="Courier New"/>
                                <w:b/>
                                <w:bCs/>
                                <w:color w:val="0000FF"/>
                                <w:sz w:val="15"/>
                                <w:szCs w:val="20"/>
                                <w:highlight w:val="white"/>
                                <w:lang w:val="en-GB"/>
                              </w:rPr>
                              <w:t>is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ARRAY</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RANGE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&lt;&gt;)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of</w:t>
                            </w:r>
                            <w:r w:rsidRPr="0074374F">
                              <w:rPr>
                                <w:rFonts w:ascii="Courier New" w:hAnsi="Courier New" w:cs="Courier New"/>
                                <w:color w:val="000000"/>
                                <w:sz w:val="15"/>
                                <w:szCs w:val="20"/>
                                <w:highlight w:val="white"/>
                                <w:lang w:val="en-GB"/>
                              </w:rPr>
                              <w:t xml:space="preserve"> TEST_VECTOR</w:t>
                            </w:r>
                            <w:r w:rsidRPr="0074374F">
                              <w:rPr>
                                <w:rFonts w:ascii="Courier New" w:hAnsi="Courier New" w:cs="Courier New"/>
                                <w:b/>
                                <w:bCs/>
                                <w:color w:val="000080"/>
                                <w:sz w:val="15"/>
                                <w:szCs w:val="20"/>
                                <w:highlight w:val="white"/>
                                <w:lang w:val="en-GB"/>
                              </w:rPr>
                              <w:t>;</w:t>
                            </w:r>
                          </w:p>
                          <w:p w14:paraId="598E416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4170223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FF"/>
                                <w:sz w:val="15"/>
                                <w:szCs w:val="20"/>
                                <w:highlight w:val="white"/>
                                <w:lang w:val="en-GB"/>
                              </w:rPr>
                              <w:t>constant</w:t>
                            </w:r>
                            <w:proofErr w:type="gramEnd"/>
                            <w:r w:rsidRPr="0074374F">
                              <w:rPr>
                                <w:rFonts w:ascii="Courier New" w:hAnsi="Courier New" w:cs="Courier New"/>
                                <w:color w:val="000000"/>
                                <w:sz w:val="15"/>
                                <w:szCs w:val="20"/>
                                <w:highlight w:val="white"/>
                                <w:lang w:val="en-GB"/>
                              </w:rPr>
                              <w:t xml:space="preserve"> test_vectors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TEST_VECTOR_ARRAY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p>
                          <w:p w14:paraId="05DCDC31" w14:textId="67F912D0"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--W_EN,</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AL,</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R_A,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R_B,</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W_A,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IMM,</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t xml:space="preserve">  </w:t>
                            </w:r>
                            <w:r w:rsidRPr="0074374F">
                              <w:rPr>
                                <w:rFonts w:ascii="Courier New" w:hAnsi="Courier New" w:cs="Courier New"/>
                                <w:color w:val="008000"/>
                                <w:sz w:val="15"/>
                                <w:szCs w:val="20"/>
                                <w:highlight w:val="white"/>
                                <w:lang w:val="en-GB"/>
                              </w:rPr>
                              <w:t>SH,</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S,</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M_in,</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flags,</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t xml:space="preserve">  </w:t>
                            </w:r>
                            <w:r w:rsidRPr="0074374F">
                              <w:rPr>
                                <w:rFonts w:ascii="Courier New" w:hAnsi="Courier New" w:cs="Courier New"/>
                                <w:color w:val="008000"/>
                                <w:sz w:val="15"/>
                                <w:szCs w:val="20"/>
                                <w:highlight w:val="white"/>
                                <w:lang w:val="en-GB"/>
                              </w:rPr>
                              <w:t>M_B,</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M_DA,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OEN</w:t>
                            </w:r>
                            <w:r w:rsidRPr="0074374F">
                              <w:rPr>
                                <w:rFonts w:ascii="Courier New" w:hAnsi="Courier New" w:cs="Courier New"/>
                                <w:color w:val="008000"/>
                                <w:sz w:val="15"/>
                                <w:szCs w:val="20"/>
                                <w:highlight w:val="white"/>
                                <w:lang w:val="en-GB"/>
                              </w:rPr>
                              <w:tab/>
                            </w:r>
                          </w:p>
                          <w:p w14:paraId="2ECB218B" w14:textId="77777777" w:rsidR="0087131A" w:rsidRDefault="0087131A" w:rsidP="0074374F">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roofErr w:type="gramStart"/>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proofErr w:type="gramEnd"/>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p>
                          <w:p w14:paraId="04F7F93B" w14:textId="4BF33181" w:rsidR="0087131A" w:rsidRDefault="0087131A" w:rsidP="0074374F">
                            <w:pPr>
                              <w:widowControl w:val="0"/>
                              <w:autoSpaceDE w:val="0"/>
                              <w:autoSpaceDN w:val="0"/>
                              <w:adjustRightInd w:val="0"/>
                              <w:spacing w:before="0" w:after="0" w:line="240" w:lineRule="auto"/>
                              <w:ind w:firstLine="720"/>
                              <w:rPr>
                                <w:rFonts w:ascii="Courier New" w:hAnsi="Courier New" w:cs="Courier New"/>
                                <w:b/>
                                <w:bCs/>
                                <w:color w:val="000080"/>
                                <w:sz w:val="15"/>
                                <w:szCs w:val="20"/>
                                <w:highlight w:val="white"/>
                                <w:lang w:val="en-GB"/>
                              </w:rPr>
                            </w:pP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"01010110"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4BBEEEAA" w14:textId="77777777" w:rsidR="0087131A" w:rsidRPr="0074374F" w:rsidRDefault="0087131A" w:rsidP="0074374F">
                            <w:pPr>
                              <w:widowControl w:val="0"/>
                              <w:autoSpaceDE w:val="0"/>
                              <w:autoSpaceDN w:val="0"/>
                              <w:adjustRightInd w:val="0"/>
                              <w:spacing w:before="0" w:after="0" w:line="240" w:lineRule="auto"/>
                              <w:ind w:firstLine="720"/>
                              <w:rPr>
                                <w:rFonts w:ascii="Courier New" w:hAnsi="Courier New" w:cs="Courier New"/>
                                <w:color w:val="000000"/>
                                <w:sz w:val="15"/>
                                <w:szCs w:val="20"/>
                                <w:highlight w:val="white"/>
                                <w:lang w:val="en-GB"/>
                              </w:rPr>
                            </w:pPr>
                          </w:p>
                          <w:p w14:paraId="3820ED1A" w14:textId="028E68E4" w:rsidR="0087131A" w:rsidRDefault="0087131A" w:rsidP="0074374F">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"0005"</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5DCF3D62" w14:textId="77777777" w:rsidR="0087131A" w:rsidRDefault="0087131A" w:rsidP="0074374F">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p>
                          <w:p w14:paraId="7272CFE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F947DDB" w14:textId="77777777" w:rsidR="0087131A"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"1100"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p>
                          <w:p w14:paraId="6234DFC7" w14:textId="673B3DBF" w:rsidR="0087131A" w:rsidRDefault="0087131A" w:rsidP="00833661">
                            <w:pPr>
                              <w:widowControl w:val="0"/>
                              <w:autoSpaceDE w:val="0"/>
                              <w:autoSpaceDN w:val="0"/>
                              <w:adjustRightInd w:val="0"/>
                              <w:spacing w:before="0" w:after="0" w:line="240" w:lineRule="auto"/>
                              <w:ind w:left="1540"/>
                              <w:rPr>
                                <w:rFonts w:ascii="Courier New" w:hAnsi="Courier New" w:cs="Courier New"/>
                                <w:b/>
                                <w:bCs/>
                                <w:color w:val="000080"/>
                                <w:sz w:val="15"/>
                                <w:szCs w:val="20"/>
                                <w:highlight w:val="white"/>
                                <w:lang w:val="en-GB"/>
                              </w:rPr>
                            </w:pPr>
                            <w:r w:rsidRPr="0074374F">
                              <w:rPr>
                                <w:rFonts w:ascii="Courier New" w:hAnsi="Courier New" w:cs="Courier New"/>
                                <w:color w:val="808080"/>
                                <w:sz w:val="15"/>
                                <w:szCs w:val="20"/>
                                <w:highlight w:val="white"/>
                                <w:lang w:val="en-GB"/>
                              </w:rPr>
                              <w:t>"0011"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proofErr w:type="gramStart"/>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proofErr w:type="gramEnd"/>
                            <w:r>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713D537C" w14:textId="77777777" w:rsidR="0087131A" w:rsidRPr="0074374F" w:rsidRDefault="0087131A" w:rsidP="00833661">
                            <w:pPr>
                              <w:widowControl w:val="0"/>
                              <w:autoSpaceDE w:val="0"/>
                              <w:autoSpaceDN w:val="0"/>
                              <w:adjustRightInd w:val="0"/>
                              <w:spacing w:before="0" w:after="0" w:line="240" w:lineRule="auto"/>
                              <w:ind w:left="1540"/>
                              <w:rPr>
                                <w:rFonts w:ascii="Courier New" w:hAnsi="Courier New" w:cs="Courier New"/>
                                <w:color w:val="000000"/>
                                <w:sz w:val="15"/>
                                <w:szCs w:val="20"/>
                                <w:highlight w:val="white"/>
                                <w:lang w:val="en-GB"/>
                              </w:rPr>
                            </w:pPr>
                          </w:p>
                          <w:p w14:paraId="35FA1BDB" w14:textId="77777777" w:rsidR="0087131A"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w:t>
                            </w:r>
                            <w:r w:rsidRPr="0074374F">
                              <w:rPr>
                                <w:rFonts w:ascii="Courier New" w:hAnsi="Courier New" w:cs="Courier New"/>
                                <w:b/>
                                <w:bCs/>
                                <w:color w:val="000080"/>
                                <w:sz w:val="15"/>
                                <w:szCs w:val="20"/>
                                <w:highlight w:val="white"/>
                                <w:lang w:val="en-GB"/>
                              </w:rPr>
                              <w:t>,</w:t>
                            </w:r>
                            <w:r>
                              <w:rPr>
                                <w:rFonts w:ascii="Courier New" w:hAnsi="Courier New" w:cs="Courier New"/>
                                <w:b/>
                                <w:bCs/>
                                <w:color w:val="00008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p>
                          <w:p w14:paraId="2179AD43" w14:textId="66FE0FBD" w:rsidR="0087131A" w:rsidRDefault="0087131A" w:rsidP="00833661">
                            <w:pPr>
                              <w:widowControl w:val="0"/>
                              <w:autoSpaceDE w:val="0"/>
                              <w:autoSpaceDN w:val="0"/>
                              <w:adjustRightInd w:val="0"/>
                              <w:spacing w:before="0" w:after="0" w:line="240" w:lineRule="auto"/>
                              <w:ind w:firstLine="720"/>
                              <w:rPr>
                                <w:rFonts w:ascii="Courier New" w:hAnsi="Courier New" w:cs="Courier New"/>
                                <w:b/>
                                <w:bCs/>
                                <w:color w:val="000080"/>
                                <w:sz w:val="15"/>
                                <w:szCs w:val="20"/>
                                <w:highlight w:val="white"/>
                                <w:lang w:val="en-GB"/>
                              </w:rPr>
                            </w:pPr>
                            <w:r>
                              <w:rPr>
                                <w:rFonts w:ascii="Courier New" w:hAnsi="Courier New" w:cs="Courier New"/>
                                <w:color w:val="000000"/>
                                <w:sz w:val="15"/>
                                <w:szCs w:val="20"/>
                                <w:highlight w:val="white"/>
                                <w:lang w:val="en-GB"/>
                              </w:rPr>
                              <w:t xml:space="preserve"> </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0000"/>
                                <w:sz w:val="15"/>
                                <w:szCs w:val="20"/>
                                <w:highlight w:val="white"/>
                                <w:lang w:val="en-GB"/>
                              </w:rPr>
                              <w:t>X</w:t>
                            </w:r>
                            <w:r w:rsidRPr="0074374F">
                              <w:rPr>
                                <w:rFonts w:ascii="Courier New" w:hAnsi="Courier New" w:cs="Courier New"/>
                                <w:color w:val="808080"/>
                                <w:sz w:val="15"/>
                                <w:szCs w:val="20"/>
                                <w:highlight w:val="white"/>
                                <w:lang w:val="en-GB"/>
                              </w:rPr>
                              <w:t>"0005"</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"0008"</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3BAEC138" w14:textId="77777777" w:rsidR="0087131A" w:rsidRPr="0074374F" w:rsidRDefault="0087131A" w:rsidP="00833661">
                            <w:pPr>
                              <w:widowControl w:val="0"/>
                              <w:autoSpaceDE w:val="0"/>
                              <w:autoSpaceDN w:val="0"/>
                              <w:adjustRightInd w:val="0"/>
                              <w:spacing w:before="0" w:after="0" w:line="240" w:lineRule="auto"/>
                              <w:ind w:firstLine="720"/>
                              <w:rPr>
                                <w:rFonts w:ascii="Courier New" w:hAnsi="Courier New" w:cs="Courier New"/>
                                <w:color w:val="000000"/>
                                <w:sz w:val="15"/>
                                <w:szCs w:val="20"/>
                                <w:highlight w:val="white"/>
                                <w:lang w:val="en-GB"/>
                              </w:rPr>
                            </w:pPr>
                          </w:p>
                          <w:p w14:paraId="72CB9A65" w14:textId="77777777" w:rsidR="0087131A" w:rsidRDefault="0087131A" w:rsidP="0074374F">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"00101"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p>
                          <w:p w14:paraId="53F8A041" w14:textId="14E3AE15" w:rsidR="0087131A" w:rsidRPr="0074374F" w:rsidRDefault="0087131A" w:rsidP="00833661">
                            <w:pPr>
                              <w:widowControl w:val="0"/>
                              <w:autoSpaceDE w:val="0"/>
                              <w:autoSpaceDN w:val="0"/>
                              <w:adjustRightInd w:val="0"/>
                              <w:spacing w:before="0" w:after="0" w:line="240" w:lineRule="auto"/>
                              <w:ind w:firstLine="720"/>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"1f1f"</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X</w:t>
                            </w:r>
                            <w:r w:rsidRPr="0074374F">
                              <w:rPr>
                                <w:rFonts w:ascii="Courier New" w:hAnsi="Courier New" w:cs="Courier New"/>
                                <w:color w:val="808080"/>
                                <w:sz w:val="15"/>
                                <w:szCs w:val="20"/>
                                <w:highlight w:val="white"/>
                                <w:lang w:val="en-GB"/>
                              </w:rPr>
                              <w:t>"CCCC"</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X</w:t>
                            </w:r>
                            <w:r w:rsidRPr="0074374F">
                              <w:rPr>
                                <w:rFonts w:ascii="Courier New" w:hAnsi="Courier New" w:cs="Courier New"/>
                                <w:color w:val="808080"/>
                                <w:sz w:val="15"/>
                                <w:szCs w:val="20"/>
                                <w:highlight w:val="white"/>
                                <w:lang w:val="en-GB"/>
                              </w:rPr>
                              <w:t>"1f1f"</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0428D14E" w14:textId="7D9A116D"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2CF2623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0"/>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F261E" id="Text Box 22" o:spid="_x0000_s1034" type="#_x0000_t202" style="position:absolute;margin-left:-27.95pt;margin-top:11.45pt;width:594.2pt;height:671.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" filled="f" strokecolor="black [3213]" strokeweight=".25pt">
                <v:textbox>
                  <w:txbxContent>
                    <w:p w14:paraId="4456957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8B182B3" w14:textId="270391D6"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--Outputs</w:t>
                      </w:r>
                    </w:p>
                    <w:p w14:paraId="5CEFDFE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flags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96D505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M_B </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71B03F5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M_DA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17B0B1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signal</w:t>
                      </w:r>
                      <w:r w:rsidRPr="0074374F">
                        <w:rPr>
                          <w:rFonts w:ascii="Courier New" w:hAnsi="Courier New" w:cs="Courier New"/>
                          <w:color w:val="000000"/>
                          <w:sz w:val="15"/>
                          <w:szCs w:val="20"/>
                          <w:highlight w:val="white"/>
                          <w:lang w:val="en-GB"/>
                        </w:rPr>
                        <w:t xml:space="preserve"> OEN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3864DEB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p>
                    <w:p w14:paraId="10C04A1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8000"/>
                          <w:sz w:val="15"/>
                          <w:szCs w:val="20"/>
                          <w:highlight w:val="white"/>
                          <w:lang w:val="en-GB"/>
                        </w:rPr>
                        <w:t>-- Clock period definitions</w:t>
                      </w:r>
                    </w:p>
                    <w:p w14:paraId="3BE78F7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constant</w:t>
                      </w:r>
                      <w:r w:rsidRPr="0074374F">
                        <w:rPr>
                          <w:rFonts w:ascii="Courier New" w:hAnsi="Courier New" w:cs="Courier New"/>
                          <w:color w:val="000000"/>
                          <w:sz w:val="15"/>
                          <w:szCs w:val="20"/>
                          <w:highlight w:val="white"/>
                          <w:lang w:val="en-GB"/>
                        </w:rPr>
                        <w:t xml:space="preserve"> clk_period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time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10</w:t>
                      </w:r>
                      <w:r w:rsidRPr="0074374F">
                        <w:rPr>
                          <w:rFonts w:ascii="Courier New" w:hAnsi="Courier New" w:cs="Courier New"/>
                          <w:color w:val="000000"/>
                          <w:sz w:val="15"/>
                          <w:szCs w:val="20"/>
                          <w:highlight w:val="white"/>
                          <w:lang w:val="en-GB"/>
                        </w:rPr>
                        <w:t xml:space="preserve"> ns</w:t>
                      </w:r>
                      <w:r w:rsidRPr="0074374F">
                        <w:rPr>
                          <w:rFonts w:ascii="Courier New" w:hAnsi="Courier New" w:cs="Courier New"/>
                          <w:b/>
                          <w:bCs/>
                          <w:color w:val="000080"/>
                          <w:sz w:val="15"/>
                          <w:szCs w:val="20"/>
                          <w:highlight w:val="white"/>
                          <w:lang w:val="en-GB"/>
                        </w:rPr>
                        <w:t>;</w:t>
                      </w:r>
                    </w:p>
                    <w:p w14:paraId="3D771DF9"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constant</w:t>
                      </w:r>
                      <w:r w:rsidRPr="0074374F">
                        <w:rPr>
                          <w:rFonts w:ascii="Courier New" w:hAnsi="Courier New" w:cs="Courier New"/>
                          <w:color w:val="000000"/>
                          <w:sz w:val="15"/>
                          <w:szCs w:val="20"/>
                          <w:highlight w:val="white"/>
                          <w:lang w:val="en-GB"/>
                        </w:rPr>
                        <w:t xml:space="preserve"> wait_time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time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clk_period</w:t>
                      </w:r>
                      <w:r w:rsidRPr="0074374F">
                        <w:rPr>
                          <w:rFonts w:ascii="Courier New" w:hAnsi="Courier New" w:cs="Courier New"/>
                          <w:b/>
                          <w:bCs/>
                          <w:color w:val="000080"/>
                          <w:sz w:val="15"/>
                          <w:szCs w:val="20"/>
                          <w:highlight w:val="white"/>
                          <w:lang w:val="en-GB"/>
                        </w:rPr>
                        <w:t>;</w:t>
                      </w:r>
                    </w:p>
                    <w:p w14:paraId="1DC5A237"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1ECD9C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 Test data for self checking test bench</w:t>
                      </w:r>
                    </w:p>
                    <w:p w14:paraId="366B207A"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type</w:t>
                      </w:r>
                      <w:r w:rsidRPr="0074374F">
                        <w:rPr>
                          <w:rFonts w:ascii="Courier New" w:hAnsi="Courier New" w:cs="Courier New"/>
                          <w:color w:val="000000"/>
                          <w:sz w:val="15"/>
                          <w:szCs w:val="20"/>
                          <w:highlight w:val="white"/>
                          <w:lang w:val="en-GB"/>
                        </w:rPr>
                        <w:t xml:space="preserve"> TEST_VECTOR </w:t>
                      </w:r>
                      <w:r w:rsidRPr="0074374F">
                        <w:rPr>
                          <w:rFonts w:ascii="Courier New" w:hAnsi="Courier New" w:cs="Courier New"/>
                          <w:b/>
                          <w:bCs/>
                          <w:color w:val="0000FF"/>
                          <w:sz w:val="15"/>
                          <w:szCs w:val="20"/>
                          <w:highlight w:val="white"/>
                          <w:lang w:val="en-GB"/>
                        </w:rPr>
                        <w:t>is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RECORD</w:t>
                      </w:r>
                    </w:p>
                    <w:p w14:paraId="46C9ADDB"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W_EN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421F739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AL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3</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BA32BB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R_A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DD0277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R_B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586542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num_registers</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D57FD51"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IMM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439DE46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SH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log2</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p>
                    <w:p w14:paraId="1B4FB39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5BAA34F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4</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1</w:t>
                      </w:r>
                      <w:r w:rsidRPr="0074374F">
                        <w:rPr>
                          <w:rFonts w:ascii="Courier New" w:hAnsi="Courier New" w:cs="Courier New"/>
                          <w:b/>
                          <w:bCs/>
                          <w:color w:val="000080"/>
                          <w:sz w:val="15"/>
                          <w:szCs w:val="20"/>
                          <w:highlight w:val="white"/>
                          <w:lang w:val="en-GB"/>
                        </w:rPr>
                        <w:t>);</w:t>
                      </w:r>
                    </w:p>
                    <w:p w14:paraId="2BC005D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M_in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00AD9FFE"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p>
                    <w:p w14:paraId="1FDF894D"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flags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7</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5DA30106"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M_B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516B356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M_DA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std_logic_vector</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data_size</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downto</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FF8000"/>
                          <w:sz w:val="15"/>
                          <w:szCs w:val="20"/>
                          <w:highlight w:val="white"/>
                          <w:lang w:val="en-GB"/>
                        </w:rPr>
                        <w:t>0</w:t>
                      </w:r>
                      <w:r w:rsidRPr="0074374F">
                        <w:rPr>
                          <w:rFonts w:ascii="Courier New" w:hAnsi="Courier New" w:cs="Courier New"/>
                          <w:b/>
                          <w:bCs/>
                          <w:color w:val="000080"/>
                          <w:sz w:val="15"/>
                          <w:szCs w:val="20"/>
                          <w:highlight w:val="white"/>
                          <w:lang w:val="en-GB"/>
                        </w:rPr>
                        <w:t>);</w:t>
                      </w:r>
                    </w:p>
                    <w:p w14:paraId="18ECC06F"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w:t>
                      </w:r>
                    </w:p>
                    <w:p w14:paraId="4D9F1A25"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 xml:space="preserve"> OEN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color w:val="8000FF"/>
                          <w:sz w:val="15"/>
                          <w:szCs w:val="20"/>
                          <w:highlight w:val="white"/>
                          <w:lang w:val="en-GB"/>
                        </w:rPr>
                        <w:t>std_logic</w:t>
                      </w:r>
                      <w:r w:rsidRPr="0074374F">
                        <w:rPr>
                          <w:rFonts w:ascii="Courier New" w:hAnsi="Courier New" w:cs="Courier New"/>
                          <w:b/>
                          <w:bCs/>
                          <w:color w:val="000080"/>
                          <w:sz w:val="15"/>
                          <w:szCs w:val="20"/>
                          <w:highlight w:val="white"/>
                          <w:lang w:val="en-GB"/>
                        </w:rPr>
                        <w:t>;</w:t>
                      </w:r>
                    </w:p>
                    <w:p w14:paraId="6BBAE3A4"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end</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RECORD</w:t>
                      </w:r>
                      <w:r w:rsidRPr="0074374F">
                        <w:rPr>
                          <w:rFonts w:ascii="Courier New" w:hAnsi="Courier New" w:cs="Courier New"/>
                          <w:b/>
                          <w:bCs/>
                          <w:color w:val="000080"/>
                          <w:sz w:val="15"/>
                          <w:szCs w:val="20"/>
                          <w:highlight w:val="white"/>
                          <w:lang w:val="en-GB"/>
                        </w:rPr>
                        <w:t>;</w:t>
                      </w:r>
                    </w:p>
                    <w:p w14:paraId="7BBC017C"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7691FC70"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type</w:t>
                      </w:r>
                      <w:r w:rsidRPr="0074374F">
                        <w:rPr>
                          <w:rFonts w:ascii="Courier New" w:hAnsi="Courier New" w:cs="Courier New"/>
                          <w:color w:val="000000"/>
                          <w:sz w:val="15"/>
                          <w:szCs w:val="20"/>
                          <w:highlight w:val="white"/>
                          <w:lang w:val="en-GB"/>
                        </w:rPr>
                        <w:t xml:space="preserve"> TEST_VECTOR_ARRAY </w:t>
                      </w:r>
                      <w:r w:rsidRPr="0074374F">
                        <w:rPr>
                          <w:rFonts w:ascii="Courier New" w:hAnsi="Courier New" w:cs="Courier New"/>
                          <w:b/>
                          <w:bCs/>
                          <w:color w:val="0000FF"/>
                          <w:sz w:val="15"/>
                          <w:szCs w:val="20"/>
                          <w:highlight w:val="white"/>
                          <w:lang w:val="en-GB"/>
                        </w:rPr>
                        <w:t>is</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ARRAY</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8000FF"/>
                          <w:sz w:val="15"/>
                          <w:szCs w:val="20"/>
                          <w:highlight w:val="white"/>
                          <w:lang w:val="en-GB"/>
                        </w:rPr>
                        <w:t>NATURAL</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RANGE</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&lt;&gt;)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FF"/>
                          <w:sz w:val="15"/>
                          <w:szCs w:val="20"/>
                          <w:highlight w:val="white"/>
                          <w:lang w:val="en-GB"/>
                        </w:rPr>
                        <w:t>of</w:t>
                      </w:r>
                      <w:r w:rsidRPr="0074374F">
                        <w:rPr>
                          <w:rFonts w:ascii="Courier New" w:hAnsi="Courier New" w:cs="Courier New"/>
                          <w:color w:val="000000"/>
                          <w:sz w:val="15"/>
                          <w:szCs w:val="20"/>
                          <w:highlight w:val="white"/>
                          <w:lang w:val="en-GB"/>
                        </w:rPr>
                        <w:t xml:space="preserve"> TEST_VECTOR</w:t>
                      </w:r>
                      <w:r w:rsidRPr="0074374F">
                        <w:rPr>
                          <w:rFonts w:ascii="Courier New" w:hAnsi="Courier New" w:cs="Courier New"/>
                          <w:b/>
                          <w:bCs/>
                          <w:color w:val="000080"/>
                          <w:sz w:val="15"/>
                          <w:szCs w:val="20"/>
                          <w:highlight w:val="white"/>
                          <w:lang w:val="en-GB"/>
                        </w:rPr>
                        <w:t>;</w:t>
                      </w:r>
                    </w:p>
                    <w:p w14:paraId="598E4168"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p>
                    <w:p w14:paraId="41702233"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FF"/>
                          <w:sz w:val="15"/>
                          <w:szCs w:val="20"/>
                          <w:highlight w:val="white"/>
                          <w:lang w:val="en-GB"/>
                        </w:rPr>
                        <w:t>constant</w:t>
                      </w:r>
                      <w:r w:rsidRPr="0074374F">
                        <w:rPr>
                          <w:rFonts w:ascii="Courier New" w:hAnsi="Courier New" w:cs="Courier New"/>
                          <w:color w:val="000000"/>
                          <w:sz w:val="15"/>
                          <w:szCs w:val="20"/>
                          <w:highlight w:val="white"/>
                          <w:lang w:val="en-GB"/>
                        </w:rPr>
                        <w:t xml:space="preserve"> test_vectors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TEST_VECTOR_ARRAY </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 xml:space="preserve"> </w:t>
                      </w:r>
                      <w:r w:rsidRPr="0074374F">
                        <w:rPr>
                          <w:rFonts w:ascii="Courier New" w:hAnsi="Courier New" w:cs="Courier New"/>
                          <w:b/>
                          <w:bCs/>
                          <w:color w:val="000080"/>
                          <w:sz w:val="15"/>
                          <w:szCs w:val="20"/>
                          <w:highlight w:val="white"/>
                          <w:lang w:val="en-GB"/>
                        </w:rPr>
                        <w:t>(</w:t>
                      </w:r>
                    </w:p>
                    <w:p w14:paraId="05DCDC31" w14:textId="67F912D0"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8000"/>
                          <w:sz w:val="15"/>
                          <w:szCs w:val="20"/>
                          <w:highlight w:val="white"/>
                          <w:lang w:val="en-GB"/>
                        </w:rPr>
                        <w:t>--W_EN,</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AL,</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R_A,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R_B,</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W_A,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IMM,</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t xml:space="preserve">  </w:t>
                      </w:r>
                      <w:r w:rsidRPr="0074374F">
                        <w:rPr>
                          <w:rFonts w:ascii="Courier New" w:hAnsi="Courier New" w:cs="Courier New"/>
                          <w:color w:val="008000"/>
                          <w:sz w:val="15"/>
                          <w:szCs w:val="20"/>
                          <w:highlight w:val="white"/>
                          <w:lang w:val="en-GB"/>
                        </w:rPr>
                        <w:t>SH,</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S,</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M_in,</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flags,</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t xml:space="preserve">  </w:t>
                      </w:r>
                      <w:r w:rsidRPr="0074374F">
                        <w:rPr>
                          <w:rFonts w:ascii="Courier New" w:hAnsi="Courier New" w:cs="Courier New"/>
                          <w:color w:val="008000"/>
                          <w:sz w:val="15"/>
                          <w:szCs w:val="20"/>
                          <w:highlight w:val="white"/>
                          <w:lang w:val="en-GB"/>
                        </w:rPr>
                        <w:t>M_B,</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M_DA,</w:t>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r>
                      <w:r w:rsidRPr="0074374F">
                        <w:rPr>
                          <w:rFonts w:ascii="Courier New" w:hAnsi="Courier New" w:cs="Courier New"/>
                          <w:color w:val="008000"/>
                          <w:sz w:val="15"/>
                          <w:szCs w:val="20"/>
                          <w:highlight w:val="white"/>
                          <w:lang w:val="en-GB"/>
                        </w:rPr>
                        <w:tab/>
                        <w:t>OEN</w:t>
                      </w:r>
                      <w:r w:rsidRPr="0074374F">
                        <w:rPr>
                          <w:rFonts w:ascii="Courier New" w:hAnsi="Courier New" w:cs="Courier New"/>
                          <w:color w:val="008000"/>
                          <w:sz w:val="15"/>
                          <w:szCs w:val="20"/>
                          <w:highlight w:val="white"/>
                          <w:lang w:val="en-GB"/>
                        </w:rPr>
                        <w:tab/>
                      </w:r>
                    </w:p>
                    <w:p w14:paraId="2ECB218B" w14:textId="77777777" w:rsidR="0087131A" w:rsidRDefault="0087131A" w:rsidP="0074374F">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Pr>
                          <w:rFonts w:ascii="Courier New" w:hAnsi="Courier New" w:cs="Courier New"/>
                          <w:color w:val="000000"/>
                          <w:sz w:val="15"/>
                          <w:szCs w:val="20"/>
                          <w:highlight w:val="white"/>
                          <w:lang w:val="en-GB"/>
                        </w:rPr>
                        <w:t xml:space="preserve"> </w:t>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p>
                    <w:p w14:paraId="04F7F93B" w14:textId="4BF33181" w:rsidR="0087131A" w:rsidRDefault="0087131A" w:rsidP="0074374F">
                      <w:pPr>
                        <w:widowControl w:val="0"/>
                        <w:autoSpaceDE w:val="0"/>
                        <w:autoSpaceDN w:val="0"/>
                        <w:adjustRightInd w:val="0"/>
                        <w:spacing w:before="0" w:after="0" w:line="240" w:lineRule="auto"/>
                        <w:ind w:firstLine="720"/>
                        <w:rPr>
                          <w:rFonts w:ascii="Courier New" w:hAnsi="Courier New" w:cs="Courier New"/>
                          <w:b/>
                          <w:bCs/>
                          <w:color w:val="000080"/>
                          <w:sz w:val="15"/>
                          <w:szCs w:val="20"/>
                          <w:highlight w:val="white"/>
                          <w:lang w:val="en-GB"/>
                        </w:rPr>
                      </w:pP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"01010110"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4BBEEEAA" w14:textId="77777777" w:rsidR="0087131A" w:rsidRPr="0074374F" w:rsidRDefault="0087131A" w:rsidP="0074374F">
                      <w:pPr>
                        <w:widowControl w:val="0"/>
                        <w:autoSpaceDE w:val="0"/>
                        <w:autoSpaceDN w:val="0"/>
                        <w:adjustRightInd w:val="0"/>
                        <w:spacing w:before="0" w:after="0" w:line="240" w:lineRule="auto"/>
                        <w:ind w:firstLine="720"/>
                        <w:rPr>
                          <w:rFonts w:ascii="Courier New" w:hAnsi="Courier New" w:cs="Courier New"/>
                          <w:color w:val="000000"/>
                          <w:sz w:val="15"/>
                          <w:szCs w:val="20"/>
                          <w:highlight w:val="white"/>
                          <w:lang w:val="en-GB"/>
                        </w:rPr>
                      </w:pPr>
                    </w:p>
                    <w:p w14:paraId="3820ED1A" w14:textId="028E68E4" w:rsidR="0087131A" w:rsidRDefault="0087131A" w:rsidP="0074374F">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"0005"</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5DCF3D62" w14:textId="77777777" w:rsidR="0087131A" w:rsidRDefault="0087131A" w:rsidP="0074374F">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p>
                    <w:p w14:paraId="7272CFE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F947DDB" w14:textId="77777777" w:rsidR="0087131A"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"1100"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p>
                    <w:p w14:paraId="6234DFC7" w14:textId="673B3DBF" w:rsidR="0087131A" w:rsidRDefault="0087131A" w:rsidP="00833661">
                      <w:pPr>
                        <w:widowControl w:val="0"/>
                        <w:autoSpaceDE w:val="0"/>
                        <w:autoSpaceDN w:val="0"/>
                        <w:adjustRightInd w:val="0"/>
                        <w:spacing w:before="0" w:after="0" w:line="240" w:lineRule="auto"/>
                        <w:ind w:left="1540"/>
                        <w:rPr>
                          <w:rFonts w:ascii="Courier New" w:hAnsi="Courier New" w:cs="Courier New"/>
                          <w:b/>
                          <w:bCs/>
                          <w:color w:val="000080"/>
                          <w:sz w:val="15"/>
                          <w:szCs w:val="20"/>
                          <w:highlight w:val="white"/>
                          <w:lang w:val="en-GB"/>
                        </w:rPr>
                      </w:pPr>
                      <w:r w:rsidRPr="0074374F">
                        <w:rPr>
                          <w:rFonts w:ascii="Courier New" w:hAnsi="Courier New" w:cs="Courier New"/>
                          <w:color w:val="808080"/>
                          <w:sz w:val="15"/>
                          <w:szCs w:val="20"/>
                          <w:highlight w:val="white"/>
                          <w:lang w:val="en-GB"/>
                        </w:rPr>
                        <w:t>"0011"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713D537C" w14:textId="77777777" w:rsidR="0087131A" w:rsidRPr="0074374F" w:rsidRDefault="0087131A" w:rsidP="00833661">
                      <w:pPr>
                        <w:widowControl w:val="0"/>
                        <w:autoSpaceDE w:val="0"/>
                        <w:autoSpaceDN w:val="0"/>
                        <w:adjustRightInd w:val="0"/>
                        <w:spacing w:before="0" w:after="0" w:line="240" w:lineRule="auto"/>
                        <w:ind w:left="1540"/>
                        <w:rPr>
                          <w:rFonts w:ascii="Courier New" w:hAnsi="Courier New" w:cs="Courier New"/>
                          <w:color w:val="000000"/>
                          <w:sz w:val="15"/>
                          <w:szCs w:val="20"/>
                          <w:highlight w:val="white"/>
                          <w:lang w:val="en-GB"/>
                        </w:rPr>
                      </w:pPr>
                    </w:p>
                    <w:p w14:paraId="35FA1BDB" w14:textId="77777777" w:rsidR="0087131A"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"0000"</w:t>
                      </w:r>
                      <w:r w:rsidRPr="0074374F">
                        <w:rPr>
                          <w:rFonts w:ascii="Courier New" w:hAnsi="Courier New" w:cs="Courier New"/>
                          <w:b/>
                          <w:bCs/>
                          <w:color w:val="000080"/>
                          <w:sz w:val="15"/>
                          <w:szCs w:val="20"/>
                          <w:highlight w:val="white"/>
                          <w:lang w:val="en-GB"/>
                        </w:rPr>
                        <w:t>,</w:t>
                      </w:r>
                      <w:r>
                        <w:rPr>
                          <w:rFonts w:ascii="Courier New" w:hAnsi="Courier New" w:cs="Courier New"/>
                          <w:b/>
                          <w:bCs/>
                          <w:color w:val="00008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p>
                    <w:p w14:paraId="2179AD43" w14:textId="66FE0FBD" w:rsidR="0087131A" w:rsidRDefault="0087131A" w:rsidP="00833661">
                      <w:pPr>
                        <w:widowControl w:val="0"/>
                        <w:autoSpaceDE w:val="0"/>
                        <w:autoSpaceDN w:val="0"/>
                        <w:adjustRightInd w:val="0"/>
                        <w:spacing w:before="0" w:after="0" w:line="240" w:lineRule="auto"/>
                        <w:ind w:firstLine="720"/>
                        <w:rPr>
                          <w:rFonts w:ascii="Courier New" w:hAnsi="Courier New" w:cs="Courier New"/>
                          <w:b/>
                          <w:bCs/>
                          <w:color w:val="000080"/>
                          <w:sz w:val="15"/>
                          <w:szCs w:val="20"/>
                          <w:highlight w:val="white"/>
                          <w:lang w:val="en-GB"/>
                        </w:rPr>
                      </w:pPr>
                      <w:r>
                        <w:rPr>
                          <w:rFonts w:ascii="Courier New" w:hAnsi="Courier New" w:cs="Courier New"/>
                          <w:color w:val="000000"/>
                          <w:sz w:val="15"/>
                          <w:szCs w:val="20"/>
                          <w:highlight w:val="white"/>
                          <w:lang w:val="en-GB"/>
                        </w:rPr>
                        <w:t xml:space="preserve"> </w:t>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"01010010"</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000000"/>
                          <w:sz w:val="15"/>
                          <w:szCs w:val="20"/>
                          <w:highlight w:val="white"/>
                          <w:lang w:val="en-GB"/>
                        </w:rPr>
                        <w:t>X</w:t>
                      </w:r>
                      <w:r w:rsidRPr="0074374F">
                        <w:rPr>
                          <w:rFonts w:ascii="Courier New" w:hAnsi="Courier New" w:cs="Courier New"/>
                          <w:color w:val="808080"/>
                          <w:sz w:val="15"/>
                          <w:szCs w:val="20"/>
                          <w:highlight w:val="white"/>
                          <w:lang w:val="en-GB"/>
                        </w:rPr>
                        <w:t>"0005"</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"0008"</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3BAEC138" w14:textId="77777777" w:rsidR="0087131A" w:rsidRPr="0074374F" w:rsidRDefault="0087131A" w:rsidP="00833661">
                      <w:pPr>
                        <w:widowControl w:val="0"/>
                        <w:autoSpaceDE w:val="0"/>
                        <w:autoSpaceDN w:val="0"/>
                        <w:adjustRightInd w:val="0"/>
                        <w:spacing w:before="0" w:after="0" w:line="240" w:lineRule="auto"/>
                        <w:ind w:firstLine="720"/>
                        <w:rPr>
                          <w:rFonts w:ascii="Courier New" w:hAnsi="Courier New" w:cs="Courier New"/>
                          <w:color w:val="000000"/>
                          <w:sz w:val="15"/>
                          <w:szCs w:val="20"/>
                          <w:highlight w:val="white"/>
                          <w:lang w:val="en-GB"/>
                        </w:rPr>
                      </w:pPr>
                    </w:p>
                    <w:p w14:paraId="72CB9A65" w14:textId="77777777" w:rsidR="0087131A" w:rsidRDefault="0087131A" w:rsidP="0074374F">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w:t>
                      </w:r>
                      <w:r w:rsidRPr="0074374F">
                        <w:rPr>
                          <w:rFonts w:ascii="Courier New" w:hAnsi="Courier New" w:cs="Courier New"/>
                          <w:color w:val="FF8000"/>
                          <w:sz w:val="15"/>
                          <w:szCs w:val="20"/>
                          <w:highlight w:val="white"/>
                          <w:lang w:val="en-GB"/>
                        </w:rPr>
                        <w:t>1</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"00101"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p>
                    <w:p w14:paraId="53F8A041" w14:textId="14E3AE15" w:rsidR="0087131A" w:rsidRPr="0074374F" w:rsidRDefault="0087131A" w:rsidP="00833661">
                      <w:pPr>
                        <w:widowControl w:val="0"/>
                        <w:autoSpaceDE w:val="0"/>
                        <w:autoSpaceDN w:val="0"/>
                        <w:adjustRightInd w:val="0"/>
                        <w:spacing w:before="0" w:after="0" w:line="240" w:lineRule="auto"/>
                        <w:ind w:firstLine="720"/>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t>X</w:t>
                      </w:r>
                      <w:r w:rsidRPr="0074374F">
                        <w:rPr>
                          <w:rFonts w:ascii="Courier New" w:hAnsi="Courier New" w:cs="Courier New"/>
                          <w:color w:val="808080"/>
                          <w:sz w:val="15"/>
                          <w:szCs w:val="20"/>
                          <w:highlight w:val="white"/>
                          <w:lang w:val="en-GB"/>
                        </w:rPr>
                        <w:t>"1f1f"</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"11--"</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X</w:t>
                      </w:r>
                      <w:r w:rsidRPr="0074374F">
                        <w:rPr>
                          <w:rFonts w:ascii="Courier New" w:hAnsi="Courier New" w:cs="Courier New"/>
                          <w:color w:val="808080"/>
                          <w:sz w:val="15"/>
                          <w:szCs w:val="20"/>
                          <w:highlight w:val="white"/>
                          <w:lang w:val="en-GB"/>
                        </w:rPr>
                        <w:t>"CCCC"</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t xml:space="preserve"> </w:t>
                      </w:r>
                      <w:r w:rsidRPr="0074374F">
                        <w:rPr>
                          <w:rFonts w:ascii="Courier New" w:hAnsi="Courier New" w:cs="Courier New"/>
                          <w:color w:val="808080"/>
                          <w:sz w:val="15"/>
                          <w:szCs w:val="20"/>
                          <w:highlight w:val="white"/>
                          <w:lang w:val="en-GB"/>
                        </w:rPr>
                        <w:t>"----------------"</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 xml:space="preserve"> </w:t>
                      </w:r>
                      <w:r>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X</w:t>
                      </w:r>
                      <w:r w:rsidRPr="0074374F">
                        <w:rPr>
                          <w:rFonts w:ascii="Courier New" w:hAnsi="Courier New" w:cs="Courier New"/>
                          <w:color w:val="808080"/>
                          <w:sz w:val="15"/>
                          <w:szCs w:val="20"/>
                          <w:highlight w:val="white"/>
                          <w:lang w:val="en-GB"/>
                        </w:rPr>
                        <w:t>"1f1f"</w:t>
                      </w:r>
                      <w:r w:rsidRPr="0074374F">
                        <w:rPr>
                          <w:rFonts w:ascii="Courier New" w:hAnsi="Courier New" w:cs="Courier New"/>
                          <w:b/>
                          <w:bCs/>
                          <w:color w:val="000080"/>
                          <w:sz w:val="15"/>
                          <w:szCs w:val="20"/>
                          <w:highlight w:val="white"/>
                          <w:lang w:val="en-GB"/>
                        </w:rPr>
                        <w:t>,</w:t>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r>
                      <w:r w:rsidRPr="0074374F">
                        <w:rPr>
                          <w:rFonts w:ascii="Courier New" w:hAnsi="Courier New" w:cs="Courier New"/>
                          <w:color w:val="000000"/>
                          <w:sz w:val="15"/>
                          <w:szCs w:val="20"/>
                          <w:highlight w:val="white"/>
                          <w:lang w:val="en-GB"/>
                        </w:rPr>
                        <w:tab/>
                        <w:t>'</w:t>
                      </w:r>
                      <w:r w:rsidRPr="0074374F">
                        <w:rPr>
                          <w:rFonts w:ascii="Courier New" w:hAnsi="Courier New" w:cs="Courier New"/>
                          <w:color w:val="FF8000"/>
                          <w:sz w:val="15"/>
                          <w:szCs w:val="20"/>
                          <w:highlight w:val="white"/>
                          <w:lang w:val="en-GB"/>
                        </w:rPr>
                        <w:t>0</w:t>
                      </w:r>
                      <w:r w:rsidRPr="0074374F">
                        <w:rPr>
                          <w:rFonts w:ascii="Courier New" w:hAnsi="Courier New" w:cs="Courier New"/>
                          <w:color w:val="000000"/>
                          <w:sz w:val="15"/>
                          <w:szCs w:val="20"/>
                          <w:highlight w:val="white"/>
                          <w:lang w:val="en-GB"/>
                        </w:rPr>
                        <w:t>'</w:t>
                      </w:r>
                      <w:r w:rsidRPr="0074374F">
                        <w:rPr>
                          <w:rFonts w:ascii="Courier New" w:hAnsi="Courier New" w:cs="Courier New"/>
                          <w:b/>
                          <w:bCs/>
                          <w:color w:val="000080"/>
                          <w:sz w:val="15"/>
                          <w:szCs w:val="20"/>
                          <w:highlight w:val="white"/>
                          <w:lang w:val="en-GB"/>
                        </w:rPr>
                        <w:t>)</w:t>
                      </w:r>
                    </w:p>
                    <w:p w14:paraId="0428D14E" w14:textId="7D9A116D"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74374F">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74374F">
                        <w:rPr>
                          <w:rFonts w:ascii="Courier New" w:hAnsi="Courier New" w:cs="Courier New"/>
                          <w:b/>
                          <w:bCs/>
                          <w:color w:val="000080"/>
                          <w:sz w:val="15"/>
                          <w:szCs w:val="20"/>
                          <w:highlight w:val="white"/>
                          <w:lang w:val="en-GB"/>
                        </w:rPr>
                        <w:t>);</w:t>
                      </w:r>
                    </w:p>
                    <w:p w14:paraId="2CF26232" w14:textId="77777777" w:rsidR="0087131A" w:rsidRPr="0074374F" w:rsidRDefault="0087131A" w:rsidP="0074374F">
                      <w:pPr>
                        <w:widowControl w:val="0"/>
                        <w:autoSpaceDE w:val="0"/>
                        <w:autoSpaceDN w:val="0"/>
                        <w:adjustRightInd w:val="0"/>
                        <w:spacing w:before="0" w:after="0" w:line="240" w:lineRule="auto"/>
                        <w:rPr>
                          <w:rFonts w:ascii="Courier New" w:hAnsi="Courier New" w:cs="Courier New"/>
                          <w:color w:val="000000"/>
                          <w:sz w:val="10"/>
                          <w:szCs w:val="20"/>
                          <w:highlight w:val="white"/>
                          <w:lang w:val="en-GB"/>
                        </w:rPr>
                      </w:pPr>
                    </w:p>
                  </w:txbxContent>
                </v:textbox>
                <w10:wrap type="square"/>
              </v:shape>
            </w:pict>
          </mc:Fallback>
        </mc:AlternateContent>
      </w:r>
    </w:p>
    <w:p w14:paraId="0E6E734F" w14:textId="69A158AF" w:rsidR="00833661" w:rsidRDefault="0087131A" w:rsidP="00833661">
      <w:pPr>
        <w:widowControl w:val="0"/>
        <w:autoSpaceDE w:val="0"/>
        <w:autoSpaceDN w:val="0"/>
        <w:adjustRightInd w:val="0"/>
        <w:spacing w:before="0" w:after="0" w:line="240" w:lineRule="auto"/>
        <w:rPr>
          <w:b/>
          <w:color w:val="auto"/>
          <w:sz w:val="32"/>
          <w:szCs w:val="32"/>
          <w:u w:val="single"/>
        </w:rPr>
      </w:pPr>
      <w:r>
        <w:rPr>
          <w:b/>
          <w:noProof/>
          <w:color w:val="auto"/>
          <w:sz w:val="32"/>
          <w:szCs w:val="32"/>
          <w:u w:val="single"/>
          <w:lang w:val="en-GB" w:eastAsia="en-GB"/>
        </w:rPr>
        <w:lastRenderedPageBreak/>
        <mc:AlternateContent>
          <mc:Choice Requires="wps">
            <w:drawing>
              <wp:anchor distT="0" distB="0" distL="114300" distR="114300" simplePos="0" relativeHeight="251759616" behindDoc="0" locked="0" layoutInCell="1" allowOverlap="1" wp14:anchorId="450A7228" wp14:editId="7BE2DB60">
                <wp:simplePos x="0" y="0"/>
                <wp:positionH relativeFrom="column">
                  <wp:posOffset>-352425</wp:posOffset>
                </wp:positionH>
                <wp:positionV relativeFrom="paragraph">
                  <wp:posOffset>390525</wp:posOffset>
                </wp:positionV>
                <wp:extent cx="7546340" cy="8467725"/>
                <wp:effectExtent l="0" t="0" r="16510" b="28575"/>
                <wp:wrapSquare wrapText="bothSides"/>
                <wp:docPr id="25" name="Text Box 25"/>
                <wp:cNvGraphicFramePr/>
                <a:graphic xmlns:a="http://schemas.openxmlformats.org/drawingml/2006/main">
                  <a:graphicData uri="http://schemas.microsoft.com/office/word/2010/wordprocessingShape">
                    <wps:wsp>
                      <wps:cNvSpPr txBox="1"/>
                      <wps:spPr>
                        <a:xfrm>
                          <a:off x="0" y="0"/>
                          <a:ext cx="7546340" cy="846772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278F8E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0"/>
                                <w:szCs w:val="20"/>
                                <w:highlight w:val="white"/>
                                <w:lang w:val="en-GB"/>
                              </w:rPr>
                            </w:pPr>
                          </w:p>
                          <w:p w14:paraId="6CDCDCD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b/>
                                <w:bCs/>
                                <w:color w:val="0000FF"/>
                                <w:sz w:val="15"/>
                                <w:szCs w:val="20"/>
                                <w:highlight w:val="white"/>
                                <w:lang w:val="en-GB"/>
                              </w:rPr>
                              <w:t>BEGIN</w:t>
                            </w:r>
                          </w:p>
                          <w:p w14:paraId="70110F2D"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p>
                          <w:p w14:paraId="598020E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xml:space="preserve">-- Instantiate the Unit </w:t>
                            </w:r>
                            <w:proofErr w:type="gramStart"/>
                            <w:r w:rsidRPr="00833661">
                              <w:rPr>
                                <w:rFonts w:ascii="Courier New" w:hAnsi="Courier New" w:cs="Courier New"/>
                                <w:color w:val="008000"/>
                                <w:sz w:val="15"/>
                                <w:szCs w:val="20"/>
                                <w:highlight w:val="white"/>
                                <w:lang w:val="en-GB"/>
                              </w:rPr>
                              <w:t>Under</w:t>
                            </w:r>
                            <w:proofErr w:type="gramEnd"/>
                            <w:r w:rsidRPr="00833661">
                              <w:rPr>
                                <w:rFonts w:ascii="Courier New" w:hAnsi="Courier New" w:cs="Courier New"/>
                                <w:color w:val="008000"/>
                                <w:sz w:val="15"/>
                                <w:szCs w:val="20"/>
                                <w:highlight w:val="white"/>
                                <w:lang w:val="en-GB"/>
                              </w:rPr>
                              <w:t xml:space="preserve"> Test (UUT)</w:t>
                            </w:r>
                          </w:p>
                          <w:p w14:paraId="237B9CA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proofErr w:type="gramStart"/>
                            <w:r w:rsidRPr="00833661">
                              <w:rPr>
                                <w:rFonts w:ascii="Courier New" w:hAnsi="Courier New" w:cs="Courier New"/>
                                <w:color w:val="000000"/>
                                <w:sz w:val="15"/>
                                <w:szCs w:val="20"/>
                                <w:highlight w:val="white"/>
                                <w:lang w:val="en-GB"/>
                              </w:rPr>
                              <w:t>uut</w:t>
                            </w:r>
                            <w:proofErr w:type="gramEnd"/>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DataPath_B </w:t>
                            </w:r>
                          </w:p>
                          <w:p w14:paraId="583699B9"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Generic</w:t>
                            </w:r>
                            <w:r w:rsidRPr="00833661">
                              <w:rPr>
                                <w:rFonts w:ascii="Courier New" w:hAnsi="Courier New" w:cs="Courier New"/>
                                <w:color w:val="000000"/>
                                <w:sz w:val="15"/>
                                <w:szCs w:val="20"/>
                                <w:highlight w:val="white"/>
                                <w:lang w:val="en-GB"/>
                              </w:rPr>
                              <w:t xml:space="preserve"> </w:t>
                            </w:r>
                            <w:proofErr w:type="gramStart"/>
                            <w:r w:rsidRPr="00833661">
                              <w:rPr>
                                <w:rFonts w:ascii="Courier New" w:hAnsi="Courier New" w:cs="Courier New"/>
                                <w:b/>
                                <w:bCs/>
                                <w:color w:val="0000FF"/>
                                <w:sz w:val="15"/>
                                <w:szCs w:val="20"/>
                                <w:highlight w:val="white"/>
                                <w:lang w:val="en-GB"/>
                              </w:rPr>
                              <w:t>Map</w:t>
                            </w:r>
                            <w:r w:rsidRPr="00833661">
                              <w:rPr>
                                <w:rFonts w:ascii="Courier New" w:hAnsi="Courier New" w:cs="Courier New"/>
                                <w:b/>
                                <w:bCs/>
                                <w:color w:val="000080"/>
                                <w:sz w:val="15"/>
                                <w:szCs w:val="20"/>
                                <w:highlight w:val="white"/>
                                <w:lang w:val="en-GB"/>
                              </w:rPr>
                              <w:t>(</w:t>
                            </w:r>
                            <w:proofErr w:type="gramEnd"/>
                          </w:p>
                          <w:p w14:paraId="41B4383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data_size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data_size</w:t>
                            </w:r>
                            <w:r w:rsidRPr="00833661">
                              <w:rPr>
                                <w:rFonts w:ascii="Courier New" w:hAnsi="Courier New" w:cs="Courier New"/>
                                <w:b/>
                                <w:bCs/>
                                <w:color w:val="000080"/>
                                <w:sz w:val="15"/>
                                <w:szCs w:val="20"/>
                                <w:highlight w:val="white"/>
                                <w:lang w:val="en-GB"/>
                              </w:rPr>
                              <w:t>,</w:t>
                            </w:r>
                          </w:p>
                          <w:p w14:paraId="39DE0A19"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num_registers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num_registers</w:t>
                            </w:r>
                            <w:r w:rsidRPr="00833661">
                              <w:rPr>
                                <w:rFonts w:ascii="Courier New" w:hAnsi="Courier New" w:cs="Courier New"/>
                                <w:color w:val="000000"/>
                                <w:sz w:val="15"/>
                                <w:szCs w:val="20"/>
                                <w:highlight w:val="white"/>
                                <w:lang w:val="en-GB"/>
                              </w:rPr>
                              <w:tab/>
                            </w:r>
                          </w:p>
                          <w:p w14:paraId="163632A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80"/>
                                <w:sz w:val="15"/>
                                <w:szCs w:val="20"/>
                                <w:highlight w:val="white"/>
                                <w:lang w:val="en-GB"/>
                              </w:rPr>
                              <w:t>)</w:t>
                            </w:r>
                          </w:p>
                          <w:p w14:paraId="38430FA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PORT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MAP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w:t>
                            </w:r>
                          </w:p>
                          <w:p w14:paraId="7FBB8C3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R_A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R_A</w:t>
                            </w:r>
                            <w:r w:rsidRPr="00833661">
                              <w:rPr>
                                <w:rFonts w:ascii="Courier New" w:hAnsi="Courier New" w:cs="Courier New"/>
                                <w:b/>
                                <w:bCs/>
                                <w:color w:val="000080"/>
                                <w:sz w:val="15"/>
                                <w:szCs w:val="20"/>
                                <w:highlight w:val="white"/>
                                <w:lang w:val="en-GB"/>
                              </w:rPr>
                              <w:t>,</w:t>
                            </w:r>
                          </w:p>
                          <w:p w14:paraId="58FE4BE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R_B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R_B</w:t>
                            </w:r>
                            <w:r w:rsidRPr="00833661">
                              <w:rPr>
                                <w:rFonts w:ascii="Courier New" w:hAnsi="Courier New" w:cs="Courier New"/>
                                <w:b/>
                                <w:bCs/>
                                <w:color w:val="000080"/>
                                <w:sz w:val="15"/>
                                <w:szCs w:val="20"/>
                                <w:highlight w:val="white"/>
                                <w:lang w:val="en-GB"/>
                              </w:rPr>
                              <w:t>,</w:t>
                            </w:r>
                          </w:p>
                          <w:p w14:paraId="2EB2D2E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W_EN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W_EN</w:t>
                            </w:r>
                            <w:r w:rsidRPr="00833661">
                              <w:rPr>
                                <w:rFonts w:ascii="Courier New" w:hAnsi="Courier New" w:cs="Courier New"/>
                                <w:b/>
                                <w:bCs/>
                                <w:color w:val="000080"/>
                                <w:sz w:val="15"/>
                                <w:szCs w:val="20"/>
                                <w:highlight w:val="white"/>
                                <w:lang w:val="en-GB"/>
                              </w:rPr>
                              <w:t>,</w:t>
                            </w:r>
                          </w:p>
                          <w:p w14:paraId="1D52D18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W_A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W_A</w:t>
                            </w:r>
                            <w:r w:rsidRPr="00833661">
                              <w:rPr>
                                <w:rFonts w:ascii="Courier New" w:hAnsi="Courier New" w:cs="Courier New"/>
                                <w:b/>
                                <w:bCs/>
                                <w:color w:val="000080"/>
                                <w:sz w:val="15"/>
                                <w:szCs w:val="20"/>
                                <w:highlight w:val="white"/>
                                <w:lang w:val="en-GB"/>
                              </w:rPr>
                              <w:t>,</w:t>
                            </w:r>
                          </w:p>
                          <w:p w14:paraId="0D3CCC1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proofErr w:type="gramStart"/>
                            <w:r w:rsidRPr="00833661">
                              <w:rPr>
                                <w:rFonts w:ascii="Courier New" w:hAnsi="Courier New" w:cs="Courier New"/>
                                <w:color w:val="000000"/>
                                <w:sz w:val="15"/>
                                <w:szCs w:val="20"/>
                                <w:highlight w:val="white"/>
                                <w:lang w:val="en-GB"/>
                              </w:rPr>
                              <w:t>clk</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clk</w:t>
                            </w:r>
                            <w:r w:rsidRPr="00833661">
                              <w:rPr>
                                <w:rFonts w:ascii="Courier New" w:hAnsi="Courier New" w:cs="Courier New"/>
                                <w:b/>
                                <w:bCs/>
                                <w:color w:val="000080"/>
                                <w:sz w:val="15"/>
                                <w:szCs w:val="20"/>
                                <w:highlight w:val="white"/>
                                <w:lang w:val="en-GB"/>
                              </w:rPr>
                              <w:t>,</w:t>
                            </w:r>
                          </w:p>
                          <w:p w14:paraId="706E29A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IMM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IMM</w:t>
                            </w:r>
                            <w:r w:rsidRPr="00833661">
                              <w:rPr>
                                <w:rFonts w:ascii="Courier New" w:hAnsi="Courier New" w:cs="Courier New"/>
                                <w:b/>
                                <w:bCs/>
                                <w:color w:val="000080"/>
                                <w:sz w:val="15"/>
                                <w:szCs w:val="20"/>
                                <w:highlight w:val="white"/>
                                <w:lang w:val="en-GB"/>
                              </w:rPr>
                              <w:t>,</w:t>
                            </w:r>
                          </w:p>
                          <w:p w14:paraId="4D3FE3D3"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AL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AL</w:t>
                            </w:r>
                            <w:r w:rsidRPr="00833661">
                              <w:rPr>
                                <w:rFonts w:ascii="Courier New" w:hAnsi="Courier New" w:cs="Courier New"/>
                                <w:b/>
                                <w:bCs/>
                                <w:color w:val="000080"/>
                                <w:sz w:val="15"/>
                                <w:szCs w:val="20"/>
                                <w:highlight w:val="white"/>
                                <w:lang w:val="en-GB"/>
                              </w:rPr>
                              <w:t>,</w:t>
                            </w:r>
                          </w:p>
                          <w:p w14:paraId="2713E381"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SH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SH</w:t>
                            </w:r>
                            <w:r w:rsidRPr="00833661">
                              <w:rPr>
                                <w:rFonts w:ascii="Courier New" w:hAnsi="Courier New" w:cs="Courier New"/>
                                <w:b/>
                                <w:bCs/>
                                <w:color w:val="000080"/>
                                <w:sz w:val="15"/>
                                <w:szCs w:val="20"/>
                                <w:highlight w:val="white"/>
                                <w:lang w:val="en-GB"/>
                              </w:rPr>
                              <w:t>,</w:t>
                            </w:r>
                          </w:p>
                          <w:p w14:paraId="410B9B23"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M_A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M_A</w:t>
                            </w:r>
                            <w:r w:rsidRPr="00833661">
                              <w:rPr>
                                <w:rFonts w:ascii="Courier New" w:hAnsi="Courier New" w:cs="Courier New"/>
                                <w:b/>
                                <w:bCs/>
                                <w:color w:val="000080"/>
                                <w:sz w:val="15"/>
                                <w:szCs w:val="20"/>
                                <w:highlight w:val="white"/>
                                <w:lang w:val="en-GB"/>
                              </w:rPr>
                              <w:t>,</w:t>
                            </w:r>
                          </w:p>
                          <w:p w14:paraId="754B6E4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S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S</w:t>
                            </w:r>
                            <w:r w:rsidRPr="00833661">
                              <w:rPr>
                                <w:rFonts w:ascii="Courier New" w:hAnsi="Courier New" w:cs="Courier New"/>
                                <w:b/>
                                <w:bCs/>
                                <w:color w:val="000080"/>
                                <w:sz w:val="15"/>
                                <w:szCs w:val="20"/>
                                <w:highlight w:val="white"/>
                                <w:lang w:val="en-GB"/>
                              </w:rPr>
                              <w:t>,</w:t>
                            </w:r>
                          </w:p>
                          <w:p w14:paraId="69D3389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proofErr w:type="gramStart"/>
                            <w:r w:rsidRPr="00833661">
                              <w:rPr>
                                <w:rFonts w:ascii="Courier New" w:hAnsi="Courier New" w:cs="Courier New"/>
                                <w:color w:val="000000"/>
                                <w:sz w:val="15"/>
                                <w:szCs w:val="20"/>
                                <w:highlight w:val="white"/>
                                <w:lang w:val="en-GB"/>
                              </w:rPr>
                              <w:t>flags</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flags</w:t>
                            </w:r>
                            <w:r w:rsidRPr="00833661">
                              <w:rPr>
                                <w:rFonts w:ascii="Courier New" w:hAnsi="Courier New" w:cs="Courier New"/>
                                <w:b/>
                                <w:bCs/>
                                <w:color w:val="000080"/>
                                <w:sz w:val="15"/>
                                <w:szCs w:val="20"/>
                                <w:highlight w:val="white"/>
                                <w:lang w:val="en-GB"/>
                              </w:rPr>
                              <w:t>,</w:t>
                            </w:r>
                          </w:p>
                          <w:p w14:paraId="672FEB8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M_B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M_B</w:t>
                            </w:r>
                            <w:r w:rsidRPr="00833661">
                              <w:rPr>
                                <w:rFonts w:ascii="Courier New" w:hAnsi="Courier New" w:cs="Courier New"/>
                                <w:b/>
                                <w:bCs/>
                                <w:color w:val="000080"/>
                                <w:sz w:val="15"/>
                                <w:szCs w:val="20"/>
                                <w:highlight w:val="white"/>
                                <w:lang w:val="en-GB"/>
                              </w:rPr>
                              <w:t>,</w:t>
                            </w:r>
                          </w:p>
                          <w:p w14:paraId="346B63A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M_DA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M_DA</w:t>
                            </w:r>
                            <w:r w:rsidRPr="00833661">
                              <w:rPr>
                                <w:rFonts w:ascii="Courier New" w:hAnsi="Courier New" w:cs="Courier New"/>
                                <w:b/>
                                <w:bCs/>
                                <w:color w:val="000080"/>
                                <w:sz w:val="15"/>
                                <w:szCs w:val="20"/>
                                <w:highlight w:val="white"/>
                                <w:lang w:val="en-GB"/>
                              </w:rPr>
                              <w:t>,</w:t>
                            </w:r>
                          </w:p>
                          <w:p w14:paraId="16D9B2D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M_in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M_in</w:t>
                            </w:r>
                          </w:p>
                          <w:p w14:paraId="38AEA10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w:t>
                            </w:r>
                          </w:p>
                          <w:p w14:paraId="1E65130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6974923"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008000"/>
                                <w:sz w:val="15"/>
                                <w:szCs w:val="20"/>
                                <w:highlight w:val="white"/>
                                <w:lang w:val="en-GB"/>
                              </w:rPr>
                              <w:t>-- Clock process definitions</w:t>
                            </w:r>
                          </w:p>
                          <w:p w14:paraId="14DD7E89"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proofErr w:type="gramStart"/>
                            <w:r w:rsidRPr="00833661">
                              <w:rPr>
                                <w:rFonts w:ascii="Courier New" w:hAnsi="Courier New" w:cs="Courier New"/>
                                <w:color w:val="000000"/>
                                <w:sz w:val="15"/>
                                <w:szCs w:val="20"/>
                                <w:highlight w:val="white"/>
                                <w:lang w:val="en-GB"/>
                              </w:rPr>
                              <w:t xml:space="preserve">clk_process </w:t>
                            </w:r>
                            <w:r w:rsidRPr="00833661">
                              <w:rPr>
                                <w:rFonts w:ascii="Courier New" w:hAnsi="Courier New" w:cs="Courier New"/>
                                <w:b/>
                                <w:bCs/>
                                <w:color w:val="000080"/>
                                <w:sz w:val="15"/>
                                <w:szCs w:val="20"/>
                                <w:highlight w:val="white"/>
                                <w:lang w:val="en-GB"/>
                              </w:rPr>
                              <w:t>:</w:t>
                            </w:r>
                            <w:r w:rsidRPr="00833661">
                              <w:rPr>
                                <w:rFonts w:ascii="Courier New" w:hAnsi="Courier New" w:cs="Courier New"/>
                                <w:b/>
                                <w:bCs/>
                                <w:color w:val="0000FF"/>
                                <w:sz w:val="15"/>
                                <w:szCs w:val="20"/>
                                <w:highlight w:val="white"/>
                                <w:lang w:val="en-GB"/>
                              </w:rPr>
                              <w:t>process</w:t>
                            </w:r>
                            <w:proofErr w:type="gramEnd"/>
                          </w:p>
                          <w:p w14:paraId="104C17CD"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proofErr w:type="gramStart"/>
                            <w:r w:rsidRPr="00833661">
                              <w:rPr>
                                <w:rFonts w:ascii="Courier New" w:hAnsi="Courier New" w:cs="Courier New"/>
                                <w:b/>
                                <w:bCs/>
                                <w:color w:val="0000FF"/>
                                <w:sz w:val="15"/>
                                <w:szCs w:val="20"/>
                                <w:highlight w:val="white"/>
                                <w:lang w:val="en-GB"/>
                              </w:rPr>
                              <w:t>begin</w:t>
                            </w:r>
                            <w:proofErr w:type="gramEnd"/>
                          </w:p>
                          <w:p w14:paraId="5239D8A1"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000000"/>
                                <w:sz w:val="15"/>
                                <w:szCs w:val="20"/>
                                <w:highlight w:val="white"/>
                                <w:lang w:val="en-GB"/>
                              </w:rPr>
                              <w:t>clk</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FF8000"/>
                                <w:sz w:val="15"/>
                                <w:szCs w:val="20"/>
                                <w:highlight w:val="white"/>
                                <w:lang w:val="en-GB"/>
                              </w:rPr>
                              <w:t>0</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w:t>
                            </w:r>
                          </w:p>
                          <w:p w14:paraId="10388B6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wait</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for</w:t>
                            </w:r>
                            <w:r w:rsidRPr="00833661">
                              <w:rPr>
                                <w:rFonts w:ascii="Courier New" w:hAnsi="Courier New" w:cs="Courier New"/>
                                <w:color w:val="000000"/>
                                <w:sz w:val="15"/>
                                <w:szCs w:val="20"/>
                                <w:highlight w:val="white"/>
                                <w:lang w:val="en-GB"/>
                              </w:rPr>
                              <w:t xml:space="preserve"> clk_period</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FF8000"/>
                                <w:sz w:val="15"/>
                                <w:szCs w:val="20"/>
                                <w:highlight w:val="white"/>
                                <w:lang w:val="en-GB"/>
                              </w:rPr>
                              <w:t>2</w:t>
                            </w:r>
                            <w:r w:rsidRPr="00833661">
                              <w:rPr>
                                <w:rFonts w:ascii="Courier New" w:hAnsi="Courier New" w:cs="Courier New"/>
                                <w:b/>
                                <w:bCs/>
                                <w:color w:val="000080"/>
                                <w:sz w:val="15"/>
                                <w:szCs w:val="20"/>
                                <w:highlight w:val="white"/>
                                <w:lang w:val="en-GB"/>
                              </w:rPr>
                              <w:t>;</w:t>
                            </w:r>
                          </w:p>
                          <w:p w14:paraId="6449C6DD"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000000"/>
                                <w:sz w:val="15"/>
                                <w:szCs w:val="20"/>
                                <w:highlight w:val="white"/>
                                <w:lang w:val="en-GB"/>
                              </w:rPr>
                              <w:t>clk</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FF8000"/>
                                <w:sz w:val="15"/>
                                <w:szCs w:val="20"/>
                                <w:highlight w:val="white"/>
                                <w:lang w:val="en-GB"/>
                              </w:rPr>
                              <w:t>1</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w:t>
                            </w:r>
                          </w:p>
                          <w:p w14:paraId="7D5EE63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wait</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for</w:t>
                            </w:r>
                            <w:r w:rsidRPr="00833661">
                              <w:rPr>
                                <w:rFonts w:ascii="Courier New" w:hAnsi="Courier New" w:cs="Courier New"/>
                                <w:color w:val="000000"/>
                                <w:sz w:val="15"/>
                                <w:szCs w:val="20"/>
                                <w:highlight w:val="white"/>
                                <w:lang w:val="en-GB"/>
                              </w:rPr>
                              <w:t xml:space="preserve"> clk_period</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FF8000"/>
                                <w:sz w:val="15"/>
                                <w:szCs w:val="20"/>
                                <w:highlight w:val="white"/>
                                <w:lang w:val="en-GB"/>
                              </w:rPr>
                              <w:t>2</w:t>
                            </w:r>
                            <w:r w:rsidRPr="00833661">
                              <w:rPr>
                                <w:rFonts w:ascii="Courier New" w:hAnsi="Courier New" w:cs="Courier New"/>
                                <w:b/>
                                <w:bCs/>
                                <w:color w:val="000080"/>
                                <w:sz w:val="15"/>
                                <w:szCs w:val="20"/>
                                <w:highlight w:val="white"/>
                                <w:lang w:val="en-GB"/>
                              </w:rPr>
                              <w:t>;</w:t>
                            </w:r>
                          </w:p>
                          <w:p w14:paraId="3CB20B2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proofErr w:type="gramStart"/>
                            <w:r w:rsidRPr="00833661">
                              <w:rPr>
                                <w:rFonts w:ascii="Courier New" w:hAnsi="Courier New" w:cs="Courier New"/>
                                <w:b/>
                                <w:bCs/>
                                <w:color w:val="0000FF"/>
                                <w:sz w:val="15"/>
                                <w:szCs w:val="20"/>
                                <w:highlight w:val="white"/>
                                <w:lang w:val="en-GB"/>
                              </w:rPr>
                              <w:t>end</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process</w:t>
                            </w:r>
                            <w:r w:rsidRPr="00833661">
                              <w:rPr>
                                <w:rFonts w:ascii="Courier New" w:hAnsi="Courier New" w:cs="Courier New"/>
                                <w:b/>
                                <w:bCs/>
                                <w:color w:val="000080"/>
                                <w:sz w:val="15"/>
                                <w:szCs w:val="20"/>
                                <w:highlight w:val="white"/>
                                <w:lang w:val="en-GB"/>
                              </w:rPr>
                              <w:t>;</w:t>
                            </w:r>
                          </w:p>
                          <w:p w14:paraId="156345F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p>
                          <w:p w14:paraId="1C7FEA4D"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24C501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Stimulus process</w:t>
                            </w:r>
                          </w:p>
                          <w:p w14:paraId="74A913B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t>stim_proc</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process</w:t>
                            </w:r>
                          </w:p>
                          <w:p w14:paraId="156718E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begin</w:t>
                            </w:r>
                            <w:proofErr w:type="gramEnd"/>
                          </w:p>
                          <w:p w14:paraId="2F32DDF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p>
                          <w:p w14:paraId="4D79045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xml:space="preserve">-- </w:t>
                            </w:r>
                            <w:proofErr w:type="gramStart"/>
                            <w:r w:rsidRPr="00833661">
                              <w:rPr>
                                <w:rFonts w:ascii="Courier New" w:hAnsi="Courier New" w:cs="Courier New"/>
                                <w:color w:val="008000"/>
                                <w:sz w:val="15"/>
                                <w:szCs w:val="20"/>
                                <w:highlight w:val="white"/>
                                <w:lang w:val="en-GB"/>
                              </w:rPr>
                              <w:t>hold</w:t>
                            </w:r>
                            <w:proofErr w:type="gramEnd"/>
                            <w:r w:rsidRPr="00833661">
                              <w:rPr>
                                <w:rFonts w:ascii="Courier New" w:hAnsi="Courier New" w:cs="Courier New"/>
                                <w:color w:val="008000"/>
                                <w:sz w:val="15"/>
                                <w:szCs w:val="20"/>
                                <w:highlight w:val="white"/>
                                <w:lang w:val="en-GB"/>
                              </w:rPr>
                              <w:t xml:space="preserve"> reset state for 100 ns.</w:t>
                            </w:r>
                          </w:p>
                          <w:p w14:paraId="36A9959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wait</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for</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FF8000"/>
                                <w:sz w:val="15"/>
                                <w:szCs w:val="20"/>
                                <w:highlight w:val="white"/>
                                <w:lang w:val="en-GB"/>
                              </w:rPr>
                              <w:t>100</w:t>
                            </w:r>
                            <w:r w:rsidRPr="00833661">
                              <w:rPr>
                                <w:rFonts w:ascii="Courier New" w:hAnsi="Courier New" w:cs="Courier New"/>
                                <w:color w:val="000000"/>
                                <w:sz w:val="15"/>
                                <w:szCs w:val="20"/>
                                <w:highlight w:val="white"/>
                                <w:lang w:val="en-GB"/>
                              </w:rPr>
                              <w:t xml:space="preserve"> ns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ab/>
                            </w:r>
                          </w:p>
                          <w:p w14:paraId="22DC9CF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47EAB2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run the test for every set of data</w:t>
                            </w:r>
                          </w:p>
                          <w:p w14:paraId="0A783DC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for</w:t>
                            </w:r>
                            <w:proofErr w:type="gramEnd"/>
                            <w:r w:rsidRPr="00833661">
                              <w:rPr>
                                <w:rFonts w:ascii="Courier New" w:hAnsi="Courier New" w:cs="Courier New"/>
                                <w:color w:val="000000"/>
                                <w:sz w:val="15"/>
                                <w:szCs w:val="20"/>
                                <w:highlight w:val="white"/>
                                <w:lang w:val="en-GB"/>
                              </w:rPr>
                              <w:t xml:space="preserve"> i </w:t>
                            </w:r>
                            <w:r w:rsidRPr="00833661">
                              <w:rPr>
                                <w:rFonts w:ascii="Courier New" w:hAnsi="Courier New" w:cs="Courier New"/>
                                <w:b/>
                                <w:bCs/>
                                <w:color w:val="0000FF"/>
                                <w:sz w:val="15"/>
                                <w:szCs w:val="20"/>
                                <w:highlight w:val="white"/>
                                <w:lang w:val="en-GB"/>
                              </w:rPr>
                              <w:t>in</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FF"/>
                                <w:sz w:val="15"/>
                                <w:szCs w:val="20"/>
                                <w:highlight w:val="white"/>
                                <w:lang w:val="en-GB"/>
                              </w:rPr>
                              <w:t>range</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loop</w:t>
                            </w:r>
                          </w:p>
                          <w:p w14:paraId="41E6A98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4902564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assign test inputs</w:t>
                            </w:r>
                          </w:p>
                          <w:p w14:paraId="79B54233"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R_A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R_A</w:t>
                            </w:r>
                            <w:r w:rsidRPr="00833661">
                              <w:rPr>
                                <w:rFonts w:ascii="Courier New" w:hAnsi="Courier New" w:cs="Courier New"/>
                                <w:b/>
                                <w:bCs/>
                                <w:color w:val="000080"/>
                                <w:sz w:val="15"/>
                                <w:szCs w:val="20"/>
                                <w:highlight w:val="white"/>
                                <w:lang w:val="en-GB"/>
                              </w:rPr>
                              <w:t>;</w:t>
                            </w:r>
                          </w:p>
                          <w:p w14:paraId="39B99F41"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R_B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R_B</w:t>
                            </w:r>
                            <w:r w:rsidRPr="00833661">
                              <w:rPr>
                                <w:rFonts w:ascii="Courier New" w:hAnsi="Courier New" w:cs="Courier New"/>
                                <w:b/>
                                <w:bCs/>
                                <w:color w:val="000080"/>
                                <w:sz w:val="15"/>
                                <w:szCs w:val="20"/>
                                <w:highlight w:val="white"/>
                                <w:lang w:val="en-GB"/>
                              </w:rPr>
                              <w:t>;</w:t>
                            </w:r>
                          </w:p>
                          <w:p w14:paraId="211F5CD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W_EN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W_EN</w:t>
                            </w:r>
                            <w:r w:rsidRPr="00833661">
                              <w:rPr>
                                <w:rFonts w:ascii="Courier New" w:hAnsi="Courier New" w:cs="Courier New"/>
                                <w:b/>
                                <w:bCs/>
                                <w:color w:val="000080"/>
                                <w:sz w:val="15"/>
                                <w:szCs w:val="20"/>
                                <w:highlight w:val="white"/>
                                <w:lang w:val="en-GB"/>
                              </w:rPr>
                              <w:t>;</w:t>
                            </w:r>
                          </w:p>
                          <w:p w14:paraId="4B39E1A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W_A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W_A</w:t>
                            </w:r>
                            <w:r w:rsidRPr="00833661">
                              <w:rPr>
                                <w:rFonts w:ascii="Courier New" w:hAnsi="Courier New" w:cs="Courier New"/>
                                <w:b/>
                                <w:bCs/>
                                <w:color w:val="000080"/>
                                <w:sz w:val="15"/>
                                <w:szCs w:val="20"/>
                                <w:highlight w:val="white"/>
                                <w:lang w:val="en-GB"/>
                              </w:rPr>
                              <w:t>;</w:t>
                            </w:r>
                          </w:p>
                          <w:p w14:paraId="06937275"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IMM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IMM</w:t>
                            </w:r>
                            <w:r w:rsidRPr="00833661">
                              <w:rPr>
                                <w:rFonts w:ascii="Courier New" w:hAnsi="Courier New" w:cs="Courier New"/>
                                <w:b/>
                                <w:bCs/>
                                <w:color w:val="000080"/>
                                <w:sz w:val="15"/>
                                <w:szCs w:val="20"/>
                                <w:highlight w:val="white"/>
                                <w:lang w:val="en-GB"/>
                              </w:rPr>
                              <w:t>;</w:t>
                            </w:r>
                          </w:p>
                          <w:p w14:paraId="619AA65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AL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AL</w:t>
                            </w:r>
                            <w:r w:rsidRPr="00833661">
                              <w:rPr>
                                <w:rFonts w:ascii="Courier New" w:hAnsi="Courier New" w:cs="Courier New"/>
                                <w:b/>
                                <w:bCs/>
                                <w:color w:val="000080"/>
                                <w:sz w:val="15"/>
                                <w:szCs w:val="20"/>
                                <w:highlight w:val="white"/>
                                <w:lang w:val="en-GB"/>
                              </w:rPr>
                              <w:t>;</w:t>
                            </w:r>
                          </w:p>
                          <w:p w14:paraId="04ECBF3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SH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SH</w:t>
                            </w:r>
                            <w:r w:rsidRPr="00833661">
                              <w:rPr>
                                <w:rFonts w:ascii="Courier New" w:hAnsi="Courier New" w:cs="Courier New"/>
                                <w:b/>
                                <w:bCs/>
                                <w:color w:val="000080"/>
                                <w:sz w:val="15"/>
                                <w:szCs w:val="20"/>
                                <w:highlight w:val="white"/>
                                <w:lang w:val="en-GB"/>
                              </w:rPr>
                              <w:t>;</w:t>
                            </w:r>
                          </w:p>
                          <w:p w14:paraId="09703F6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M_A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M_A</w:t>
                            </w:r>
                            <w:r w:rsidRPr="00833661">
                              <w:rPr>
                                <w:rFonts w:ascii="Courier New" w:hAnsi="Courier New" w:cs="Courier New"/>
                                <w:b/>
                                <w:bCs/>
                                <w:color w:val="000080"/>
                                <w:sz w:val="15"/>
                                <w:szCs w:val="20"/>
                                <w:highlight w:val="white"/>
                                <w:lang w:val="en-GB"/>
                              </w:rPr>
                              <w:t>;</w:t>
                            </w:r>
                          </w:p>
                          <w:p w14:paraId="323D228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S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S</w:t>
                            </w:r>
                            <w:r w:rsidRPr="00833661">
                              <w:rPr>
                                <w:rFonts w:ascii="Courier New" w:hAnsi="Courier New" w:cs="Courier New"/>
                                <w:b/>
                                <w:bCs/>
                                <w:color w:val="000080"/>
                                <w:sz w:val="15"/>
                                <w:szCs w:val="20"/>
                                <w:highlight w:val="white"/>
                                <w:lang w:val="en-GB"/>
                              </w:rPr>
                              <w:t>;</w:t>
                            </w:r>
                          </w:p>
                          <w:p w14:paraId="6E620275"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M_in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M_in</w:t>
                            </w:r>
                            <w:r w:rsidRPr="00833661">
                              <w:rPr>
                                <w:rFonts w:ascii="Courier New" w:hAnsi="Courier New" w:cs="Courier New"/>
                                <w:b/>
                                <w:bCs/>
                                <w:color w:val="000080"/>
                                <w:sz w:val="15"/>
                                <w:szCs w:val="20"/>
                                <w:highlight w:val="white"/>
                                <w:lang w:val="en-GB"/>
                              </w:rPr>
                              <w:t>;</w:t>
                            </w:r>
                          </w:p>
                          <w:p w14:paraId="410540E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197EE9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OEN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w:t>
                            </w:r>
                            <w:proofErr w:type="gramStart"/>
                            <w:r w:rsidRPr="00833661">
                              <w:rPr>
                                <w:rFonts w:ascii="Courier New" w:hAnsi="Courier New" w:cs="Courier New"/>
                                <w:color w:val="000000"/>
                                <w:sz w:val="15"/>
                                <w:szCs w:val="20"/>
                                <w:highlight w:val="white"/>
                                <w:lang w:val="en-GB"/>
                              </w:rPr>
                              <w:t>vectors</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OEN</w:t>
                            </w:r>
                            <w:r w:rsidRPr="00833661">
                              <w:rPr>
                                <w:rFonts w:ascii="Courier New" w:hAnsi="Courier New" w:cs="Courier New"/>
                                <w:b/>
                                <w:bCs/>
                                <w:color w:val="000080"/>
                                <w:sz w:val="15"/>
                                <w:szCs w:val="20"/>
                                <w:highlight w:val="white"/>
                                <w:lang w:val="en-GB"/>
                              </w:rPr>
                              <w:t>;</w:t>
                            </w:r>
                          </w:p>
                          <w:p w14:paraId="3CA9807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4DB2D629"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wait</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until</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80FF"/>
                                <w:sz w:val="15"/>
                                <w:szCs w:val="20"/>
                                <w:highlight w:val="white"/>
                                <w:lang w:val="en-GB"/>
                              </w:rPr>
                              <w:t>rising_edge</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clk</w:t>
                            </w:r>
                            <w:r w:rsidRPr="00833661">
                              <w:rPr>
                                <w:rFonts w:ascii="Courier New" w:hAnsi="Courier New" w:cs="Courier New"/>
                                <w:b/>
                                <w:bCs/>
                                <w:color w:val="000080"/>
                                <w:sz w:val="15"/>
                                <w:szCs w:val="20"/>
                                <w:highlight w:val="white"/>
                                <w:lang w:val="en-GB"/>
                              </w:rPr>
                              <w:t>);</w:t>
                            </w:r>
                          </w:p>
                          <w:p w14:paraId="60CEC24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77000065"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Check that the actual outputs are the same as were expecting</w:t>
                            </w:r>
                          </w:p>
                          <w:p w14:paraId="561C246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xml:space="preserve">-- Have to use std_match when comparing </w:t>
                            </w:r>
                            <w:proofErr w:type="gramStart"/>
                            <w:r w:rsidRPr="00833661">
                              <w:rPr>
                                <w:rFonts w:ascii="Courier New" w:hAnsi="Courier New" w:cs="Courier New"/>
                                <w:color w:val="008000"/>
                                <w:sz w:val="15"/>
                                <w:szCs w:val="20"/>
                                <w:highlight w:val="white"/>
                                <w:lang w:val="en-GB"/>
                              </w:rPr>
                              <w:t>meta</w:t>
                            </w:r>
                            <w:proofErr w:type="gramEnd"/>
                            <w:r w:rsidRPr="00833661">
                              <w:rPr>
                                <w:rFonts w:ascii="Courier New" w:hAnsi="Courier New" w:cs="Courier New"/>
                                <w:color w:val="008000"/>
                                <w:sz w:val="15"/>
                                <w:szCs w:val="20"/>
                                <w:highlight w:val="white"/>
                                <w:lang w:val="en-GB"/>
                              </w:rPr>
                              <w:t xml:space="preserve"> values like '-'</w:t>
                            </w:r>
                          </w:p>
                          <w:p w14:paraId="10ACFA5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assert</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80FF"/>
                                <w:sz w:val="15"/>
                                <w:szCs w:val="20"/>
                                <w:highlight w:val="white"/>
                                <w:lang w:val="en-GB"/>
                              </w:rPr>
                              <w:t>std_match</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p>
                          <w:p w14:paraId="570D295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report</w:t>
                            </w:r>
                            <w:proofErr w:type="gramEnd"/>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[ERR!] Test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proofErr w:type="gramStart"/>
                            <w:r w:rsidRPr="00833661">
                              <w:rPr>
                                <w:rFonts w:ascii="Courier New" w:hAnsi="Courier New" w:cs="Courier New"/>
                                <w:color w:val="8000FF"/>
                                <w:sz w:val="15"/>
                                <w:szCs w:val="20"/>
                                <w:highlight w:val="white"/>
                                <w:lang w:val="en-GB"/>
                              </w:rPr>
                              <w:t>integer</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image(</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p>
                          <w:p w14:paraId="2EF88005"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808080"/>
                                <w:sz w:val="15"/>
                                <w:szCs w:val="20"/>
                                <w:highlight w:val="white"/>
                                <w:lang w:val="en-GB"/>
                              </w:rPr>
                              <w:t>" Actual</w:t>
                            </w:r>
                            <w:proofErr w:type="gramEnd"/>
                            <w:r w:rsidRPr="00833661">
                              <w:rPr>
                                <w:rFonts w:ascii="Courier New" w:hAnsi="Courier New" w:cs="Courier New"/>
                                <w:color w:val="808080"/>
                                <w:sz w:val="15"/>
                                <w:szCs w:val="20"/>
                                <w:highlight w:val="white"/>
                                <w:lang w:val="en-GB"/>
                              </w:rPr>
                              <w:t xml:space="preserve"> flags did not equal expected flags."</w:t>
                            </w:r>
                            <w:r w:rsidRPr="00833661">
                              <w:rPr>
                                <w:rFonts w:ascii="Courier New" w:hAnsi="Courier New" w:cs="Courier New"/>
                                <w:b/>
                                <w:bCs/>
                                <w:color w:val="000080"/>
                                <w:sz w:val="15"/>
                                <w:szCs w:val="20"/>
                                <w:highlight w:val="white"/>
                                <w:lang w:val="en-GB"/>
                              </w:rPr>
                              <w:t>&amp;</w:t>
                            </w:r>
                          </w:p>
                          <w:p w14:paraId="0E54123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808080"/>
                                <w:sz w:val="15"/>
                                <w:szCs w:val="20"/>
                                <w:highlight w:val="white"/>
                                <w:lang w:val="en-GB"/>
                              </w:rPr>
                              <w:t>" Actual</w:t>
                            </w:r>
                            <w:proofErr w:type="gramEnd"/>
                            <w:r w:rsidRPr="00833661">
                              <w:rPr>
                                <w:rFonts w:ascii="Courier New" w:hAnsi="Courier New" w:cs="Courier New"/>
                                <w:color w:val="808080"/>
                                <w:sz w:val="15"/>
                                <w:szCs w:val="20"/>
                                <w:highlight w:val="white"/>
                                <w:lang w:val="en-GB"/>
                              </w:rPr>
                              <w:t xml:space="preserve">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to_bstring</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p>
                          <w:p w14:paraId="4A4C808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808080"/>
                                <w:sz w:val="15"/>
                                <w:szCs w:val="20"/>
                                <w:highlight w:val="white"/>
                                <w:lang w:val="en-GB"/>
                              </w:rPr>
                              <w:t>" Expected</w:t>
                            </w:r>
                            <w:proofErr w:type="gramEnd"/>
                            <w:r w:rsidRPr="00833661">
                              <w:rPr>
                                <w:rFonts w:ascii="Courier New" w:hAnsi="Courier New" w:cs="Courier New"/>
                                <w:color w:val="808080"/>
                                <w:sz w:val="15"/>
                                <w:szCs w:val="20"/>
                                <w:highlight w:val="white"/>
                                <w:lang w:val="en-GB"/>
                              </w:rPr>
                              <w:t xml:space="preserve">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to_bstring</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p>
                          <w:p w14:paraId="73EAC69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severity</w:t>
                            </w:r>
                            <w:proofErr w:type="gramEnd"/>
                            <w:r w:rsidRPr="00833661">
                              <w:rPr>
                                <w:rFonts w:ascii="Courier New" w:hAnsi="Courier New" w:cs="Courier New"/>
                                <w:color w:val="000000"/>
                                <w:sz w:val="15"/>
                                <w:szCs w:val="20"/>
                                <w:highlight w:val="white"/>
                                <w:lang w:val="en-GB"/>
                              </w:rPr>
                              <w:t xml:space="preserve"> error</w:t>
                            </w:r>
                            <w:r w:rsidRPr="00833661">
                              <w:rPr>
                                <w:rFonts w:ascii="Courier New" w:hAnsi="Courier New" w:cs="Courier New"/>
                                <w:b/>
                                <w:bCs/>
                                <w:color w:val="000080"/>
                                <w:sz w:val="15"/>
                                <w:szCs w:val="20"/>
                                <w:highlight w:val="white"/>
                                <w:lang w:val="en-GB"/>
                              </w:rPr>
                              <w:t>;</w:t>
                            </w:r>
                          </w:p>
                          <w:p w14:paraId="10D1F7D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621C8F6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assert</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80FF"/>
                                <w:sz w:val="15"/>
                                <w:szCs w:val="20"/>
                                <w:highlight w:val="white"/>
                                <w:lang w:val="en-GB"/>
                              </w:rPr>
                              <w:t>std_match</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p>
                          <w:p w14:paraId="7CB615A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report</w:t>
                            </w:r>
                            <w:proofErr w:type="gramEnd"/>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808080"/>
                                <w:sz w:val="15"/>
                                <w:szCs w:val="20"/>
                                <w:highlight w:val="white"/>
                                <w:lang w:val="en-GB"/>
                              </w:rPr>
                              <w:t>" [ERR!] Test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proofErr w:type="gramStart"/>
                            <w:r w:rsidRPr="00833661">
                              <w:rPr>
                                <w:rFonts w:ascii="Courier New" w:hAnsi="Courier New" w:cs="Courier New"/>
                                <w:color w:val="8000FF"/>
                                <w:sz w:val="15"/>
                                <w:szCs w:val="20"/>
                                <w:highlight w:val="white"/>
                                <w:lang w:val="en-GB"/>
                              </w:rPr>
                              <w:t>integer</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image(</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p>
                          <w:p w14:paraId="706A244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808080"/>
                                <w:sz w:val="15"/>
                                <w:szCs w:val="20"/>
                                <w:highlight w:val="white"/>
                                <w:lang w:val="en-GB"/>
                              </w:rPr>
                              <w:t>" Actual</w:t>
                            </w:r>
                            <w:proofErr w:type="gramEnd"/>
                            <w:r w:rsidRPr="00833661">
                              <w:rPr>
                                <w:rFonts w:ascii="Courier New" w:hAnsi="Courier New" w:cs="Courier New"/>
                                <w:color w:val="808080"/>
                                <w:sz w:val="15"/>
                                <w:szCs w:val="20"/>
                                <w:highlight w:val="white"/>
                                <w:lang w:val="en-GB"/>
                              </w:rPr>
                              <w:t xml:space="preserve"> value to memory did not equal expected value to memory."</w:t>
                            </w:r>
                            <w:r w:rsidRPr="00833661">
                              <w:rPr>
                                <w:rFonts w:ascii="Courier New" w:hAnsi="Courier New" w:cs="Courier New"/>
                                <w:b/>
                                <w:bCs/>
                                <w:color w:val="000080"/>
                                <w:sz w:val="15"/>
                                <w:szCs w:val="20"/>
                                <w:highlight w:val="white"/>
                                <w:lang w:val="en-GB"/>
                              </w:rPr>
                              <w:t>&amp;</w:t>
                            </w:r>
                          </w:p>
                          <w:p w14:paraId="32FD911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808080"/>
                                <w:sz w:val="15"/>
                                <w:szCs w:val="20"/>
                                <w:highlight w:val="white"/>
                                <w:lang w:val="en-GB"/>
                              </w:rPr>
                              <w:t>" Actual</w:t>
                            </w:r>
                            <w:proofErr w:type="gramEnd"/>
                            <w:r w:rsidRPr="00833661">
                              <w:rPr>
                                <w:rFonts w:ascii="Courier New" w:hAnsi="Courier New" w:cs="Courier New"/>
                                <w:color w:val="808080"/>
                                <w:sz w:val="15"/>
                                <w:szCs w:val="20"/>
                                <w:highlight w:val="white"/>
                                <w:lang w:val="en-GB"/>
                              </w:rPr>
                              <w:t xml:space="preserve">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u_tostr</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p>
                          <w:p w14:paraId="44B38069"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808080"/>
                                <w:sz w:val="15"/>
                                <w:szCs w:val="20"/>
                                <w:highlight w:val="white"/>
                                <w:lang w:val="en-GB"/>
                              </w:rPr>
                              <w:t>" Expected</w:t>
                            </w:r>
                            <w:proofErr w:type="gramEnd"/>
                            <w:r w:rsidRPr="00833661">
                              <w:rPr>
                                <w:rFonts w:ascii="Courier New" w:hAnsi="Courier New" w:cs="Courier New"/>
                                <w:color w:val="808080"/>
                                <w:sz w:val="15"/>
                                <w:szCs w:val="20"/>
                                <w:highlight w:val="white"/>
                                <w:lang w:val="en-GB"/>
                              </w:rPr>
                              <w:t xml:space="preserve">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u_tostr</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p>
                          <w:p w14:paraId="3552154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severity</w:t>
                            </w:r>
                            <w:proofErr w:type="gramEnd"/>
                            <w:r w:rsidRPr="00833661">
                              <w:rPr>
                                <w:rFonts w:ascii="Courier New" w:hAnsi="Courier New" w:cs="Courier New"/>
                                <w:color w:val="000000"/>
                                <w:sz w:val="15"/>
                                <w:szCs w:val="20"/>
                                <w:highlight w:val="white"/>
                                <w:lang w:val="en-GB"/>
                              </w:rPr>
                              <w:t xml:space="preserve"> error</w:t>
                            </w:r>
                            <w:r w:rsidRPr="00833661">
                              <w:rPr>
                                <w:rFonts w:ascii="Courier New" w:hAnsi="Courier New" w:cs="Courier New"/>
                                <w:b/>
                                <w:bCs/>
                                <w:color w:val="000080"/>
                                <w:sz w:val="15"/>
                                <w:szCs w:val="20"/>
                                <w:highlight w:val="white"/>
                                <w:lang w:val="en-GB"/>
                              </w:rPr>
                              <w:t>;</w:t>
                            </w:r>
                          </w:p>
                          <w:p w14:paraId="2908576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400D22B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assert</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80FF"/>
                                <w:sz w:val="15"/>
                                <w:szCs w:val="20"/>
                                <w:highlight w:val="white"/>
                                <w:lang w:val="en-GB"/>
                              </w:rPr>
                              <w:t>std_match</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M_DA </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M_DA</w:t>
                            </w:r>
                            <w:r w:rsidRPr="00833661">
                              <w:rPr>
                                <w:rFonts w:ascii="Courier New" w:hAnsi="Courier New" w:cs="Courier New"/>
                                <w:b/>
                                <w:bCs/>
                                <w:color w:val="000080"/>
                                <w:sz w:val="15"/>
                                <w:szCs w:val="20"/>
                                <w:highlight w:val="white"/>
                                <w:lang w:val="en-GB"/>
                              </w:rPr>
                              <w:t>)</w:t>
                            </w:r>
                          </w:p>
                          <w:p w14:paraId="52F9B7B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report</w:t>
                            </w:r>
                            <w:proofErr w:type="gramEnd"/>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808080"/>
                                <w:sz w:val="15"/>
                                <w:szCs w:val="20"/>
                                <w:highlight w:val="white"/>
                                <w:lang w:val="en-GB"/>
                              </w:rPr>
                              <w:t>" [ERR!] Test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proofErr w:type="gramStart"/>
                            <w:r w:rsidRPr="00833661">
                              <w:rPr>
                                <w:rFonts w:ascii="Courier New" w:hAnsi="Courier New" w:cs="Courier New"/>
                                <w:color w:val="8000FF"/>
                                <w:sz w:val="15"/>
                                <w:szCs w:val="20"/>
                                <w:highlight w:val="white"/>
                                <w:lang w:val="en-GB"/>
                              </w:rPr>
                              <w:t>integer</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image(</w:t>
                            </w:r>
                            <w:proofErr w:type="gramEnd"/>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p>
                          <w:p w14:paraId="5109131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808080"/>
                                <w:sz w:val="15"/>
                                <w:szCs w:val="20"/>
                                <w:highlight w:val="white"/>
                                <w:lang w:val="en-GB"/>
                              </w:rPr>
                              <w:t>" Actual</w:t>
                            </w:r>
                            <w:proofErr w:type="gramEnd"/>
                            <w:r w:rsidRPr="00833661">
                              <w:rPr>
                                <w:rFonts w:ascii="Courier New" w:hAnsi="Courier New" w:cs="Courier New"/>
                                <w:color w:val="808080"/>
                                <w:sz w:val="15"/>
                                <w:szCs w:val="20"/>
                                <w:highlight w:val="white"/>
                                <w:lang w:val="en-GB"/>
                              </w:rPr>
                              <w:t xml:space="preserve"> memory address did not equal expected memory address."</w:t>
                            </w:r>
                            <w:r w:rsidRPr="00833661">
                              <w:rPr>
                                <w:rFonts w:ascii="Courier New" w:hAnsi="Courier New" w:cs="Courier New"/>
                                <w:b/>
                                <w:bCs/>
                                <w:color w:val="000080"/>
                                <w:sz w:val="15"/>
                                <w:szCs w:val="20"/>
                                <w:highlight w:val="white"/>
                                <w:lang w:val="en-GB"/>
                              </w:rPr>
                              <w:t>&amp;</w:t>
                            </w:r>
                          </w:p>
                          <w:p w14:paraId="642F052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808080"/>
                                <w:sz w:val="15"/>
                                <w:szCs w:val="20"/>
                                <w:highlight w:val="white"/>
                                <w:lang w:val="en-GB"/>
                              </w:rPr>
                              <w:t>" Actual</w:t>
                            </w:r>
                            <w:proofErr w:type="gramEnd"/>
                            <w:r w:rsidRPr="00833661">
                              <w:rPr>
                                <w:rFonts w:ascii="Courier New" w:hAnsi="Courier New" w:cs="Courier New"/>
                                <w:color w:val="808080"/>
                                <w:sz w:val="15"/>
                                <w:szCs w:val="20"/>
                                <w:highlight w:val="white"/>
                                <w:lang w:val="en-GB"/>
                              </w:rPr>
                              <w:t xml:space="preserve">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u_tostr</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M_DA</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p>
                          <w:p w14:paraId="7AE52C7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color w:val="808080"/>
                                <w:sz w:val="15"/>
                                <w:szCs w:val="20"/>
                                <w:highlight w:val="white"/>
                                <w:lang w:val="en-GB"/>
                              </w:rPr>
                              <w:t>" Expected</w:t>
                            </w:r>
                            <w:proofErr w:type="gramEnd"/>
                            <w:r w:rsidRPr="00833661">
                              <w:rPr>
                                <w:rFonts w:ascii="Courier New" w:hAnsi="Courier New" w:cs="Courier New"/>
                                <w:color w:val="808080"/>
                                <w:sz w:val="15"/>
                                <w:szCs w:val="20"/>
                                <w:highlight w:val="white"/>
                                <w:lang w:val="en-GB"/>
                              </w:rPr>
                              <w:t xml:space="preserve">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u_tostr</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M_DA</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p>
                          <w:p w14:paraId="44E7AAC5"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severity</w:t>
                            </w:r>
                            <w:proofErr w:type="gramEnd"/>
                            <w:r w:rsidRPr="00833661">
                              <w:rPr>
                                <w:rFonts w:ascii="Courier New" w:hAnsi="Courier New" w:cs="Courier New"/>
                                <w:color w:val="000000"/>
                                <w:sz w:val="15"/>
                                <w:szCs w:val="20"/>
                                <w:highlight w:val="white"/>
                                <w:lang w:val="en-GB"/>
                              </w:rPr>
                              <w:t xml:space="preserve"> error</w:t>
                            </w:r>
                            <w:r w:rsidRPr="00833661">
                              <w:rPr>
                                <w:rFonts w:ascii="Courier New" w:hAnsi="Courier New" w:cs="Courier New"/>
                                <w:b/>
                                <w:bCs/>
                                <w:color w:val="000080"/>
                                <w:sz w:val="15"/>
                                <w:szCs w:val="20"/>
                                <w:highlight w:val="white"/>
                                <w:lang w:val="en-GB"/>
                              </w:rPr>
                              <w:t>;</w:t>
                            </w:r>
                          </w:p>
                          <w:p w14:paraId="068F23C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3C5D6051"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If there were no isses report that the test was successful</w:t>
                            </w:r>
                          </w:p>
                          <w:p w14:paraId="6544CC0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assert</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00"/>
                                <w:sz w:val="15"/>
                                <w:szCs w:val="20"/>
                                <w:highlight w:val="white"/>
                                <w:lang w:val="en-GB"/>
                              </w:rPr>
                              <w:t>not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w:t>
                            </w:r>
                          </w:p>
                          <w:p w14:paraId="1B54291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80FF"/>
                                <w:sz w:val="15"/>
                                <w:szCs w:val="20"/>
                                <w:highlight w:val="white"/>
                                <w:lang w:val="en-GB"/>
                              </w:rPr>
                              <w:t>std_</w:t>
                            </w:r>
                            <w:proofErr w:type="gramStart"/>
                            <w:r w:rsidRPr="00833661">
                              <w:rPr>
                                <w:rFonts w:ascii="Courier New" w:hAnsi="Courier New" w:cs="Courier New"/>
                                <w:b/>
                                <w:bCs/>
                                <w:color w:val="0080FF"/>
                                <w:sz w:val="15"/>
                                <w:szCs w:val="20"/>
                                <w:highlight w:val="white"/>
                                <w:lang w:val="en-GB"/>
                              </w:rPr>
                              <w:t>match</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00"/>
                                <w:sz w:val="15"/>
                                <w:szCs w:val="20"/>
                                <w:highlight w:val="white"/>
                                <w:lang w:val="en-GB"/>
                              </w:rPr>
                              <w:t>and</w:t>
                            </w:r>
                            <w:r w:rsidRPr="00833661">
                              <w:rPr>
                                <w:rFonts w:ascii="Courier New" w:hAnsi="Courier New" w:cs="Courier New"/>
                                <w:color w:val="000000"/>
                                <w:sz w:val="15"/>
                                <w:szCs w:val="20"/>
                                <w:highlight w:val="white"/>
                                <w:lang w:val="en-GB"/>
                              </w:rPr>
                              <w:t xml:space="preserve"> </w:t>
                            </w:r>
                          </w:p>
                          <w:p w14:paraId="06BA586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80FF"/>
                                <w:sz w:val="15"/>
                                <w:szCs w:val="20"/>
                                <w:highlight w:val="white"/>
                                <w:lang w:val="en-GB"/>
                              </w:rPr>
                              <w:t>std_</w:t>
                            </w:r>
                            <w:proofErr w:type="gramStart"/>
                            <w:r w:rsidRPr="00833661">
                              <w:rPr>
                                <w:rFonts w:ascii="Courier New" w:hAnsi="Courier New" w:cs="Courier New"/>
                                <w:b/>
                                <w:bCs/>
                                <w:color w:val="0080FF"/>
                                <w:sz w:val="15"/>
                                <w:szCs w:val="20"/>
                                <w:highlight w:val="white"/>
                                <w:lang w:val="en-GB"/>
                              </w:rPr>
                              <w:t>match</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00"/>
                                <w:sz w:val="15"/>
                                <w:szCs w:val="20"/>
                                <w:highlight w:val="white"/>
                                <w:lang w:val="en-GB"/>
                              </w:rPr>
                              <w:t>and</w:t>
                            </w:r>
                            <w:r w:rsidRPr="00833661">
                              <w:rPr>
                                <w:rFonts w:ascii="Courier New" w:hAnsi="Courier New" w:cs="Courier New"/>
                                <w:color w:val="000000"/>
                                <w:sz w:val="15"/>
                                <w:szCs w:val="20"/>
                                <w:highlight w:val="white"/>
                                <w:lang w:val="en-GB"/>
                              </w:rPr>
                              <w:t xml:space="preserve"> </w:t>
                            </w:r>
                          </w:p>
                          <w:p w14:paraId="35DE9F4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80FF"/>
                                <w:sz w:val="15"/>
                                <w:szCs w:val="20"/>
                                <w:highlight w:val="white"/>
                                <w:lang w:val="en-GB"/>
                              </w:rPr>
                              <w:t>std_</w:t>
                            </w:r>
                            <w:proofErr w:type="gramStart"/>
                            <w:r w:rsidRPr="00833661">
                              <w:rPr>
                                <w:rFonts w:ascii="Courier New" w:hAnsi="Courier New" w:cs="Courier New"/>
                                <w:b/>
                                <w:bCs/>
                                <w:color w:val="0080FF"/>
                                <w:sz w:val="15"/>
                                <w:szCs w:val="20"/>
                                <w:highlight w:val="white"/>
                                <w:lang w:val="en-GB"/>
                              </w:rPr>
                              <w:t>match</w:t>
                            </w:r>
                            <w:r w:rsidRPr="00833661">
                              <w:rPr>
                                <w:rFonts w:ascii="Courier New" w:hAnsi="Courier New" w:cs="Courier New"/>
                                <w:b/>
                                <w:bCs/>
                                <w:color w:val="000080"/>
                                <w:sz w:val="15"/>
                                <w:szCs w:val="20"/>
                                <w:highlight w:val="white"/>
                                <w:lang w:val="en-GB"/>
                              </w:rPr>
                              <w:t>(</w:t>
                            </w:r>
                            <w:proofErr w:type="gramEnd"/>
                            <w:r w:rsidRPr="00833661">
                              <w:rPr>
                                <w:rFonts w:ascii="Courier New" w:hAnsi="Courier New" w:cs="Courier New"/>
                                <w:color w:val="000000"/>
                                <w:sz w:val="15"/>
                                <w:szCs w:val="20"/>
                                <w:highlight w:val="white"/>
                                <w:lang w:val="en-GB"/>
                              </w:rPr>
                              <w:t>M_DA</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M_DA</w:t>
                            </w:r>
                            <w:r w:rsidRPr="00833661">
                              <w:rPr>
                                <w:rFonts w:ascii="Courier New" w:hAnsi="Courier New" w:cs="Courier New"/>
                                <w:b/>
                                <w:bCs/>
                                <w:color w:val="000080"/>
                                <w:sz w:val="15"/>
                                <w:szCs w:val="20"/>
                                <w:highlight w:val="white"/>
                                <w:lang w:val="en-GB"/>
                              </w:rPr>
                              <w:t>))</w:t>
                            </w:r>
                          </w:p>
                          <w:p w14:paraId="3891D05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report</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808080"/>
                                <w:sz w:val="15"/>
                                <w:szCs w:val="20"/>
                                <w:highlight w:val="white"/>
                                <w:lang w:val="en-GB"/>
                              </w:rPr>
                              <w:t xml:space="preserve">" </w:t>
                            </w:r>
                            <w:proofErr w:type="gramStart"/>
                            <w:r w:rsidRPr="00833661">
                              <w:rPr>
                                <w:rFonts w:ascii="Courier New" w:hAnsi="Courier New" w:cs="Courier New"/>
                                <w:color w:val="808080"/>
                                <w:sz w:val="15"/>
                                <w:szCs w:val="20"/>
                                <w:highlight w:val="white"/>
                                <w:lang w:val="en-GB"/>
                              </w:rPr>
                              <w:t>[ OK</w:t>
                            </w:r>
                            <w:proofErr w:type="gramEnd"/>
                            <w:r w:rsidRPr="00833661">
                              <w:rPr>
                                <w:rFonts w:ascii="Courier New" w:hAnsi="Courier New" w:cs="Courier New"/>
                                <w:color w:val="808080"/>
                                <w:sz w:val="15"/>
                                <w:szCs w:val="20"/>
                                <w:highlight w:val="white"/>
                                <w:lang w:val="en-GB"/>
                              </w:rPr>
                              <w:t xml:space="preserve"> ] Test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00FF"/>
                                <w:sz w:val="15"/>
                                <w:szCs w:val="20"/>
                                <w:highlight w:val="white"/>
                                <w:lang w:val="en-GB"/>
                              </w:rPr>
                              <w:t>integer</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image(</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was successful!"</w:t>
                            </w:r>
                            <w:r w:rsidRPr="00833661">
                              <w:rPr>
                                <w:rFonts w:ascii="Courier New" w:hAnsi="Courier New" w:cs="Courier New"/>
                                <w:color w:val="000000"/>
                                <w:sz w:val="15"/>
                                <w:szCs w:val="20"/>
                                <w:highlight w:val="white"/>
                                <w:lang w:val="en-GB"/>
                              </w:rPr>
                              <w:t xml:space="preserve"> </w:t>
                            </w:r>
                          </w:p>
                          <w:p w14:paraId="4CF2A07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severity</w:t>
                            </w:r>
                            <w:proofErr w:type="gramEnd"/>
                            <w:r w:rsidRPr="00833661">
                              <w:rPr>
                                <w:rFonts w:ascii="Courier New" w:hAnsi="Courier New" w:cs="Courier New"/>
                                <w:color w:val="000000"/>
                                <w:sz w:val="15"/>
                                <w:szCs w:val="20"/>
                                <w:highlight w:val="white"/>
                                <w:lang w:val="en-GB"/>
                              </w:rPr>
                              <w:t xml:space="preserve"> note</w:t>
                            </w:r>
                            <w:r w:rsidRPr="00833661">
                              <w:rPr>
                                <w:rFonts w:ascii="Courier New" w:hAnsi="Courier New" w:cs="Courier New"/>
                                <w:b/>
                                <w:bCs/>
                                <w:color w:val="000080"/>
                                <w:sz w:val="15"/>
                                <w:szCs w:val="20"/>
                                <w:highlight w:val="white"/>
                                <w:lang w:val="en-GB"/>
                              </w:rPr>
                              <w:t>;</w:t>
                            </w:r>
                          </w:p>
                          <w:p w14:paraId="1303405D"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EC8F3A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wait</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until</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80FF"/>
                                <w:sz w:val="15"/>
                                <w:szCs w:val="20"/>
                                <w:highlight w:val="white"/>
                                <w:lang w:val="en-GB"/>
                              </w:rPr>
                              <w:t>falling_edge</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clk</w:t>
                            </w:r>
                            <w:r w:rsidRPr="00833661">
                              <w:rPr>
                                <w:rFonts w:ascii="Courier New" w:hAnsi="Courier New" w:cs="Courier New"/>
                                <w:b/>
                                <w:bCs/>
                                <w:color w:val="000080"/>
                                <w:sz w:val="15"/>
                                <w:szCs w:val="20"/>
                                <w:highlight w:val="white"/>
                                <w:lang w:val="en-GB"/>
                              </w:rPr>
                              <w:t>);</w:t>
                            </w:r>
                          </w:p>
                          <w:p w14:paraId="7E38D6B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591099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end</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loop</w:t>
                            </w:r>
                            <w:r w:rsidRPr="00833661">
                              <w:rPr>
                                <w:rFonts w:ascii="Courier New" w:hAnsi="Courier New" w:cs="Courier New"/>
                                <w:b/>
                                <w:bCs/>
                                <w:color w:val="000080"/>
                                <w:sz w:val="15"/>
                                <w:szCs w:val="20"/>
                                <w:highlight w:val="white"/>
                                <w:lang w:val="en-GB"/>
                              </w:rPr>
                              <w:t>;</w:t>
                            </w:r>
                          </w:p>
                          <w:p w14:paraId="082A804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618754F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wait</w:t>
                            </w:r>
                            <w:proofErr w:type="gramEnd"/>
                            <w:r w:rsidRPr="00833661">
                              <w:rPr>
                                <w:rFonts w:ascii="Courier New" w:hAnsi="Courier New" w:cs="Courier New"/>
                                <w:b/>
                                <w:bCs/>
                                <w:color w:val="000080"/>
                                <w:sz w:val="15"/>
                                <w:szCs w:val="20"/>
                                <w:highlight w:val="white"/>
                                <w:lang w:val="en-GB"/>
                              </w:rPr>
                              <w:t>;</w:t>
                            </w:r>
                          </w:p>
                          <w:p w14:paraId="1FD384A3"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10943331"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proofErr w:type="gramStart"/>
                            <w:r w:rsidRPr="00833661">
                              <w:rPr>
                                <w:rFonts w:ascii="Courier New" w:hAnsi="Courier New" w:cs="Courier New"/>
                                <w:b/>
                                <w:bCs/>
                                <w:color w:val="0000FF"/>
                                <w:sz w:val="15"/>
                                <w:szCs w:val="20"/>
                                <w:highlight w:val="white"/>
                                <w:lang w:val="en-GB"/>
                              </w:rPr>
                              <w:t>end</w:t>
                            </w:r>
                            <w:proofErr w:type="gramEnd"/>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process</w:t>
                            </w:r>
                            <w:r w:rsidRPr="00833661">
                              <w:rPr>
                                <w:rFonts w:ascii="Courier New" w:hAnsi="Courier New" w:cs="Courier New"/>
                                <w:b/>
                                <w:bCs/>
                                <w:color w:val="000080"/>
                                <w:sz w:val="15"/>
                                <w:szCs w:val="20"/>
                                <w:highlight w:val="white"/>
                                <w:lang w:val="en-GB"/>
                              </w:rPr>
                              <w:t>;</w:t>
                            </w:r>
                          </w:p>
                          <w:p w14:paraId="207C875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460D25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b/>
                                <w:bCs/>
                                <w:color w:val="0000FF"/>
                                <w:sz w:val="15"/>
                                <w:szCs w:val="20"/>
                                <w:highlight w:val="white"/>
                                <w:lang w:val="en-GB"/>
                              </w:rPr>
                              <w:t>END</w:t>
                            </w:r>
                            <w:r w:rsidRPr="00833661">
                              <w:rPr>
                                <w:rFonts w:ascii="Courier New" w:hAnsi="Courier New" w:cs="Courier New"/>
                                <w:b/>
                                <w:bCs/>
                                <w:color w:val="000080"/>
                                <w:sz w:val="15"/>
                                <w:szCs w:val="20"/>
                                <w:highlight w:val="white"/>
                                <w:lang w:val="en-GB"/>
                              </w:rPr>
                              <w:t>;</w:t>
                            </w:r>
                          </w:p>
                          <w:p w14:paraId="27193E0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4"/>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7228" id="Text Box 25" o:spid="_x0000_s1035" type="#_x0000_t202" style="position:absolute;margin-left:-27.75pt;margin-top:30.75pt;width:594.2pt;height:666.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" filled="f" strokecolor="black [3213]" strokeweight=".25pt">
                <v:textbox>
                  <w:txbxContent>
                    <w:p w14:paraId="4278F8E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0"/>
                          <w:szCs w:val="20"/>
                          <w:highlight w:val="white"/>
                          <w:lang w:val="en-GB"/>
                        </w:rPr>
                      </w:pPr>
                    </w:p>
                    <w:p w14:paraId="6CDCDCD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b/>
                          <w:bCs/>
                          <w:color w:val="0000FF"/>
                          <w:sz w:val="15"/>
                          <w:szCs w:val="20"/>
                          <w:highlight w:val="white"/>
                          <w:lang w:val="en-GB"/>
                        </w:rPr>
                        <w:t>BEGIN</w:t>
                      </w:r>
                    </w:p>
                    <w:p w14:paraId="70110F2D"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p>
                    <w:p w14:paraId="598020E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Instantiate the Unit Under Test (UUT)</w:t>
                      </w:r>
                    </w:p>
                    <w:p w14:paraId="237B9CA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uut</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DataPath_B </w:t>
                      </w:r>
                    </w:p>
                    <w:p w14:paraId="583699B9"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Generic</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Map</w:t>
                      </w:r>
                      <w:r w:rsidRPr="00833661">
                        <w:rPr>
                          <w:rFonts w:ascii="Courier New" w:hAnsi="Courier New" w:cs="Courier New"/>
                          <w:b/>
                          <w:bCs/>
                          <w:color w:val="000080"/>
                          <w:sz w:val="15"/>
                          <w:szCs w:val="20"/>
                          <w:highlight w:val="white"/>
                          <w:lang w:val="en-GB"/>
                        </w:rPr>
                        <w:t>(</w:t>
                      </w:r>
                    </w:p>
                    <w:p w14:paraId="41B4383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data_size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data_size</w:t>
                      </w:r>
                      <w:r w:rsidRPr="00833661">
                        <w:rPr>
                          <w:rFonts w:ascii="Courier New" w:hAnsi="Courier New" w:cs="Courier New"/>
                          <w:b/>
                          <w:bCs/>
                          <w:color w:val="000080"/>
                          <w:sz w:val="15"/>
                          <w:szCs w:val="20"/>
                          <w:highlight w:val="white"/>
                          <w:lang w:val="en-GB"/>
                        </w:rPr>
                        <w:t>,</w:t>
                      </w:r>
                    </w:p>
                    <w:p w14:paraId="39DE0A19"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num_registers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num_registers</w:t>
                      </w:r>
                      <w:r w:rsidRPr="00833661">
                        <w:rPr>
                          <w:rFonts w:ascii="Courier New" w:hAnsi="Courier New" w:cs="Courier New"/>
                          <w:color w:val="000000"/>
                          <w:sz w:val="15"/>
                          <w:szCs w:val="20"/>
                          <w:highlight w:val="white"/>
                          <w:lang w:val="en-GB"/>
                        </w:rPr>
                        <w:tab/>
                      </w:r>
                    </w:p>
                    <w:p w14:paraId="163632A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80"/>
                          <w:sz w:val="15"/>
                          <w:szCs w:val="20"/>
                          <w:highlight w:val="white"/>
                          <w:lang w:val="en-GB"/>
                        </w:rPr>
                        <w:t>)</w:t>
                      </w:r>
                    </w:p>
                    <w:p w14:paraId="38430FA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PORT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MAP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w:t>
                      </w:r>
                    </w:p>
                    <w:p w14:paraId="7FBB8C3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R_A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R_A</w:t>
                      </w:r>
                      <w:r w:rsidRPr="00833661">
                        <w:rPr>
                          <w:rFonts w:ascii="Courier New" w:hAnsi="Courier New" w:cs="Courier New"/>
                          <w:b/>
                          <w:bCs/>
                          <w:color w:val="000080"/>
                          <w:sz w:val="15"/>
                          <w:szCs w:val="20"/>
                          <w:highlight w:val="white"/>
                          <w:lang w:val="en-GB"/>
                        </w:rPr>
                        <w:t>,</w:t>
                      </w:r>
                    </w:p>
                    <w:p w14:paraId="58FE4BE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R_B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R_B</w:t>
                      </w:r>
                      <w:r w:rsidRPr="00833661">
                        <w:rPr>
                          <w:rFonts w:ascii="Courier New" w:hAnsi="Courier New" w:cs="Courier New"/>
                          <w:b/>
                          <w:bCs/>
                          <w:color w:val="000080"/>
                          <w:sz w:val="15"/>
                          <w:szCs w:val="20"/>
                          <w:highlight w:val="white"/>
                          <w:lang w:val="en-GB"/>
                        </w:rPr>
                        <w:t>,</w:t>
                      </w:r>
                    </w:p>
                    <w:p w14:paraId="2EB2D2E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W_EN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W_EN</w:t>
                      </w:r>
                      <w:r w:rsidRPr="00833661">
                        <w:rPr>
                          <w:rFonts w:ascii="Courier New" w:hAnsi="Courier New" w:cs="Courier New"/>
                          <w:b/>
                          <w:bCs/>
                          <w:color w:val="000080"/>
                          <w:sz w:val="15"/>
                          <w:szCs w:val="20"/>
                          <w:highlight w:val="white"/>
                          <w:lang w:val="en-GB"/>
                        </w:rPr>
                        <w:t>,</w:t>
                      </w:r>
                    </w:p>
                    <w:p w14:paraId="1D52D18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W_A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W_A</w:t>
                      </w:r>
                      <w:r w:rsidRPr="00833661">
                        <w:rPr>
                          <w:rFonts w:ascii="Courier New" w:hAnsi="Courier New" w:cs="Courier New"/>
                          <w:b/>
                          <w:bCs/>
                          <w:color w:val="000080"/>
                          <w:sz w:val="15"/>
                          <w:szCs w:val="20"/>
                          <w:highlight w:val="white"/>
                          <w:lang w:val="en-GB"/>
                        </w:rPr>
                        <w:t>,</w:t>
                      </w:r>
                    </w:p>
                    <w:p w14:paraId="0D3CCC1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clk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clk</w:t>
                      </w:r>
                      <w:r w:rsidRPr="00833661">
                        <w:rPr>
                          <w:rFonts w:ascii="Courier New" w:hAnsi="Courier New" w:cs="Courier New"/>
                          <w:b/>
                          <w:bCs/>
                          <w:color w:val="000080"/>
                          <w:sz w:val="15"/>
                          <w:szCs w:val="20"/>
                          <w:highlight w:val="white"/>
                          <w:lang w:val="en-GB"/>
                        </w:rPr>
                        <w:t>,</w:t>
                      </w:r>
                    </w:p>
                    <w:p w14:paraId="706E29A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IMM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IMM</w:t>
                      </w:r>
                      <w:r w:rsidRPr="00833661">
                        <w:rPr>
                          <w:rFonts w:ascii="Courier New" w:hAnsi="Courier New" w:cs="Courier New"/>
                          <w:b/>
                          <w:bCs/>
                          <w:color w:val="000080"/>
                          <w:sz w:val="15"/>
                          <w:szCs w:val="20"/>
                          <w:highlight w:val="white"/>
                          <w:lang w:val="en-GB"/>
                        </w:rPr>
                        <w:t>,</w:t>
                      </w:r>
                    </w:p>
                    <w:p w14:paraId="4D3FE3D3"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AL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AL</w:t>
                      </w:r>
                      <w:r w:rsidRPr="00833661">
                        <w:rPr>
                          <w:rFonts w:ascii="Courier New" w:hAnsi="Courier New" w:cs="Courier New"/>
                          <w:b/>
                          <w:bCs/>
                          <w:color w:val="000080"/>
                          <w:sz w:val="15"/>
                          <w:szCs w:val="20"/>
                          <w:highlight w:val="white"/>
                          <w:lang w:val="en-GB"/>
                        </w:rPr>
                        <w:t>,</w:t>
                      </w:r>
                    </w:p>
                    <w:p w14:paraId="2713E381"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SH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SH</w:t>
                      </w:r>
                      <w:r w:rsidRPr="00833661">
                        <w:rPr>
                          <w:rFonts w:ascii="Courier New" w:hAnsi="Courier New" w:cs="Courier New"/>
                          <w:b/>
                          <w:bCs/>
                          <w:color w:val="000080"/>
                          <w:sz w:val="15"/>
                          <w:szCs w:val="20"/>
                          <w:highlight w:val="white"/>
                          <w:lang w:val="en-GB"/>
                        </w:rPr>
                        <w:t>,</w:t>
                      </w:r>
                    </w:p>
                    <w:p w14:paraId="410B9B23"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M_A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M_A</w:t>
                      </w:r>
                      <w:r w:rsidRPr="00833661">
                        <w:rPr>
                          <w:rFonts w:ascii="Courier New" w:hAnsi="Courier New" w:cs="Courier New"/>
                          <w:b/>
                          <w:bCs/>
                          <w:color w:val="000080"/>
                          <w:sz w:val="15"/>
                          <w:szCs w:val="20"/>
                          <w:highlight w:val="white"/>
                          <w:lang w:val="en-GB"/>
                        </w:rPr>
                        <w:t>,</w:t>
                      </w:r>
                    </w:p>
                    <w:p w14:paraId="754B6E4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S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S</w:t>
                      </w:r>
                      <w:r w:rsidRPr="00833661">
                        <w:rPr>
                          <w:rFonts w:ascii="Courier New" w:hAnsi="Courier New" w:cs="Courier New"/>
                          <w:b/>
                          <w:bCs/>
                          <w:color w:val="000080"/>
                          <w:sz w:val="15"/>
                          <w:szCs w:val="20"/>
                          <w:highlight w:val="white"/>
                          <w:lang w:val="en-GB"/>
                        </w:rPr>
                        <w:t>,</w:t>
                      </w:r>
                    </w:p>
                    <w:p w14:paraId="69D3389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flags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flags</w:t>
                      </w:r>
                      <w:r w:rsidRPr="00833661">
                        <w:rPr>
                          <w:rFonts w:ascii="Courier New" w:hAnsi="Courier New" w:cs="Courier New"/>
                          <w:b/>
                          <w:bCs/>
                          <w:color w:val="000080"/>
                          <w:sz w:val="15"/>
                          <w:szCs w:val="20"/>
                          <w:highlight w:val="white"/>
                          <w:lang w:val="en-GB"/>
                        </w:rPr>
                        <w:t>,</w:t>
                      </w:r>
                    </w:p>
                    <w:p w14:paraId="672FEB8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M_B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M_B</w:t>
                      </w:r>
                      <w:r w:rsidRPr="00833661">
                        <w:rPr>
                          <w:rFonts w:ascii="Courier New" w:hAnsi="Courier New" w:cs="Courier New"/>
                          <w:b/>
                          <w:bCs/>
                          <w:color w:val="000080"/>
                          <w:sz w:val="15"/>
                          <w:szCs w:val="20"/>
                          <w:highlight w:val="white"/>
                          <w:lang w:val="en-GB"/>
                        </w:rPr>
                        <w:t>,</w:t>
                      </w:r>
                    </w:p>
                    <w:p w14:paraId="346B63A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M_DA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M_DA</w:t>
                      </w:r>
                      <w:r w:rsidRPr="00833661">
                        <w:rPr>
                          <w:rFonts w:ascii="Courier New" w:hAnsi="Courier New" w:cs="Courier New"/>
                          <w:b/>
                          <w:bCs/>
                          <w:color w:val="000080"/>
                          <w:sz w:val="15"/>
                          <w:szCs w:val="20"/>
                          <w:highlight w:val="white"/>
                          <w:lang w:val="en-GB"/>
                        </w:rPr>
                        <w:t>,</w:t>
                      </w:r>
                    </w:p>
                    <w:p w14:paraId="16D9B2D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M_in </w:t>
                      </w:r>
                      <w:r w:rsidRPr="00833661">
                        <w:rPr>
                          <w:rFonts w:ascii="Courier New" w:hAnsi="Courier New" w:cs="Courier New"/>
                          <w:b/>
                          <w:bCs/>
                          <w:color w:val="000080"/>
                          <w:sz w:val="15"/>
                          <w:szCs w:val="20"/>
                          <w:highlight w:val="white"/>
                          <w:lang w:val="en-GB"/>
                        </w:rPr>
                        <w:t>=&gt;</w:t>
                      </w:r>
                      <w:r w:rsidRPr="00833661">
                        <w:rPr>
                          <w:rFonts w:ascii="Courier New" w:hAnsi="Courier New" w:cs="Courier New"/>
                          <w:color w:val="000000"/>
                          <w:sz w:val="15"/>
                          <w:szCs w:val="20"/>
                          <w:highlight w:val="white"/>
                          <w:lang w:val="en-GB"/>
                        </w:rPr>
                        <w:t xml:space="preserve"> M_in</w:t>
                      </w:r>
                    </w:p>
                    <w:p w14:paraId="38AEA10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w:t>
                      </w:r>
                    </w:p>
                    <w:p w14:paraId="1E65130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6974923"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008000"/>
                          <w:sz w:val="15"/>
                          <w:szCs w:val="20"/>
                          <w:highlight w:val="white"/>
                          <w:lang w:val="en-GB"/>
                        </w:rPr>
                        <w:t>-- Clock process definitions</w:t>
                      </w:r>
                    </w:p>
                    <w:p w14:paraId="14DD7E89"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clk_process </w:t>
                      </w:r>
                      <w:r w:rsidRPr="00833661">
                        <w:rPr>
                          <w:rFonts w:ascii="Courier New" w:hAnsi="Courier New" w:cs="Courier New"/>
                          <w:b/>
                          <w:bCs/>
                          <w:color w:val="000080"/>
                          <w:sz w:val="15"/>
                          <w:szCs w:val="20"/>
                          <w:highlight w:val="white"/>
                          <w:lang w:val="en-GB"/>
                        </w:rPr>
                        <w:t>:</w:t>
                      </w:r>
                      <w:r w:rsidRPr="00833661">
                        <w:rPr>
                          <w:rFonts w:ascii="Courier New" w:hAnsi="Courier New" w:cs="Courier New"/>
                          <w:b/>
                          <w:bCs/>
                          <w:color w:val="0000FF"/>
                          <w:sz w:val="15"/>
                          <w:szCs w:val="20"/>
                          <w:highlight w:val="white"/>
                          <w:lang w:val="en-GB"/>
                        </w:rPr>
                        <w:t>process</w:t>
                      </w:r>
                    </w:p>
                    <w:p w14:paraId="104C17CD"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begin</w:t>
                      </w:r>
                    </w:p>
                    <w:p w14:paraId="5239D8A1"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clk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FF8000"/>
                          <w:sz w:val="15"/>
                          <w:szCs w:val="20"/>
                          <w:highlight w:val="white"/>
                          <w:lang w:val="en-GB"/>
                        </w:rPr>
                        <w:t>0</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w:t>
                      </w:r>
                    </w:p>
                    <w:p w14:paraId="10388B6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wait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for</w:t>
                      </w:r>
                      <w:r w:rsidRPr="00833661">
                        <w:rPr>
                          <w:rFonts w:ascii="Courier New" w:hAnsi="Courier New" w:cs="Courier New"/>
                          <w:color w:val="000000"/>
                          <w:sz w:val="15"/>
                          <w:szCs w:val="20"/>
                          <w:highlight w:val="white"/>
                          <w:lang w:val="en-GB"/>
                        </w:rPr>
                        <w:t xml:space="preserve"> clk_period</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FF8000"/>
                          <w:sz w:val="15"/>
                          <w:szCs w:val="20"/>
                          <w:highlight w:val="white"/>
                          <w:lang w:val="en-GB"/>
                        </w:rPr>
                        <w:t>2</w:t>
                      </w:r>
                      <w:r w:rsidRPr="00833661">
                        <w:rPr>
                          <w:rFonts w:ascii="Courier New" w:hAnsi="Courier New" w:cs="Courier New"/>
                          <w:b/>
                          <w:bCs/>
                          <w:color w:val="000080"/>
                          <w:sz w:val="15"/>
                          <w:szCs w:val="20"/>
                          <w:highlight w:val="white"/>
                          <w:lang w:val="en-GB"/>
                        </w:rPr>
                        <w:t>;</w:t>
                      </w:r>
                    </w:p>
                    <w:p w14:paraId="6449C6DD"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clk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FF8000"/>
                          <w:sz w:val="15"/>
                          <w:szCs w:val="20"/>
                          <w:highlight w:val="white"/>
                          <w:lang w:val="en-GB"/>
                        </w:rPr>
                        <w:t>1</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w:t>
                      </w:r>
                    </w:p>
                    <w:p w14:paraId="7D5EE63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wait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for</w:t>
                      </w:r>
                      <w:r w:rsidRPr="00833661">
                        <w:rPr>
                          <w:rFonts w:ascii="Courier New" w:hAnsi="Courier New" w:cs="Courier New"/>
                          <w:color w:val="000000"/>
                          <w:sz w:val="15"/>
                          <w:szCs w:val="20"/>
                          <w:highlight w:val="white"/>
                          <w:lang w:val="en-GB"/>
                        </w:rPr>
                        <w:t xml:space="preserve"> clk_period</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FF8000"/>
                          <w:sz w:val="15"/>
                          <w:szCs w:val="20"/>
                          <w:highlight w:val="white"/>
                          <w:lang w:val="en-GB"/>
                        </w:rPr>
                        <w:t>2</w:t>
                      </w:r>
                      <w:r w:rsidRPr="00833661">
                        <w:rPr>
                          <w:rFonts w:ascii="Courier New" w:hAnsi="Courier New" w:cs="Courier New"/>
                          <w:b/>
                          <w:bCs/>
                          <w:color w:val="000080"/>
                          <w:sz w:val="15"/>
                          <w:szCs w:val="20"/>
                          <w:highlight w:val="white"/>
                          <w:lang w:val="en-GB"/>
                        </w:rPr>
                        <w:t>;</w:t>
                      </w:r>
                    </w:p>
                    <w:p w14:paraId="3CB20B2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end</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process</w:t>
                      </w:r>
                      <w:r w:rsidRPr="00833661">
                        <w:rPr>
                          <w:rFonts w:ascii="Courier New" w:hAnsi="Courier New" w:cs="Courier New"/>
                          <w:b/>
                          <w:bCs/>
                          <w:color w:val="000080"/>
                          <w:sz w:val="15"/>
                          <w:szCs w:val="20"/>
                          <w:highlight w:val="white"/>
                          <w:lang w:val="en-GB"/>
                        </w:rPr>
                        <w:t>;</w:t>
                      </w:r>
                    </w:p>
                    <w:p w14:paraId="156345F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 xml:space="preserve"> </w:t>
                      </w:r>
                    </w:p>
                    <w:p w14:paraId="1C7FEA4D"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24C501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Stimulus process</w:t>
                      </w:r>
                    </w:p>
                    <w:p w14:paraId="74A913B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t>stim_proc</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process</w:t>
                      </w:r>
                    </w:p>
                    <w:p w14:paraId="156718E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begin</w:t>
                      </w:r>
                    </w:p>
                    <w:p w14:paraId="2F32DDF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p>
                    <w:p w14:paraId="4D79045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hold reset state for 100 ns.</w:t>
                      </w:r>
                    </w:p>
                    <w:p w14:paraId="36A9959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wait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for</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FF8000"/>
                          <w:sz w:val="15"/>
                          <w:szCs w:val="20"/>
                          <w:highlight w:val="white"/>
                          <w:lang w:val="en-GB"/>
                        </w:rPr>
                        <w:t>100</w:t>
                      </w:r>
                      <w:r w:rsidRPr="00833661">
                        <w:rPr>
                          <w:rFonts w:ascii="Courier New" w:hAnsi="Courier New" w:cs="Courier New"/>
                          <w:color w:val="000000"/>
                          <w:sz w:val="15"/>
                          <w:szCs w:val="20"/>
                          <w:highlight w:val="white"/>
                          <w:lang w:val="en-GB"/>
                        </w:rPr>
                        <w:t xml:space="preserve"> ns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ab/>
                      </w:r>
                    </w:p>
                    <w:p w14:paraId="22DC9CF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47EAB2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run the test for every set of data</w:t>
                      </w:r>
                    </w:p>
                    <w:p w14:paraId="0A783DC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for</w:t>
                      </w:r>
                      <w:r w:rsidRPr="00833661">
                        <w:rPr>
                          <w:rFonts w:ascii="Courier New" w:hAnsi="Courier New" w:cs="Courier New"/>
                          <w:color w:val="000000"/>
                          <w:sz w:val="15"/>
                          <w:szCs w:val="20"/>
                          <w:highlight w:val="white"/>
                          <w:lang w:val="en-GB"/>
                        </w:rPr>
                        <w:t xml:space="preserve"> i </w:t>
                      </w:r>
                      <w:r w:rsidRPr="00833661">
                        <w:rPr>
                          <w:rFonts w:ascii="Courier New" w:hAnsi="Courier New" w:cs="Courier New"/>
                          <w:b/>
                          <w:bCs/>
                          <w:color w:val="0000FF"/>
                          <w:sz w:val="15"/>
                          <w:szCs w:val="20"/>
                          <w:highlight w:val="white"/>
                          <w:lang w:val="en-GB"/>
                        </w:rPr>
                        <w:t>in</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FF"/>
                          <w:sz w:val="15"/>
                          <w:szCs w:val="20"/>
                          <w:highlight w:val="white"/>
                          <w:lang w:val="en-GB"/>
                        </w:rPr>
                        <w:t>range</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loop</w:t>
                      </w:r>
                    </w:p>
                    <w:p w14:paraId="41E6A98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4902564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assign test inputs</w:t>
                      </w:r>
                    </w:p>
                    <w:p w14:paraId="79B54233"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R_A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R_A</w:t>
                      </w:r>
                      <w:r w:rsidRPr="00833661">
                        <w:rPr>
                          <w:rFonts w:ascii="Courier New" w:hAnsi="Courier New" w:cs="Courier New"/>
                          <w:b/>
                          <w:bCs/>
                          <w:color w:val="000080"/>
                          <w:sz w:val="15"/>
                          <w:szCs w:val="20"/>
                          <w:highlight w:val="white"/>
                          <w:lang w:val="en-GB"/>
                        </w:rPr>
                        <w:t>;</w:t>
                      </w:r>
                    </w:p>
                    <w:p w14:paraId="39B99F41"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R_B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R_B</w:t>
                      </w:r>
                      <w:r w:rsidRPr="00833661">
                        <w:rPr>
                          <w:rFonts w:ascii="Courier New" w:hAnsi="Courier New" w:cs="Courier New"/>
                          <w:b/>
                          <w:bCs/>
                          <w:color w:val="000080"/>
                          <w:sz w:val="15"/>
                          <w:szCs w:val="20"/>
                          <w:highlight w:val="white"/>
                          <w:lang w:val="en-GB"/>
                        </w:rPr>
                        <w:t>;</w:t>
                      </w:r>
                    </w:p>
                    <w:p w14:paraId="211F5CD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W_EN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W_EN</w:t>
                      </w:r>
                      <w:r w:rsidRPr="00833661">
                        <w:rPr>
                          <w:rFonts w:ascii="Courier New" w:hAnsi="Courier New" w:cs="Courier New"/>
                          <w:b/>
                          <w:bCs/>
                          <w:color w:val="000080"/>
                          <w:sz w:val="15"/>
                          <w:szCs w:val="20"/>
                          <w:highlight w:val="white"/>
                          <w:lang w:val="en-GB"/>
                        </w:rPr>
                        <w:t>;</w:t>
                      </w:r>
                    </w:p>
                    <w:p w14:paraId="4B39E1A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W_A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W_A</w:t>
                      </w:r>
                      <w:r w:rsidRPr="00833661">
                        <w:rPr>
                          <w:rFonts w:ascii="Courier New" w:hAnsi="Courier New" w:cs="Courier New"/>
                          <w:b/>
                          <w:bCs/>
                          <w:color w:val="000080"/>
                          <w:sz w:val="15"/>
                          <w:szCs w:val="20"/>
                          <w:highlight w:val="white"/>
                          <w:lang w:val="en-GB"/>
                        </w:rPr>
                        <w:t>;</w:t>
                      </w:r>
                    </w:p>
                    <w:p w14:paraId="06937275"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IMM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IMM</w:t>
                      </w:r>
                      <w:r w:rsidRPr="00833661">
                        <w:rPr>
                          <w:rFonts w:ascii="Courier New" w:hAnsi="Courier New" w:cs="Courier New"/>
                          <w:b/>
                          <w:bCs/>
                          <w:color w:val="000080"/>
                          <w:sz w:val="15"/>
                          <w:szCs w:val="20"/>
                          <w:highlight w:val="white"/>
                          <w:lang w:val="en-GB"/>
                        </w:rPr>
                        <w:t>;</w:t>
                      </w:r>
                    </w:p>
                    <w:p w14:paraId="619AA65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AL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AL</w:t>
                      </w:r>
                      <w:r w:rsidRPr="00833661">
                        <w:rPr>
                          <w:rFonts w:ascii="Courier New" w:hAnsi="Courier New" w:cs="Courier New"/>
                          <w:b/>
                          <w:bCs/>
                          <w:color w:val="000080"/>
                          <w:sz w:val="15"/>
                          <w:szCs w:val="20"/>
                          <w:highlight w:val="white"/>
                          <w:lang w:val="en-GB"/>
                        </w:rPr>
                        <w:t>;</w:t>
                      </w:r>
                    </w:p>
                    <w:p w14:paraId="04ECBF3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SH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SH</w:t>
                      </w:r>
                      <w:r w:rsidRPr="00833661">
                        <w:rPr>
                          <w:rFonts w:ascii="Courier New" w:hAnsi="Courier New" w:cs="Courier New"/>
                          <w:b/>
                          <w:bCs/>
                          <w:color w:val="000080"/>
                          <w:sz w:val="15"/>
                          <w:szCs w:val="20"/>
                          <w:highlight w:val="white"/>
                          <w:lang w:val="en-GB"/>
                        </w:rPr>
                        <w:t>;</w:t>
                      </w:r>
                    </w:p>
                    <w:p w14:paraId="09703F6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M_A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M_A</w:t>
                      </w:r>
                      <w:r w:rsidRPr="00833661">
                        <w:rPr>
                          <w:rFonts w:ascii="Courier New" w:hAnsi="Courier New" w:cs="Courier New"/>
                          <w:b/>
                          <w:bCs/>
                          <w:color w:val="000080"/>
                          <w:sz w:val="15"/>
                          <w:szCs w:val="20"/>
                          <w:highlight w:val="white"/>
                          <w:lang w:val="en-GB"/>
                        </w:rPr>
                        <w:t>;</w:t>
                      </w:r>
                    </w:p>
                    <w:p w14:paraId="323D228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S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S</w:t>
                      </w:r>
                      <w:r w:rsidRPr="00833661">
                        <w:rPr>
                          <w:rFonts w:ascii="Courier New" w:hAnsi="Courier New" w:cs="Courier New"/>
                          <w:b/>
                          <w:bCs/>
                          <w:color w:val="000080"/>
                          <w:sz w:val="15"/>
                          <w:szCs w:val="20"/>
                          <w:highlight w:val="white"/>
                          <w:lang w:val="en-GB"/>
                        </w:rPr>
                        <w:t>;</w:t>
                      </w:r>
                    </w:p>
                    <w:p w14:paraId="6E620275"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M_in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M_in</w:t>
                      </w:r>
                      <w:r w:rsidRPr="00833661">
                        <w:rPr>
                          <w:rFonts w:ascii="Courier New" w:hAnsi="Courier New" w:cs="Courier New"/>
                          <w:b/>
                          <w:bCs/>
                          <w:color w:val="000080"/>
                          <w:sz w:val="15"/>
                          <w:szCs w:val="20"/>
                          <w:highlight w:val="white"/>
                          <w:lang w:val="en-GB"/>
                        </w:rPr>
                        <w:t>;</w:t>
                      </w:r>
                    </w:p>
                    <w:p w14:paraId="410540E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197EE9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t xml:space="preserve">OEN </w:t>
                      </w:r>
                      <w:r w:rsidRPr="00833661">
                        <w:rPr>
                          <w:rFonts w:ascii="Courier New" w:hAnsi="Courier New" w:cs="Courier New"/>
                          <w:b/>
                          <w:bCs/>
                          <w:color w:val="000080"/>
                          <w:sz w:val="15"/>
                          <w:szCs w:val="20"/>
                          <w:highlight w:val="white"/>
                          <w:lang w:val="en-GB"/>
                        </w:rPr>
                        <w:t>&lt;=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OEN</w:t>
                      </w:r>
                      <w:r w:rsidRPr="00833661">
                        <w:rPr>
                          <w:rFonts w:ascii="Courier New" w:hAnsi="Courier New" w:cs="Courier New"/>
                          <w:b/>
                          <w:bCs/>
                          <w:color w:val="000080"/>
                          <w:sz w:val="15"/>
                          <w:szCs w:val="20"/>
                          <w:highlight w:val="white"/>
                          <w:lang w:val="en-GB"/>
                        </w:rPr>
                        <w:t>;</w:t>
                      </w:r>
                    </w:p>
                    <w:p w14:paraId="3CA9807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4DB2D629"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wait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until</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80FF"/>
                          <w:sz w:val="15"/>
                          <w:szCs w:val="20"/>
                          <w:highlight w:val="white"/>
                          <w:lang w:val="en-GB"/>
                        </w:rPr>
                        <w:t>rising_edge</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clk</w:t>
                      </w:r>
                      <w:r w:rsidRPr="00833661">
                        <w:rPr>
                          <w:rFonts w:ascii="Courier New" w:hAnsi="Courier New" w:cs="Courier New"/>
                          <w:b/>
                          <w:bCs/>
                          <w:color w:val="000080"/>
                          <w:sz w:val="15"/>
                          <w:szCs w:val="20"/>
                          <w:highlight w:val="white"/>
                          <w:lang w:val="en-GB"/>
                        </w:rPr>
                        <w:t>);</w:t>
                      </w:r>
                    </w:p>
                    <w:p w14:paraId="60CEC24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77000065"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Check that the actual outputs are the same as were expecting</w:t>
                      </w:r>
                    </w:p>
                    <w:p w14:paraId="561C246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Have to use std_match when comparing meta values like '-'</w:t>
                      </w:r>
                    </w:p>
                    <w:p w14:paraId="10ACFA5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assert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80FF"/>
                          <w:sz w:val="15"/>
                          <w:szCs w:val="20"/>
                          <w:highlight w:val="white"/>
                          <w:lang w:val="en-GB"/>
                        </w:rPr>
                        <w:t>std_match</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p>
                    <w:p w14:paraId="570D295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report</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[ERR!] Test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00FF"/>
                          <w:sz w:val="15"/>
                          <w:szCs w:val="20"/>
                          <w:highlight w:val="white"/>
                          <w:lang w:val="en-GB"/>
                        </w:rPr>
                        <w:t>integer</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image(</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p>
                    <w:p w14:paraId="2EF88005"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808080"/>
                          <w:sz w:val="15"/>
                          <w:szCs w:val="20"/>
                          <w:highlight w:val="white"/>
                          <w:lang w:val="en-GB"/>
                        </w:rPr>
                        <w:t>" Actual flags did not equal expected flags."</w:t>
                      </w:r>
                      <w:r w:rsidRPr="00833661">
                        <w:rPr>
                          <w:rFonts w:ascii="Courier New" w:hAnsi="Courier New" w:cs="Courier New"/>
                          <w:b/>
                          <w:bCs/>
                          <w:color w:val="000080"/>
                          <w:sz w:val="15"/>
                          <w:szCs w:val="20"/>
                          <w:highlight w:val="white"/>
                          <w:lang w:val="en-GB"/>
                        </w:rPr>
                        <w:t>&amp;</w:t>
                      </w:r>
                    </w:p>
                    <w:p w14:paraId="0E54123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808080"/>
                          <w:sz w:val="15"/>
                          <w:szCs w:val="20"/>
                          <w:highlight w:val="white"/>
                          <w:lang w:val="en-GB"/>
                        </w:rPr>
                        <w:t>" Actual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to_bstring</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p>
                    <w:p w14:paraId="4A4C808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808080"/>
                          <w:sz w:val="15"/>
                          <w:szCs w:val="20"/>
                          <w:highlight w:val="white"/>
                          <w:lang w:val="en-GB"/>
                        </w:rPr>
                        <w:t>" Expected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to_bstring</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p>
                    <w:p w14:paraId="73EAC69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severity</w:t>
                      </w:r>
                      <w:r w:rsidRPr="00833661">
                        <w:rPr>
                          <w:rFonts w:ascii="Courier New" w:hAnsi="Courier New" w:cs="Courier New"/>
                          <w:color w:val="000000"/>
                          <w:sz w:val="15"/>
                          <w:szCs w:val="20"/>
                          <w:highlight w:val="white"/>
                          <w:lang w:val="en-GB"/>
                        </w:rPr>
                        <w:t xml:space="preserve"> error</w:t>
                      </w:r>
                      <w:r w:rsidRPr="00833661">
                        <w:rPr>
                          <w:rFonts w:ascii="Courier New" w:hAnsi="Courier New" w:cs="Courier New"/>
                          <w:b/>
                          <w:bCs/>
                          <w:color w:val="000080"/>
                          <w:sz w:val="15"/>
                          <w:szCs w:val="20"/>
                          <w:highlight w:val="white"/>
                          <w:lang w:val="en-GB"/>
                        </w:rPr>
                        <w:t>;</w:t>
                      </w:r>
                    </w:p>
                    <w:p w14:paraId="10D1F7D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621C8F6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assert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80FF"/>
                          <w:sz w:val="15"/>
                          <w:szCs w:val="20"/>
                          <w:highlight w:val="white"/>
                          <w:lang w:val="en-GB"/>
                        </w:rPr>
                        <w:t>std_match</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p>
                    <w:p w14:paraId="7CB615A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report</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808080"/>
                          <w:sz w:val="15"/>
                          <w:szCs w:val="20"/>
                          <w:highlight w:val="white"/>
                          <w:lang w:val="en-GB"/>
                        </w:rPr>
                        <w:t>" [ERR!] Test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00FF"/>
                          <w:sz w:val="15"/>
                          <w:szCs w:val="20"/>
                          <w:highlight w:val="white"/>
                          <w:lang w:val="en-GB"/>
                        </w:rPr>
                        <w:t>integer</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image(</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p>
                    <w:p w14:paraId="706A244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808080"/>
                          <w:sz w:val="15"/>
                          <w:szCs w:val="20"/>
                          <w:highlight w:val="white"/>
                          <w:lang w:val="en-GB"/>
                        </w:rPr>
                        <w:t>" Actual value to memory did not equal expected value to memory."</w:t>
                      </w:r>
                      <w:r w:rsidRPr="00833661">
                        <w:rPr>
                          <w:rFonts w:ascii="Courier New" w:hAnsi="Courier New" w:cs="Courier New"/>
                          <w:b/>
                          <w:bCs/>
                          <w:color w:val="000080"/>
                          <w:sz w:val="15"/>
                          <w:szCs w:val="20"/>
                          <w:highlight w:val="white"/>
                          <w:lang w:val="en-GB"/>
                        </w:rPr>
                        <w:t>&amp;</w:t>
                      </w:r>
                    </w:p>
                    <w:p w14:paraId="32FD911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808080"/>
                          <w:sz w:val="15"/>
                          <w:szCs w:val="20"/>
                          <w:highlight w:val="white"/>
                          <w:lang w:val="en-GB"/>
                        </w:rPr>
                        <w:t>" Actual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u_tostr</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p>
                    <w:p w14:paraId="44B38069"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808080"/>
                          <w:sz w:val="15"/>
                          <w:szCs w:val="20"/>
                          <w:highlight w:val="white"/>
                          <w:lang w:val="en-GB"/>
                        </w:rPr>
                        <w:t>" Expected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u_tostr</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p>
                    <w:p w14:paraId="3552154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severity</w:t>
                      </w:r>
                      <w:r w:rsidRPr="00833661">
                        <w:rPr>
                          <w:rFonts w:ascii="Courier New" w:hAnsi="Courier New" w:cs="Courier New"/>
                          <w:color w:val="000000"/>
                          <w:sz w:val="15"/>
                          <w:szCs w:val="20"/>
                          <w:highlight w:val="white"/>
                          <w:lang w:val="en-GB"/>
                        </w:rPr>
                        <w:t xml:space="preserve"> error</w:t>
                      </w:r>
                      <w:r w:rsidRPr="00833661">
                        <w:rPr>
                          <w:rFonts w:ascii="Courier New" w:hAnsi="Courier New" w:cs="Courier New"/>
                          <w:b/>
                          <w:bCs/>
                          <w:color w:val="000080"/>
                          <w:sz w:val="15"/>
                          <w:szCs w:val="20"/>
                          <w:highlight w:val="white"/>
                          <w:lang w:val="en-GB"/>
                        </w:rPr>
                        <w:t>;</w:t>
                      </w:r>
                    </w:p>
                    <w:p w14:paraId="2908576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400D22B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assert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80FF"/>
                          <w:sz w:val="15"/>
                          <w:szCs w:val="20"/>
                          <w:highlight w:val="white"/>
                          <w:lang w:val="en-GB"/>
                        </w:rPr>
                        <w:t>std_match</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M_DA </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M_DA</w:t>
                      </w:r>
                      <w:r w:rsidRPr="00833661">
                        <w:rPr>
                          <w:rFonts w:ascii="Courier New" w:hAnsi="Courier New" w:cs="Courier New"/>
                          <w:b/>
                          <w:bCs/>
                          <w:color w:val="000080"/>
                          <w:sz w:val="15"/>
                          <w:szCs w:val="20"/>
                          <w:highlight w:val="white"/>
                          <w:lang w:val="en-GB"/>
                        </w:rPr>
                        <w:t>)</w:t>
                      </w:r>
                    </w:p>
                    <w:p w14:paraId="52F9B7B2"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report</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808080"/>
                          <w:sz w:val="15"/>
                          <w:szCs w:val="20"/>
                          <w:highlight w:val="white"/>
                          <w:lang w:val="en-GB"/>
                        </w:rPr>
                        <w:t>" [ERR!] Test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00FF"/>
                          <w:sz w:val="15"/>
                          <w:szCs w:val="20"/>
                          <w:highlight w:val="white"/>
                          <w:lang w:val="en-GB"/>
                        </w:rPr>
                        <w:t>integer</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image(</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p>
                    <w:p w14:paraId="5109131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808080"/>
                          <w:sz w:val="15"/>
                          <w:szCs w:val="20"/>
                          <w:highlight w:val="white"/>
                          <w:lang w:val="en-GB"/>
                        </w:rPr>
                        <w:t>" Actual memory address did not equal expected memory address."</w:t>
                      </w:r>
                      <w:r w:rsidRPr="00833661">
                        <w:rPr>
                          <w:rFonts w:ascii="Courier New" w:hAnsi="Courier New" w:cs="Courier New"/>
                          <w:b/>
                          <w:bCs/>
                          <w:color w:val="000080"/>
                          <w:sz w:val="15"/>
                          <w:szCs w:val="20"/>
                          <w:highlight w:val="white"/>
                          <w:lang w:val="en-GB"/>
                        </w:rPr>
                        <w:t>&amp;</w:t>
                      </w:r>
                    </w:p>
                    <w:p w14:paraId="642F052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808080"/>
                          <w:sz w:val="15"/>
                          <w:szCs w:val="20"/>
                          <w:highlight w:val="white"/>
                          <w:lang w:val="en-GB"/>
                        </w:rPr>
                        <w:t>" Actual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u_tostr</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M_DA</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p>
                    <w:p w14:paraId="7AE52C76"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808080"/>
                          <w:sz w:val="15"/>
                          <w:szCs w:val="20"/>
                          <w:highlight w:val="white"/>
                          <w:lang w:val="en-GB"/>
                        </w:rPr>
                        <w:t>" Expected [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u_tostr</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M_DA</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t>
                      </w:r>
                    </w:p>
                    <w:p w14:paraId="44E7AAC5"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severity</w:t>
                      </w:r>
                      <w:r w:rsidRPr="00833661">
                        <w:rPr>
                          <w:rFonts w:ascii="Courier New" w:hAnsi="Courier New" w:cs="Courier New"/>
                          <w:color w:val="000000"/>
                          <w:sz w:val="15"/>
                          <w:szCs w:val="20"/>
                          <w:highlight w:val="white"/>
                          <w:lang w:val="en-GB"/>
                        </w:rPr>
                        <w:t xml:space="preserve"> error</w:t>
                      </w:r>
                      <w:r w:rsidRPr="00833661">
                        <w:rPr>
                          <w:rFonts w:ascii="Courier New" w:hAnsi="Courier New" w:cs="Courier New"/>
                          <w:b/>
                          <w:bCs/>
                          <w:color w:val="000080"/>
                          <w:sz w:val="15"/>
                          <w:szCs w:val="20"/>
                          <w:highlight w:val="white"/>
                          <w:lang w:val="en-GB"/>
                        </w:rPr>
                        <w:t>;</w:t>
                      </w:r>
                    </w:p>
                    <w:p w14:paraId="068F23C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3C5D6051"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8000"/>
                          <w:sz w:val="15"/>
                          <w:szCs w:val="20"/>
                          <w:highlight w:val="white"/>
                          <w:lang w:val="en-GB"/>
                        </w:rPr>
                        <w:t>-- If there were no isses report that the test was successful</w:t>
                      </w:r>
                    </w:p>
                    <w:p w14:paraId="6544CC0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assert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00"/>
                          <w:sz w:val="15"/>
                          <w:szCs w:val="20"/>
                          <w:highlight w:val="white"/>
                          <w:lang w:val="en-GB"/>
                        </w:rPr>
                        <w:t>not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w:t>
                      </w:r>
                    </w:p>
                    <w:p w14:paraId="1B54291F"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80FF"/>
                          <w:sz w:val="15"/>
                          <w:szCs w:val="20"/>
                          <w:highlight w:val="white"/>
                          <w:lang w:val="en-GB"/>
                        </w:rPr>
                        <w:t>std_match</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flags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00"/>
                          <w:sz w:val="15"/>
                          <w:szCs w:val="20"/>
                          <w:highlight w:val="white"/>
                          <w:lang w:val="en-GB"/>
                        </w:rPr>
                        <w:t>and</w:t>
                      </w:r>
                      <w:r w:rsidRPr="00833661">
                        <w:rPr>
                          <w:rFonts w:ascii="Courier New" w:hAnsi="Courier New" w:cs="Courier New"/>
                          <w:color w:val="000000"/>
                          <w:sz w:val="15"/>
                          <w:szCs w:val="20"/>
                          <w:highlight w:val="white"/>
                          <w:lang w:val="en-GB"/>
                        </w:rPr>
                        <w:t xml:space="preserve"> </w:t>
                      </w:r>
                    </w:p>
                    <w:p w14:paraId="06BA586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80FF"/>
                          <w:sz w:val="15"/>
                          <w:szCs w:val="20"/>
                          <w:highlight w:val="white"/>
                          <w:lang w:val="en-GB"/>
                        </w:rPr>
                        <w:t>std_match</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M_B</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00"/>
                          <w:sz w:val="15"/>
                          <w:szCs w:val="20"/>
                          <w:highlight w:val="white"/>
                          <w:lang w:val="en-GB"/>
                        </w:rPr>
                        <w:t>and</w:t>
                      </w:r>
                      <w:r w:rsidRPr="00833661">
                        <w:rPr>
                          <w:rFonts w:ascii="Courier New" w:hAnsi="Courier New" w:cs="Courier New"/>
                          <w:color w:val="000000"/>
                          <w:sz w:val="15"/>
                          <w:szCs w:val="20"/>
                          <w:highlight w:val="white"/>
                          <w:lang w:val="en-GB"/>
                        </w:rPr>
                        <w:t xml:space="preserve"> </w:t>
                      </w:r>
                    </w:p>
                    <w:p w14:paraId="35DE9F4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80FF"/>
                          <w:sz w:val="15"/>
                          <w:szCs w:val="20"/>
                          <w:highlight w:val="white"/>
                          <w:lang w:val="en-GB"/>
                        </w:rPr>
                        <w:t>std_match</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M_DA</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 xml:space="preserve"> test_vectors</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M_DA</w:t>
                      </w:r>
                      <w:r w:rsidRPr="00833661">
                        <w:rPr>
                          <w:rFonts w:ascii="Courier New" w:hAnsi="Courier New" w:cs="Courier New"/>
                          <w:b/>
                          <w:bCs/>
                          <w:color w:val="000080"/>
                          <w:sz w:val="15"/>
                          <w:szCs w:val="20"/>
                          <w:highlight w:val="white"/>
                          <w:lang w:val="en-GB"/>
                        </w:rPr>
                        <w:t>))</w:t>
                      </w:r>
                    </w:p>
                    <w:p w14:paraId="3891D05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report</w:t>
                      </w:r>
                      <w:r w:rsidRPr="00833661">
                        <w:rPr>
                          <w:rFonts w:ascii="Courier New" w:hAnsi="Courier New" w:cs="Courier New"/>
                          <w:color w:val="000000"/>
                          <w:sz w:val="15"/>
                          <w:szCs w:val="20"/>
                          <w:highlight w:val="white"/>
                          <w:lang w:val="en-GB"/>
                        </w:rPr>
                        <w:t xml:space="preserve"> lf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808080"/>
                          <w:sz w:val="15"/>
                          <w:szCs w:val="20"/>
                          <w:highlight w:val="white"/>
                          <w:lang w:val="en-GB"/>
                        </w:rPr>
                        <w:t>" [ OK ] Test "</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00FF"/>
                          <w:sz w:val="15"/>
                          <w:szCs w:val="20"/>
                          <w:highlight w:val="white"/>
                          <w:lang w:val="en-GB"/>
                        </w:rPr>
                        <w:t>integer</w:t>
                      </w:r>
                      <w:r w:rsidRPr="00833661">
                        <w:rPr>
                          <w:rFonts w:ascii="Courier New" w:hAnsi="Courier New" w:cs="Courier New"/>
                          <w:color w:val="000000"/>
                          <w:sz w:val="15"/>
                          <w:szCs w:val="20"/>
                          <w:highlight w:val="white"/>
                          <w:lang w:val="en-GB"/>
                        </w:rPr>
                        <w:t>'</w:t>
                      </w:r>
                      <w:r w:rsidRPr="00833661">
                        <w:rPr>
                          <w:rFonts w:ascii="Courier New" w:hAnsi="Courier New" w:cs="Courier New"/>
                          <w:b/>
                          <w:bCs/>
                          <w:color w:val="000080"/>
                          <w:sz w:val="15"/>
                          <w:szCs w:val="20"/>
                          <w:highlight w:val="white"/>
                          <w:lang w:val="en-GB"/>
                        </w:rPr>
                        <w:t>image(</w:t>
                      </w:r>
                      <w:r w:rsidRPr="00833661">
                        <w:rPr>
                          <w:rFonts w:ascii="Courier New" w:hAnsi="Courier New" w:cs="Courier New"/>
                          <w:color w:val="000000"/>
                          <w:sz w:val="15"/>
                          <w:szCs w:val="20"/>
                          <w:highlight w:val="white"/>
                          <w:lang w:val="en-GB"/>
                        </w:rPr>
                        <w:t>i</w:t>
                      </w:r>
                      <w:r w:rsidRPr="00833661">
                        <w:rPr>
                          <w:rFonts w:ascii="Courier New" w:hAnsi="Courier New" w:cs="Courier New"/>
                          <w:b/>
                          <w:bCs/>
                          <w:color w:val="000080"/>
                          <w:sz w:val="15"/>
                          <w:szCs w:val="20"/>
                          <w:highlight w:val="white"/>
                          <w:lang w:val="en-GB"/>
                        </w:rPr>
                        <w:t>)&amp;</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color w:val="808080"/>
                          <w:sz w:val="15"/>
                          <w:szCs w:val="20"/>
                          <w:highlight w:val="white"/>
                          <w:lang w:val="en-GB"/>
                        </w:rPr>
                        <w:t>" was successful!"</w:t>
                      </w:r>
                      <w:r w:rsidRPr="00833661">
                        <w:rPr>
                          <w:rFonts w:ascii="Courier New" w:hAnsi="Courier New" w:cs="Courier New"/>
                          <w:color w:val="000000"/>
                          <w:sz w:val="15"/>
                          <w:szCs w:val="20"/>
                          <w:highlight w:val="white"/>
                          <w:lang w:val="en-GB"/>
                        </w:rPr>
                        <w:t xml:space="preserve"> </w:t>
                      </w:r>
                    </w:p>
                    <w:p w14:paraId="4CF2A07A"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severity</w:t>
                      </w:r>
                      <w:r w:rsidRPr="00833661">
                        <w:rPr>
                          <w:rFonts w:ascii="Courier New" w:hAnsi="Courier New" w:cs="Courier New"/>
                          <w:color w:val="000000"/>
                          <w:sz w:val="15"/>
                          <w:szCs w:val="20"/>
                          <w:highlight w:val="white"/>
                          <w:lang w:val="en-GB"/>
                        </w:rPr>
                        <w:t xml:space="preserve"> note</w:t>
                      </w:r>
                      <w:r w:rsidRPr="00833661">
                        <w:rPr>
                          <w:rFonts w:ascii="Courier New" w:hAnsi="Courier New" w:cs="Courier New"/>
                          <w:b/>
                          <w:bCs/>
                          <w:color w:val="000080"/>
                          <w:sz w:val="15"/>
                          <w:szCs w:val="20"/>
                          <w:highlight w:val="white"/>
                          <w:lang w:val="en-GB"/>
                        </w:rPr>
                        <w:t>;</w:t>
                      </w:r>
                    </w:p>
                    <w:p w14:paraId="1303405D"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EC8F3AB"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wait</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until</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80FF"/>
                          <w:sz w:val="15"/>
                          <w:szCs w:val="20"/>
                          <w:highlight w:val="white"/>
                          <w:lang w:val="en-GB"/>
                        </w:rPr>
                        <w:t>falling_edge</w:t>
                      </w:r>
                      <w:r w:rsidRPr="00833661">
                        <w:rPr>
                          <w:rFonts w:ascii="Courier New" w:hAnsi="Courier New" w:cs="Courier New"/>
                          <w:b/>
                          <w:bCs/>
                          <w:color w:val="000080"/>
                          <w:sz w:val="15"/>
                          <w:szCs w:val="20"/>
                          <w:highlight w:val="white"/>
                          <w:lang w:val="en-GB"/>
                        </w:rPr>
                        <w:t>(</w:t>
                      </w:r>
                      <w:r w:rsidRPr="00833661">
                        <w:rPr>
                          <w:rFonts w:ascii="Courier New" w:hAnsi="Courier New" w:cs="Courier New"/>
                          <w:color w:val="000000"/>
                          <w:sz w:val="15"/>
                          <w:szCs w:val="20"/>
                          <w:highlight w:val="white"/>
                          <w:lang w:val="en-GB"/>
                        </w:rPr>
                        <w:t>clk</w:t>
                      </w:r>
                      <w:r w:rsidRPr="00833661">
                        <w:rPr>
                          <w:rFonts w:ascii="Courier New" w:hAnsi="Courier New" w:cs="Courier New"/>
                          <w:b/>
                          <w:bCs/>
                          <w:color w:val="000080"/>
                          <w:sz w:val="15"/>
                          <w:szCs w:val="20"/>
                          <w:highlight w:val="white"/>
                          <w:lang w:val="en-GB"/>
                        </w:rPr>
                        <w:t>);</w:t>
                      </w:r>
                    </w:p>
                    <w:p w14:paraId="7E38D6B0"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591099C"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end</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loop</w:t>
                      </w:r>
                      <w:r w:rsidRPr="00833661">
                        <w:rPr>
                          <w:rFonts w:ascii="Courier New" w:hAnsi="Courier New" w:cs="Courier New"/>
                          <w:b/>
                          <w:bCs/>
                          <w:color w:val="000080"/>
                          <w:sz w:val="15"/>
                          <w:szCs w:val="20"/>
                          <w:highlight w:val="white"/>
                          <w:lang w:val="en-GB"/>
                        </w:rPr>
                        <w:t>;</w:t>
                      </w:r>
                    </w:p>
                    <w:p w14:paraId="082A8044"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618754F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wait</w:t>
                      </w:r>
                      <w:r w:rsidRPr="00833661">
                        <w:rPr>
                          <w:rFonts w:ascii="Courier New" w:hAnsi="Courier New" w:cs="Courier New"/>
                          <w:b/>
                          <w:bCs/>
                          <w:color w:val="000080"/>
                          <w:sz w:val="15"/>
                          <w:szCs w:val="20"/>
                          <w:highlight w:val="white"/>
                          <w:lang w:val="en-GB"/>
                        </w:rPr>
                        <w:t>;</w:t>
                      </w:r>
                    </w:p>
                    <w:p w14:paraId="1FD384A3"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color w:val="000000"/>
                          <w:sz w:val="15"/>
                          <w:szCs w:val="20"/>
                          <w:highlight w:val="white"/>
                          <w:lang w:val="en-GB"/>
                        </w:rPr>
                        <w:tab/>
                      </w:r>
                    </w:p>
                    <w:p w14:paraId="10943331"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color w:val="000000"/>
                          <w:sz w:val="15"/>
                          <w:szCs w:val="20"/>
                          <w:highlight w:val="white"/>
                          <w:lang w:val="en-GB"/>
                        </w:rPr>
                        <w:tab/>
                      </w:r>
                      <w:r w:rsidRPr="00833661">
                        <w:rPr>
                          <w:rFonts w:ascii="Courier New" w:hAnsi="Courier New" w:cs="Courier New"/>
                          <w:b/>
                          <w:bCs/>
                          <w:color w:val="0000FF"/>
                          <w:sz w:val="15"/>
                          <w:szCs w:val="20"/>
                          <w:highlight w:val="white"/>
                          <w:lang w:val="en-GB"/>
                        </w:rPr>
                        <w:t>end</w:t>
                      </w:r>
                      <w:r w:rsidRPr="00833661">
                        <w:rPr>
                          <w:rFonts w:ascii="Courier New" w:hAnsi="Courier New" w:cs="Courier New"/>
                          <w:color w:val="000000"/>
                          <w:sz w:val="15"/>
                          <w:szCs w:val="20"/>
                          <w:highlight w:val="white"/>
                          <w:lang w:val="en-GB"/>
                        </w:rPr>
                        <w:t xml:space="preserve"> </w:t>
                      </w:r>
                      <w:r w:rsidRPr="00833661">
                        <w:rPr>
                          <w:rFonts w:ascii="Courier New" w:hAnsi="Courier New" w:cs="Courier New"/>
                          <w:b/>
                          <w:bCs/>
                          <w:color w:val="0000FF"/>
                          <w:sz w:val="15"/>
                          <w:szCs w:val="20"/>
                          <w:highlight w:val="white"/>
                          <w:lang w:val="en-GB"/>
                        </w:rPr>
                        <w:t>process</w:t>
                      </w:r>
                      <w:r w:rsidRPr="00833661">
                        <w:rPr>
                          <w:rFonts w:ascii="Courier New" w:hAnsi="Courier New" w:cs="Courier New"/>
                          <w:b/>
                          <w:bCs/>
                          <w:color w:val="000080"/>
                          <w:sz w:val="15"/>
                          <w:szCs w:val="20"/>
                          <w:highlight w:val="white"/>
                          <w:lang w:val="en-GB"/>
                        </w:rPr>
                        <w:t>;</w:t>
                      </w:r>
                    </w:p>
                    <w:p w14:paraId="207C8757"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460D258"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833661">
                        <w:rPr>
                          <w:rFonts w:ascii="Courier New" w:hAnsi="Courier New" w:cs="Courier New"/>
                          <w:b/>
                          <w:bCs/>
                          <w:color w:val="0000FF"/>
                          <w:sz w:val="15"/>
                          <w:szCs w:val="20"/>
                          <w:highlight w:val="white"/>
                          <w:lang w:val="en-GB"/>
                        </w:rPr>
                        <w:t>END</w:t>
                      </w:r>
                      <w:r w:rsidRPr="00833661">
                        <w:rPr>
                          <w:rFonts w:ascii="Courier New" w:hAnsi="Courier New" w:cs="Courier New"/>
                          <w:b/>
                          <w:bCs/>
                          <w:color w:val="000080"/>
                          <w:sz w:val="15"/>
                          <w:szCs w:val="20"/>
                          <w:highlight w:val="white"/>
                          <w:lang w:val="en-GB"/>
                        </w:rPr>
                        <w:t>;</w:t>
                      </w:r>
                    </w:p>
                    <w:p w14:paraId="27193E0E" w14:textId="77777777" w:rsidR="0087131A" w:rsidRPr="00833661" w:rsidRDefault="0087131A" w:rsidP="00833661">
                      <w:pPr>
                        <w:widowControl w:val="0"/>
                        <w:autoSpaceDE w:val="0"/>
                        <w:autoSpaceDN w:val="0"/>
                        <w:adjustRightInd w:val="0"/>
                        <w:spacing w:before="0" w:after="0" w:line="240" w:lineRule="auto"/>
                        <w:rPr>
                          <w:rFonts w:ascii="Courier New" w:hAnsi="Courier New" w:cs="Courier New"/>
                          <w:color w:val="000000"/>
                          <w:sz w:val="4"/>
                          <w:szCs w:val="20"/>
                          <w:highlight w:val="white"/>
                          <w:lang w:val="en-GB"/>
                        </w:rPr>
                      </w:pPr>
                    </w:p>
                  </w:txbxContent>
                </v:textbox>
                <w10:wrap type="square"/>
              </v:shape>
            </w:pict>
          </mc:Fallback>
        </mc:AlternateContent>
      </w:r>
      <w:r w:rsidR="00833661">
        <w:rPr>
          <w:b/>
          <w:color w:val="auto"/>
          <w:sz w:val="32"/>
          <w:szCs w:val="32"/>
          <w:u w:val="single"/>
        </w:rPr>
        <w:t>(Continued.)</w:t>
      </w:r>
    </w:p>
    <w:p w14:paraId="3E4A5778" w14:textId="03AB9C8C" w:rsidR="00833661" w:rsidRDefault="00833661" w:rsidP="00833661">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p>
    <w:p w14:paraId="5A64A866" w14:textId="77777777" w:rsidR="00833661" w:rsidRDefault="00833661" w:rsidP="00833661">
      <w:pPr>
        <w:widowControl w:val="0"/>
        <w:autoSpaceDE w:val="0"/>
        <w:autoSpaceDN w:val="0"/>
        <w:adjustRightInd w:val="0"/>
        <w:spacing w:before="0" w:after="0" w:line="240" w:lineRule="auto"/>
        <w:rPr>
          <w:b/>
          <w:color w:val="auto"/>
          <w:sz w:val="32"/>
          <w:szCs w:val="32"/>
          <w:u w:val="single"/>
        </w:rPr>
      </w:pPr>
      <w:r>
        <w:rPr>
          <w:b/>
          <w:color w:val="auto"/>
          <w:sz w:val="32"/>
          <w:szCs w:val="32"/>
          <w:u w:val="single"/>
        </w:rPr>
        <w:t>(Continued.)</w:t>
      </w:r>
    </w:p>
    <w:p w14:paraId="629D3994" w14:textId="77777777" w:rsidR="00833661" w:rsidRDefault="00833661" w:rsidP="00833661">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r>
        <w:rPr>
          <w:b/>
          <w:noProof/>
          <w:color w:val="auto"/>
          <w:sz w:val="32"/>
          <w:szCs w:val="32"/>
          <w:u w:val="single"/>
          <w:lang w:val="en-GB" w:eastAsia="en-GB"/>
        </w:rPr>
        <mc:AlternateContent>
          <mc:Choice Requires="wps">
            <w:drawing>
              <wp:anchor distT="0" distB="0" distL="114300" distR="114300" simplePos="0" relativeHeight="251761664" behindDoc="0" locked="0" layoutInCell="1" allowOverlap="1" wp14:anchorId="44B6CB84" wp14:editId="686D7FAF">
                <wp:simplePos x="0" y="0"/>
                <wp:positionH relativeFrom="column">
                  <wp:posOffset>-354965</wp:posOffset>
                </wp:positionH>
                <wp:positionV relativeFrom="paragraph">
                  <wp:posOffset>145415</wp:posOffset>
                </wp:positionV>
                <wp:extent cx="7546340" cy="2694305"/>
                <wp:effectExtent l="0" t="0" r="22860" b="23495"/>
                <wp:wrapSquare wrapText="bothSides"/>
                <wp:docPr id="26" name="Text Box 26"/>
                <wp:cNvGraphicFramePr/>
                <a:graphic xmlns:a="http://schemas.openxmlformats.org/drawingml/2006/main">
                  <a:graphicData uri="http://schemas.microsoft.com/office/word/2010/wordprocessingShape">
                    <wps:wsp>
                      <wps:cNvSpPr txBox="1"/>
                      <wps:spPr>
                        <a:xfrm>
                          <a:off x="0" y="0"/>
                          <a:ext cx="7546340" cy="269430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D74FA37"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b/>
                                <w:bCs/>
                                <w:color w:val="0000FF"/>
                                <w:sz w:val="15"/>
                                <w:szCs w:val="20"/>
                                <w:highlight w:val="white"/>
                                <w:lang w:val="en-GB"/>
                              </w:rPr>
                              <w:t>assert</w:t>
                            </w:r>
                            <w:proofErr w:type="gramEnd"/>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80FF"/>
                                <w:sz w:val="15"/>
                                <w:szCs w:val="20"/>
                                <w:highlight w:val="white"/>
                                <w:lang w:val="en-GB"/>
                              </w:rPr>
                              <w:t>std_match</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M_DA </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test_vectors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M_DA</w:t>
                            </w:r>
                            <w:r w:rsidRPr="00594D68">
                              <w:rPr>
                                <w:rFonts w:ascii="Courier New" w:hAnsi="Courier New" w:cs="Courier New"/>
                                <w:b/>
                                <w:bCs/>
                                <w:color w:val="000080"/>
                                <w:sz w:val="15"/>
                                <w:szCs w:val="20"/>
                                <w:highlight w:val="white"/>
                                <w:lang w:val="en-GB"/>
                              </w:rPr>
                              <w:t>)</w:t>
                            </w:r>
                          </w:p>
                          <w:p w14:paraId="1BAFFD9A"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b/>
                                <w:bCs/>
                                <w:color w:val="0000FF"/>
                                <w:sz w:val="15"/>
                                <w:szCs w:val="20"/>
                                <w:highlight w:val="white"/>
                                <w:lang w:val="en-GB"/>
                              </w:rPr>
                              <w:t>report</w:t>
                            </w:r>
                            <w:proofErr w:type="gramEnd"/>
                            <w:r w:rsidRPr="00594D68">
                              <w:rPr>
                                <w:rFonts w:ascii="Courier New" w:hAnsi="Courier New" w:cs="Courier New"/>
                                <w:color w:val="000000"/>
                                <w:sz w:val="15"/>
                                <w:szCs w:val="20"/>
                                <w:highlight w:val="white"/>
                                <w:lang w:val="en-GB"/>
                              </w:rPr>
                              <w:t xml:space="preserve"> lf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808080"/>
                                <w:sz w:val="15"/>
                                <w:szCs w:val="20"/>
                                <w:highlight w:val="white"/>
                                <w:lang w:val="en-GB"/>
                              </w:rPr>
                              <w:t>" [ERR!] Test "</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w:t>
                            </w:r>
                            <w:proofErr w:type="gramStart"/>
                            <w:r w:rsidRPr="00594D68">
                              <w:rPr>
                                <w:rFonts w:ascii="Courier New" w:hAnsi="Courier New" w:cs="Courier New"/>
                                <w:color w:val="8000FF"/>
                                <w:sz w:val="15"/>
                                <w:szCs w:val="20"/>
                                <w:highlight w:val="white"/>
                                <w:lang w:val="en-GB"/>
                              </w:rPr>
                              <w:t>integer</w:t>
                            </w:r>
                            <w:r w:rsidRPr="00594D68">
                              <w:rPr>
                                <w:rFonts w:ascii="Courier New" w:hAnsi="Courier New" w:cs="Courier New"/>
                                <w:color w:val="000000"/>
                                <w:sz w:val="15"/>
                                <w:szCs w:val="20"/>
                                <w:highlight w:val="white"/>
                                <w:lang w:val="en-GB"/>
                              </w:rPr>
                              <w:t>'</w:t>
                            </w:r>
                            <w:r w:rsidRPr="00594D68">
                              <w:rPr>
                                <w:rFonts w:ascii="Courier New" w:hAnsi="Courier New" w:cs="Courier New"/>
                                <w:b/>
                                <w:bCs/>
                                <w:color w:val="000080"/>
                                <w:sz w:val="15"/>
                                <w:szCs w:val="20"/>
                                <w:highlight w:val="white"/>
                                <w:lang w:val="en-GB"/>
                              </w:rPr>
                              <w:t>image(</w:t>
                            </w:r>
                            <w:proofErr w:type="gramEnd"/>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lf </w:t>
                            </w:r>
                            <w:r w:rsidRPr="00594D68">
                              <w:rPr>
                                <w:rFonts w:ascii="Courier New" w:hAnsi="Courier New" w:cs="Courier New"/>
                                <w:b/>
                                <w:bCs/>
                                <w:color w:val="000080"/>
                                <w:sz w:val="15"/>
                                <w:szCs w:val="20"/>
                                <w:highlight w:val="white"/>
                                <w:lang w:val="en-GB"/>
                              </w:rPr>
                              <w:t>&amp;</w:t>
                            </w:r>
                          </w:p>
                          <w:p w14:paraId="49A0CCD2"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color w:val="808080"/>
                                <w:sz w:val="15"/>
                                <w:szCs w:val="20"/>
                                <w:highlight w:val="white"/>
                                <w:lang w:val="en-GB"/>
                              </w:rPr>
                              <w:t>" Actual</w:t>
                            </w:r>
                            <w:proofErr w:type="gramEnd"/>
                            <w:r w:rsidRPr="00594D68">
                              <w:rPr>
                                <w:rFonts w:ascii="Courier New" w:hAnsi="Courier New" w:cs="Courier New"/>
                                <w:color w:val="808080"/>
                                <w:sz w:val="15"/>
                                <w:szCs w:val="20"/>
                                <w:highlight w:val="white"/>
                                <w:lang w:val="en-GB"/>
                              </w:rPr>
                              <w:t xml:space="preserve"> memory address did not equal expected memory address."</w:t>
                            </w:r>
                            <w:r w:rsidRPr="00594D68">
                              <w:rPr>
                                <w:rFonts w:ascii="Courier New" w:hAnsi="Courier New" w:cs="Courier New"/>
                                <w:b/>
                                <w:bCs/>
                                <w:color w:val="000080"/>
                                <w:sz w:val="15"/>
                                <w:szCs w:val="20"/>
                                <w:highlight w:val="white"/>
                                <w:lang w:val="en-GB"/>
                              </w:rPr>
                              <w:t>&amp;</w:t>
                            </w:r>
                          </w:p>
                          <w:p w14:paraId="38DE5FE4"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color w:val="808080"/>
                                <w:sz w:val="15"/>
                                <w:szCs w:val="20"/>
                                <w:highlight w:val="white"/>
                                <w:lang w:val="en-GB"/>
                              </w:rPr>
                              <w:t>" Actual</w:t>
                            </w:r>
                            <w:proofErr w:type="gramEnd"/>
                            <w:r w:rsidRPr="00594D68">
                              <w:rPr>
                                <w:rFonts w:ascii="Courier New" w:hAnsi="Courier New" w:cs="Courier New"/>
                                <w:color w:val="808080"/>
                                <w:sz w:val="15"/>
                                <w:szCs w:val="20"/>
                                <w:highlight w:val="white"/>
                                <w:lang w:val="en-GB"/>
                              </w:rPr>
                              <w:t xml:space="preserve"> [ "</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u_tostr</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M_DA</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80"/>
                                <w:sz w:val="15"/>
                                <w:szCs w:val="20"/>
                                <w:highlight w:val="white"/>
                                <w:lang w:val="en-GB"/>
                              </w:rPr>
                              <w:t>" ]"</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p>
                          <w:p w14:paraId="4611923B"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color w:val="808080"/>
                                <w:sz w:val="15"/>
                                <w:szCs w:val="20"/>
                                <w:highlight w:val="white"/>
                                <w:lang w:val="en-GB"/>
                              </w:rPr>
                              <w:t>" Expected</w:t>
                            </w:r>
                            <w:proofErr w:type="gramEnd"/>
                            <w:r w:rsidRPr="00594D68">
                              <w:rPr>
                                <w:rFonts w:ascii="Courier New" w:hAnsi="Courier New" w:cs="Courier New"/>
                                <w:color w:val="808080"/>
                                <w:sz w:val="15"/>
                                <w:szCs w:val="20"/>
                                <w:highlight w:val="white"/>
                                <w:lang w:val="en-GB"/>
                              </w:rPr>
                              <w:t xml:space="preserve"> [ "</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u_tostr</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test_vectors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M_DA</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80"/>
                                <w:sz w:val="15"/>
                                <w:szCs w:val="20"/>
                                <w:highlight w:val="white"/>
                                <w:lang w:val="en-GB"/>
                              </w:rPr>
                              <w:t>" ]"</w:t>
                            </w:r>
                          </w:p>
                          <w:p w14:paraId="2B23CA8F"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b/>
                                <w:bCs/>
                                <w:color w:val="0000FF"/>
                                <w:sz w:val="15"/>
                                <w:szCs w:val="20"/>
                                <w:highlight w:val="white"/>
                                <w:lang w:val="en-GB"/>
                              </w:rPr>
                              <w:t>severity</w:t>
                            </w:r>
                            <w:proofErr w:type="gramEnd"/>
                            <w:r w:rsidRPr="00594D68">
                              <w:rPr>
                                <w:rFonts w:ascii="Courier New" w:hAnsi="Courier New" w:cs="Courier New"/>
                                <w:color w:val="000000"/>
                                <w:sz w:val="15"/>
                                <w:szCs w:val="20"/>
                                <w:highlight w:val="white"/>
                                <w:lang w:val="en-GB"/>
                              </w:rPr>
                              <w:t xml:space="preserve"> error</w:t>
                            </w:r>
                            <w:r w:rsidRPr="00594D68">
                              <w:rPr>
                                <w:rFonts w:ascii="Courier New" w:hAnsi="Courier New" w:cs="Courier New"/>
                                <w:b/>
                                <w:bCs/>
                                <w:color w:val="000080"/>
                                <w:sz w:val="15"/>
                                <w:szCs w:val="20"/>
                                <w:highlight w:val="white"/>
                                <w:lang w:val="en-GB"/>
                              </w:rPr>
                              <w:t>;</w:t>
                            </w:r>
                          </w:p>
                          <w:p w14:paraId="171EA3B9"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
                          <w:p w14:paraId="0D7BA689"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8000"/>
                                <w:sz w:val="15"/>
                                <w:szCs w:val="20"/>
                                <w:highlight w:val="white"/>
                                <w:lang w:val="en-GB"/>
                              </w:rPr>
                              <w:t>-- If there were no isses report that the test was successful</w:t>
                            </w:r>
                          </w:p>
                          <w:p w14:paraId="5BB07D55"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b/>
                                <w:bCs/>
                                <w:color w:val="0000FF"/>
                                <w:sz w:val="15"/>
                                <w:szCs w:val="20"/>
                                <w:highlight w:val="white"/>
                                <w:lang w:val="en-GB"/>
                              </w:rPr>
                              <w:t>assert</w:t>
                            </w:r>
                            <w:proofErr w:type="gramEnd"/>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00"/>
                                <w:sz w:val="15"/>
                                <w:szCs w:val="20"/>
                                <w:highlight w:val="white"/>
                                <w:lang w:val="en-GB"/>
                              </w:rPr>
                              <w:t>not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w:t>
                            </w:r>
                          </w:p>
                          <w:p w14:paraId="1CC4FC20"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80FF"/>
                                <w:sz w:val="15"/>
                                <w:szCs w:val="20"/>
                                <w:highlight w:val="white"/>
                                <w:lang w:val="en-GB"/>
                              </w:rPr>
                              <w:t>std_</w:t>
                            </w:r>
                            <w:proofErr w:type="gramStart"/>
                            <w:r w:rsidRPr="00594D68">
                              <w:rPr>
                                <w:rFonts w:ascii="Courier New" w:hAnsi="Courier New" w:cs="Courier New"/>
                                <w:b/>
                                <w:bCs/>
                                <w:color w:val="0080FF"/>
                                <w:sz w:val="15"/>
                                <w:szCs w:val="20"/>
                                <w:highlight w:val="white"/>
                                <w:lang w:val="en-GB"/>
                              </w:rPr>
                              <w:t>match</w:t>
                            </w:r>
                            <w:r w:rsidRPr="00594D68">
                              <w:rPr>
                                <w:rFonts w:ascii="Courier New" w:hAnsi="Courier New" w:cs="Courier New"/>
                                <w:b/>
                                <w:bCs/>
                                <w:color w:val="000080"/>
                                <w:sz w:val="15"/>
                                <w:szCs w:val="20"/>
                                <w:highlight w:val="white"/>
                                <w:lang w:val="en-GB"/>
                              </w:rPr>
                              <w:t>(</w:t>
                            </w:r>
                            <w:proofErr w:type="gramEnd"/>
                            <w:r w:rsidRPr="00594D68">
                              <w:rPr>
                                <w:rFonts w:ascii="Courier New" w:hAnsi="Courier New" w:cs="Courier New"/>
                                <w:color w:val="000000"/>
                                <w:sz w:val="15"/>
                                <w:szCs w:val="20"/>
                                <w:highlight w:val="white"/>
                                <w:lang w:val="en-GB"/>
                              </w:rPr>
                              <w:t>flags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test_vectors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flags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00"/>
                                <w:sz w:val="15"/>
                                <w:szCs w:val="20"/>
                                <w:highlight w:val="white"/>
                                <w:lang w:val="en-GB"/>
                              </w:rPr>
                              <w:t>and</w:t>
                            </w:r>
                            <w:r w:rsidRPr="00594D68">
                              <w:rPr>
                                <w:rFonts w:ascii="Courier New" w:hAnsi="Courier New" w:cs="Courier New"/>
                                <w:color w:val="000000"/>
                                <w:sz w:val="15"/>
                                <w:szCs w:val="20"/>
                                <w:highlight w:val="white"/>
                                <w:lang w:val="en-GB"/>
                              </w:rPr>
                              <w:t xml:space="preserve"> </w:t>
                            </w:r>
                          </w:p>
                          <w:p w14:paraId="4C090DB9"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80FF"/>
                                <w:sz w:val="15"/>
                                <w:szCs w:val="20"/>
                                <w:highlight w:val="white"/>
                                <w:lang w:val="en-GB"/>
                              </w:rPr>
                              <w:t>std_</w:t>
                            </w:r>
                            <w:proofErr w:type="gramStart"/>
                            <w:r w:rsidRPr="00594D68">
                              <w:rPr>
                                <w:rFonts w:ascii="Courier New" w:hAnsi="Courier New" w:cs="Courier New"/>
                                <w:b/>
                                <w:bCs/>
                                <w:color w:val="0080FF"/>
                                <w:sz w:val="15"/>
                                <w:szCs w:val="20"/>
                                <w:highlight w:val="white"/>
                                <w:lang w:val="en-GB"/>
                              </w:rPr>
                              <w:t>match</w:t>
                            </w:r>
                            <w:r w:rsidRPr="00594D68">
                              <w:rPr>
                                <w:rFonts w:ascii="Courier New" w:hAnsi="Courier New" w:cs="Courier New"/>
                                <w:b/>
                                <w:bCs/>
                                <w:color w:val="000080"/>
                                <w:sz w:val="15"/>
                                <w:szCs w:val="20"/>
                                <w:highlight w:val="white"/>
                                <w:lang w:val="en-GB"/>
                              </w:rPr>
                              <w:t>(</w:t>
                            </w:r>
                            <w:proofErr w:type="gramEnd"/>
                            <w:r w:rsidRPr="00594D68">
                              <w:rPr>
                                <w:rFonts w:ascii="Courier New" w:hAnsi="Courier New" w:cs="Courier New"/>
                                <w:color w:val="000000"/>
                                <w:sz w:val="15"/>
                                <w:szCs w:val="20"/>
                                <w:highlight w:val="white"/>
                                <w:lang w:val="en-GB"/>
                              </w:rPr>
                              <w:t>M_B</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test_vectors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M_B</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00"/>
                                <w:sz w:val="15"/>
                                <w:szCs w:val="20"/>
                                <w:highlight w:val="white"/>
                                <w:lang w:val="en-GB"/>
                              </w:rPr>
                              <w:t>and</w:t>
                            </w:r>
                            <w:r w:rsidRPr="00594D68">
                              <w:rPr>
                                <w:rFonts w:ascii="Courier New" w:hAnsi="Courier New" w:cs="Courier New"/>
                                <w:color w:val="000000"/>
                                <w:sz w:val="15"/>
                                <w:szCs w:val="20"/>
                                <w:highlight w:val="white"/>
                                <w:lang w:val="en-GB"/>
                              </w:rPr>
                              <w:t xml:space="preserve"> </w:t>
                            </w:r>
                          </w:p>
                          <w:p w14:paraId="12605198"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80FF"/>
                                <w:sz w:val="15"/>
                                <w:szCs w:val="20"/>
                                <w:highlight w:val="white"/>
                                <w:lang w:val="en-GB"/>
                              </w:rPr>
                              <w:t>std_</w:t>
                            </w:r>
                            <w:proofErr w:type="gramStart"/>
                            <w:r w:rsidRPr="00594D68">
                              <w:rPr>
                                <w:rFonts w:ascii="Courier New" w:hAnsi="Courier New" w:cs="Courier New"/>
                                <w:b/>
                                <w:bCs/>
                                <w:color w:val="0080FF"/>
                                <w:sz w:val="15"/>
                                <w:szCs w:val="20"/>
                                <w:highlight w:val="white"/>
                                <w:lang w:val="en-GB"/>
                              </w:rPr>
                              <w:t>match</w:t>
                            </w:r>
                            <w:r w:rsidRPr="00594D68">
                              <w:rPr>
                                <w:rFonts w:ascii="Courier New" w:hAnsi="Courier New" w:cs="Courier New"/>
                                <w:b/>
                                <w:bCs/>
                                <w:color w:val="000080"/>
                                <w:sz w:val="15"/>
                                <w:szCs w:val="20"/>
                                <w:highlight w:val="white"/>
                                <w:lang w:val="en-GB"/>
                              </w:rPr>
                              <w:t>(</w:t>
                            </w:r>
                            <w:proofErr w:type="gramEnd"/>
                            <w:r w:rsidRPr="00594D68">
                              <w:rPr>
                                <w:rFonts w:ascii="Courier New" w:hAnsi="Courier New" w:cs="Courier New"/>
                                <w:color w:val="000000"/>
                                <w:sz w:val="15"/>
                                <w:szCs w:val="20"/>
                                <w:highlight w:val="white"/>
                                <w:lang w:val="en-GB"/>
                              </w:rPr>
                              <w:t>M_DA</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test_vectors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M_DA</w:t>
                            </w:r>
                            <w:r w:rsidRPr="00594D68">
                              <w:rPr>
                                <w:rFonts w:ascii="Courier New" w:hAnsi="Courier New" w:cs="Courier New"/>
                                <w:b/>
                                <w:bCs/>
                                <w:color w:val="000080"/>
                                <w:sz w:val="15"/>
                                <w:szCs w:val="20"/>
                                <w:highlight w:val="white"/>
                                <w:lang w:val="en-GB"/>
                              </w:rPr>
                              <w:t>))</w:t>
                            </w:r>
                          </w:p>
                          <w:p w14:paraId="1426F077"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report</w:t>
                            </w:r>
                            <w:r w:rsidRPr="00594D68">
                              <w:rPr>
                                <w:rFonts w:ascii="Courier New" w:hAnsi="Courier New" w:cs="Courier New"/>
                                <w:color w:val="000000"/>
                                <w:sz w:val="15"/>
                                <w:szCs w:val="20"/>
                                <w:highlight w:val="white"/>
                                <w:lang w:val="en-GB"/>
                              </w:rPr>
                              <w:t xml:space="preserve"> lf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808080"/>
                                <w:sz w:val="15"/>
                                <w:szCs w:val="20"/>
                                <w:highlight w:val="white"/>
                                <w:lang w:val="en-GB"/>
                              </w:rPr>
                              <w:t xml:space="preserve">" </w:t>
                            </w:r>
                            <w:proofErr w:type="gramStart"/>
                            <w:r w:rsidRPr="00594D68">
                              <w:rPr>
                                <w:rFonts w:ascii="Courier New" w:hAnsi="Courier New" w:cs="Courier New"/>
                                <w:color w:val="808080"/>
                                <w:sz w:val="15"/>
                                <w:szCs w:val="20"/>
                                <w:highlight w:val="white"/>
                                <w:lang w:val="en-GB"/>
                              </w:rPr>
                              <w:t>[ OK</w:t>
                            </w:r>
                            <w:proofErr w:type="gramEnd"/>
                            <w:r w:rsidRPr="00594D68">
                              <w:rPr>
                                <w:rFonts w:ascii="Courier New" w:hAnsi="Courier New" w:cs="Courier New"/>
                                <w:color w:val="808080"/>
                                <w:sz w:val="15"/>
                                <w:szCs w:val="20"/>
                                <w:highlight w:val="white"/>
                                <w:lang w:val="en-GB"/>
                              </w:rPr>
                              <w:t xml:space="preserve"> ] Test "</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00FF"/>
                                <w:sz w:val="15"/>
                                <w:szCs w:val="20"/>
                                <w:highlight w:val="white"/>
                                <w:lang w:val="en-GB"/>
                              </w:rPr>
                              <w:t>integer</w:t>
                            </w:r>
                            <w:r w:rsidRPr="00594D68">
                              <w:rPr>
                                <w:rFonts w:ascii="Courier New" w:hAnsi="Courier New" w:cs="Courier New"/>
                                <w:color w:val="000000"/>
                                <w:sz w:val="15"/>
                                <w:szCs w:val="20"/>
                                <w:highlight w:val="white"/>
                                <w:lang w:val="en-GB"/>
                              </w:rPr>
                              <w:t>'</w:t>
                            </w:r>
                            <w:r w:rsidRPr="00594D68">
                              <w:rPr>
                                <w:rFonts w:ascii="Courier New" w:hAnsi="Courier New" w:cs="Courier New"/>
                                <w:b/>
                                <w:bCs/>
                                <w:color w:val="000080"/>
                                <w:sz w:val="15"/>
                                <w:szCs w:val="20"/>
                                <w:highlight w:val="white"/>
                                <w:lang w:val="en-GB"/>
                              </w:rPr>
                              <w:t>image(</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80"/>
                                <w:sz w:val="15"/>
                                <w:szCs w:val="20"/>
                                <w:highlight w:val="white"/>
                                <w:lang w:val="en-GB"/>
                              </w:rPr>
                              <w:t>" was successful!"</w:t>
                            </w:r>
                            <w:r w:rsidRPr="00594D68">
                              <w:rPr>
                                <w:rFonts w:ascii="Courier New" w:hAnsi="Courier New" w:cs="Courier New"/>
                                <w:color w:val="000000"/>
                                <w:sz w:val="15"/>
                                <w:szCs w:val="20"/>
                                <w:highlight w:val="white"/>
                                <w:lang w:val="en-GB"/>
                              </w:rPr>
                              <w:t xml:space="preserve"> </w:t>
                            </w:r>
                          </w:p>
                          <w:p w14:paraId="34E3BA35"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b/>
                                <w:bCs/>
                                <w:color w:val="0000FF"/>
                                <w:sz w:val="15"/>
                                <w:szCs w:val="20"/>
                                <w:highlight w:val="white"/>
                                <w:lang w:val="en-GB"/>
                              </w:rPr>
                              <w:t>severity</w:t>
                            </w:r>
                            <w:proofErr w:type="gramEnd"/>
                            <w:r w:rsidRPr="00594D68">
                              <w:rPr>
                                <w:rFonts w:ascii="Courier New" w:hAnsi="Courier New" w:cs="Courier New"/>
                                <w:color w:val="000000"/>
                                <w:sz w:val="15"/>
                                <w:szCs w:val="20"/>
                                <w:highlight w:val="white"/>
                                <w:lang w:val="en-GB"/>
                              </w:rPr>
                              <w:t xml:space="preserve"> note</w:t>
                            </w:r>
                            <w:r w:rsidRPr="00594D68">
                              <w:rPr>
                                <w:rFonts w:ascii="Courier New" w:hAnsi="Courier New" w:cs="Courier New"/>
                                <w:b/>
                                <w:bCs/>
                                <w:color w:val="000080"/>
                                <w:sz w:val="15"/>
                                <w:szCs w:val="20"/>
                                <w:highlight w:val="white"/>
                                <w:lang w:val="en-GB"/>
                              </w:rPr>
                              <w:t>;</w:t>
                            </w:r>
                          </w:p>
                          <w:p w14:paraId="1F6B46D7"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18979CC"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b/>
                                <w:bCs/>
                                <w:color w:val="0000FF"/>
                                <w:sz w:val="15"/>
                                <w:szCs w:val="20"/>
                                <w:highlight w:val="white"/>
                                <w:lang w:val="en-GB"/>
                              </w:rPr>
                              <w:t>wait</w:t>
                            </w:r>
                            <w:proofErr w:type="gramEnd"/>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FF"/>
                                <w:sz w:val="15"/>
                                <w:szCs w:val="20"/>
                                <w:highlight w:val="white"/>
                                <w:lang w:val="en-GB"/>
                              </w:rPr>
                              <w:t>until</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80FF"/>
                                <w:sz w:val="15"/>
                                <w:szCs w:val="20"/>
                                <w:highlight w:val="white"/>
                                <w:lang w:val="en-GB"/>
                              </w:rPr>
                              <w:t>falling_edge</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clk</w:t>
                            </w:r>
                            <w:r w:rsidRPr="00594D68">
                              <w:rPr>
                                <w:rFonts w:ascii="Courier New" w:hAnsi="Courier New" w:cs="Courier New"/>
                                <w:b/>
                                <w:bCs/>
                                <w:color w:val="000080"/>
                                <w:sz w:val="15"/>
                                <w:szCs w:val="20"/>
                                <w:highlight w:val="white"/>
                                <w:lang w:val="en-GB"/>
                              </w:rPr>
                              <w:t>);</w:t>
                            </w:r>
                          </w:p>
                          <w:p w14:paraId="42128331"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B3FC0D9"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b/>
                                <w:bCs/>
                                <w:color w:val="0000FF"/>
                                <w:sz w:val="15"/>
                                <w:szCs w:val="20"/>
                                <w:highlight w:val="white"/>
                                <w:lang w:val="en-GB"/>
                              </w:rPr>
                              <w:t>end</w:t>
                            </w:r>
                            <w:proofErr w:type="gramEnd"/>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FF"/>
                                <w:sz w:val="15"/>
                                <w:szCs w:val="20"/>
                                <w:highlight w:val="white"/>
                                <w:lang w:val="en-GB"/>
                              </w:rPr>
                              <w:t>loop</w:t>
                            </w:r>
                            <w:r w:rsidRPr="00594D68">
                              <w:rPr>
                                <w:rFonts w:ascii="Courier New" w:hAnsi="Courier New" w:cs="Courier New"/>
                                <w:b/>
                                <w:bCs/>
                                <w:color w:val="000080"/>
                                <w:sz w:val="15"/>
                                <w:szCs w:val="20"/>
                                <w:highlight w:val="white"/>
                                <w:lang w:val="en-GB"/>
                              </w:rPr>
                              <w:t>;</w:t>
                            </w:r>
                          </w:p>
                          <w:p w14:paraId="37D61AB3"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
                          <w:p w14:paraId="2BCB2503"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b/>
                                <w:bCs/>
                                <w:color w:val="0000FF"/>
                                <w:sz w:val="15"/>
                                <w:szCs w:val="20"/>
                                <w:highlight w:val="white"/>
                                <w:lang w:val="en-GB"/>
                              </w:rPr>
                              <w:t>wait</w:t>
                            </w:r>
                            <w:proofErr w:type="gramEnd"/>
                            <w:r w:rsidRPr="00594D68">
                              <w:rPr>
                                <w:rFonts w:ascii="Courier New" w:hAnsi="Courier New" w:cs="Courier New"/>
                                <w:b/>
                                <w:bCs/>
                                <w:color w:val="000080"/>
                                <w:sz w:val="15"/>
                                <w:szCs w:val="20"/>
                                <w:highlight w:val="white"/>
                                <w:lang w:val="en-GB"/>
                              </w:rPr>
                              <w:t>;</w:t>
                            </w:r>
                          </w:p>
                          <w:p w14:paraId="2B57B1B8"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
                          <w:p w14:paraId="5E499A36"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proofErr w:type="gramStart"/>
                            <w:r w:rsidRPr="00594D68">
                              <w:rPr>
                                <w:rFonts w:ascii="Courier New" w:hAnsi="Courier New" w:cs="Courier New"/>
                                <w:b/>
                                <w:bCs/>
                                <w:color w:val="0000FF"/>
                                <w:sz w:val="15"/>
                                <w:szCs w:val="20"/>
                                <w:highlight w:val="white"/>
                                <w:lang w:val="en-GB"/>
                              </w:rPr>
                              <w:t>end</w:t>
                            </w:r>
                            <w:proofErr w:type="gramEnd"/>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FF"/>
                                <w:sz w:val="15"/>
                                <w:szCs w:val="20"/>
                                <w:highlight w:val="white"/>
                                <w:lang w:val="en-GB"/>
                              </w:rPr>
                              <w:t>process</w:t>
                            </w:r>
                            <w:r w:rsidRPr="00594D68">
                              <w:rPr>
                                <w:rFonts w:ascii="Courier New" w:hAnsi="Courier New" w:cs="Courier New"/>
                                <w:b/>
                                <w:bCs/>
                                <w:color w:val="000080"/>
                                <w:sz w:val="15"/>
                                <w:szCs w:val="20"/>
                                <w:highlight w:val="white"/>
                                <w:lang w:val="en-GB"/>
                              </w:rPr>
                              <w:t>;</w:t>
                            </w:r>
                          </w:p>
                          <w:p w14:paraId="48ADF690"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4D8D032"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b/>
                                <w:bCs/>
                                <w:color w:val="0000FF"/>
                                <w:sz w:val="15"/>
                                <w:szCs w:val="20"/>
                                <w:highlight w:val="white"/>
                                <w:lang w:val="en-GB"/>
                              </w:rPr>
                              <w:t>END</w:t>
                            </w:r>
                            <w:r w:rsidRPr="00594D68">
                              <w:rPr>
                                <w:rFonts w:ascii="Courier New" w:hAnsi="Courier New" w:cs="Courier New"/>
                                <w:b/>
                                <w:bCs/>
                                <w:color w:val="000080"/>
                                <w:sz w:val="15"/>
                                <w:szCs w:val="20"/>
                                <w:highlight w:val="white"/>
                                <w:lang w:val="en-GB"/>
                              </w:rPr>
                              <w:t>;</w:t>
                            </w:r>
                          </w:p>
                          <w:p w14:paraId="36D06486" w14:textId="77777777" w:rsidR="0087131A" w:rsidRPr="00594D68" w:rsidRDefault="0087131A" w:rsidP="00833661">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CB84" id="Text Box 26" o:spid="_x0000_s1036" type="#_x0000_t202" style="position:absolute;margin-left:-27.95pt;margin-top:11.45pt;width:594.2pt;height:212.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" filled="f" strokecolor="black [3213]" strokeweight=".25pt">
                <v:textbox>
                  <w:txbxContent>
                    <w:p w14:paraId="4D74FA37"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assert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80FF"/>
                          <w:sz w:val="15"/>
                          <w:szCs w:val="20"/>
                          <w:highlight w:val="white"/>
                          <w:lang w:val="en-GB"/>
                        </w:rPr>
                        <w:t>std_match</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M_DA </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test_vectors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M_DA</w:t>
                      </w:r>
                      <w:r w:rsidRPr="00594D68">
                        <w:rPr>
                          <w:rFonts w:ascii="Courier New" w:hAnsi="Courier New" w:cs="Courier New"/>
                          <w:b/>
                          <w:bCs/>
                          <w:color w:val="000080"/>
                          <w:sz w:val="15"/>
                          <w:szCs w:val="20"/>
                          <w:highlight w:val="white"/>
                          <w:lang w:val="en-GB"/>
                        </w:rPr>
                        <w:t>)</w:t>
                      </w:r>
                    </w:p>
                    <w:p w14:paraId="1BAFFD9A"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report</w:t>
                      </w:r>
                      <w:r w:rsidRPr="00594D68">
                        <w:rPr>
                          <w:rFonts w:ascii="Courier New" w:hAnsi="Courier New" w:cs="Courier New"/>
                          <w:color w:val="000000"/>
                          <w:sz w:val="15"/>
                          <w:szCs w:val="20"/>
                          <w:highlight w:val="white"/>
                          <w:lang w:val="en-GB"/>
                        </w:rPr>
                        <w:t xml:space="preserve"> lf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808080"/>
                          <w:sz w:val="15"/>
                          <w:szCs w:val="20"/>
                          <w:highlight w:val="white"/>
                          <w:lang w:val="en-GB"/>
                        </w:rPr>
                        <w:t>" [ERR!] Test "</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00FF"/>
                          <w:sz w:val="15"/>
                          <w:szCs w:val="20"/>
                          <w:highlight w:val="white"/>
                          <w:lang w:val="en-GB"/>
                        </w:rPr>
                        <w:t>integer</w:t>
                      </w:r>
                      <w:r w:rsidRPr="00594D68">
                        <w:rPr>
                          <w:rFonts w:ascii="Courier New" w:hAnsi="Courier New" w:cs="Courier New"/>
                          <w:color w:val="000000"/>
                          <w:sz w:val="15"/>
                          <w:szCs w:val="20"/>
                          <w:highlight w:val="white"/>
                          <w:lang w:val="en-GB"/>
                        </w:rPr>
                        <w:t>'</w:t>
                      </w:r>
                      <w:r w:rsidRPr="00594D68">
                        <w:rPr>
                          <w:rFonts w:ascii="Courier New" w:hAnsi="Courier New" w:cs="Courier New"/>
                          <w:b/>
                          <w:bCs/>
                          <w:color w:val="000080"/>
                          <w:sz w:val="15"/>
                          <w:szCs w:val="20"/>
                          <w:highlight w:val="white"/>
                          <w:lang w:val="en-GB"/>
                        </w:rPr>
                        <w:t>image(</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lf </w:t>
                      </w:r>
                      <w:r w:rsidRPr="00594D68">
                        <w:rPr>
                          <w:rFonts w:ascii="Courier New" w:hAnsi="Courier New" w:cs="Courier New"/>
                          <w:b/>
                          <w:bCs/>
                          <w:color w:val="000080"/>
                          <w:sz w:val="15"/>
                          <w:szCs w:val="20"/>
                          <w:highlight w:val="white"/>
                          <w:lang w:val="en-GB"/>
                        </w:rPr>
                        <w:t>&amp;</w:t>
                      </w:r>
                    </w:p>
                    <w:p w14:paraId="49A0CCD2"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808080"/>
                          <w:sz w:val="15"/>
                          <w:szCs w:val="20"/>
                          <w:highlight w:val="white"/>
                          <w:lang w:val="en-GB"/>
                        </w:rPr>
                        <w:t>" Actual memory address did not equal expected memory address."</w:t>
                      </w:r>
                      <w:r w:rsidRPr="00594D68">
                        <w:rPr>
                          <w:rFonts w:ascii="Courier New" w:hAnsi="Courier New" w:cs="Courier New"/>
                          <w:b/>
                          <w:bCs/>
                          <w:color w:val="000080"/>
                          <w:sz w:val="15"/>
                          <w:szCs w:val="20"/>
                          <w:highlight w:val="white"/>
                          <w:lang w:val="en-GB"/>
                        </w:rPr>
                        <w:t>&amp;</w:t>
                      </w:r>
                    </w:p>
                    <w:p w14:paraId="38DE5FE4"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808080"/>
                          <w:sz w:val="15"/>
                          <w:szCs w:val="20"/>
                          <w:highlight w:val="white"/>
                          <w:lang w:val="en-GB"/>
                        </w:rPr>
                        <w:t>" Actual [ "</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u_tostr</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M_DA</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80"/>
                          <w:sz w:val="15"/>
                          <w:szCs w:val="20"/>
                          <w:highlight w:val="white"/>
                          <w:lang w:val="en-GB"/>
                        </w:rPr>
                        <w:t>" ]"</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p>
                    <w:p w14:paraId="4611923B"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808080"/>
                          <w:sz w:val="15"/>
                          <w:szCs w:val="20"/>
                          <w:highlight w:val="white"/>
                          <w:lang w:val="en-GB"/>
                        </w:rPr>
                        <w:t>" Expected [ "</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u_tostr</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test_vectors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M_DA</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80"/>
                          <w:sz w:val="15"/>
                          <w:szCs w:val="20"/>
                          <w:highlight w:val="white"/>
                          <w:lang w:val="en-GB"/>
                        </w:rPr>
                        <w:t>" ]"</w:t>
                      </w:r>
                    </w:p>
                    <w:p w14:paraId="2B23CA8F"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severity</w:t>
                      </w:r>
                      <w:r w:rsidRPr="00594D68">
                        <w:rPr>
                          <w:rFonts w:ascii="Courier New" w:hAnsi="Courier New" w:cs="Courier New"/>
                          <w:color w:val="000000"/>
                          <w:sz w:val="15"/>
                          <w:szCs w:val="20"/>
                          <w:highlight w:val="white"/>
                          <w:lang w:val="en-GB"/>
                        </w:rPr>
                        <w:t xml:space="preserve"> error</w:t>
                      </w:r>
                      <w:r w:rsidRPr="00594D68">
                        <w:rPr>
                          <w:rFonts w:ascii="Courier New" w:hAnsi="Courier New" w:cs="Courier New"/>
                          <w:b/>
                          <w:bCs/>
                          <w:color w:val="000080"/>
                          <w:sz w:val="15"/>
                          <w:szCs w:val="20"/>
                          <w:highlight w:val="white"/>
                          <w:lang w:val="en-GB"/>
                        </w:rPr>
                        <w:t>;</w:t>
                      </w:r>
                    </w:p>
                    <w:p w14:paraId="171EA3B9"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
                    <w:p w14:paraId="0D7BA689"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8000"/>
                          <w:sz w:val="15"/>
                          <w:szCs w:val="20"/>
                          <w:highlight w:val="white"/>
                          <w:lang w:val="en-GB"/>
                        </w:rPr>
                        <w:t>-- If there were no isses report that the test was successful</w:t>
                      </w:r>
                    </w:p>
                    <w:p w14:paraId="5BB07D55"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assert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00"/>
                          <w:sz w:val="15"/>
                          <w:szCs w:val="20"/>
                          <w:highlight w:val="white"/>
                          <w:lang w:val="en-GB"/>
                        </w:rPr>
                        <w:t>not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w:t>
                      </w:r>
                    </w:p>
                    <w:p w14:paraId="1CC4FC20"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80FF"/>
                          <w:sz w:val="15"/>
                          <w:szCs w:val="20"/>
                          <w:highlight w:val="white"/>
                          <w:lang w:val="en-GB"/>
                        </w:rPr>
                        <w:t>std_match</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flags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test_vectors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flags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00"/>
                          <w:sz w:val="15"/>
                          <w:szCs w:val="20"/>
                          <w:highlight w:val="white"/>
                          <w:lang w:val="en-GB"/>
                        </w:rPr>
                        <w:t>and</w:t>
                      </w:r>
                      <w:r w:rsidRPr="00594D68">
                        <w:rPr>
                          <w:rFonts w:ascii="Courier New" w:hAnsi="Courier New" w:cs="Courier New"/>
                          <w:color w:val="000000"/>
                          <w:sz w:val="15"/>
                          <w:szCs w:val="20"/>
                          <w:highlight w:val="white"/>
                          <w:lang w:val="en-GB"/>
                        </w:rPr>
                        <w:t xml:space="preserve"> </w:t>
                      </w:r>
                    </w:p>
                    <w:p w14:paraId="4C090DB9"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80FF"/>
                          <w:sz w:val="15"/>
                          <w:szCs w:val="20"/>
                          <w:highlight w:val="white"/>
                          <w:lang w:val="en-GB"/>
                        </w:rPr>
                        <w:t>std_match</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M_B</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test_vectors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M_B</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00"/>
                          <w:sz w:val="15"/>
                          <w:szCs w:val="20"/>
                          <w:highlight w:val="white"/>
                          <w:lang w:val="en-GB"/>
                        </w:rPr>
                        <w:t>and</w:t>
                      </w:r>
                      <w:r w:rsidRPr="00594D68">
                        <w:rPr>
                          <w:rFonts w:ascii="Courier New" w:hAnsi="Courier New" w:cs="Courier New"/>
                          <w:color w:val="000000"/>
                          <w:sz w:val="15"/>
                          <w:szCs w:val="20"/>
                          <w:highlight w:val="white"/>
                          <w:lang w:val="en-GB"/>
                        </w:rPr>
                        <w:t xml:space="preserve"> </w:t>
                      </w:r>
                    </w:p>
                    <w:p w14:paraId="12605198"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80FF"/>
                          <w:sz w:val="15"/>
                          <w:szCs w:val="20"/>
                          <w:highlight w:val="white"/>
                          <w:lang w:val="en-GB"/>
                        </w:rPr>
                        <w:t>std_match</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M_DA</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 xml:space="preserve"> test_vectors</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M_DA</w:t>
                      </w:r>
                      <w:r w:rsidRPr="00594D68">
                        <w:rPr>
                          <w:rFonts w:ascii="Courier New" w:hAnsi="Courier New" w:cs="Courier New"/>
                          <w:b/>
                          <w:bCs/>
                          <w:color w:val="000080"/>
                          <w:sz w:val="15"/>
                          <w:szCs w:val="20"/>
                          <w:highlight w:val="white"/>
                          <w:lang w:val="en-GB"/>
                        </w:rPr>
                        <w:t>))</w:t>
                      </w:r>
                    </w:p>
                    <w:p w14:paraId="1426F077"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report</w:t>
                      </w:r>
                      <w:r w:rsidRPr="00594D68">
                        <w:rPr>
                          <w:rFonts w:ascii="Courier New" w:hAnsi="Courier New" w:cs="Courier New"/>
                          <w:color w:val="000000"/>
                          <w:sz w:val="15"/>
                          <w:szCs w:val="20"/>
                          <w:highlight w:val="white"/>
                          <w:lang w:val="en-GB"/>
                        </w:rPr>
                        <w:t xml:space="preserve"> lf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808080"/>
                          <w:sz w:val="15"/>
                          <w:szCs w:val="20"/>
                          <w:highlight w:val="white"/>
                          <w:lang w:val="en-GB"/>
                        </w:rPr>
                        <w:t>" [ OK ] Test "</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00FF"/>
                          <w:sz w:val="15"/>
                          <w:szCs w:val="20"/>
                          <w:highlight w:val="white"/>
                          <w:lang w:val="en-GB"/>
                        </w:rPr>
                        <w:t>integer</w:t>
                      </w:r>
                      <w:r w:rsidRPr="00594D68">
                        <w:rPr>
                          <w:rFonts w:ascii="Courier New" w:hAnsi="Courier New" w:cs="Courier New"/>
                          <w:color w:val="000000"/>
                          <w:sz w:val="15"/>
                          <w:szCs w:val="20"/>
                          <w:highlight w:val="white"/>
                          <w:lang w:val="en-GB"/>
                        </w:rPr>
                        <w:t>'</w:t>
                      </w:r>
                      <w:r w:rsidRPr="00594D68">
                        <w:rPr>
                          <w:rFonts w:ascii="Courier New" w:hAnsi="Courier New" w:cs="Courier New"/>
                          <w:b/>
                          <w:bCs/>
                          <w:color w:val="000080"/>
                          <w:sz w:val="15"/>
                          <w:szCs w:val="20"/>
                          <w:highlight w:val="white"/>
                          <w:lang w:val="en-GB"/>
                        </w:rPr>
                        <w:t>image(</w:t>
                      </w:r>
                      <w:r w:rsidRPr="00594D68">
                        <w:rPr>
                          <w:rFonts w:ascii="Courier New" w:hAnsi="Courier New" w:cs="Courier New"/>
                          <w:color w:val="000000"/>
                          <w:sz w:val="15"/>
                          <w:szCs w:val="20"/>
                          <w:highlight w:val="white"/>
                          <w:lang w:val="en-GB"/>
                        </w:rPr>
                        <w:t>i</w:t>
                      </w:r>
                      <w:r w:rsidRPr="00594D68">
                        <w:rPr>
                          <w:rFonts w:ascii="Courier New" w:hAnsi="Courier New" w:cs="Courier New"/>
                          <w:b/>
                          <w:bCs/>
                          <w:color w:val="000080"/>
                          <w:sz w:val="15"/>
                          <w:szCs w:val="20"/>
                          <w:highlight w:val="white"/>
                          <w:lang w:val="en-GB"/>
                        </w:rPr>
                        <w:t>)&amp;</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color w:val="808080"/>
                          <w:sz w:val="15"/>
                          <w:szCs w:val="20"/>
                          <w:highlight w:val="white"/>
                          <w:lang w:val="en-GB"/>
                        </w:rPr>
                        <w:t>" was successful!"</w:t>
                      </w:r>
                      <w:r w:rsidRPr="00594D68">
                        <w:rPr>
                          <w:rFonts w:ascii="Courier New" w:hAnsi="Courier New" w:cs="Courier New"/>
                          <w:color w:val="000000"/>
                          <w:sz w:val="15"/>
                          <w:szCs w:val="20"/>
                          <w:highlight w:val="white"/>
                          <w:lang w:val="en-GB"/>
                        </w:rPr>
                        <w:t xml:space="preserve"> </w:t>
                      </w:r>
                    </w:p>
                    <w:p w14:paraId="34E3BA35"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severity</w:t>
                      </w:r>
                      <w:r w:rsidRPr="00594D68">
                        <w:rPr>
                          <w:rFonts w:ascii="Courier New" w:hAnsi="Courier New" w:cs="Courier New"/>
                          <w:color w:val="000000"/>
                          <w:sz w:val="15"/>
                          <w:szCs w:val="20"/>
                          <w:highlight w:val="white"/>
                          <w:lang w:val="en-GB"/>
                        </w:rPr>
                        <w:t xml:space="preserve"> note</w:t>
                      </w:r>
                      <w:r w:rsidRPr="00594D68">
                        <w:rPr>
                          <w:rFonts w:ascii="Courier New" w:hAnsi="Courier New" w:cs="Courier New"/>
                          <w:b/>
                          <w:bCs/>
                          <w:color w:val="000080"/>
                          <w:sz w:val="15"/>
                          <w:szCs w:val="20"/>
                          <w:highlight w:val="white"/>
                          <w:lang w:val="en-GB"/>
                        </w:rPr>
                        <w:t>;</w:t>
                      </w:r>
                    </w:p>
                    <w:p w14:paraId="1F6B46D7"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18979CC"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wait</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FF"/>
                          <w:sz w:val="15"/>
                          <w:szCs w:val="20"/>
                          <w:highlight w:val="white"/>
                          <w:lang w:val="en-GB"/>
                        </w:rPr>
                        <w:t>until</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80FF"/>
                          <w:sz w:val="15"/>
                          <w:szCs w:val="20"/>
                          <w:highlight w:val="white"/>
                          <w:lang w:val="en-GB"/>
                        </w:rPr>
                        <w:t>falling_edge</w:t>
                      </w:r>
                      <w:r w:rsidRPr="00594D68">
                        <w:rPr>
                          <w:rFonts w:ascii="Courier New" w:hAnsi="Courier New" w:cs="Courier New"/>
                          <w:b/>
                          <w:bCs/>
                          <w:color w:val="000080"/>
                          <w:sz w:val="15"/>
                          <w:szCs w:val="20"/>
                          <w:highlight w:val="white"/>
                          <w:lang w:val="en-GB"/>
                        </w:rPr>
                        <w:t>(</w:t>
                      </w:r>
                      <w:r w:rsidRPr="00594D68">
                        <w:rPr>
                          <w:rFonts w:ascii="Courier New" w:hAnsi="Courier New" w:cs="Courier New"/>
                          <w:color w:val="000000"/>
                          <w:sz w:val="15"/>
                          <w:szCs w:val="20"/>
                          <w:highlight w:val="white"/>
                          <w:lang w:val="en-GB"/>
                        </w:rPr>
                        <w:t>clk</w:t>
                      </w:r>
                      <w:r w:rsidRPr="00594D68">
                        <w:rPr>
                          <w:rFonts w:ascii="Courier New" w:hAnsi="Courier New" w:cs="Courier New"/>
                          <w:b/>
                          <w:bCs/>
                          <w:color w:val="000080"/>
                          <w:sz w:val="15"/>
                          <w:szCs w:val="20"/>
                          <w:highlight w:val="white"/>
                          <w:lang w:val="en-GB"/>
                        </w:rPr>
                        <w:t>);</w:t>
                      </w:r>
                    </w:p>
                    <w:p w14:paraId="42128331"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B3FC0D9"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end</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FF"/>
                          <w:sz w:val="15"/>
                          <w:szCs w:val="20"/>
                          <w:highlight w:val="white"/>
                          <w:lang w:val="en-GB"/>
                        </w:rPr>
                        <w:t>loop</w:t>
                      </w:r>
                      <w:r w:rsidRPr="00594D68">
                        <w:rPr>
                          <w:rFonts w:ascii="Courier New" w:hAnsi="Courier New" w:cs="Courier New"/>
                          <w:b/>
                          <w:bCs/>
                          <w:color w:val="000080"/>
                          <w:sz w:val="15"/>
                          <w:szCs w:val="20"/>
                          <w:highlight w:val="white"/>
                          <w:lang w:val="en-GB"/>
                        </w:rPr>
                        <w:t>;</w:t>
                      </w:r>
                    </w:p>
                    <w:p w14:paraId="37D61AB3"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
                    <w:p w14:paraId="2BCB2503"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wait</w:t>
                      </w:r>
                      <w:r w:rsidRPr="00594D68">
                        <w:rPr>
                          <w:rFonts w:ascii="Courier New" w:hAnsi="Courier New" w:cs="Courier New"/>
                          <w:b/>
                          <w:bCs/>
                          <w:color w:val="000080"/>
                          <w:sz w:val="15"/>
                          <w:szCs w:val="20"/>
                          <w:highlight w:val="white"/>
                          <w:lang w:val="en-GB"/>
                        </w:rPr>
                        <w:t>;</w:t>
                      </w:r>
                    </w:p>
                    <w:p w14:paraId="2B57B1B8"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color w:val="000000"/>
                          <w:sz w:val="15"/>
                          <w:szCs w:val="20"/>
                          <w:highlight w:val="white"/>
                          <w:lang w:val="en-GB"/>
                        </w:rPr>
                        <w:tab/>
                      </w:r>
                    </w:p>
                    <w:p w14:paraId="5E499A36"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color w:val="000000"/>
                          <w:sz w:val="15"/>
                          <w:szCs w:val="20"/>
                          <w:highlight w:val="white"/>
                          <w:lang w:val="en-GB"/>
                        </w:rPr>
                        <w:tab/>
                      </w:r>
                      <w:r w:rsidRPr="00594D68">
                        <w:rPr>
                          <w:rFonts w:ascii="Courier New" w:hAnsi="Courier New" w:cs="Courier New"/>
                          <w:b/>
                          <w:bCs/>
                          <w:color w:val="0000FF"/>
                          <w:sz w:val="15"/>
                          <w:szCs w:val="20"/>
                          <w:highlight w:val="white"/>
                          <w:lang w:val="en-GB"/>
                        </w:rPr>
                        <w:t>end</w:t>
                      </w:r>
                      <w:r w:rsidRPr="00594D68">
                        <w:rPr>
                          <w:rFonts w:ascii="Courier New" w:hAnsi="Courier New" w:cs="Courier New"/>
                          <w:color w:val="000000"/>
                          <w:sz w:val="15"/>
                          <w:szCs w:val="20"/>
                          <w:highlight w:val="white"/>
                          <w:lang w:val="en-GB"/>
                        </w:rPr>
                        <w:t xml:space="preserve"> </w:t>
                      </w:r>
                      <w:r w:rsidRPr="00594D68">
                        <w:rPr>
                          <w:rFonts w:ascii="Courier New" w:hAnsi="Courier New" w:cs="Courier New"/>
                          <w:b/>
                          <w:bCs/>
                          <w:color w:val="0000FF"/>
                          <w:sz w:val="15"/>
                          <w:szCs w:val="20"/>
                          <w:highlight w:val="white"/>
                          <w:lang w:val="en-GB"/>
                        </w:rPr>
                        <w:t>process</w:t>
                      </w:r>
                      <w:r w:rsidRPr="00594D68">
                        <w:rPr>
                          <w:rFonts w:ascii="Courier New" w:hAnsi="Courier New" w:cs="Courier New"/>
                          <w:b/>
                          <w:bCs/>
                          <w:color w:val="000080"/>
                          <w:sz w:val="15"/>
                          <w:szCs w:val="20"/>
                          <w:highlight w:val="white"/>
                          <w:lang w:val="en-GB"/>
                        </w:rPr>
                        <w:t>;</w:t>
                      </w:r>
                    </w:p>
                    <w:p w14:paraId="48ADF690"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4D8D032" w14:textId="77777777" w:rsidR="0087131A" w:rsidRPr="00594D68" w:rsidRDefault="0087131A" w:rsidP="00594D68">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94D68">
                        <w:rPr>
                          <w:rFonts w:ascii="Courier New" w:hAnsi="Courier New" w:cs="Courier New"/>
                          <w:b/>
                          <w:bCs/>
                          <w:color w:val="0000FF"/>
                          <w:sz w:val="15"/>
                          <w:szCs w:val="20"/>
                          <w:highlight w:val="white"/>
                          <w:lang w:val="en-GB"/>
                        </w:rPr>
                        <w:t>END</w:t>
                      </w:r>
                      <w:r w:rsidRPr="00594D68">
                        <w:rPr>
                          <w:rFonts w:ascii="Courier New" w:hAnsi="Courier New" w:cs="Courier New"/>
                          <w:b/>
                          <w:bCs/>
                          <w:color w:val="000080"/>
                          <w:sz w:val="15"/>
                          <w:szCs w:val="20"/>
                          <w:highlight w:val="white"/>
                          <w:lang w:val="en-GB"/>
                        </w:rPr>
                        <w:t>;</w:t>
                      </w:r>
                    </w:p>
                    <w:p w14:paraId="36D06486" w14:textId="77777777" w:rsidR="0087131A" w:rsidRPr="00594D68" w:rsidRDefault="0087131A" w:rsidP="00833661">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v:textbox>
                <w10:wrap type="square"/>
              </v:shape>
            </w:pict>
          </mc:Fallback>
        </mc:AlternateContent>
      </w:r>
    </w:p>
    <w:p w14:paraId="18AC09F0" w14:textId="77777777" w:rsidR="00576392" w:rsidRDefault="00576392"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p>
    <w:p w14:paraId="442E6D95" w14:textId="77777777" w:rsidR="00355058" w:rsidRDefault="00355058">
      <w:pPr>
        <w:rPr>
          <w:b/>
          <w:color w:val="auto"/>
          <w:sz w:val="32"/>
          <w:szCs w:val="32"/>
          <w:u w:val="single"/>
        </w:rPr>
      </w:pPr>
      <w:r>
        <w:rPr>
          <w:b/>
          <w:color w:val="auto"/>
          <w:sz w:val="32"/>
          <w:szCs w:val="32"/>
          <w:u w:val="single"/>
        </w:rPr>
        <w:br w:type="page"/>
      </w:r>
    </w:p>
    <w:p w14:paraId="4F3DCD9E" w14:textId="725F117A" w:rsidR="00576392" w:rsidRDefault="005F76B3" w:rsidP="00986BFF">
      <w:pPr>
        <w:widowControl w:val="0"/>
        <w:autoSpaceDE w:val="0"/>
        <w:autoSpaceDN w:val="0"/>
        <w:adjustRightInd w:val="0"/>
        <w:spacing w:before="0" w:after="0" w:line="240" w:lineRule="auto"/>
        <w:rPr>
          <w:b/>
          <w:color w:val="auto"/>
          <w:sz w:val="32"/>
          <w:szCs w:val="32"/>
          <w:u w:val="single"/>
        </w:rPr>
      </w:pPr>
      <w:r>
        <w:rPr>
          <w:b/>
          <w:color w:val="auto"/>
          <w:sz w:val="32"/>
          <w:szCs w:val="32"/>
          <w:u w:val="single"/>
        </w:rPr>
        <w:lastRenderedPageBreak/>
        <w:t>Simulations</w:t>
      </w:r>
    </w:p>
    <w:p w14:paraId="6969145E" w14:textId="77777777" w:rsidR="005F76B3" w:rsidRDefault="005F76B3" w:rsidP="00986BFF">
      <w:pPr>
        <w:widowControl w:val="0"/>
        <w:autoSpaceDE w:val="0"/>
        <w:autoSpaceDN w:val="0"/>
        <w:adjustRightInd w:val="0"/>
        <w:spacing w:before="0" w:after="0" w:line="240" w:lineRule="auto"/>
        <w:rPr>
          <w:b/>
          <w:color w:val="auto"/>
          <w:sz w:val="32"/>
          <w:szCs w:val="32"/>
          <w:u w:val="single"/>
        </w:rPr>
      </w:pPr>
    </w:p>
    <w:p w14:paraId="7F3F4EBC" w14:textId="6ACAD28F" w:rsidR="005F76B3" w:rsidRDefault="005F76B3"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noProof/>
          <w:color w:val="000000"/>
          <w:sz w:val="20"/>
          <w:szCs w:val="20"/>
          <w:lang w:val="en-GB" w:eastAsia="en-GB"/>
        </w:rPr>
        <w:drawing>
          <wp:inline distT="0" distB="0" distL="0" distR="0" wp14:anchorId="01FC9FCE" wp14:editId="46C64C90">
            <wp:extent cx="6214542" cy="2991036"/>
            <wp:effectExtent l="0" t="0" r="889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taPathB_Simulation_all.png"/>
                    <pic:cNvPicPr/>
                  </pic:nvPicPr>
                  <pic:blipFill>
                    <a:blip r:embed="rId9">
                      <a:extLst>
                        <a:ext uri="{28A0092B-C50C-407E-A947-70E740481C1C}">
                          <a14:useLocalDpi xmlns:a14="http://schemas.microsoft.com/office/drawing/2010/main" val="0"/>
                        </a:ext>
                      </a:extLst>
                    </a:blip>
                    <a:stretch>
                      <a:fillRect/>
                    </a:stretch>
                  </pic:blipFill>
                  <pic:spPr>
                    <a:xfrm>
                      <a:off x="0" y="0"/>
                      <a:ext cx="6237342" cy="3002009"/>
                    </a:xfrm>
                    <a:prstGeom prst="rect">
                      <a:avLst/>
                    </a:prstGeom>
                  </pic:spPr>
                </pic:pic>
              </a:graphicData>
            </a:graphic>
          </wp:inline>
        </w:drawing>
      </w:r>
    </w:p>
    <w:p w14:paraId="11060124" w14:textId="1BF613AA" w:rsidR="00576392" w:rsidRDefault="005F76B3"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This Screenshot shows the entire simulation for DataPath B</w:t>
      </w:r>
      <w:r w:rsidR="00355058">
        <w:rPr>
          <w:rFonts w:ascii="Courier New" w:hAnsi="Courier New" w:cs="Courier New"/>
          <w:color w:val="000000"/>
          <w:sz w:val="20"/>
          <w:szCs w:val="20"/>
          <w:highlight w:val="white"/>
          <w:lang w:val="en-GB"/>
        </w:rPr>
        <w:t>. The reg_in signal is the data that will be written to the register bank.</w:t>
      </w:r>
    </w:p>
    <w:p w14:paraId="2E667448" w14:textId="77777777" w:rsidR="00576392" w:rsidRDefault="00576392"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p>
    <w:p w14:paraId="603D6715" w14:textId="77777777" w:rsidR="00355058" w:rsidRDefault="00355058" w:rsidP="00113856">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p>
    <w:p w14:paraId="41346F21" w14:textId="42696466" w:rsidR="00113856" w:rsidRDefault="00113856" w:rsidP="00113856">
      <w:pPr>
        <w:widowControl w:val="0"/>
        <w:autoSpaceDE w:val="0"/>
        <w:autoSpaceDN w:val="0"/>
        <w:adjustRightInd w:val="0"/>
        <w:spacing w:before="0" w:after="0" w:line="240" w:lineRule="auto"/>
        <w:rPr>
          <w:b/>
          <w:color w:val="auto"/>
          <w:sz w:val="32"/>
          <w:szCs w:val="32"/>
          <w:u w:val="single"/>
        </w:rPr>
      </w:pPr>
      <w:proofErr w:type="gramStart"/>
      <w:r>
        <w:rPr>
          <w:b/>
          <w:color w:val="auto"/>
          <w:sz w:val="32"/>
          <w:szCs w:val="32"/>
          <w:u w:val="single"/>
        </w:rPr>
        <w:t>iSim</w:t>
      </w:r>
      <w:proofErr w:type="gramEnd"/>
      <w:r>
        <w:rPr>
          <w:b/>
          <w:color w:val="auto"/>
          <w:sz w:val="32"/>
          <w:szCs w:val="32"/>
          <w:u w:val="single"/>
        </w:rPr>
        <w:t xml:space="preserve"> Console Output</w:t>
      </w:r>
    </w:p>
    <w:p w14:paraId="1155A73A" w14:textId="77777777" w:rsidR="00576392" w:rsidRDefault="00576392"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p>
    <w:p w14:paraId="702B75DF"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113856">
        <w:rPr>
          <w:rFonts w:ascii="Courier New" w:hAnsi="Courier New" w:cs="Courier New"/>
          <w:color w:val="000000"/>
          <w:sz w:val="13"/>
          <w:szCs w:val="20"/>
          <w:highlight w:val="white"/>
          <w:lang w:val="en-GB"/>
        </w:rPr>
        <w:t>ISim P.28xd (signature 0xa0883be4)</w:t>
      </w:r>
    </w:p>
    <w:p w14:paraId="4E55E3BF"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113856">
        <w:rPr>
          <w:rFonts w:ascii="Courier New" w:hAnsi="Courier New" w:cs="Courier New"/>
          <w:color w:val="000000"/>
          <w:sz w:val="13"/>
          <w:szCs w:val="20"/>
          <w:highlight w:val="white"/>
          <w:lang w:val="en-GB"/>
        </w:rPr>
        <w:t>This is a Full version of ISim.</w:t>
      </w:r>
    </w:p>
    <w:p w14:paraId="500EFA6A"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113856">
        <w:rPr>
          <w:rFonts w:ascii="Courier New" w:hAnsi="Courier New" w:cs="Courier New"/>
          <w:color w:val="000000"/>
          <w:sz w:val="13"/>
          <w:szCs w:val="20"/>
          <w:highlight w:val="white"/>
          <w:lang w:val="en-GB"/>
        </w:rPr>
        <w:t>Time resolution is 1 ps</w:t>
      </w:r>
    </w:p>
    <w:p w14:paraId="69A9A127"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113856">
        <w:rPr>
          <w:rFonts w:ascii="Courier New" w:hAnsi="Courier New" w:cs="Courier New"/>
          <w:color w:val="000000"/>
          <w:sz w:val="13"/>
          <w:szCs w:val="20"/>
          <w:highlight w:val="white"/>
          <w:lang w:val="en-GB"/>
        </w:rPr>
        <w:t>WARNING: Simulation object /datapathb_tb/test_vectors was not traceable in the design for the following reason:</w:t>
      </w:r>
    </w:p>
    <w:p w14:paraId="2B983D8B"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113856">
        <w:rPr>
          <w:rFonts w:ascii="Courier New" w:hAnsi="Courier New" w:cs="Courier New"/>
          <w:color w:val="000000"/>
          <w:sz w:val="13"/>
          <w:szCs w:val="20"/>
          <w:highlight w:val="white"/>
          <w:lang w:val="en-GB"/>
        </w:rPr>
        <w:t>ISim does not yet support tracing of constant and generic multi-dimensional arrays.</w:t>
      </w:r>
    </w:p>
    <w:p w14:paraId="0A7DD850"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113856">
        <w:rPr>
          <w:rFonts w:ascii="Courier New" w:hAnsi="Courier New" w:cs="Courier New"/>
          <w:color w:val="000000"/>
          <w:sz w:val="13"/>
          <w:szCs w:val="20"/>
          <w:highlight w:val="white"/>
          <w:lang w:val="en-GB"/>
        </w:rPr>
        <w:t>Simulator is doing circuit initialization process.</w:t>
      </w:r>
    </w:p>
    <w:p w14:paraId="18E02E3C"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0 ps, Instance /datapathb_tb/uut/ALU/ : Warning: NUMERIC_STD."&gt;=": metavalue detected, returning FALSE</w:t>
      </w:r>
    </w:p>
    <w:p w14:paraId="6B5A7DF9"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0 ps, Instance /datapathb_tb/uut/ALU/ : Warning: NUMERIC_STD."&lt;=": metavalue detected, returning FALSE</w:t>
      </w:r>
    </w:p>
    <w:p w14:paraId="099FB2EB"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0 ps, Instance /datapathb_tb/uut/ALU/ : Warning: NUMERIC_STD."&gt;": metavalue detected, returning FALSE</w:t>
      </w:r>
    </w:p>
    <w:p w14:paraId="4E9FA5C8"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0 ps, Instance /datapathb_tb/uut/ALU/ : Warning: NUMERIC_STD."&lt;": metavalue detected, returning FALSE</w:t>
      </w:r>
    </w:p>
    <w:p w14:paraId="5DA7BD46"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0 ps, Instance /datapathb_tb/uut/ALU/ : Warning: NUMERIC_STD."=": metavalue detected, returning FALSE</w:t>
      </w:r>
    </w:p>
    <w:p w14:paraId="07151B8C"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0 ps, Instance /datapathb_tb/uut/ALU/ : Warning: NUMERIC_STD."/=": metavalue detected, returning TRUE</w:t>
      </w:r>
    </w:p>
    <w:p w14:paraId="4FCE79AA"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0 ps, Instance /datapathb_tb/uut/ALU/ : Warning: NUMERIC_STD."=": metavalue detected, returning FALSE</w:t>
      </w:r>
    </w:p>
    <w:p w14:paraId="3F1E4440"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113856">
        <w:rPr>
          <w:rFonts w:ascii="Courier New" w:hAnsi="Courier New" w:cs="Courier New"/>
          <w:color w:val="000000"/>
          <w:sz w:val="13"/>
          <w:szCs w:val="20"/>
          <w:highlight w:val="white"/>
          <w:lang w:val="en-GB"/>
        </w:rPr>
        <w:t>Finished circuit initialization process.</w:t>
      </w:r>
    </w:p>
    <w:p w14:paraId="072D2EC2"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6B678458"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105 ns(1): Note:  [ OK ] Test 0 was successful! (/datapathb_tb/).</w:t>
      </w:r>
    </w:p>
    <w:p w14:paraId="7D4D02D3"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115 ns(1): Note:  [ OK ] Test 1 was successful! (/datapathb_tb/).</w:t>
      </w:r>
    </w:p>
    <w:p w14:paraId="0E72575C"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125 ns(1): Note:  [ OK ] Test 2 was successful! (/datapathb_tb/).</w:t>
      </w:r>
    </w:p>
    <w:p w14:paraId="538E1DE4"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135 ns(1): Note:  [ OK ] Test 3 was successful! (/datapathb_tb/).</w:t>
      </w:r>
    </w:p>
    <w:p w14:paraId="0E1D99E2"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roofErr w:type="gramStart"/>
      <w:r w:rsidRPr="00113856">
        <w:rPr>
          <w:rFonts w:ascii="Courier New" w:hAnsi="Courier New" w:cs="Courier New"/>
          <w:color w:val="000000"/>
          <w:sz w:val="13"/>
          <w:szCs w:val="20"/>
          <w:highlight w:val="white"/>
          <w:lang w:val="en-GB"/>
        </w:rPr>
        <w:t>at</w:t>
      </w:r>
      <w:proofErr w:type="gramEnd"/>
      <w:r w:rsidRPr="00113856">
        <w:rPr>
          <w:rFonts w:ascii="Courier New" w:hAnsi="Courier New" w:cs="Courier New"/>
          <w:color w:val="000000"/>
          <w:sz w:val="13"/>
          <w:szCs w:val="20"/>
          <w:highlight w:val="white"/>
          <w:lang w:val="en-GB"/>
        </w:rPr>
        <w:t xml:space="preserve"> 145 ns(1): Note:  [ OK ] Test 4 was successful! (/datapathb_tb/).</w:t>
      </w:r>
    </w:p>
    <w:p w14:paraId="20A535B7"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113856">
        <w:rPr>
          <w:rFonts w:ascii="Courier New" w:hAnsi="Courier New" w:cs="Courier New"/>
          <w:color w:val="000000"/>
          <w:sz w:val="13"/>
          <w:szCs w:val="20"/>
          <w:highlight w:val="white"/>
          <w:lang w:val="en-GB"/>
        </w:rPr>
        <w:t xml:space="preserve"> </w:t>
      </w:r>
    </w:p>
    <w:p w14:paraId="7D0A734F"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113856">
        <w:rPr>
          <w:rFonts w:ascii="Courier New" w:hAnsi="Courier New" w:cs="Courier New"/>
          <w:color w:val="000000"/>
          <w:sz w:val="13"/>
          <w:szCs w:val="20"/>
          <w:highlight w:val="white"/>
          <w:lang w:val="en-GB"/>
        </w:rPr>
        <w:t xml:space="preserve">ISim&gt;  </w:t>
      </w:r>
    </w:p>
    <w:p w14:paraId="14F6A8FE"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p>
    <w:p w14:paraId="55BDE586" w14:textId="77777777" w:rsidR="00113856" w:rsidRDefault="00113856" w:rsidP="00113856">
      <w:pPr>
        <w:widowControl w:val="0"/>
        <w:autoSpaceDE w:val="0"/>
        <w:autoSpaceDN w:val="0"/>
        <w:adjustRightInd w:val="0"/>
        <w:spacing w:before="0" w:after="0" w:line="240" w:lineRule="auto"/>
        <w:rPr>
          <w:rFonts w:ascii="Courier New" w:hAnsi="Courier New" w:cs="Courier New"/>
          <w:b/>
          <w:i/>
          <w:color w:val="000000"/>
          <w:sz w:val="16"/>
          <w:szCs w:val="20"/>
          <w:highlight w:val="white"/>
          <w:lang w:val="en-GB"/>
        </w:rPr>
      </w:pPr>
      <w:r w:rsidRPr="00113856">
        <w:rPr>
          <w:rFonts w:ascii="Courier New" w:hAnsi="Courier New" w:cs="Courier New"/>
          <w:b/>
          <w:i/>
          <w:color w:val="000000"/>
          <w:sz w:val="16"/>
          <w:szCs w:val="20"/>
          <w:highlight w:val="white"/>
          <w:lang w:val="en-GB"/>
        </w:rPr>
        <w:t xml:space="preserve">All but the first </w:t>
      </w:r>
      <w:proofErr w:type="gramStart"/>
      <w:r w:rsidRPr="00113856">
        <w:rPr>
          <w:rFonts w:ascii="Courier New" w:hAnsi="Courier New" w:cs="Courier New"/>
          <w:b/>
          <w:i/>
          <w:color w:val="000000"/>
          <w:sz w:val="16"/>
          <w:szCs w:val="20"/>
          <w:highlight w:val="white"/>
          <w:lang w:val="en-GB"/>
        </w:rPr>
        <w:t>meta</w:t>
      </w:r>
      <w:proofErr w:type="gramEnd"/>
      <w:r w:rsidRPr="00113856">
        <w:rPr>
          <w:rFonts w:ascii="Courier New" w:hAnsi="Courier New" w:cs="Courier New"/>
          <w:b/>
          <w:i/>
          <w:color w:val="000000"/>
          <w:sz w:val="16"/>
          <w:szCs w:val="20"/>
          <w:highlight w:val="white"/>
          <w:lang w:val="en-GB"/>
        </w:rPr>
        <w:t xml:space="preserve"> value warnings have been removed to improve readability.</w:t>
      </w:r>
    </w:p>
    <w:p w14:paraId="6567BBCA" w14:textId="77777777" w:rsidR="00113856" w:rsidRDefault="00113856" w:rsidP="00113856">
      <w:pPr>
        <w:widowControl w:val="0"/>
        <w:autoSpaceDE w:val="0"/>
        <w:autoSpaceDN w:val="0"/>
        <w:adjustRightInd w:val="0"/>
        <w:spacing w:before="0" w:after="0" w:line="240" w:lineRule="auto"/>
        <w:rPr>
          <w:rFonts w:ascii="Courier New" w:hAnsi="Courier New" w:cs="Courier New"/>
          <w:b/>
          <w:i/>
          <w:color w:val="000000"/>
          <w:sz w:val="16"/>
          <w:szCs w:val="20"/>
          <w:highlight w:val="white"/>
          <w:lang w:val="en-GB"/>
        </w:rPr>
      </w:pPr>
    </w:p>
    <w:p w14:paraId="579C175D" w14:textId="77777777" w:rsidR="00113856" w:rsidRPr="00113856" w:rsidRDefault="00113856" w:rsidP="00113856">
      <w:pPr>
        <w:widowControl w:val="0"/>
        <w:autoSpaceDE w:val="0"/>
        <w:autoSpaceDN w:val="0"/>
        <w:adjustRightInd w:val="0"/>
        <w:spacing w:before="0" w:after="0" w:line="240" w:lineRule="auto"/>
        <w:rPr>
          <w:rFonts w:ascii="Courier New" w:hAnsi="Courier New" w:cs="Courier New"/>
          <w:b/>
          <w:i/>
          <w:color w:val="000000"/>
          <w:sz w:val="16"/>
          <w:szCs w:val="20"/>
          <w:highlight w:val="white"/>
          <w:lang w:val="en-GB"/>
        </w:rPr>
      </w:pPr>
    </w:p>
    <w:p w14:paraId="1DFD23EE" w14:textId="77777777" w:rsidR="00576392" w:rsidRDefault="00576392"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p>
    <w:p w14:paraId="13581C5C" w14:textId="72080E22" w:rsidR="00576392" w:rsidRDefault="00113856" w:rsidP="00915D13">
      <w:pPr>
        <w:rPr>
          <w:b/>
          <w:color w:val="auto"/>
          <w:sz w:val="32"/>
          <w:szCs w:val="32"/>
          <w:u w:val="single"/>
        </w:rPr>
      </w:pPr>
      <w:r>
        <w:rPr>
          <w:b/>
          <w:color w:val="auto"/>
          <w:sz w:val="32"/>
          <w:szCs w:val="32"/>
          <w:u w:val="single"/>
        </w:rPr>
        <w:t>HDL Synthesis</w:t>
      </w:r>
    </w:p>
    <w:p w14:paraId="54BB7D40" w14:textId="77777777" w:rsidR="00113856" w:rsidRDefault="00113856"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p>
    <w:p w14:paraId="78D1585D"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w:t>
      </w:r>
    </w:p>
    <w:p w14:paraId="1237F0C2"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HDL Synthesis                               *</w:t>
      </w:r>
    </w:p>
    <w:p w14:paraId="071BF774"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w:t>
      </w:r>
    </w:p>
    <w:p w14:paraId="56F0E0BA"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p>
    <w:p w14:paraId="71EA1343"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Synthesizing Unit &lt;DataPath_B&gt;.</w:t>
      </w:r>
    </w:p>
    <w:p w14:paraId="3BF1ED6C"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Related source file is "E:\University\_Second Year\Computer Architectures\assesment\MyMicroProccessor\Lab_2\DataPaths - RegBankAlt\DataPath_B.vhd".</w:t>
      </w:r>
    </w:p>
    <w:p w14:paraId="4B2E1A48"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data_size = 16</w:t>
      </w:r>
    </w:p>
    <w:p w14:paraId="42B31206"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num_registers = 32</w:t>
      </w:r>
    </w:p>
    <w:p w14:paraId="6AC75029"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WARNING</w:t>
      </w:r>
      <w:proofErr w:type="gramStart"/>
      <w:r w:rsidRPr="00936BB3">
        <w:rPr>
          <w:rFonts w:ascii="Courier New" w:hAnsi="Courier New" w:cs="Courier New"/>
          <w:color w:val="000000"/>
          <w:sz w:val="13"/>
          <w:szCs w:val="20"/>
          <w:lang w:val="en-GB"/>
        </w:rPr>
        <w:t>:Xst:647</w:t>
      </w:r>
      <w:proofErr w:type="gramEnd"/>
      <w:r w:rsidRPr="00936BB3">
        <w:rPr>
          <w:rFonts w:ascii="Courier New" w:hAnsi="Courier New" w:cs="Courier New"/>
          <w:color w:val="000000"/>
          <w:sz w:val="13"/>
          <w:szCs w:val="20"/>
          <w:lang w:val="en-GB"/>
        </w:rPr>
        <w:t xml:space="preserve"> - Input &lt;S&lt;2:2&gt;&gt; is never used. This port will be preserved and left unconnected if it belongs to a top-level block or it belongs to a sub-block and the hierarchy of this sub-block is preserved.</w:t>
      </w:r>
    </w:p>
    <w:p w14:paraId="7B5B28E1"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Summary:</w:t>
      </w:r>
    </w:p>
    <w:p w14:paraId="733C46D5"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ab/>
      </w:r>
      <w:proofErr w:type="gramStart"/>
      <w:r w:rsidRPr="00936BB3">
        <w:rPr>
          <w:rFonts w:ascii="Courier New" w:hAnsi="Courier New" w:cs="Courier New"/>
          <w:color w:val="000000"/>
          <w:sz w:val="13"/>
          <w:szCs w:val="20"/>
          <w:lang w:val="en-GB"/>
        </w:rPr>
        <w:t>inferred</w:t>
      </w:r>
      <w:proofErr w:type="gramEnd"/>
      <w:r w:rsidRPr="00936BB3">
        <w:rPr>
          <w:rFonts w:ascii="Courier New" w:hAnsi="Courier New" w:cs="Courier New"/>
          <w:color w:val="000000"/>
          <w:sz w:val="13"/>
          <w:szCs w:val="20"/>
          <w:lang w:val="en-GB"/>
        </w:rPr>
        <w:t xml:space="preserve">   3 Multiplexer(s).</w:t>
      </w:r>
    </w:p>
    <w:p w14:paraId="6A764666"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lastRenderedPageBreak/>
        <w:t>Unit &lt;DataPath_B&gt; synthesized.</w:t>
      </w:r>
    </w:p>
    <w:p w14:paraId="56779BFB"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p>
    <w:p w14:paraId="45A7DFB9"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Synthesizing Unit &lt;ALU_param&gt;.</w:t>
      </w:r>
    </w:p>
    <w:p w14:paraId="543E997E"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Related source file is "E:\University\_Second Year\Computer Architectures\assesment\MyMicroProccessor\Lab_2\DataPaths - RegBankAlt\ALU_param.vhd".</w:t>
      </w:r>
    </w:p>
    <w:p w14:paraId="00935616"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N = 16</w:t>
      </w:r>
    </w:p>
    <w:p w14:paraId="2F5A3F44"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adder for signal &lt;A_</w:t>
      </w:r>
      <w:proofErr w:type="gramStart"/>
      <w:r w:rsidRPr="00936BB3">
        <w:rPr>
          <w:rFonts w:ascii="Courier New" w:hAnsi="Courier New" w:cs="Courier New"/>
          <w:color w:val="000000"/>
          <w:sz w:val="13"/>
          <w:szCs w:val="20"/>
          <w:lang w:val="en-GB"/>
        </w:rPr>
        <w:t>itrn[</w:t>
      </w:r>
      <w:proofErr w:type="gramEnd"/>
      <w:r w:rsidRPr="00936BB3">
        <w:rPr>
          <w:rFonts w:ascii="Courier New" w:hAnsi="Courier New" w:cs="Courier New"/>
          <w:color w:val="000000"/>
          <w:sz w:val="13"/>
          <w:szCs w:val="20"/>
          <w:lang w:val="en-GB"/>
        </w:rPr>
        <w:t>15]_B_itrn[15]_add_27_OUT&gt; created at line 69.</w:t>
      </w:r>
    </w:p>
    <w:p w14:paraId="3439F32A"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adder for signal &lt;A_</w:t>
      </w:r>
      <w:proofErr w:type="gramStart"/>
      <w:r w:rsidRPr="00936BB3">
        <w:rPr>
          <w:rFonts w:ascii="Courier New" w:hAnsi="Courier New" w:cs="Courier New"/>
          <w:color w:val="000000"/>
          <w:sz w:val="13"/>
          <w:szCs w:val="20"/>
          <w:lang w:val="en-GB"/>
        </w:rPr>
        <w:t>itrn[</w:t>
      </w:r>
      <w:proofErr w:type="gramEnd"/>
      <w:r w:rsidRPr="00936BB3">
        <w:rPr>
          <w:rFonts w:ascii="Courier New" w:hAnsi="Courier New" w:cs="Courier New"/>
          <w:color w:val="000000"/>
          <w:sz w:val="13"/>
          <w:szCs w:val="20"/>
          <w:lang w:val="en-GB"/>
        </w:rPr>
        <w:t>15]_GND_6_o_add_31_OUT&gt; created at line 1253.</w:t>
      </w:r>
    </w:p>
    <w:p w14:paraId="2E3260F9"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subtractor for signal &lt;A_</w:t>
      </w:r>
      <w:proofErr w:type="gramStart"/>
      <w:r w:rsidRPr="00936BB3">
        <w:rPr>
          <w:rFonts w:ascii="Courier New" w:hAnsi="Courier New" w:cs="Courier New"/>
          <w:color w:val="000000"/>
          <w:sz w:val="13"/>
          <w:szCs w:val="20"/>
          <w:lang w:val="en-GB"/>
        </w:rPr>
        <w:t>itrn[</w:t>
      </w:r>
      <w:proofErr w:type="gramEnd"/>
      <w:r w:rsidRPr="00936BB3">
        <w:rPr>
          <w:rFonts w:ascii="Courier New" w:hAnsi="Courier New" w:cs="Courier New"/>
          <w:color w:val="000000"/>
          <w:sz w:val="13"/>
          <w:szCs w:val="20"/>
          <w:lang w:val="en-GB"/>
        </w:rPr>
        <w:t>15]_B_itrn[15]_sub_26_OUT&lt;15:0&gt;&gt; created at line 70.</w:t>
      </w:r>
    </w:p>
    <w:p w14:paraId="5DBEEFF5"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subtractor for signal &lt;A_</w:t>
      </w:r>
      <w:proofErr w:type="gramStart"/>
      <w:r w:rsidRPr="00936BB3">
        <w:rPr>
          <w:rFonts w:ascii="Courier New" w:hAnsi="Courier New" w:cs="Courier New"/>
          <w:color w:val="000000"/>
          <w:sz w:val="13"/>
          <w:szCs w:val="20"/>
          <w:lang w:val="en-GB"/>
        </w:rPr>
        <w:t>itrn[</w:t>
      </w:r>
      <w:proofErr w:type="gramEnd"/>
      <w:r w:rsidRPr="00936BB3">
        <w:rPr>
          <w:rFonts w:ascii="Courier New" w:hAnsi="Courier New" w:cs="Courier New"/>
          <w:color w:val="000000"/>
          <w:sz w:val="13"/>
          <w:szCs w:val="20"/>
          <w:lang w:val="en-GB"/>
        </w:rPr>
        <w:t>15]_GND_6_o_sub_30_OUT&lt;15:0&gt;&gt; created at line 1320.</w:t>
      </w:r>
    </w:p>
    <w:p w14:paraId="010874BE"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shifter rotate right for signal &lt;A_</w:t>
      </w:r>
      <w:proofErr w:type="gramStart"/>
      <w:r w:rsidRPr="00936BB3">
        <w:rPr>
          <w:rFonts w:ascii="Courier New" w:hAnsi="Courier New" w:cs="Courier New"/>
          <w:color w:val="000000"/>
          <w:sz w:val="13"/>
          <w:szCs w:val="20"/>
          <w:lang w:val="en-GB"/>
        </w:rPr>
        <w:t>itrn[</w:t>
      </w:r>
      <w:proofErr w:type="gramEnd"/>
      <w:r w:rsidRPr="00936BB3">
        <w:rPr>
          <w:rFonts w:ascii="Courier New" w:hAnsi="Courier New" w:cs="Courier New"/>
          <w:color w:val="000000"/>
          <w:sz w:val="13"/>
          <w:szCs w:val="20"/>
          <w:lang w:val="en-GB"/>
        </w:rPr>
        <w:t>15]_X_itrn[30]_rotate_right_17_OUT&gt; created at line 3021</w:t>
      </w:r>
    </w:p>
    <w:p w14:paraId="3C735A04"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shifter rotate left for signal &lt;A_</w:t>
      </w:r>
      <w:proofErr w:type="gramStart"/>
      <w:r w:rsidRPr="00936BB3">
        <w:rPr>
          <w:rFonts w:ascii="Courier New" w:hAnsi="Courier New" w:cs="Courier New"/>
          <w:color w:val="000000"/>
          <w:sz w:val="13"/>
          <w:szCs w:val="20"/>
          <w:lang w:val="en-GB"/>
        </w:rPr>
        <w:t>itrn[</w:t>
      </w:r>
      <w:proofErr w:type="gramEnd"/>
      <w:r w:rsidRPr="00936BB3">
        <w:rPr>
          <w:rFonts w:ascii="Courier New" w:hAnsi="Courier New" w:cs="Courier New"/>
          <w:color w:val="000000"/>
          <w:sz w:val="13"/>
          <w:szCs w:val="20"/>
          <w:lang w:val="en-GB"/>
        </w:rPr>
        <w:t>15]_X_itrn[30]_rotate_left_19_OUT&gt; created at line 3012</w:t>
      </w:r>
    </w:p>
    <w:p w14:paraId="30511FC0"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shifter arithmetic right for signal &lt;A_</w:t>
      </w:r>
      <w:proofErr w:type="gramStart"/>
      <w:r w:rsidRPr="00936BB3">
        <w:rPr>
          <w:rFonts w:ascii="Courier New" w:hAnsi="Courier New" w:cs="Courier New"/>
          <w:color w:val="000000"/>
          <w:sz w:val="13"/>
          <w:szCs w:val="20"/>
          <w:lang w:val="en-GB"/>
        </w:rPr>
        <w:t>itrn[</w:t>
      </w:r>
      <w:proofErr w:type="gramEnd"/>
      <w:r w:rsidRPr="00936BB3">
        <w:rPr>
          <w:rFonts w:ascii="Courier New" w:hAnsi="Courier New" w:cs="Courier New"/>
          <w:color w:val="000000"/>
          <w:sz w:val="13"/>
          <w:szCs w:val="20"/>
          <w:lang w:val="en-GB"/>
        </w:rPr>
        <w:t>15]_X_itrn[30]_shift_right_21_OUT&gt; created at line 2982</w:t>
      </w:r>
    </w:p>
    <w:p w14:paraId="333BD4F4"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shifter logical left for signal &lt;A_</w:t>
      </w:r>
      <w:proofErr w:type="gramStart"/>
      <w:r w:rsidRPr="00936BB3">
        <w:rPr>
          <w:rFonts w:ascii="Courier New" w:hAnsi="Courier New" w:cs="Courier New"/>
          <w:color w:val="000000"/>
          <w:sz w:val="13"/>
          <w:szCs w:val="20"/>
          <w:lang w:val="en-GB"/>
        </w:rPr>
        <w:t>itrn[</w:t>
      </w:r>
      <w:proofErr w:type="gramEnd"/>
      <w:r w:rsidRPr="00936BB3">
        <w:rPr>
          <w:rFonts w:ascii="Courier New" w:hAnsi="Courier New" w:cs="Courier New"/>
          <w:color w:val="000000"/>
          <w:sz w:val="13"/>
          <w:szCs w:val="20"/>
          <w:lang w:val="en-GB"/>
        </w:rPr>
        <w:t>15]_X_itrn[30]_shift_left_23_OUT&gt; created at line 2973</w:t>
      </w:r>
    </w:p>
    <w:p w14:paraId="19656411"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13-to-1 multiplexer for signal &lt;O_itrn&gt; created at line 42.</w:t>
      </w:r>
    </w:p>
    <w:p w14:paraId="61BCA854"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comparator greater for signal &lt;flags&lt;3&gt;&gt; created at line 99</w:t>
      </w:r>
    </w:p>
    <w:p w14:paraId="1D929BA6"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comparator greater for signal &lt;flags&lt;4&gt;&gt; created at line 100</w:t>
      </w:r>
    </w:p>
    <w:p w14:paraId="1C69EFD2"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Summary:</w:t>
      </w:r>
    </w:p>
    <w:p w14:paraId="27220DD4"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ab/>
      </w:r>
      <w:proofErr w:type="gramStart"/>
      <w:r w:rsidRPr="00936BB3">
        <w:rPr>
          <w:rFonts w:ascii="Courier New" w:hAnsi="Courier New" w:cs="Courier New"/>
          <w:color w:val="000000"/>
          <w:sz w:val="13"/>
          <w:szCs w:val="20"/>
          <w:lang w:val="en-GB"/>
        </w:rPr>
        <w:t>inferred</w:t>
      </w:r>
      <w:proofErr w:type="gramEnd"/>
      <w:r w:rsidRPr="00936BB3">
        <w:rPr>
          <w:rFonts w:ascii="Courier New" w:hAnsi="Courier New" w:cs="Courier New"/>
          <w:color w:val="000000"/>
          <w:sz w:val="13"/>
          <w:szCs w:val="20"/>
          <w:lang w:val="en-GB"/>
        </w:rPr>
        <w:t xml:space="preserve">   1 Adder/Subtractor(s).</w:t>
      </w:r>
    </w:p>
    <w:p w14:paraId="60793CE1"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ab/>
      </w:r>
      <w:proofErr w:type="gramStart"/>
      <w:r w:rsidRPr="00936BB3">
        <w:rPr>
          <w:rFonts w:ascii="Courier New" w:hAnsi="Courier New" w:cs="Courier New"/>
          <w:color w:val="000000"/>
          <w:sz w:val="13"/>
          <w:szCs w:val="20"/>
          <w:lang w:val="en-GB"/>
        </w:rPr>
        <w:t>inferred</w:t>
      </w:r>
      <w:proofErr w:type="gramEnd"/>
      <w:r w:rsidRPr="00936BB3">
        <w:rPr>
          <w:rFonts w:ascii="Courier New" w:hAnsi="Courier New" w:cs="Courier New"/>
          <w:color w:val="000000"/>
          <w:sz w:val="13"/>
          <w:szCs w:val="20"/>
          <w:lang w:val="en-GB"/>
        </w:rPr>
        <w:t xml:space="preserve">   2 Comparator(s).</w:t>
      </w:r>
    </w:p>
    <w:p w14:paraId="26216CCA"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ab/>
      </w:r>
      <w:proofErr w:type="gramStart"/>
      <w:r w:rsidRPr="00936BB3">
        <w:rPr>
          <w:rFonts w:ascii="Courier New" w:hAnsi="Courier New" w:cs="Courier New"/>
          <w:color w:val="000000"/>
          <w:sz w:val="13"/>
          <w:szCs w:val="20"/>
          <w:lang w:val="en-GB"/>
        </w:rPr>
        <w:t>inferred  16</w:t>
      </w:r>
      <w:proofErr w:type="gramEnd"/>
      <w:r w:rsidRPr="00936BB3">
        <w:rPr>
          <w:rFonts w:ascii="Courier New" w:hAnsi="Courier New" w:cs="Courier New"/>
          <w:color w:val="000000"/>
          <w:sz w:val="13"/>
          <w:szCs w:val="20"/>
          <w:lang w:val="en-GB"/>
        </w:rPr>
        <w:t xml:space="preserve"> Multiplexer(s).</w:t>
      </w:r>
    </w:p>
    <w:p w14:paraId="6B574E2F"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ab/>
      </w:r>
      <w:proofErr w:type="gramStart"/>
      <w:r w:rsidRPr="00936BB3">
        <w:rPr>
          <w:rFonts w:ascii="Courier New" w:hAnsi="Courier New" w:cs="Courier New"/>
          <w:color w:val="000000"/>
          <w:sz w:val="13"/>
          <w:szCs w:val="20"/>
          <w:lang w:val="en-GB"/>
        </w:rPr>
        <w:t>inferred</w:t>
      </w:r>
      <w:proofErr w:type="gramEnd"/>
      <w:r w:rsidRPr="00936BB3">
        <w:rPr>
          <w:rFonts w:ascii="Courier New" w:hAnsi="Courier New" w:cs="Courier New"/>
          <w:color w:val="000000"/>
          <w:sz w:val="13"/>
          <w:szCs w:val="20"/>
          <w:lang w:val="en-GB"/>
        </w:rPr>
        <w:t xml:space="preserve">   4 Combinational logic shifter(s).</w:t>
      </w:r>
    </w:p>
    <w:p w14:paraId="0F5F41E3"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Unit &lt;ALU_param&gt; synthesized.</w:t>
      </w:r>
    </w:p>
    <w:p w14:paraId="546F48A7"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p>
    <w:p w14:paraId="4C43086E"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Synthesizing Unit &lt;regbank&gt;.</w:t>
      </w:r>
    </w:p>
    <w:p w14:paraId="42A75507"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Related source file is "E:\University\_Second Year\Computer Architectures\assesment\MyMicroProccessor\Lab_2\DataPaths - RegBankAlt\otherRegBank.vhd".</w:t>
      </w:r>
    </w:p>
    <w:p w14:paraId="2875CB0E"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&lt;REG02&gt;.</w:t>
      </w:r>
    </w:p>
    <w:p w14:paraId="49FBA5F0"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&lt;REG03&gt;.</w:t>
      </w:r>
    </w:p>
    <w:p w14:paraId="5619B776"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&lt;REG04&gt;.</w:t>
      </w:r>
    </w:p>
    <w:p w14:paraId="33A00A73"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&lt;REG05&gt;.</w:t>
      </w:r>
    </w:p>
    <w:p w14:paraId="1DBDBCCA"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&lt;REG06&gt;.</w:t>
      </w:r>
    </w:p>
    <w:p w14:paraId="13005126"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&lt;REG07&gt;.</w:t>
      </w:r>
    </w:p>
    <w:p w14:paraId="0E35E863"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&lt;REG08&gt;.</w:t>
      </w:r>
    </w:p>
    <w:p w14:paraId="4520DFAD"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&lt;REG09&gt;.</w:t>
      </w:r>
    </w:p>
    <w:p w14:paraId="1931D527"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&lt;REG10&gt;.</w:t>
      </w:r>
    </w:p>
    <w:p w14:paraId="27CB02D3"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&lt;REG11&gt;.</w:t>
      </w:r>
    </w:p>
    <w:p w14:paraId="32382155"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&lt;REG12&gt;.</w:t>
      </w:r>
    </w:p>
    <w:p w14:paraId="2E639B10"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&lt;REG13&gt;.</w:t>
      </w:r>
    </w:p>
    <w:p w14:paraId="3E407ED8"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&lt;REG14&gt;.</w:t>
      </w:r>
    </w:p>
    <w:p w14:paraId="4B4EE9A1"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&lt;REG15&gt;.</w:t>
      </w:r>
    </w:p>
    <w:p w14:paraId="2D659211"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&lt;REG16&gt;.</w:t>
      </w:r>
    </w:p>
    <w:p w14:paraId="2CA16214"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&lt;REG17&gt;.</w:t>
      </w:r>
    </w:p>
    <w:p w14:paraId="463C732E"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&lt;REG18&gt;.</w:t>
      </w:r>
    </w:p>
    <w:p w14:paraId="181B845B"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&lt;REG19&gt;.</w:t>
      </w:r>
    </w:p>
    <w:p w14:paraId="72B145F6"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&lt;REG20&gt;.</w:t>
      </w:r>
    </w:p>
    <w:p w14:paraId="15D5E355"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&lt;REG21&gt;.</w:t>
      </w:r>
    </w:p>
    <w:p w14:paraId="497EFC2F"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&lt;REG22&gt;.</w:t>
      </w:r>
    </w:p>
    <w:p w14:paraId="279D7BC8"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&lt;REG23&gt;.</w:t>
      </w:r>
    </w:p>
    <w:p w14:paraId="5FA25FED"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&lt;REG24&gt;.</w:t>
      </w:r>
    </w:p>
    <w:p w14:paraId="7346F0BE"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&lt;REG25&gt;.</w:t>
      </w:r>
    </w:p>
    <w:p w14:paraId="038EAD93"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&lt;REG26&gt;.</w:t>
      </w:r>
    </w:p>
    <w:p w14:paraId="13A5A052"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&lt;REG27&gt;.</w:t>
      </w:r>
    </w:p>
    <w:p w14:paraId="54041AF1"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&lt;REG28&gt;.</w:t>
      </w:r>
    </w:p>
    <w:p w14:paraId="3C8A6F62"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&lt;REG29&gt;.</w:t>
      </w:r>
    </w:p>
    <w:p w14:paraId="25DFE8A8"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&lt;REG30&gt;.</w:t>
      </w:r>
    </w:p>
    <w:p w14:paraId="19ED37A5"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&lt;REG31&gt;.</w:t>
      </w:r>
    </w:p>
    <w:p w14:paraId="3C7C7AC6"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register for signal &lt;REG01&gt;.</w:t>
      </w:r>
    </w:p>
    <w:p w14:paraId="0E7EE2DD"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32-to-1 multiplexer for signal &lt;A&gt; created at line 30.</w:t>
      </w:r>
    </w:p>
    <w:p w14:paraId="34D1DF19"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Found 16-bit 32-to-1 multiplexer for signal &lt;B&gt; created at line 31.</w:t>
      </w:r>
    </w:p>
    <w:p w14:paraId="72689F5D"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Summary:</w:t>
      </w:r>
    </w:p>
    <w:p w14:paraId="32B6B875"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ab/>
      </w:r>
      <w:proofErr w:type="gramStart"/>
      <w:r w:rsidRPr="00936BB3">
        <w:rPr>
          <w:rFonts w:ascii="Courier New" w:hAnsi="Courier New" w:cs="Courier New"/>
          <w:color w:val="000000"/>
          <w:sz w:val="13"/>
          <w:szCs w:val="20"/>
          <w:lang w:val="en-GB"/>
        </w:rPr>
        <w:t>inferred</w:t>
      </w:r>
      <w:proofErr w:type="gramEnd"/>
      <w:r w:rsidRPr="00936BB3">
        <w:rPr>
          <w:rFonts w:ascii="Courier New" w:hAnsi="Courier New" w:cs="Courier New"/>
          <w:color w:val="000000"/>
          <w:sz w:val="13"/>
          <w:szCs w:val="20"/>
          <w:lang w:val="en-GB"/>
        </w:rPr>
        <w:t xml:space="preserve"> 496 D-type flip-flop(s).</w:t>
      </w:r>
    </w:p>
    <w:p w14:paraId="26CF3C25"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ab/>
      </w:r>
      <w:proofErr w:type="gramStart"/>
      <w:r w:rsidRPr="00936BB3">
        <w:rPr>
          <w:rFonts w:ascii="Courier New" w:hAnsi="Courier New" w:cs="Courier New"/>
          <w:color w:val="000000"/>
          <w:sz w:val="13"/>
          <w:szCs w:val="20"/>
          <w:lang w:val="en-GB"/>
        </w:rPr>
        <w:t>inferred</w:t>
      </w:r>
      <w:proofErr w:type="gramEnd"/>
      <w:r w:rsidRPr="00936BB3">
        <w:rPr>
          <w:rFonts w:ascii="Courier New" w:hAnsi="Courier New" w:cs="Courier New"/>
          <w:color w:val="000000"/>
          <w:sz w:val="13"/>
          <w:szCs w:val="20"/>
          <w:lang w:val="en-GB"/>
        </w:rPr>
        <w:t xml:space="preserve">   2 Multiplexer(s).</w:t>
      </w:r>
    </w:p>
    <w:p w14:paraId="77431089"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Unit &lt;regbank&gt; synthesized.</w:t>
      </w:r>
    </w:p>
    <w:p w14:paraId="62DE4157"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p>
    <w:p w14:paraId="037DA444"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w:t>
      </w:r>
    </w:p>
    <w:p w14:paraId="06136946"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HDL Synthesis Report</w:t>
      </w:r>
    </w:p>
    <w:p w14:paraId="31BA481F"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p>
    <w:p w14:paraId="526D8EC0"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Macro Statistics</w:t>
      </w:r>
    </w:p>
    <w:p w14:paraId="500A2C26"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Adders/Subtractors                                   : 1</w:t>
      </w:r>
    </w:p>
    <w:p w14:paraId="314C83D3"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16-bit addsub                                         : 1</w:t>
      </w:r>
    </w:p>
    <w:p w14:paraId="5F69FD35"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Registers                                            : 31</w:t>
      </w:r>
    </w:p>
    <w:p w14:paraId="0023C601"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16-bit register                                       : 31</w:t>
      </w:r>
    </w:p>
    <w:p w14:paraId="776FCF7B"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Comparators                                          : 2</w:t>
      </w:r>
    </w:p>
    <w:p w14:paraId="17778797"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16-bit comparator greater                             : 2</w:t>
      </w:r>
    </w:p>
    <w:p w14:paraId="5F996EEA"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Multiplexers                                         : 21</w:t>
      </w:r>
    </w:p>
    <w:p w14:paraId="1C40F6A7"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1-bit 2-to-1 multiplexer                              : 6</w:t>
      </w:r>
    </w:p>
    <w:p w14:paraId="034330E0"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16-bit 2-to-1 multiplexer                             : 13</w:t>
      </w:r>
    </w:p>
    <w:p w14:paraId="43B6AA70"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16-bit 32-to-1 multiplexer                            : 2</w:t>
      </w:r>
    </w:p>
    <w:p w14:paraId="51B552D8"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Logic shifters                                       : 4</w:t>
      </w:r>
    </w:p>
    <w:p w14:paraId="3438163D"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16-bit shifter arithmetic right                       : 1</w:t>
      </w:r>
    </w:p>
    <w:p w14:paraId="66B9FFF8"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16-bit shifter logical left                           : 1</w:t>
      </w:r>
    </w:p>
    <w:p w14:paraId="089DB6D2"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16-bit shifter rotate left                            : 1</w:t>
      </w:r>
    </w:p>
    <w:p w14:paraId="257B5515"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16-bit shifter rotate right                           : 1</w:t>
      </w:r>
    </w:p>
    <w:p w14:paraId="077BC25A"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Xors                                                 : 1</w:t>
      </w:r>
    </w:p>
    <w:p w14:paraId="31DBA141"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r w:rsidRPr="00936BB3">
        <w:rPr>
          <w:rFonts w:ascii="Courier New" w:hAnsi="Courier New" w:cs="Courier New"/>
          <w:color w:val="000000"/>
          <w:sz w:val="13"/>
          <w:szCs w:val="20"/>
          <w:lang w:val="en-GB"/>
        </w:rPr>
        <w:t xml:space="preserve"> 16-bit xor2                                           : 1</w:t>
      </w:r>
    </w:p>
    <w:p w14:paraId="51C61B0C" w14:textId="77777777"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lang w:val="en-GB"/>
        </w:rPr>
      </w:pPr>
    </w:p>
    <w:p w14:paraId="032252C4" w14:textId="38086C6F" w:rsidR="00113856" w:rsidRPr="00936BB3" w:rsidRDefault="00113856" w:rsidP="00113856">
      <w:pPr>
        <w:widowControl w:val="0"/>
        <w:autoSpaceDE w:val="0"/>
        <w:autoSpaceDN w:val="0"/>
        <w:adjustRightInd w:val="0"/>
        <w:spacing w:before="0" w:after="0" w:line="240" w:lineRule="auto"/>
        <w:rPr>
          <w:rFonts w:ascii="Courier New" w:hAnsi="Courier New" w:cs="Courier New"/>
          <w:color w:val="000000"/>
          <w:sz w:val="13"/>
          <w:szCs w:val="20"/>
          <w:highlight w:val="white"/>
          <w:lang w:val="en-GB"/>
        </w:rPr>
      </w:pPr>
      <w:r w:rsidRPr="00936BB3">
        <w:rPr>
          <w:rFonts w:ascii="Courier New" w:hAnsi="Courier New" w:cs="Courier New"/>
          <w:color w:val="000000"/>
          <w:sz w:val="13"/>
          <w:szCs w:val="20"/>
          <w:lang w:val="en-GB"/>
        </w:rPr>
        <w:t>=========================================================================</w:t>
      </w:r>
    </w:p>
    <w:p w14:paraId="4825EB84" w14:textId="77777777" w:rsidR="00113856" w:rsidRPr="00936BB3" w:rsidRDefault="00113856" w:rsidP="00986BFF">
      <w:pPr>
        <w:widowControl w:val="0"/>
        <w:autoSpaceDE w:val="0"/>
        <w:autoSpaceDN w:val="0"/>
        <w:adjustRightInd w:val="0"/>
        <w:spacing w:before="0" w:after="0" w:line="240" w:lineRule="auto"/>
        <w:rPr>
          <w:rFonts w:ascii="Courier New" w:hAnsi="Courier New" w:cs="Courier New"/>
          <w:color w:val="000000"/>
          <w:sz w:val="18"/>
          <w:szCs w:val="20"/>
          <w:highlight w:val="white"/>
          <w:lang w:val="en-GB"/>
        </w:rPr>
      </w:pPr>
    </w:p>
    <w:p w14:paraId="71C8FA7F" w14:textId="77777777" w:rsidR="00113856" w:rsidRPr="00936BB3" w:rsidRDefault="00113856" w:rsidP="00986BFF">
      <w:pPr>
        <w:widowControl w:val="0"/>
        <w:autoSpaceDE w:val="0"/>
        <w:autoSpaceDN w:val="0"/>
        <w:adjustRightInd w:val="0"/>
        <w:spacing w:before="0" w:after="0" w:line="240" w:lineRule="auto"/>
        <w:rPr>
          <w:rFonts w:ascii="Courier New" w:hAnsi="Courier New" w:cs="Courier New"/>
          <w:color w:val="000000"/>
          <w:sz w:val="18"/>
          <w:szCs w:val="20"/>
          <w:highlight w:val="white"/>
          <w:lang w:val="en-GB"/>
        </w:rPr>
      </w:pPr>
    </w:p>
    <w:p w14:paraId="463EC848" w14:textId="77777777" w:rsidR="00113856" w:rsidRPr="00936BB3" w:rsidRDefault="00113856" w:rsidP="00986BFF">
      <w:pPr>
        <w:widowControl w:val="0"/>
        <w:autoSpaceDE w:val="0"/>
        <w:autoSpaceDN w:val="0"/>
        <w:adjustRightInd w:val="0"/>
        <w:spacing w:before="0" w:after="0" w:line="240" w:lineRule="auto"/>
        <w:rPr>
          <w:rFonts w:ascii="Courier New" w:hAnsi="Courier New" w:cs="Courier New"/>
          <w:color w:val="000000"/>
          <w:sz w:val="18"/>
          <w:szCs w:val="20"/>
          <w:highlight w:val="white"/>
          <w:lang w:val="en-GB"/>
        </w:rPr>
      </w:pPr>
    </w:p>
    <w:p w14:paraId="1C6316E9" w14:textId="77777777" w:rsidR="00915D13" w:rsidRDefault="00915D13">
      <w:pPr>
        <w:rPr>
          <w:rFonts w:ascii="Courier New" w:hAnsi="Courier New" w:cs="Courier New"/>
          <w:color w:val="000000"/>
          <w:sz w:val="18"/>
          <w:szCs w:val="20"/>
          <w:highlight w:val="white"/>
          <w:lang w:val="en-GB"/>
        </w:rPr>
      </w:pPr>
      <w:r>
        <w:rPr>
          <w:rFonts w:ascii="Courier New" w:hAnsi="Courier New" w:cs="Courier New"/>
          <w:color w:val="000000"/>
          <w:sz w:val="18"/>
          <w:szCs w:val="20"/>
          <w:highlight w:val="white"/>
          <w:lang w:val="en-GB"/>
        </w:rPr>
        <w:br w:type="page"/>
      </w:r>
    </w:p>
    <w:p w14:paraId="44B08FB7" w14:textId="7592D0D9" w:rsidR="00576392" w:rsidRDefault="005F76B3" w:rsidP="00915D13">
      <w:pPr>
        <w:pStyle w:val="Heading1"/>
        <w:jc w:val="center"/>
        <w:rPr>
          <w:b/>
          <w:color w:val="auto"/>
          <w:sz w:val="44"/>
          <w:u w:val="single"/>
        </w:rPr>
      </w:pPr>
      <w:r>
        <w:rPr>
          <w:b/>
          <w:color w:val="auto"/>
          <w:sz w:val="44"/>
          <w:u w:val="single"/>
        </w:rPr>
        <w:lastRenderedPageBreak/>
        <w:t>Architecture C</w:t>
      </w:r>
    </w:p>
    <w:p w14:paraId="207661B1" w14:textId="0333F8A0" w:rsidR="00986BFF" w:rsidRPr="005F76B3" w:rsidRDefault="00576392" w:rsidP="005F76B3">
      <w:pPr>
        <w:rPr>
          <w:sz w:val="32"/>
        </w:rPr>
      </w:pPr>
      <w:r w:rsidRPr="00900FE1">
        <w:rPr>
          <w:noProof/>
          <w:sz w:val="32"/>
          <w:lang w:val="en-GB" w:eastAsia="en-GB"/>
        </w:rPr>
        <mc:AlternateContent>
          <mc:Choice Requires="wps">
            <w:drawing>
              <wp:anchor distT="45720" distB="45720" distL="114300" distR="114300" simplePos="0" relativeHeight="251719680" behindDoc="1" locked="0" layoutInCell="1" allowOverlap="1" wp14:anchorId="6BB0D7B3" wp14:editId="563820F7">
                <wp:simplePos x="0" y="0"/>
                <wp:positionH relativeFrom="margin">
                  <wp:posOffset>-352425</wp:posOffset>
                </wp:positionH>
                <wp:positionV relativeFrom="paragraph">
                  <wp:posOffset>386715</wp:posOffset>
                </wp:positionV>
                <wp:extent cx="7543165" cy="7981950"/>
                <wp:effectExtent l="0" t="0" r="19685" b="19050"/>
                <wp:wrapTight wrapText="bothSides">
                  <wp:wrapPolygon edited="0">
                    <wp:start x="0" y="0"/>
                    <wp:lineTo x="0" y="21600"/>
                    <wp:lineTo x="21602" y="21600"/>
                    <wp:lineTo x="2160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165" cy="7981950"/>
                        </a:xfrm>
                        <a:prstGeom prst="rect">
                          <a:avLst/>
                        </a:prstGeom>
                        <a:solidFill>
                          <a:srgbClr val="FFFFFF"/>
                        </a:solidFill>
                        <a:ln w="3175">
                          <a:solidFill>
                            <a:schemeClr val="tx1"/>
                          </a:solidFill>
                          <a:miter lim="800000"/>
                          <a:headEnd/>
                          <a:tailEnd/>
                        </a:ln>
                      </wps:spPr>
                      <wps:txbx>
                        <w:txbxContent>
                          <w:p w14:paraId="7CFD825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library</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IEEE</w:t>
                            </w:r>
                            <w:r w:rsidRPr="005F76B3">
                              <w:rPr>
                                <w:rFonts w:ascii="Courier New" w:hAnsi="Courier New" w:cs="Courier New"/>
                                <w:b/>
                                <w:bCs/>
                                <w:color w:val="000080"/>
                                <w:sz w:val="15"/>
                                <w:szCs w:val="20"/>
                                <w:highlight w:val="white"/>
                                <w:lang w:val="en-GB"/>
                              </w:rPr>
                              <w:t>;</w:t>
                            </w:r>
                          </w:p>
                          <w:p w14:paraId="247EFF3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use</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IEEE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800000"/>
                                <w:sz w:val="15"/>
                                <w:szCs w:val="20"/>
                                <w:highlight w:val="white"/>
                                <w:lang w:val="en-GB"/>
                              </w:rPr>
                              <w:t>STD_LOGIC_1164</w:t>
                            </w:r>
                            <w:r w:rsidRPr="005F76B3">
                              <w:rPr>
                                <w:rFonts w:ascii="Courier New" w:hAnsi="Courier New" w:cs="Courier New"/>
                                <w:b/>
                                <w:bCs/>
                                <w:color w:val="000080"/>
                                <w:sz w:val="15"/>
                                <w:szCs w:val="20"/>
                                <w:highlight w:val="white"/>
                                <w:lang w:val="en-GB"/>
                              </w:rPr>
                              <w:t>.</w:t>
                            </w:r>
                            <w:r w:rsidRPr="005F76B3">
                              <w:rPr>
                                <w:rFonts w:ascii="Courier New" w:hAnsi="Courier New" w:cs="Courier New"/>
                                <w:b/>
                                <w:bCs/>
                                <w:color w:val="0000FF"/>
                                <w:sz w:val="15"/>
                                <w:szCs w:val="20"/>
                                <w:highlight w:val="white"/>
                                <w:lang w:val="en-GB"/>
                              </w:rPr>
                              <w:t>ALL</w:t>
                            </w:r>
                            <w:r w:rsidRPr="005F76B3">
                              <w:rPr>
                                <w:rFonts w:ascii="Courier New" w:hAnsi="Courier New" w:cs="Courier New"/>
                                <w:b/>
                                <w:bCs/>
                                <w:color w:val="000080"/>
                                <w:sz w:val="15"/>
                                <w:szCs w:val="20"/>
                                <w:highlight w:val="white"/>
                                <w:lang w:val="en-GB"/>
                              </w:rPr>
                              <w:t>;</w:t>
                            </w:r>
                          </w:p>
                          <w:p w14:paraId="37114A6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use</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IEEE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800000"/>
                                <w:sz w:val="15"/>
                                <w:szCs w:val="20"/>
                                <w:highlight w:val="white"/>
                                <w:lang w:val="en-GB"/>
                              </w:rPr>
                              <w:t>NUMERIC_STD</w:t>
                            </w:r>
                            <w:r w:rsidRPr="005F76B3">
                              <w:rPr>
                                <w:rFonts w:ascii="Courier New" w:hAnsi="Courier New" w:cs="Courier New"/>
                                <w:b/>
                                <w:bCs/>
                                <w:color w:val="000080"/>
                                <w:sz w:val="15"/>
                                <w:szCs w:val="20"/>
                                <w:highlight w:val="white"/>
                                <w:lang w:val="en-GB"/>
                              </w:rPr>
                              <w:t>.</w:t>
                            </w:r>
                            <w:r w:rsidRPr="005F76B3">
                              <w:rPr>
                                <w:rFonts w:ascii="Courier New" w:hAnsi="Courier New" w:cs="Courier New"/>
                                <w:b/>
                                <w:bCs/>
                                <w:color w:val="0000FF"/>
                                <w:sz w:val="15"/>
                                <w:szCs w:val="20"/>
                                <w:highlight w:val="white"/>
                                <w:lang w:val="en-GB"/>
                              </w:rPr>
                              <w:t>ALL</w:t>
                            </w:r>
                            <w:r w:rsidRPr="005F76B3">
                              <w:rPr>
                                <w:rFonts w:ascii="Courier New" w:hAnsi="Courier New" w:cs="Courier New"/>
                                <w:b/>
                                <w:bCs/>
                                <w:color w:val="000080"/>
                                <w:sz w:val="15"/>
                                <w:szCs w:val="20"/>
                                <w:highlight w:val="white"/>
                                <w:lang w:val="en-GB"/>
                              </w:rPr>
                              <w:t>;</w:t>
                            </w:r>
                          </w:p>
                          <w:p w14:paraId="2D611DF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use</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DigEng</w:t>
                            </w:r>
                            <w:r w:rsidRPr="005F76B3">
                              <w:rPr>
                                <w:rFonts w:ascii="Courier New" w:hAnsi="Courier New" w:cs="Courier New"/>
                                <w:b/>
                                <w:bCs/>
                                <w:color w:val="000080"/>
                                <w:sz w:val="15"/>
                                <w:szCs w:val="20"/>
                                <w:highlight w:val="white"/>
                                <w:lang w:val="en-GB"/>
                              </w:rPr>
                              <w:t>.</w:t>
                            </w:r>
                            <w:r w:rsidRPr="005F76B3">
                              <w:rPr>
                                <w:rFonts w:ascii="Courier New" w:hAnsi="Courier New" w:cs="Courier New"/>
                                <w:b/>
                                <w:bCs/>
                                <w:color w:val="0000FF"/>
                                <w:sz w:val="15"/>
                                <w:szCs w:val="20"/>
                                <w:highlight w:val="white"/>
                                <w:lang w:val="en-GB"/>
                              </w:rPr>
                              <w:t>ALL</w:t>
                            </w:r>
                            <w:r w:rsidRPr="005F76B3">
                              <w:rPr>
                                <w:rFonts w:ascii="Courier New" w:hAnsi="Courier New" w:cs="Courier New"/>
                                <w:b/>
                                <w:bCs/>
                                <w:color w:val="000080"/>
                                <w:sz w:val="15"/>
                                <w:szCs w:val="20"/>
                                <w:highlight w:val="white"/>
                                <w:lang w:val="en-GB"/>
                              </w:rPr>
                              <w:t>;</w:t>
                            </w:r>
                          </w:p>
                          <w:p w14:paraId="01C6D1C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36A018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entity</w:t>
                            </w:r>
                            <w:proofErr w:type="gramEnd"/>
                            <w:r w:rsidRPr="005F76B3">
                              <w:rPr>
                                <w:rFonts w:ascii="Courier New" w:hAnsi="Courier New" w:cs="Courier New"/>
                                <w:color w:val="000000"/>
                                <w:sz w:val="15"/>
                                <w:szCs w:val="20"/>
                                <w:highlight w:val="white"/>
                                <w:lang w:val="en-GB"/>
                              </w:rPr>
                              <w:t xml:space="preserve"> DataPath_C </w:t>
                            </w:r>
                            <w:r w:rsidRPr="005F76B3">
                              <w:rPr>
                                <w:rFonts w:ascii="Courier New" w:hAnsi="Courier New" w:cs="Courier New"/>
                                <w:b/>
                                <w:bCs/>
                                <w:color w:val="0000FF"/>
                                <w:sz w:val="15"/>
                                <w:szCs w:val="20"/>
                                <w:highlight w:val="white"/>
                                <w:lang w:val="en-GB"/>
                              </w:rPr>
                              <w:t>is</w:t>
                            </w:r>
                          </w:p>
                          <w:p w14:paraId="54CA64A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GENERIC</w:t>
                            </w:r>
                            <w:r w:rsidRPr="005F76B3">
                              <w:rPr>
                                <w:rFonts w:ascii="Courier New" w:hAnsi="Courier New" w:cs="Courier New"/>
                                <w:b/>
                                <w:bCs/>
                                <w:color w:val="000080"/>
                                <w:sz w:val="15"/>
                                <w:szCs w:val="20"/>
                                <w:highlight w:val="white"/>
                                <w:lang w:val="en-GB"/>
                              </w:rPr>
                              <w:t>(</w:t>
                            </w:r>
                            <w:proofErr w:type="gramEnd"/>
                          </w:p>
                          <w:p w14:paraId="738430C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data_</w:t>
                            </w:r>
                            <w:proofErr w:type="gramStart"/>
                            <w:r w:rsidRPr="005F76B3">
                              <w:rPr>
                                <w:rFonts w:ascii="Courier New" w:hAnsi="Courier New" w:cs="Courier New"/>
                                <w:color w:val="000000"/>
                                <w:sz w:val="15"/>
                                <w:szCs w:val="20"/>
                                <w:highlight w:val="white"/>
                                <w:lang w:val="en-GB"/>
                              </w:rPr>
                              <w:t xml:space="preserve">size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natural</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16</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p>
                          <w:p w14:paraId="314F775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num_</w:t>
                            </w:r>
                            <w:proofErr w:type="gramStart"/>
                            <w:r w:rsidRPr="005F76B3">
                              <w:rPr>
                                <w:rFonts w:ascii="Courier New" w:hAnsi="Courier New" w:cs="Courier New"/>
                                <w:color w:val="000000"/>
                                <w:sz w:val="15"/>
                                <w:szCs w:val="20"/>
                                <w:highlight w:val="white"/>
                                <w:lang w:val="en-GB"/>
                              </w:rPr>
                              <w:t xml:space="preserve">registers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natural</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32</w:t>
                            </w:r>
                          </w:p>
                          <w:p w14:paraId="50A3126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1B06280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p>
                          <w:p w14:paraId="56396A6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clk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w:t>
                            </w:r>
                            <w:r w:rsidRPr="005F76B3">
                              <w:rPr>
                                <w:rFonts w:ascii="Courier New" w:hAnsi="Courier New" w:cs="Courier New"/>
                                <w:b/>
                                <w:bCs/>
                                <w:color w:val="000080"/>
                                <w:sz w:val="15"/>
                                <w:szCs w:val="20"/>
                                <w:highlight w:val="white"/>
                                <w:lang w:val="en-GB"/>
                              </w:rPr>
                              <w:t>;</w:t>
                            </w:r>
                          </w:p>
                          <w:p w14:paraId="73B2F80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rst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w:t>
                            </w:r>
                            <w:r w:rsidRPr="005F76B3">
                              <w:rPr>
                                <w:rFonts w:ascii="Courier New" w:hAnsi="Courier New" w:cs="Courier New"/>
                                <w:b/>
                                <w:bCs/>
                                <w:color w:val="000080"/>
                                <w:sz w:val="15"/>
                                <w:szCs w:val="20"/>
                                <w:highlight w:val="white"/>
                                <w:lang w:val="en-GB"/>
                              </w:rPr>
                              <w:t>;</w:t>
                            </w:r>
                          </w:p>
                          <w:p w14:paraId="33E2413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en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w:t>
                            </w:r>
                            <w:r w:rsidRPr="005F76B3">
                              <w:rPr>
                                <w:rFonts w:ascii="Courier New" w:hAnsi="Courier New" w:cs="Courier New"/>
                                <w:b/>
                                <w:bCs/>
                                <w:color w:val="000080"/>
                                <w:sz w:val="15"/>
                                <w:szCs w:val="20"/>
                                <w:highlight w:val="white"/>
                                <w:lang w:val="en-GB"/>
                              </w:rPr>
                              <w:t>;</w:t>
                            </w:r>
                          </w:p>
                          <w:p w14:paraId="09ECD3F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
                          <w:p w14:paraId="5D8D782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Inputs</w:t>
                            </w:r>
                          </w:p>
                          <w:p w14:paraId="1747A24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R_</w:t>
                            </w:r>
                            <w:proofErr w:type="gramStart"/>
                            <w:r w:rsidRPr="005F76B3">
                              <w:rPr>
                                <w:rFonts w:ascii="Courier New" w:hAnsi="Courier New" w:cs="Courier New"/>
                                <w:color w:val="000000"/>
                                <w:sz w:val="15"/>
                                <w:szCs w:val="20"/>
                                <w:highlight w:val="white"/>
                                <w:lang w:val="en-GB"/>
                              </w:rPr>
                              <w:t xml:space="preserve">A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log2</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num_registers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008000"/>
                                <w:sz w:val="15"/>
                                <w:szCs w:val="20"/>
                                <w:highlight w:val="white"/>
                                <w:lang w:val="en-GB"/>
                              </w:rPr>
                              <w:t xml:space="preserve">-- Read address A </w:t>
                            </w:r>
                          </w:p>
                          <w:p w14:paraId="3229280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R_</w:t>
                            </w:r>
                            <w:proofErr w:type="gramStart"/>
                            <w:r w:rsidRPr="005F76B3">
                              <w:rPr>
                                <w:rFonts w:ascii="Courier New" w:hAnsi="Courier New" w:cs="Courier New"/>
                                <w:color w:val="000000"/>
                                <w:sz w:val="15"/>
                                <w:szCs w:val="20"/>
                                <w:highlight w:val="white"/>
                                <w:lang w:val="en-GB"/>
                              </w:rPr>
                              <w:t xml:space="preserve">B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log2</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num_registers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008000"/>
                                <w:sz w:val="15"/>
                                <w:szCs w:val="20"/>
                                <w:highlight w:val="white"/>
                                <w:lang w:val="en-GB"/>
                              </w:rPr>
                              <w:t>-- Read address B</w:t>
                            </w:r>
                          </w:p>
                          <w:p w14:paraId="6FF265A5" w14:textId="32443AE4"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W_</w:t>
                            </w:r>
                            <w:proofErr w:type="gramStart"/>
                            <w:r w:rsidRPr="005F76B3">
                              <w:rPr>
                                <w:rFonts w:ascii="Courier New" w:hAnsi="Courier New" w:cs="Courier New"/>
                                <w:color w:val="000000"/>
                                <w:sz w:val="15"/>
                                <w:szCs w:val="20"/>
                                <w:highlight w:val="white"/>
                                <w:lang w:val="en-GB"/>
                              </w:rPr>
                              <w:t xml:space="preserve">EN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Register write enable</w:t>
                            </w:r>
                          </w:p>
                          <w:p w14:paraId="41324C8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W_</w:t>
                            </w:r>
                            <w:proofErr w:type="gramStart"/>
                            <w:r w:rsidRPr="005F76B3">
                              <w:rPr>
                                <w:rFonts w:ascii="Courier New" w:hAnsi="Courier New" w:cs="Courier New"/>
                                <w:color w:val="000000"/>
                                <w:sz w:val="15"/>
                                <w:szCs w:val="20"/>
                                <w:highlight w:val="white"/>
                                <w:lang w:val="en-GB"/>
                              </w:rPr>
                              <w:t xml:space="preserve">A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log2</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num_registers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008000"/>
                                <w:sz w:val="15"/>
                                <w:szCs w:val="20"/>
                                <w:highlight w:val="white"/>
                                <w:lang w:val="en-GB"/>
                              </w:rPr>
                              <w:t>-- Write address</w:t>
                            </w:r>
                          </w:p>
                          <w:p w14:paraId="41AD912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
                          <w:p w14:paraId="3AA69063" w14:textId="6B4B83FB"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IMM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 xml:space="preserve"> </w:t>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Itermediate value</w:t>
                            </w:r>
                          </w:p>
                          <w:p w14:paraId="22FDEC2D" w14:textId="58EBC35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M_</w:t>
                            </w:r>
                            <w:proofErr w:type="gramStart"/>
                            <w:r w:rsidRPr="005F76B3">
                              <w:rPr>
                                <w:rFonts w:ascii="Courier New" w:hAnsi="Courier New" w:cs="Courier New"/>
                                <w:color w:val="000000"/>
                                <w:sz w:val="15"/>
                                <w:szCs w:val="20"/>
                                <w:highlight w:val="white"/>
                                <w:lang w:val="en-GB"/>
                              </w:rPr>
                              <w:t xml:space="preserve">A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Memory address</w:t>
                            </w:r>
                          </w:p>
                          <w:p w14:paraId="025A3565" w14:textId="476BE668"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M_</w:t>
                            </w:r>
                            <w:proofErr w:type="gramStart"/>
                            <w:r w:rsidRPr="005F76B3">
                              <w:rPr>
                                <w:rFonts w:ascii="Courier New" w:hAnsi="Courier New" w:cs="Courier New"/>
                                <w:color w:val="000000"/>
                                <w:sz w:val="15"/>
                                <w:szCs w:val="20"/>
                                <w:highlight w:val="white"/>
                                <w:lang w:val="en-GB"/>
                              </w:rPr>
                              <w:t xml:space="preserve">in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Memory input (read)</w:t>
                            </w:r>
                          </w:p>
                          <w:p w14:paraId="59BF1C43" w14:textId="7D066FE6"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PC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15</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Current Program Counter</w:t>
                            </w:r>
                          </w:p>
                          <w:p w14:paraId="13AC1581" w14:textId="4790DE1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S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4</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1</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Selector control</w:t>
                            </w:r>
                          </w:p>
                          <w:p w14:paraId="4BC1B434" w14:textId="7D227FDF"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AL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3</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ALU control</w:t>
                            </w:r>
                          </w:p>
                          <w:p w14:paraId="612B0D86" w14:textId="3A49BB6E"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SH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log2</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 xml:space="preserve">     </w:t>
                            </w:r>
                            <w:r w:rsidRPr="005F76B3">
                              <w:rPr>
                                <w:rFonts w:ascii="Courier New" w:hAnsi="Courier New" w:cs="Courier New"/>
                                <w:color w:val="008000"/>
                                <w:sz w:val="15"/>
                                <w:szCs w:val="20"/>
                                <w:highlight w:val="white"/>
                                <w:lang w:val="en-GB"/>
                              </w:rPr>
                              <w:t>-- Shift amount</w:t>
                            </w:r>
                          </w:p>
                          <w:p w14:paraId="4BB2B75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
                          <w:p w14:paraId="222FEFB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Outputs</w:t>
                            </w:r>
                          </w:p>
                          <w:p w14:paraId="240B8C3B" w14:textId="548124A5"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PC_</w:t>
                            </w:r>
                            <w:proofErr w:type="gramStart"/>
                            <w:r w:rsidRPr="005F76B3">
                              <w:rPr>
                                <w:rFonts w:ascii="Courier New" w:hAnsi="Courier New" w:cs="Courier New"/>
                                <w:color w:val="000000"/>
                                <w:sz w:val="15"/>
                                <w:szCs w:val="20"/>
                                <w:highlight w:val="white"/>
                                <w:lang w:val="en-GB"/>
                              </w:rPr>
                              <w:t xml:space="preserve">plus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out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15</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Next Program Counter</w:t>
                            </w:r>
                          </w:p>
                          <w:p w14:paraId="6A0F83FB" w14:textId="1D107F40"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Flags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out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7</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ALU flags</w:t>
                            </w:r>
                          </w:p>
                          <w:p w14:paraId="70471823" w14:textId="7FBB144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M_</w:t>
                            </w:r>
                            <w:proofErr w:type="gramStart"/>
                            <w:r w:rsidRPr="005F76B3">
                              <w:rPr>
                                <w:rFonts w:ascii="Courier New" w:hAnsi="Courier New" w:cs="Courier New"/>
                                <w:color w:val="000000"/>
                                <w:sz w:val="15"/>
                                <w:szCs w:val="20"/>
                                <w:highlight w:val="white"/>
                                <w:lang w:val="en-GB"/>
                              </w:rPr>
                              <w:t xml:space="preserve">DA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out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 xml:space="preserve">         </w:t>
                            </w:r>
                            <w:r w:rsidRPr="005F76B3">
                              <w:rPr>
                                <w:rFonts w:ascii="Courier New" w:hAnsi="Courier New" w:cs="Courier New"/>
                                <w:color w:val="008000"/>
                                <w:sz w:val="15"/>
                                <w:szCs w:val="20"/>
                                <w:highlight w:val="white"/>
                                <w:lang w:val="en-GB"/>
                              </w:rPr>
                              <w:t>-- Memory address</w:t>
                            </w:r>
                          </w:p>
                          <w:p w14:paraId="7275DC64" w14:textId="22AEC395"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M_</w:t>
                            </w:r>
                            <w:proofErr w:type="gramStart"/>
                            <w:r w:rsidRPr="005F76B3">
                              <w:rPr>
                                <w:rFonts w:ascii="Courier New" w:hAnsi="Courier New" w:cs="Courier New"/>
                                <w:color w:val="000000"/>
                                <w:sz w:val="15"/>
                                <w:szCs w:val="20"/>
                                <w:highlight w:val="white"/>
                                <w:lang w:val="en-GB"/>
                              </w:rPr>
                              <w:t xml:space="preserve">out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out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Memory output (write)</w:t>
                            </w:r>
                          </w:p>
                          <w:p w14:paraId="2E94D4E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1EB85D0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end</w:t>
                            </w:r>
                            <w:proofErr w:type="gramEnd"/>
                            <w:r w:rsidRPr="005F76B3">
                              <w:rPr>
                                <w:rFonts w:ascii="Courier New" w:hAnsi="Courier New" w:cs="Courier New"/>
                                <w:color w:val="000000"/>
                                <w:sz w:val="15"/>
                                <w:szCs w:val="20"/>
                                <w:highlight w:val="white"/>
                                <w:lang w:val="en-GB"/>
                              </w:rPr>
                              <w:t xml:space="preserve"> DataPath_C</w:t>
                            </w:r>
                            <w:r w:rsidRPr="005F76B3">
                              <w:rPr>
                                <w:rFonts w:ascii="Courier New" w:hAnsi="Courier New" w:cs="Courier New"/>
                                <w:b/>
                                <w:bCs/>
                                <w:color w:val="000080"/>
                                <w:sz w:val="15"/>
                                <w:szCs w:val="20"/>
                                <w:highlight w:val="white"/>
                                <w:lang w:val="en-GB"/>
                              </w:rPr>
                              <w:t>;</w:t>
                            </w:r>
                          </w:p>
                          <w:p w14:paraId="21D6082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B045B0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architecture</w:t>
                            </w:r>
                            <w:proofErr w:type="gramEnd"/>
                            <w:r w:rsidRPr="005F76B3">
                              <w:rPr>
                                <w:rFonts w:ascii="Courier New" w:hAnsi="Courier New" w:cs="Courier New"/>
                                <w:color w:val="000000"/>
                                <w:sz w:val="15"/>
                                <w:szCs w:val="20"/>
                                <w:highlight w:val="white"/>
                                <w:lang w:val="en-GB"/>
                              </w:rPr>
                              <w:t xml:space="preserve"> Behavioral </w:t>
                            </w:r>
                            <w:r w:rsidRPr="005F76B3">
                              <w:rPr>
                                <w:rFonts w:ascii="Courier New" w:hAnsi="Courier New" w:cs="Courier New"/>
                                <w:b/>
                                <w:bCs/>
                                <w:color w:val="0000FF"/>
                                <w:sz w:val="15"/>
                                <w:szCs w:val="20"/>
                                <w:highlight w:val="white"/>
                                <w:lang w:val="en-GB"/>
                              </w:rPr>
                              <w:t>of</w:t>
                            </w:r>
                            <w:r w:rsidRPr="005F76B3">
                              <w:rPr>
                                <w:rFonts w:ascii="Courier New" w:hAnsi="Courier New" w:cs="Courier New"/>
                                <w:color w:val="000000"/>
                                <w:sz w:val="15"/>
                                <w:szCs w:val="20"/>
                                <w:highlight w:val="white"/>
                                <w:lang w:val="en-GB"/>
                              </w:rPr>
                              <w:t xml:space="preserve"> DataPath_C </w:t>
                            </w:r>
                            <w:r w:rsidRPr="005F76B3">
                              <w:rPr>
                                <w:rFonts w:ascii="Courier New" w:hAnsi="Courier New" w:cs="Courier New"/>
                                <w:b/>
                                <w:bCs/>
                                <w:color w:val="0000FF"/>
                                <w:sz w:val="15"/>
                                <w:szCs w:val="20"/>
                                <w:highlight w:val="white"/>
                                <w:lang w:val="en-GB"/>
                              </w:rPr>
                              <w:t>is</w:t>
                            </w:r>
                          </w:p>
                          <w:p w14:paraId="6124C34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5A6378C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Data to write to the registers</w:t>
                            </w:r>
                          </w:p>
                          <w:p w14:paraId="351DD7F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reg_in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54F2FED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09283FD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Outputs of the registers</w:t>
                            </w:r>
                          </w:p>
                          <w:p w14:paraId="6826405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A_data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1E7E777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B_data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74BAA6E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37A1405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Output of the register on the A and B buses</w:t>
                            </w:r>
                          </w:p>
                          <w:p w14:paraId="402CFBA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A_reg_out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18BE1CA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B_reg_out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505E830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54D61C4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Outputs of the two Muxes on the input to the ALU</w:t>
                            </w:r>
                          </w:p>
                          <w:p w14:paraId="3508B7F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A_mux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2A86AAE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B_mux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0B57BC9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3FEA775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output of the combined ALU and shifter</w:t>
                            </w:r>
                          </w:p>
                          <w:p w14:paraId="20F1554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ALU_out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6561EE6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ALU_reg_out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7904665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D7384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output of the memory in register</w:t>
                            </w:r>
                          </w:p>
                          <w:p w14:paraId="3395D9E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M_in_reg_out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16D42C1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4AB127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begin</w:t>
                            </w:r>
                            <w:proofErr w:type="gramEnd"/>
                          </w:p>
                          <w:p w14:paraId="11EF4E7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24A22E2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two multiplexers on the input to the ALU</w:t>
                            </w:r>
                          </w:p>
                          <w:p w14:paraId="7CD08E5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A_mux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A_reg_out </w:t>
                            </w:r>
                            <w:r w:rsidRPr="005F76B3">
                              <w:rPr>
                                <w:rFonts w:ascii="Courier New" w:hAnsi="Courier New" w:cs="Courier New"/>
                                <w:b/>
                                <w:bCs/>
                                <w:color w:val="0000FF"/>
                                <w:sz w:val="15"/>
                                <w:szCs w:val="20"/>
                                <w:highlight w:val="white"/>
                                <w:lang w:val="en-GB"/>
                              </w:rPr>
                              <w:t>when</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color w:val="000000"/>
                                <w:sz w:val="15"/>
                                <w:szCs w:val="20"/>
                                <w:highlight w:val="white"/>
                                <w:lang w:val="en-GB"/>
                              </w:rPr>
                              <w:t>S</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FF8000"/>
                                <w:sz w:val="15"/>
                                <w:szCs w:val="20"/>
                                <w:highlight w:val="white"/>
                                <w:lang w:val="en-GB"/>
                              </w:rPr>
                              <w:t>2</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else</w:t>
                            </w:r>
                            <w:r w:rsidRPr="005F76B3">
                              <w:rPr>
                                <w:rFonts w:ascii="Courier New" w:hAnsi="Courier New" w:cs="Courier New"/>
                                <w:color w:val="000000"/>
                                <w:sz w:val="15"/>
                                <w:szCs w:val="20"/>
                                <w:highlight w:val="white"/>
                                <w:lang w:val="en-GB"/>
                              </w:rPr>
                              <w:t xml:space="preserve"> PC</w:t>
                            </w:r>
                            <w:r w:rsidRPr="005F76B3">
                              <w:rPr>
                                <w:rFonts w:ascii="Courier New" w:hAnsi="Courier New" w:cs="Courier New"/>
                                <w:b/>
                                <w:bCs/>
                                <w:color w:val="000080"/>
                                <w:sz w:val="15"/>
                                <w:szCs w:val="20"/>
                                <w:highlight w:val="white"/>
                                <w:lang w:val="en-GB"/>
                              </w:rPr>
                              <w:t>;</w:t>
                            </w:r>
                          </w:p>
                          <w:p w14:paraId="67F17E1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B_mux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B_reg_out </w:t>
                            </w:r>
                            <w:r w:rsidRPr="005F76B3">
                              <w:rPr>
                                <w:rFonts w:ascii="Courier New" w:hAnsi="Courier New" w:cs="Courier New"/>
                                <w:b/>
                                <w:bCs/>
                                <w:color w:val="0000FF"/>
                                <w:sz w:val="15"/>
                                <w:szCs w:val="20"/>
                                <w:highlight w:val="white"/>
                                <w:lang w:val="en-GB"/>
                              </w:rPr>
                              <w:t>when</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color w:val="000000"/>
                                <w:sz w:val="15"/>
                                <w:szCs w:val="20"/>
                                <w:highlight w:val="white"/>
                                <w:lang w:val="en-GB"/>
                              </w:rPr>
                              <w:t>S</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FF8000"/>
                                <w:sz w:val="15"/>
                                <w:szCs w:val="20"/>
                                <w:highlight w:val="white"/>
                                <w:lang w:val="en-GB"/>
                              </w:rPr>
                              <w:t>1</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else</w:t>
                            </w:r>
                            <w:r w:rsidRPr="005F76B3">
                              <w:rPr>
                                <w:rFonts w:ascii="Courier New" w:hAnsi="Courier New" w:cs="Courier New"/>
                                <w:color w:val="000000"/>
                                <w:sz w:val="15"/>
                                <w:szCs w:val="20"/>
                                <w:highlight w:val="white"/>
                                <w:lang w:val="en-GB"/>
                              </w:rPr>
                              <w:t xml:space="preserve"> IMM</w:t>
                            </w:r>
                            <w:r w:rsidRPr="005F76B3">
                              <w:rPr>
                                <w:rFonts w:ascii="Courier New" w:hAnsi="Courier New" w:cs="Courier New"/>
                                <w:b/>
                                <w:bCs/>
                                <w:color w:val="000080"/>
                                <w:sz w:val="15"/>
                                <w:szCs w:val="20"/>
                                <w:highlight w:val="white"/>
                                <w:lang w:val="en-GB"/>
                              </w:rPr>
                              <w:t>;</w:t>
                            </w:r>
                          </w:p>
                          <w:p w14:paraId="367F142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434967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address multiplexer for the memory</w:t>
                            </w:r>
                          </w:p>
                          <w:p w14:paraId="307D814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M_DA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M_A </w:t>
                            </w:r>
                            <w:r w:rsidRPr="005F76B3">
                              <w:rPr>
                                <w:rFonts w:ascii="Courier New" w:hAnsi="Courier New" w:cs="Courier New"/>
                                <w:b/>
                                <w:bCs/>
                                <w:color w:val="0000FF"/>
                                <w:sz w:val="15"/>
                                <w:szCs w:val="20"/>
                                <w:highlight w:val="white"/>
                                <w:lang w:val="en-GB"/>
                              </w:rPr>
                              <w:t>when</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color w:val="000000"/>
                                <w:sz w:val="15"/>
                                <w:szCs w:val="20"/>
                                <w:highlight w:val="white"/>
                                <w:lang w:val="en-GB"/>
                              </w:rPr>
                              <w:t>s</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FF8000"/>
                                <w:sz w:val="15"/>
                                <w:szCs w:val="20"/>
                                <w:highlight w:val="white"/>
                                <w:lang w:val="en-GB"/>
                              </w:rPr>
                              <w:t>3</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else</w:t>
                            </w:r>
                            <w:r w:rsidRPr="005F76B3">
                              <w:rPr>
                                <w:rFonts w:ascii="Courier New" w:hAnsi="Courier New" w:cs="Courier New"/>
                                <w:color w:val="000000"/>
                                <w:sz w:val="15"/>
                                <w:szCs w:val="20"/>
                                <w:highlight w:val="white"/>
                                <w:lang w:val="en-GB"/>
                              </w:rPr>
                              <w:t xml:space="preserve"> ALU_reg_out</w:t>
                            </w:r>
                            <w:r w:rsidRPr="005F76B3">
                              <w:rPr>
                                <w:rFonts w:ascii="Courier New" w:hAnsi="Courier New" w:cs="Courier New"/>
                                <w:b/>
                                <w:bCs/>
                                <w:color w:val="000080"/>
                                <w:sz w:val="15"/>
                                <w:szCs w:val="20"/>
                                <w:highlight w:val="white"/>
                                <w:lang w:val="en-GB"/>
                              </w:rPr>
                              <w:t>;</w:t>
                            </w:r>
                          </w:p>
                          <w:p w14:paraId="59D5CBD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79FA271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M_out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B_reg_out</w:t>
                            </w:r>
                            <w:r w:rsidRPr="005F76B3">
                              <w:rPr>
                                <w:rFonts w:ascii="Courier New" w:hAnsi="Courier New" w:cs="Courier New"/>
                                <w:b/>
                                <w:bCs/>
                                <w:color w:val="000080"/>
                                <w:sz w:val="15"/>
                                <w:szCs w:val="20"/>
                                <w:highlight w:val="white"/>
                                <w:lang w:val="en-GB"/>
                              </w:rPr>
                              <w:t>;</w:t>
                            </w:r>
                          </w:p>
                          <w:p w14:paraId="0CBB50D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PC_plus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ALU_reg_out</w:t>
                            </w:r>
                            <w:r w:rsidRPr="005F76B3">
                              <w:rPr>
                                <w:rFonts w:ascii="Courier New" w:hAnsi="Courier New" w:cs="Courier New"/>
                                <w:b/>
                                <w:bCs/>
                                <w:color w:val="000080"/>
                                <w:sz w:val="15"/>
                                <w:szCs w:val="20"/>
                                <w:highlight w:val="white"/>
                                <w:lang w:val="en-GB"/>
                              </w:rPr>
                              <w:t>;</w:t>
                            </w:r>
                          </w:p>
                          <w:p w14:paraId="0919F326" w14:textId="4845DC69" w:rsidR="0087131A"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3B257F96" w14:textId="77777777" w:rsidR="00C05124" w:rsidRPr="005F76B3" w:rsidRDefault="00C05124"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391A98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write multiplexer</w:t>
                            </w:r>
                          </w:p>
                          <w:p w14:paraId="4620BC9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reg_in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ALU_reg_out </w:t>
                            </w:r>
                            <w:r w:rsidRPr="005F76B3">
                              <w:rPr>
                                <w:rFonts w:ascii="Courier New" w:hAnsi="Courier New" w:cs="Courier New"/>
                                <w:b/>
                                <w:bCs/>
                                <w:color w:val="0000FF"/>
                                <w:sz w:val="15"/>
                                <w:szCs w:val="20"/>
                                <w:highlight w:val="white"/>
                                <w:lang w:val="en-GB"/>
                              </w:rPr>
                              <w:t>when</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color w:val="000000"/>
                                <w:sz w:val="15"/>
                                <w:szCs w:val="20"/>
                                <w:highlight w:val="white"/>
                                <w:lang w:val="en-GB"/>
                              </w:rPr>
                              <w:t>s</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FF8000"/>
                                <w:sz w:val="15"/>
                                <w:szCs w:val="20"/>
                                <w:highlight w:val="white"/>
                                <w:lang w:val="en-GB"/>
                              </w:rPr>
                              <w:t>4</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else</w:t>
                            </w:r>
                            <w:r w:rsidRPr="005F76B3">
                              <w:rPr>
                                <w:rFonts w:ascii="Courier New" w:hAnsi="Courier New" w:cs="Courier New"/>
                                <w:color w:val="000000"/>
                                <w:sz w:val="15"/>
                                <w:szCs w:val="20"/>
                                <w:highlight w:val="white"/>
                                <w:lang w:val="en-GB"/>
                              </w:rPr>
                              <w:t xml:space="preserve"> M_in_reg_out</w:t>
                            </w:r>
                            <w:r w:rsidRPr="005F76B3">
                              <w:rPr>
                                <w:rFonts w:ascii="Courier New" w:hAnsi="Courier New" w:cs="Courier New"/>
                                <w:b/>
                                <w:bCs/>
                                <w:color w:val="000080"/>
                                <w:sz w:val="15"/>
                                <w:szCs w:val="20"/>
                                <w:highlight w:val="white"/>
                                <w:lang w:val="en-GB"/>
                              </w:rPr>
                              <w:t>;</w:t>
                            </w:r>
                          </w:p>
                          <w:p w14:paraId="70F0AB7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BEE418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A bus</w:t>
                            </w:r>
                          </w:p>
                          <w:p w14:paraId="5E53CCE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4FE887F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26B5FF7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2F15D95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74407E8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6943E92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A_data</w:t>
                            </w:r>
                            <w:r w:rsidRPr="005F76B3">
                              <w:rPr>
                                <w:rFonts w:ascii="Courier New" w:hAnsi="Courier New" w:cs="Courier New"/>
                                <w:b/>
                                <w:bCs/>
                                <w:color w:val="000080"/>
                                <w:sz w:val="15"/>
                                <w:szCs w:val="20"/>
                                <w:highlight w:val="white"/>
                                <w:lang w:val="en-GB"/>
                              </w:rPr>
                              <w:t>,</w:t>
                            </w:r>
                          </w:p>
                          <w:p w14:paraId="6D542F7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A_reg_out</w:t>
                            </w:r>
                          </w:p>
                          <w:p w14:paraId="51ACFDA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748CF15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5E12D35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B bus</w:t>
                            </w:r>
                          </w:p>
                          <w:p w14:paraId="1341C66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B_reg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5D665B6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3ACD586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72C56D6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1B02667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4622255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B_data</w:t>
                            </w:r>
                            <w:r w:rsidRPr="005F76B3">
                              <w:rPr>
                                <w:rFonts w:ascii="Courier New" w:hAnsi="Courier New" w:cs="Courier New"/>
                                <w:b/>
                                <w:bCs/>
                                <w:color w:val="000080"/>
                                <w:sz w:val="15"/>
                                <w:szCs w:val="20"/>
                                <w:highlight w:val="white"/>
                                <w:lang w:val="en-GB"/>
                              </w:rPr>
                              <w:t>,</w:t>
                            </w:r>
                          </w:p>
                          <w:p w14:paraId="2700793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B_reg_out</w:t>
                            </w:r>
                          </w:p>
                          <w:p w14:paraId="583611C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2D56173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5AC4FA0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out put of the ALU</w:t>
                            </w:r>
                          </w:p>
                          <w:p w14:paraId="51B9046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ALU_reg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41EBF60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144982D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632D635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5F482C3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6ED5E5C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ALU_out</w:t>
                            </w:r>
                            <w:r w:rsidRPr="005F76B3">
                              <w:rPr>
                                <w:rFonts w:ascii="Courier New" w:hAnsi="Courier New" w:cs="Courier New"/>
                                <w:b/>
                                <w:bCs/>
                                <w:color w:val="000080"/>
                                <w:sz w:val="15"/>
                                <w:szCs w:val="20"/>
                                <w:highlight w:val="white"/>
                                <w:lang w:val="en-GB"/>
                              </w:rPr>
                              <w:t>,</w:t>
                            </w:r>
                          </w:p>
                          <w:p w14:paraId="1EDC869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ALU_reg_out</w:t>
                            </w:r>
                          </w:p>
                          <w:p w14:paraId="0D24286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3F2E86D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76F8431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memory read bus</w:t>
                            </w:r>
                          </w:p>
                          <w:p w14:paraId="2D31D64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M_in_reg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6BF5C88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4F1B4E2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6592A12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453D7E0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6319C8F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M_in</w:t>
                            </w:r>
                            <w:r w:rsidRPr="005F76B3">
                              <w:rPr>
                                <w:rFonts w:ascii="Courier New" w:hAnsi="Courier New" w:cs="Courier New"/>
                                <w:b/>
                                <w:bCs/>
                                <w:color w:val="000080"/>
                                <w:sz w:val="15"/>
                                <w:szCs w:val="20"/>
                                <w:highlight w:val="white"/>
                                <w:lang w:val="en-GB"/>
                              </w:rPr>
                              <w:t>,</w:t>
                            </w:r>
                          </w:p>
                          <w:p w14:paraId="6F3F521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M_in_reg_out</w:t>
                            </w:r>
                          </w:p>
                          <w:p w14:paraId="6B3D3C8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27490BB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528C1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ALU and shifter from Lab 1</w:t>
                            </w:r>
                          </w:p>
                          <w:p w14:paraId="51D56C2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ALU</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ALU_param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 </w:t>
                            </w:r>
                            <w:r w:rsidRPr="005F76B3">
                              <w:rPr>
                                <w:rFonts w:ascii="Courier New" w:hAnsi="Courier New" w:cs="Courier New"/>
                                <w:b/>
                                <w:bCs/>
                                <w:color w:val="000080"/>
                                <w:sz w:val="15"/>
                                <w:szCs w:val="20"/>
                                <w:highlight w:val="white"/>
                                <w:lang w:val="en-GB"/>
                              </w:rPr>
                              <w:t>)</w:t>
                            </w:r>
                          </w:p>
                          <w:p w14:paraId="03A3028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1FA530F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A_mux</w:t>
                            </w:r>
                            <w:r w:rsidRPr="005F76B3">
                              <w:rPr>
                                <w:rFonts w:ascii="Courier New" w:hAnsi="Courier New" w:cs="Courier New"/>
                                <w:b/>
                                <w:bCs/>
                                <w:color w:val="000080"/>
                                <w:sz w:val="15"/>
                                <w:szCs w:val="20"/>
                                <w:highlight w:val="white"/>
                                <w:lang w:val="en-GB"/>
                              </w:rPr>
                              <w:t>,</w:t>
                            </w:r>
                          </w:p>
                          <w:p w14:paraId="1F543C7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B_mux</w:t>
                            </w:r>
                            <w:r w:rsidRPr="005F76B3">
                              <w:rPr>
                                <w:rFonts w:ascii="Courier New" w:hAnsi="Courier New" w:cs="Courier New"/>
                                <w:b/>
                                <w:bCs/>
                                <w:color w:val="000080"/>
                                <w:sz w:val="15"/>
                                <w:szCs w:val="20"/>
                                <w:highlight w:val="white"/>
                                <w:lang w:val="en-GB"/>
                              </w:rPr>
                              <w:t>,</w:t>
                            </w:r>
                          </w:p>
                          <w:p w14:paraId="7DA1493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X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SH</w:t>
                            </w:r>
                            <w:r w:rsidRPr="005F76B3">
                              <w:rPr>
                                <w:rFonts w:ascii="Courier New" w:hAnsi="Courier New" w:cs="Courier New"/>
                                <w:b/>
                                <w:bCs/>
                                <w:color w:val="000080"/>
                                <w:sz w:val="15"/>
                                <w:szCs w:val="20"/>
                                <w:highlight w:val="white"/>
                                <w:lang w:val="en-GB"/>
                              </w:rPr>
                              <w:t>,</w:t>
                            </w:r>
                          </w:p>
                          <w:p w14:paraId="2F81EF7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ctrl</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w:t>
                            </w:r>
                            <w:r w:rsidRPr="005F76B3">
                              <w:rPr>
                                <w:rFonts w:ascii="Courier New" w:hAnsi="Courier New" w:cs="Courier New"/>
                                <w:b/>
                                <w:bCs/>
                                <w:color w:val="000080"/>
                                <w:sz w:val="15"/>
                                <w:szCs w:val="20"/>
                                <w:highlight w:val="white"/>
                                <w:lang w:val="en-GB"/>
                              </w:rPr>
                              <w:t>,</w:t>
                            </w:r>
                          </w:p>
                          <w:p w14:paraId="26CB614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O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ALU_out</w:t>
                            </w:r>
                            <w:r w:rsidRPr="005F76B3">
                              <w:rPr>
                                <w:rFonts w:ascii="Courier New" w:hAnsi="Courier New" w:cs="Courier New"/>
                                <w:b/>
                                <w:bCs/>
                                <w:color w:val="000080"/>
                                <w:sz w:val="15"/>
                                <w:szCs w:val="20"/>
                                <w:highlight w:val="white"/>
                                <w:lang w:val="en-GB"/>
                              </w:rPr>
                              <w:t>,</w:t>
                            </w:r>
                          </w:p>
                          <w:p w14:paraId="636070A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flags</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flags</w:t>
                            </w:r>
                          </w:p>
                          <w:p w14:paraId="05CDD06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43C0687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47756D4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bank</w:t>
                            </w:r>
                          </w:p>
                          <w:p w14:paraId="7EEE563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Registers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regbank </w:t>
                            </w:r>
                          </w:p>
                          <w:p w14:paraId="186F88B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09DD195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RSELA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R_A</w:t>
                            </w:r>
                            <w:r w:rsidRPr="005F76B3">
                              <w:rPr>
                                <w:rFonts w:ascii="Courier New" w:hAnsi="Courier New" w:cs="Courier New"/>
                                <w:b/>
                                <w:bCs/>
                                <w:color w:val="000080"/>
                                <w:sz w:val="15"/>
                                <w:szCs w:val="20"/>
                                <w:highlight w:val="white"/>
                                <w:lang w:val="en-GB"/>
                              </w:rPr>
                              <w:t>,</w:t>
                            </w:r>
                          </w:p>
                          <w:p w14:paraId="022118C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RSELB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R_B</w:t>
                            </w:r>
                            <w:r w:rsidRPr="005F76B3">
                              <w:rPr>
                                <w:rFonts w:ascii="Courier New" w:hAnsi="Courier New" w:cs="Courier New"/>
                                <w:b/>
                                <w:bCs/>
                                <w:color w:val="000080"/>
                                <w:sz w:val="15"/>
                                <w:szCs w:val="20"/>
                                <w:highlight w:val="white"/>
                                <w:lang w:val="en-GB"/>
                              </w:rPr>
                              <w:t>,</w:t>
                            </w:r>
                          </w:p>
                          <w:p w14:paraId="4AC0A12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WSEL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W_A</w:t>
                            </w:r>
                            <w:r w:rsidRPr="005F76B3">
                              <w:rPr>
                                <w:rFonts w:ascii="Courier New" w:hAnsi="Courier New" w:cs="Courier New"/>
                                <w:b/>
                                <w:bCs/>
                                <w:color w:val="000080"/>
                                <w:sz w:val="15"/>
                                <w:szCs w:val="20"/>
                                <w:highlight w:val="white"/>
                                <w:lang w:val="en-GB"/>
                              </w:rPr>
                              <w:t>,</w:t>
                            </w:r>
                          </w:p>
                          <w:p w14:paraId="5AF214C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reg_in</w:t>
                            </w:r>
                            <w:r w:rsidRPr="005F76B3">
                              <w:rPr>
                                <w:rFonts w:ascii="Courier New" w:hAnsi="Courier New" w:cs="Courier New"/>
                                <w:b/>
                                <w:bCs/>
                                <w:color w:val="000080"/>
                                <w:sz w:val="15"/>
                                <w:szCs w:val="20"/>
                                <w:highlight w:val="white"/>
                                <w:lang w:val="en-GB"/>
                              </w:rPr>
                              <w:t>,</w:t>
                            </w:r>
                          </w:p>
                          <w:p w14:paraId="14130F9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WEN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W_EN</w:t>
                            </w:r>
                            <w:r w:rsidRPr="005F76B3">
                              <w:rPr>
                                <w:rFonts w:ascii="Courier New" w:hAnsi="Courier New" w:cs="Courier New"/>
                                <w:b/>
                                <w:bCs/>
                                <w:color w:val="000080"/>
                                <w:sz w:val="15"/>
                                <w:szCs w:val="20"/>
                                <w:highlight w:val="white"/>
                                <w:lang w:val="en-GB"/>
                              </w:rPr>
                              <w:t>,</w:t>
                            </w:r>
                          </w:p>
                          <w:p w14:paraId="3A493D9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26CD874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A_data</w:t>
                            </w:r>
                            <w:r w:rsidRPr="005F76B3">
                              <w:rPr>
                                <w:rFonts w:ascii="Courier New" w:hAnsi="Courier New" w:cs="Courier New"/>
                                <w:b/>
                                <w:bCs/>
                                <w:color w:val="000080"/>
                                <w:sz w:val="15"/>
                                <w:szCs w:val="20"/>
                                <w:highlight w:val="white"/>
                                <w:lang w:val="en-GB"/>
                              </w:rPr>
                              <w:t>,</w:t>
                            </w:r>
                          </w:p>
                          <w:p w14:paraId="35CA8C9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B_data</w:t>
                            </w:r>
                            <w:r w:rsidRPr="005F76B3">
                              <w:rPr>
                                <w:rFonts w:ascii="Courier New" w:hAnsi="Courier New" w:cs="Courier New"/>
                                <w:b/>
                                <w:bCs/>
                                <w:color w:val="000080"/>
                                <w:sz w:val="15"/>
                                <w:szCs w:val="20"/>
                                <w:highlight w:val="white"/>
                                <w:lang w:val="en-GB"/>
                              </w:rPr>
                              <w:t>,</w:t>
                            </w:r>
                          </w:p>
                          <w:p w14:paraId="367FB39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w:t>
                            </w:r>
                          </w:p>
                          <w:p w14:paraId="5C18F5E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449D8CA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B29F3A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end</w:t>
                            </w:r>
                            <w:proofErr w:type="gramEnd"/>
                            <w:r w:rsidRPr="005F76B3">
                              <w:rPr>
                                <w:rFonts w:ascii="Courier New" w:hAnsi="Courier New" w:cs="Courier New"/>
                                <w:color w:val="000000"/>
                                <w:sz w:val="15"/>
                                <w:szCs w:val="20"/>
                                <w:highlight w:val="white"/>
                                <w:lang w:val="en-GB"/>
                              </w:rPr>
                              <w:t xml:space="preserve"> Behavioral</w:t>
                            </w:r>
                            <w:r w:rsidRPr="005F76B3">
                              <w:rPr>
                                <w:rFonts w:ascii="Courier New" w:hAnsi="Courier New" w:cs="Courier New"/>
                                <w:b/>
                                <w:bCs/>
                                <w:color w:val="000080"/>
                                <w:sz w:val="15"/>
                                <w:szCs w:val="20"/>
                                <w:highlight w:val="white"/>
                                <w:lang w:val="en-GB"/>
                              </w:rPr>
                              <w:t>;</w:t>
                            </w:r>
                          </w:p>
                          <w:p w14:paraId="437539B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6A551C1" w14:textId="0FA72A7B" w:rsidR="0087131A" w:rsidRPr="005F76B3" w:rsidRDefault="0087131A" w:rsidP="00576392">
                            <w:pPr>
                              <w:shd w:val="clear" w:color="auto" w:fill="FFFFFF"/>
                              <w:spacing w:before="0" w:after="0" w:line="240" w:lineRule="auto"/>
                              <w:rPr>
                                <w:rFonts w:ascii="Courier New" w:eastAsia="Times New Roman" w:hAnsi="Courier New" w:cs="Courier New"/>
                                <w:color w:val="000000"/>
                                <w:sz w:val="2"/>
                                <w:szCs w:val="20"/>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D7B3" id="_x0000_s1037" type="#_x0000_t202" style="position:absolute;margin-left:-27.75pt;margin-top:30.45pt;width:593.95pt;height:628.5pt;z-index:-25159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" strokecolor="black [3213]" strokeweight=".25pt">
                <v:textbox>
                  <w:txbxContent>
                    <w:p w14:paraId="7CFD825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library</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IEEE</w:t>
                      </w:r>
                      <w:r w:rsidRPr="005F76B3">
                        <w:rPr>
                          <w:rFonts w:ascii="Courier New" w:hAnsi="Courier New" w:cs="Courier New"/>
                          <w:b/>
                          <w:bCs/>
                          <w:color w:val="000080"/>
                          <w:sz w:val="15"/>
                          <w:szCs w:val="20"/>
                          <w:highlight w:val="white"/>
                          <w:lang w:val="en-GB"/>
                        </w:rPr>
                        <w:t>;</w:t>
                      </w:r>
                    </w:p>
                    <w:p w14:paraId="247EFF3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use</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IEEE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800000"/>
                          <w:sz w:val="15"/>
                          <w:szCs w:val="20"/>
                          <w:highlight w:val="white"/>
                          <w:lang w:val="en-GB"/>
                        </w:rPr>
                        <w:t>STD_LOGIC_1164</w:t>
                      </w:r>
                      <w:r w:rsidRPr="005F76B3">
                        <w:rPr>
                          <w:rFonts w:ascii="Courier New" w:hAnsi="Courier New" w:cs="Courier New"/>
                          <w:b/>
                          <w:bCs/>
                          <w:color w:val="000080"/>
                          <w:sz w:val="15"/>
                          <w:szCs w:val="20"/>
                          <w:highlight w:val="white"/>
                          <w:lang w:val="en-GB"/>
                        </w:rPr>
                        <w:t>.</w:t>
                      </w:r>
                      <w:r w:rsidRPr="005F76B3">
                        <w:rPr>
                          <w:rFonts w:ascii="Courier New" w:hAnsi="Courier New" w:cs="Courier New"/>
                          <w:b/>
                          <w:bCs/>
                          <w:color w:val="0000FF"/>
                          <w:sz w:val="15"/>
                          <w:szCs w:val="20"/>
                          <w:highlight w:val="white"/>
                          <w:lang w:val="en-GB"/>
                        </w:rPr>
                        <w:t>ALL</w:t>
                      </w:r>
                      <w:r w:rsidRPr="005F76B3">
                        <w:rPr>
                          <w:rFonts w:ascii="Courier New" w:hAnsi="Courier New" w:cs="Courier New"/>
                          <w:b/>
                          <w:bCs/>
                          <w:color w:val="000080"/>
                          <w:sz w:val="15"/>
                          <w:szCs w:val="20"/>
                          <w:highlight w:val="white"/>
                          <w:lang w:val="en-GB"/>
                        </w:rPr>
                        <w:t>;</w:t>
                      </w:r>
                    </w:p>
                    <w:p w14:paraId="37114A6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use</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IEEE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800000"/>
                          <w:sz w:val="15"/>
                          <w:szCs w:val="20"/>
                          <w:highlight w:val="white"/>
                          <w:lang w:val="en-GB"/>
                        </w:rPr>
                        <w:t>NUMERIC_STD</w:t>
                      </w:r>
                      <w:r w:rsidRPr="005F76B3">
                        <w:rPr>
                          <w:rFonts w:ascii="Courier New" w:hAnsi="Courier New" w:cs="Courier New"/>
                          <w:b/>
                          <w:bCs/>
                          <w:color w:val="000080"/>
                          <w:sz w:val="15"/>
                          <w:szCs w:val="20"/>
                          <w:highlight w:val="white"/>
                          <w:lang w:val="en-GB"/>
                        </w:rPr>
                        <w:t>.</w:t>
                      </w:r>
                      <w:r w:rsidRPr="005F76B3">
                        <w:rPr>
                          <w:rFonts w:ascii="Courier New" w:hAnsi="Courier New" w:cs="Courier New"/>
                          <w:b/>
                          <w:bCs/>
                          <w:color w:val="0000FF"/>
                          <w:sz w:val="15"/>
                          <w:szCs w:val="20"/>
                          <w:highlight w:val="white"/>
                          <w:lang w:val="en-GB"/>
                        </w:rPr>
                        <w:t>ALL</w:t>
                      </w:r>
                      <w:r w:rsidRPr="005F76B3">
                        <w:rPr>
                          <w:rFonts w:ascii="Courier New" w:hAnsi="Courier New" w:cs="Courier New"/>
                          <w:b/>
                          <w:bCs/>
                          <w:color w:val="000080"/>
                          <w:sz w:val="15"/>
                          <w:szCs w:val="20"/>
                          <w:highlight w:val="white"/>
                          <w:lang w:val="en-GB"/>
                        </w:rPr>
                        <w:t>;</w:t>
                      </w:r>
                    </w:p>
                    <w:p w14:paraId="2D611DF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use</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DigEng</w:t>
                      </w:r>
                      <w:r w:rsidRPr="005F76B3">
                        <w:rPr>
                          <w:rFonts w:ascii="Courier New" w:hAnsi="Courier New" w:cs="Courier New"/>
                          <w:b/>
                          <w:bCs/>
                          <w:color w:val="000080"/>
                          <w:sz w:val="15"/>
                          <w:szCs w:val="20"/>
                          <w:highlight w:val="white"/>
                          <w:lang w:val="en-GB"/>
                        </w:rPr>
                        <w:t>.</w:t>
                      </w:r>
                      <w:r w:rsidRPr="005F76B3">
                        <w:rPr>
                          <w:rFonts w:ascii="Courier New" w:hAnsi="Courier New" w:cs="Courier New"/>
                          <w:b/>
                          <w:bCs/>
                          <w:color w:val="0000FF"/>
                          <w:sz w:val="15"/>
                          <w:szCs w:val="20"/>
                          <w:highlight w:val="white"/>
                          <w:lang w:val="en-GB"/>
                        </w:rPr>
                        <w:t>ALL</w:t>
                      </w:r>
                      <w:r w:rsidRPr="005F76B3">
                        <w:rPr>
                          <w:rFonts w:ascii="Courier New" w:hAnsi="Courier New" w:cs="Courier New"/>
                          <w:b/>
                          <w:bCs/>
                          <w:color w:val="000080"/>
                          <w:sz w:val="15"/>
                          <w:szCs w:val="20"/>
                          <w:highlight w:val="white"/>
                          <w:lang w:val="en-GB"/>
                        </w:rPr>
                        <w:t>;</w:t>
                      </w:r>
                    </w:p>
                    <w:p w14:paraId="01C6D1C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36A018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entity</w:t>
                      </w:r>
                      <w:proofErr w:type="gramEnd"/>
                      <w:r w:rsidRPr="005F76B3">
                        <w:rPr>
                          <w:rFonts w:ascii="Courier New" w:hAnsi="Courier New" w:cs="Courier New"/>
                          <w:color w:val="000000"/>
                          <w:sz w:val="15"/>
                          <w:szCs w:val="20"/>
                          <w:highlight w:val="white"/>
                          <w:lang w:val="en-GB"/>
                        </w:rPr>
                        <w:t xml:space="preserve"> DataPath_C </w:t>
                      </w:r>
                      <w:r w:rsidRPr="005F76B3">
                        <w:rPr>
                          <w:rFonts w:ascii="Courier New" w:hAnsi="Courier New" w:cs="Courier New"/>
                          <w:b/>
                          <w:bCs/>
                          <w:color w:val="0000FF"/>
                          <w:sz w:val="15"/>
                          <w:szCs w:val="20"/>
                          <w:highlight w:val="white"/>
                          <w:lang w:val="en-GB"/>
                        </w:rPr>
                        <w:t>is</w:t>
                      </w:r>
                    </w:p>
                    <w:p w14:paraId="54CA64A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GENERIC</w:t>
                      </w:r>
                      <w:r w:rsidRPr="005F76B3">
                        <w:rPr>
                          <w:rFonts w:ascii="Courier New" w:hAnsi="Courier New" w:cs="Courier New"/>
                          <w:b/>
                          <w:bCs/>
                          <w:color w:val="000080"/>
                          <w:sz w:val="15"/>
                          <w:szCs w:val="20"/>
                          <w:highlight w:val="white"/>
                          <w:lang w:val="en-GB"/>
                        </w:rPr>
                        <w:t>(</w:t>
                      </w:r>
                      <w:proofErr w:type="gramEnd"/>
                    </w:p>
                    <w:p w14:paraId="738430C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data_</w:t>
                      </w:r>
                      <w:proofErr w:type="gramStart"/>
                      <w:r w:rsidRPr="005F76B3">
                        <w:rPr>
                          <w:rFonts w:ascii="Courier New" w:hAnsi="Courier New" w:cs="Courier New"/>
                          <w:color w:val="000000"/>
                          <w:sz w:val="15"/>
                          <w:szCs w:val="20"/>
                          <w:highlight w:val="white"/>
                          <w:lang w:val="en-GB"/>
                        </w:rPr>
                        <w:t xml:space="preserve">size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natural</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16</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p>
                    <w:p w14:paraId="314F775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num_</w:t>
                      </w:r>
                      <w:proofErr w:type="gramStart"/>
                      <w:r w:rsidRPr="005F76B3">
                        <w:rPr>
                          <w:rFonts w:ascii="Courier New" w:hAnsi="Courier New" w:cs="Courier New"/>
                          <w:color w:val="000000"/>
                          <w:sz w:val="15"/>
                          <w:szCs w:val="20"/>
                          <w:highlight w:val="white"/>
                          <w:lang w:val="en-GB"/>
                        </w:rPr>
                        <w:t xml:space="preserve">registers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natural</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32</w:t>
                      </w:r>
                    </w:p>
                    <w:p w14:paraId="50A3126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1B06280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p>
                    <w:p w14:paraId="56396A6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clk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w:t>
                      </w:r>
                      <w:r w:rsidRPr="005F76B3">
                        <w:rPr>
                          <w:rFonts w:ascii="Courier New" w:hAnsi="Courier New" w:cs="Courier New"/>
                          <w:b/>
                          <w:bCs/>
                          <w:color w:val="000080"/>
                          <w:sz w:val="15"/>
                          <w:szCs w:val="20"/>
                          <w:highlight w:val="white"/>
                          <w:lang w:val="en-GB"/>
                        </w:rPr>
                        <w:t>;</w:t>
                      </w:r>
                    </w:p>
                    <w:p w14:paraId="73B2F80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rst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w:t>
                      </w:r>
                      <w:r w:rsidRPr="005F76B3">
                        <w:rPr>
                          <w:rFonts w:ascii="Courier New" w:hAnsi="Courier New" w:cs="Courier New"/>
                          <w:b/>
                          <w:bCs/>
                          <w:color w:val="000080"/>
                          <w:sz w:val="15"/>
                          <w:szCs w:val="20"/>
                          <w:highlight w:val="white"/>
                          <w:lang w:val="en-GB"/>
                        </w:rPr>
                        <w:t>;</w:t>
                      </w:r>
                    </w:p>
                    <w:p w14:paraId="33E2413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en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w:t>
                      </w:r>
                      <w:r w:rsidRPr="005F76B3">
                        <w:rPr>
                          <w:rFonts w:ascii="Courier New" w:hAnsi="Courier New" w:cs="Courier New"/>
                          <w:b/>
                          <w:bCs/>
                          <w:color w:val="000080"/>
                          <w:sz w:val="15"/>
                          <w:szCs w:val="20"/>
                          <w:highlight w:val="white"/>
                          <w:lang w:val="en-GB"/>
                        </w:rPr>
                        <w:t>;</w:t>
                      </w:r>
                    </w:p>
                    <w:p w14:paraId="09ECD3F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
                    <w:p w14:paraId="5D8D782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Inputs</w:t>
                      </w:r>
                    </w:p>
                    <w:p w14:paraId="1747A24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R_</w:t>
                      </w:r>
                      <w:proofErr w:type="gramStart"/>
                      <w:r w:rsidRPr="005F76B3">
                        <w:rPr>
                          <w:rFonts w:ascii="Courier New" w:hAnsi="Courier New" w:cs="Courier New"/>
                          <w:color w:val="000000"/>
                          <w:sz w:val="15"/>
                          <w:szCs w:val="20"/>
                          <w:highlight w:val="white"/>
                          <w:lang w:val="en-GB"/>
                        </w:rPr>
                        <w:t xml:space="preserve">A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log2</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num_registers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008000"/>
                          <w:sz w:val="15"/>
                          <w:szCs w:val="20"/>
                          <w:highlight w:val="white"/>
                          <w:lang w:val="en-GB"/>
                        </w:rPr>
                        <w:t xml:space="preserve">-- Read address A </w:t>
                      </w:r>
                    </w:p>
                    <w:p w14:paraId="3229280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R_</w:t>
                      </w:r>
                      <w:proofErr w:type="gramStart"/>
                      <w:r w:rsidRPr="005F76B3">
                        <w:rPr>
                          <w:rFonts w:ascii="Courier New" w:hAnsi="Courier New" w:cs="Courier New"/>
                          <w:color w:val="000000"/>
                          <w:sz w:val="15"/>
                          <w:szCs w:val="20"/>
                          <w:highlight w:val="white"/>
                          <w:lang w:val="en-GB"/>
                        </w:rPr>
                        <w:t xml:space="preserve">B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log2</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num_registers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008000"/>
                          <w:sz w:val="15"/>
                          <w:szCs w:val="20"/>
                          <w:highlight w:val="white"/>
                          <w:lang w:val="en-GB"/>
                        </w:rPr>
                        <w:t>-- Read address B</w:t>
                      </w:r>
                    </w:p>
                    <w:p w14:paraId="6FF265A5" w14:textId="32443AE4"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W_</w:t>
                      </w:r>
                      <w:proofErr w:type="gramStart"/>
                      <w:r w:rsidRPr="005F76B3">
                        <w:rPr>
                          <w:rFonts w:ascii="Courier New" w:hAnsi="Courier New" w:cs="Courier New"/>
                          <w:color w:val="000000"/>
                          <w:sz w:val="15"/>
                          <w:szCs w:val="20"/>
                          <w:highlight w:val="white"/>
                          <w:lang w:val="en-GB"/>
                        </w:rPr>
                        <w:t xml:space="preserve">EN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Register write enable</w:t>
                      </w:r>
                    </w:p>
                    <w:p w14:paraId="41324C8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W_</w:t>
                      </w:r>
                      <w:proofErr w:type="gramStart"/>
                      <w:r w:rsidRPr="005F76B3">
                        <w:rPr>
                          <w:rFonts w:ascii="Courier New" w:hAnsi="Courier New" w:cs="Courier New"/>
                          <w:color w:val="000000"/>
                          <w:sz w:val="15"/>
                          <w:szCs w:val="20"/>
                          <w:highlight w:val="white"/>
                          <w:lang w:val="en-GB"/>
                        </w:rPr>
                        <w:t xml:space="preserve">A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log2</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num_registers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008000"/>
                          <w:sz w:val="15"/>
                          <w:szCs w:val="20"/>
                          <w:highlight w:val="white"/>
                          <w:lang w:val="en-GB"/>
                        </w:rPr>
                        <w:t>-- Write address</w:t>
                      </w:r>
                    </w:p>
                    <w:p w14:paraId="41AD912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
                    <w:p w14:paraId="3AA69063" w14:textId="6B4B83FB"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IMM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 xml:space="preserve"> </w:t>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Itermediate value</w:t>
                      </w:r>
                    </w:p>
                    <w:p w14:paraId="22FDEC2D" w14:textId="58EBC35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M_</w:t>
                      </w:r>
                      <w:proofErr w:type="gramStart"/>
                      <w:r w:rsidRPr="005F76B3">
                        <w:rPr>
                          <w:rFonts w:ascii="Courier New" w:hAnsi="Courier New" w:cs="Courier New"/>
                          <w:color w:val="000000"/>
                          <w:sz w:val="15"/>
                          <w:szCs w:val="20"/>
                          <w:highlight w:val="white"/>
                          <w:lang w:val="en-GB"/>
                        </w:rPr>
                        <w:t xml:space="preserve">A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Memory address</w:t>
                      </w:r>
                    </w:p>
                    <w:p w14:paraId="025A3565" w14:textId="476BE668"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M_</w:t>
                      </w:r>
                      <w:proofErr w:type="gramStart"/>
                      <w:r w:rsidRPr="005F76B3">
                        <w:rPr>
                          <w:rFonts w:ascii="Courier New" w:hAnsi="Courier New" w:cs="Courier New"/>
                          <w:color w:val="000000"/>
                          <w:sz w:val="15"/>
                          <w:szCs w:val="20"/>
                          <w:highlight w:val="white"/>
                          <w:lang w:val="en-GB"/>
                        </w:rPr>
                        <w:t xml:space="preserve">in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Memory input (read)</w:t>
                      </w:r>
                    </w:p>
                    <w:p w14:paraId="59BF1C43" w14:textId="7D066FE6"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PC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15</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Current Program Counter</w:t>
                      </w:r>
                    </w:p>
                    <w:p w14:paraId="13AC1581" w14:textId="4790DE1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S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4</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1</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Selector control</w:t>
                      </w:r>
                    </w:p>
                    <w:p w14:paraId="4BC1B434" w14:textId="7D227FDF"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AL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3</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ALU control</w:t>
                      </w:r>
                    </w:p>
                    <w:p w14:paraId="612B0D86" w14:textId="3A49BB6E"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SH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in</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log2</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 xml:space="preserve">     </w:t>
                      </w:r>
                      <w:r w:rsidRPr="005F76B3">
                        <w:rPr>
                          <w:rFonts w:ascii="Courier New" w:hAnsi="Courier New" w:cs="Courier New"/>
                          <w:color w:val="008000"/>
                          <w:sz w:val="15"/>
                          <w:szCs w:val="20"/>
                          <w:highlight w:val="white"/>
                          <w:lang w:val="en-GB"/>
                        </w:rPr>
                        <w:t>-- Shift amount</w:t>
                      </w:r>
                    </w:p>
                    <w:p w14:paraId="4BB2B75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
                    <w:p w14:paraId="222FEFB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Outputs</w:t>
                      </w:r>
                    </w:p>
                    <w:p w14:paraId="240B8C3B" w14:textId="548124A5"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PC_</w:t>
                      </w:r>
                      <w:proofErr w:type="gramStart"/>
                      <w:r w:rsidRPr="005F76B3">
                        <w:rPr>
                          <w:rFonts w:ascii="Courier New" w:hAnsi="Courier New" w:cs="Courier New"/>
                          <w:color w:val="000000"/>
                          <w:sz w:val="15"/>
                          <w:szCs w:val="20"/>
                          <w:highlight w:val="white"/>
                          <w:lang w:val="en-GB"/>
                        </w:rPr>
                        <w:t xml:space="preserve">plus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out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15</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Next Program Counter</w:t>
                      </w:r>
                    </w:p>
                    <w:p w14:paraId="6A0F83FB" w14:textId="1D107F40"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 xml:space="preserve">Flags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out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7</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ALU flags</w:t>
                      </w:r>
                    </w:p>
                    <w:p w14:paraId="70471823" w14:textId="7FBB144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M_</w:t>
                      </w:r>
                      <w:proofErr w:type="gramStart"/>
                      <w:r w:rsidRPr="005F76B3">
                        <w:rPr>
                          <w:rFonts w:ascii="Courier New" w:hAnsi="Courier New" w:cs="Courier New"/>
                          <w:color w:val="000000"/>
                          <w:sz w:val="15"/>
                          <w:szCs w:val="20"/>
                          <w:highlight w:val="white"/>
                          <w:lang w:val="en-GB"/>
                        </w:rPr>
                        <w:t xml:space="preserve">DA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out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 xml:space="preserve">         </w:t>
                      </w:r>
                      <w:r w:rsidRPr="005F76B3">
                        <w:rPr>
                          <w:rFonts w:ascii="Courier New" w:hAnsi="Courier New" w:cs="Courier New"/>
                          <w:color w:val="008000"/>
                          <w:sz w:val="15"/>
                          <w:szCs w:val="20"/>
                          <w:highlight w:val="white"/>
                          <w:lang w:val="en-GB"/>
                        </w:rPr>
                        <w:t>-- Memory address</w:t>
                      </w:r>
                    </w:p>
                    <w:p w14:paraId="7275DC64" w14:textId="22AEC395"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M_</w:t>
                      </w:r>
                      <w:proofErr w:type="gramStart"/>
                      <w:r w:rsidRPr="005F76B3">
                        <w:rPr>
                          <w:rFonts w:ascii="Courier New" w:hAnsi="Courier New" w:cs="Courier New"/>
                          <w:color w:val="000000"/>
                          <w:sz w:val="15"/>
                          <w:szCs w:val="20"/>
                          <w:highlight w:val="white"/>
                          <w:lang w:val="en-GB"/>
                        </w:rPr>
                        <w:t xml:space="preserve">out </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out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r w:rsidR="00C05124">
                        <w:rPr>
                          <w:rFonts w:ascii="Courier New" w:hAnsi="Courier New" w:cs="Courier New"/>
                          <w:color w:val="000000"/>
                          <w:sz w:val="15"/>
                          <w:szCs w:val="20"/>
                          <w:highlight w:val="white"/>
                          <w:lang w:val="en-GB"/>
                        </w:rPr>
                        <w:tab/>
                        <w:t xml:space="preserve">     </w:t>
                      </w:r>
                      <w:r w:rsidRPr="005F76B3">
                        <w:rPr>
                          <w:rFonts w:ascii="Courier New" w:hAnsi="Courier New" w:cs="Courier New"/>
                          <w:color w:val="008000"/>
                          <w:sz w:val="15"/>
                          <w:szCs w:val="20"/>
                          <w:highlight w:val="white"/>
                          <w:lang w:val="en-GB"/>
                        </w:rPr>
                        <w:t>-- Memory output (write)</w:t>
                      </w:r>
                    </w:p>
                    <w:p w14:paraId="2E94D4E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1EB85D0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end</w:t>
                      </w:r>
                      <w:proofErr w:type="gramEnd"/>
                      <w:r w:rsidRPr="005F76B3">
                        <w:rPr>
                          <w:rFonts w:ascii="Courier New" w:hAnsi="Courier New" w:cs="Courier New"/>
                          <w:color w:val="000000"/>
                          <w:sz w:val="15"/>
                          <w:szCs w:val="20"/>
                          <w:highlight w:val="white"/>
                          <w:lang w:val="en-GB"/>
                        </w:rPr>
                        <w:t xml:space="preserve"> DataPath_C</w:t>
                      </w:r>
                      <w:r w:rsidRPr="005F76B3">
                        <w:rPr>
                          <w:rFonts w:ascii="Courier New" w:hAnsi="Courier New" w:cs="Courier New"/>
                          <w:b/>
                          <w:bCs/>
                          <w:color w:val="000080"/>
                          <w:sz w:val="15"/>
                          <w:szCs w:val="20"/>
                          <w:highlight w:val="white"/>
                          <w:lang w:val="en-GB"/>
                        </w:rPr>
                        <w:t>;</w:t>
                      </w:r>
                    </w:p>
                    <w:p w14:paraId="21D6082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B045B0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architecture</w:t>
                      </w:r>
                      <w:proofErr w:type="gramEnd"/>
                      <w:r w:rsidRPr="005F76B3">
                        <w:rPr>
                          <w:rFonts w:ascii="Courier New" w:hAnsi="Courier New" w:cs="Courier New"/>
                          <w:color w:val="000000"/>
                          <w:sz w:val="15"/>
                          <w:szCs w:val="20"/>
                          <w:highlight w:val="white"/>
                          <w:lang w:val="en-GB"/>
                        </w:rPr>
                        <w:t xml:space="preserve"> Behavioral </w:t>
                      </w:r>
                      <w:r w:rsidRPr="005F76B3">
                        <w:rPr>
                          <w:rFonts w:ascii="Courier New" w:hAnsi="Courier New" w:cs="Courier New"/>
                          <w:b/>
                          <w:bCs/>
                          <w:color w:val="0000FF"/>
                          <w:sz w:val="15"/>
                          <w:szCs w:val="20"/>
                          <w:highlight w:val="white"/>
                          <w:lang w:val="en-GB"/>
                        </w:rPr>
                        <w:t>of</w:t>
                      </w:r>
                      <w:r w:rsidRPr="005F76B3">
                        <w:rPr>
                          <w:rFonts w:ascii="Courier New" w:hAnsi="Courier New" w:cs="Courier New"/>
                          <w:color w:val="000000"/>
                          <w:sz w:val="15"/>
                          <w:szCs w:val="20"/>
                          <w:highlight w:val="white"/>
                          <w:lang w:val="en-GB"/>
                        </w:rPr>
                        <w:t xml:space="preserve"> DataPath_C </w:t>
                      </w:r>
                      <w:r w:rsidRPr="005F76B3">
                        <w:rPr>
                          <w:rFonts w:ascii="Courier New" w:hAnsi="Courier New" w:cs="Courier New"/>
                          <w:b/>
                          <w:bCs/>
                          <w:color w:val="0000FF"/>
                          <w:sz w:val="15"/>
                          <w:szCs w:val="20"/>
                          <w:highlight w:val="white"/>
                          <w:lang w:val="en-GB"/>
                        </w:rPr>
                        <w:t>is</w:t>
                      </w:r>
                    </w:p>
                    <w:p w14:paraId="6124C34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5A6378C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Data to write to the registers</w:t>
                      </w:r>
                    </w:p>
                    <w:p w14:paraId="351DD7F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reg_in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54F2FED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09283FD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Outputs of the registers</w:t>
                      </w:r>
                    </w:p>
                    <w:p w14:paraId="6826405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A_data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1E7E777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B_data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74BAA6E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37A1405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Output of the register on the A and B buses</w:t>
                      </w:r>
                    </w:p>
                    <w:p w14:paraId="402CFBA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A_reg_out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18BE1CA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B_reg_out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505E830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54D61C4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Outputs of the two Muxes on the input to the ALU</w:t>
                      </w:r>
                    </w:p>
                    <w:p w14:paraId="3508B7F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A_mux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2A86AAE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B_mux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0B57BC9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3FEA775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output of the combined ALU and shifter</w:t>
                      </w:r>
                    </w:p>
                    <w:p w14:paraId="20F1554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ALU_out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6561EE6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ALU_reg_out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7904665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D7384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output of the memory in register</w:t>
                      </w:r>
                    </w:p>
                    <w:p w14:paraId="3395D9E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b/>
                          <w:bCs/>
                          <w:color w:val="0000FF"/>
                          <w:sz w:val="15"/>
                          <w:szCs w:val="20"/>
                          <w:highlight w:val="white"/>
                          <w:lang w:val="en-GB"/>
                        </w:rPr>
                        <w:t>signal</w:t>
                      </w:r>
                      <w:proofErr w:type="gramEnd"/>
                      <w:r w:rsidRPr="005F76B3">
                        <w:rPr>
                          <w:rFonts w:ascii="Courier New" w:hAnsi="Courier New" w:cs="Courier New"/>
                          <w:color w:val="000000"/>
                          <w:sz w:val="15"/>
                          <w:szCs w:val="20"/>
                          <w:highlight w:val="white"/>
                          <w:lang w:val="en-GB"/>
                        </w:rPr>
                        <w:t xml:space="preserve"> M_in_reg_out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FF"/>
                          <w:sz w:val="15"/>
                          <w:szCs w:val="20"/>
                          <w:highlight w:val="white"/>
                          <w:lang w:val="en-GB"/>
                        </w:rPr>
                        <w:t>STD_LOGIC_VECTOR</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data_size</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downto</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b/>
                          <w:bCs/>
                          <w:color w:val="000080"/>
                          <w:sz w:val="15"/>
                          <w:szCs w:val="20"/>
                          <w:highlight w:val="white"/>
                          <w:lang w:val="en-GB"/>
                        </w:rPr>
                        <w:t>);</w:t>
                      </w:r>
                    </w:p>
                    <w:p w14:paraId="16D42C1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4AB127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begin</w:t>
                      </w:r>
                      <w:proofErr w:type="gramEnd"/>
                    </w:p>
                    <w:p w14:paraId="11EF4E7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24A22E2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two multiplexers on the input to the ALU</w:t>
                      </w:r>
                    </w:p>
                    <w:p w14:paraId="7CD08E5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A_mux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A_reg_out </w:t>
                      </w:r>
                      <w:r w:rsidRPr="005F76B3">
                        <w:rPr>
                          <w:rFonts w:ascii="Courier New" w:hAnsi="Courier New" w:cs="Courier New"/>
                          <w:b/>
                          <w:bCs/>
                          <w:color w:val="0000FF"/>
                          <w:sz w:val="15"/>
                          <w:szCs w:val="20"/>
                          <w:highlight w:val="white"/>
                          <w:lang w:val="en-GB"/>
                        </w:rPr>
                        <w:t>when</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color w:val="000000"/>
                          <w:sz w:val="15"/>
                          <w:szCs w:val="20"/>
                          <w:highlight w:val="white"/>
                          <w:lang w:val="en-GB"/>
                        </w:rPr>
                        <w:t>S</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FF8000"/>
                          <w:sz w:val="15"/>
                          <w:szCs w:val="20"/>
                          <w:highlight w:val="white"/>
                          <w:lang w:val="en-GB"/>
                        </w:rPr>
                        <w:t>2</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else</w:t>
                      </w:r>
                      <w:r w:rsidRPr="005F76B3">
                        <w:rPr>
                          <w:rFonts w:ascii="Courier New" w:hAnsi="Courier New" w:cs="Courier New"/>
                          <w:color w:val="000000"/>
                          <w:sz w:val="15"/>
                          <w:szCs w:val="20"/>
                          <w:highlight w:val="white"/>
                          <w:lang w:val="en-GB"/>
                        </w:rPr>
                        <w:t xml:space="preserve"> PC</w:t>
                      </w:r>
                      <w:r w:rsidRPr="005F76B3">
                        <w:rPr>
                          <w:rFonts w:ascii="Courier New" w:hAnsi="Courier New" w:cs="Courier New"/>
                          <w:b/>
                          <w:bCs/>
                          <w:color w:val="000080"/>
                          <w:sz w:val="15"/>
                          <w:szCs w:val="20"/>
                          <w:highlight w:val="white"/>
                          <w:lang w:val="en-GB"/>
                        </w:rPr>
                        <w:t>;</w:t>
                      </w:r>
                    </w:p>
                    <w:p w14:paraId="67F17E1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B_mux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B_reg_out </w:t>
                      </w:r>
                      <w:r w:rsidRPr="005F76B3">
                        <w:rPr>
                          <w:rFonts w:ascii="Courier New" w:hAnsi="Courier New" w:cs="Courier New"/>
                          <w:b/>
                          <w:bCs/>
                          <w:color w:val="0000FF"/>
                          <w:sz w:val="15"/>
                          <w:szCs w:val="20"/>
                          <w:highlight w:val="white"/>
                          <w:lang w:val="en-GB"/>
                        </w:rPr>
                        <w:t>when</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color w:val="000000"/>
                          <w:sz w:val="15"/>
                          <w:szCs w:val="20"/>
                          <w:highlight w:val="white"/>
                          <w:lang w:val="en-GB"/>
                        </w:rPr>
                        <w:t>S</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FF8000"/>
                          <w:sz w:val="15"/>
                          <w:szCs w:val="20"/>
                          <w:highlight w:val="white"/>
                          <w:lang w:val="en-GB"/>
                        </w:rPr>
                        <w:t>1</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else</w:t>
                      </w:r>
                      <w:r w:rsidRPr="005F76B3">
                        <w:rPr>
                          <w:rFonts w:ascii="Courier New" w:hAnsi="Courier New" w:cs="Courier New"/>
                          <w:color w:val="000000"/>
                          <w:sz w:val="15"/>
                          <w:szCs w:val="20"/>
                          <w:highlight w:val="white"/>
                          <w:lang w:val="en-GB"/>
                        </w:rPr>
                        <w:t xml:space="preserve"> IMM</w:t>
                      </w:r>
                      <w:r w:rsidRPr="005F76B3">
                        <w:rPr>
                          <w:rFonts w:ascii="Courier New" w:hAnsi="Courier New" w:cs="Courier New"/>
                          <w:b/>
                          <w:bCs/>
                          <w:color w:val="000080"/>
                          <w:sz w:val="15"/>
                          <w:szCs w:val="20"/>
                          <w:highlight w:val="white"/>
                          <w:lang w:val="en-GB"/>
                        </w:rPr>
                        <w:t>;</w:t>
                      </w:r>
                    </w:p>
                    <w:p w14:paraId="367F142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434967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address multiplexer for the memory</w:t>
                      </w:r>
                    </w:p>
                    <w:p w14:paraId="307D814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M_DA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M_A </w:t>
                      </w:r>
                      <w:r w:rsidRPr="005F76B3">
                        <w:rPr>
                          <w:rFonts w:ascii="Courier New" w:hAnsi="Courier New" w:cs="Courier New"/>
                          <w:b/>
                          <w:bCs/>
                          <w:color w:val="0000FF"/>
                          <w:sz w:val="15"/>
                          <w:szCs w:val="20"/>
                          <w:highlight w:val="white"/>
                          <w:lang w:val="en-GB"/>
                        </w:rPr>
                        <w:t>when</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color w:val="000000"/>
                          <w:sz w:val="15"/>
                          <w:szCs w:val="20"/>
                          <w:highlight w:val="white"/>
                          <w:lang w:val="en-GB"/>
                        </w:rPr>
                        <w:t>s</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FF8000"/>
                          <w:sz w:val="15"/>
                          <w:szCs w:val="20"/>
                          <w:highlight w:val="white"/>
                          <w:lang w:val="en-GB"/>
                        </w:rPr>
                        <w:t>3</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1</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else</w:t>
                      </w:r>
                      <w:r w:rsidRPr="005F76B3">
                        <w:rPr>
                          <w:rFonts w:ascii="Courier New" w:hAnsi="Courier New" w:cs="Courier New"/>
                          <w:color w:val="000000"/>
                          <w:sz w:val="15"/>
                          <w:szCs w:val="20"/>
                          <w:highlight w:val="white"/>
                          <w:lang w:val="en-GB"/>
                        </w:rPr>
                        <w:t xml:space="preserve"> ALU_reg_out</w:t>
                      </w:r>
                      <w:r w:rsidRPr="005F76B3">
                        <w:rPr>
                          <w:rFonts w:ascii="Courier New" w:hAnsi="Courier New" w:cs="Courier New"/>
                          <w:b/>
                          <w:bCs/>
                          <w:color w:val="000080"/>
                          <w:sz w:val="15"/>
                          <w:szCs w:val="20"/>
                          <w:highlight w:val="white"/>
                          <w:lang w:val="en-GB"/>
                        </w:rPr>
                        <w:t>;</w:t>
                      </w:r>
                    </w:p>
                    <w:p w14:paraId="59D5CBD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79FA271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M_out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B_reg_out</w:t>
                      </w:r>
                      <w:r w:rsidRPr="005F76B3">
                        <w:rPr>
                          <w:rFonts w:ascii="Courier New" w:hAnsi="Courier New" w:cs="Courier New"/>
                          <w:b/>
                          <w:bCs/>
                          <w:color w:val="000080"/>
                          <w:sz w:val="15"/>
                          <w:szCs w:val="20"/>
                          <w:highlight w:val="white"/>
                          <w:lang w:val="en-GB"/>
                        </w:rPr>
                        <w:t>;</w:t>
                      </w:r>
                    </w:p>
                    <w:p w14:paraId="0CBB50D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PC_plus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ALU_reg_out</w:t>
                      </w:r>
                      <w:r w:rsidRPr="005F76B3">
                        <w:rPr>
                          <w:rFonts w:ascii="Courier New" w:hAnsi="Courier New" w:cs="Courier New"/>
                          <w:b/>
                          <w:bCs/>
                          <w:color w:val="000080"/>
                          <w:sz w:val="15"/>
                          <w:szCs w:val="20"/>
                          <w:highlight w:val="white"/>
                          <w:lang w:val="en-GB"/>
                        </w:rPr>
                        <w:t>;</w:t>
                      </w:r>
                    </w:p>
                    <w:p w14:paraId="0919F326" w14:textId="4845DC69" w:rsidR="0087131A"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3B257F96" w14:textId="77777777" w:rsidR="00C05124" w:rsidRPr="005F76B3" w:rsidRDefault="00C05124"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391A98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write multiplexer</w:t>
                      </w:r>
                    </w:p>
                    <w:p w14:paraId="4620BC9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reg_in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ALU_reg_out </w:t>
                      </w:r>
                      <w:r w:rsidRPr="005F76B3">
                        <w:rPr>
                          <w:rFonts w:ascii="Courier New" w:hAnsi="Courier New" w:cs="Courier New"/>
                          <w:b/>
                          <w:bCs/>
                          <w:color w:val="0000FF"/>
                          <w:sz w:val="15"/>
                          <w:szCs w:val="20"/>
                          <w:highlight w:val="white"/>
                          <w:lang w:val="en-GB"/>
                        </w:rPr>
                        <w:t>when</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color w:val="000000"/>
                          <w:sz w:val="15"/>
                          <w:szCs w:val="20"/>
                          <w:highlight w:val="white"/>
                          <w:lang w:val="en-GB"/>
                        </w:rPr>
                        <w:t>s</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FF8000"/>
                          <w:sz w:val="15"/>
                          <w:szCs w:val="20"/>
                          <w:highlight w:val="white"/>
                          <w:lang w:val="en-GB"/>
                        </w:rPr>
                        <w:t>4</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else</w:t>
                      </w:r>
                      <w:r w:rsidRPr="005F76B3">
                        <w:rPr>
                          <w:rFonts w:ascii="Courier New" w:hAnsi="Courier New" w:cs="Courier New"/>
                          <w:color w:val="000000"/>
                          <w:sz w:val="15"/>
                          <w:szCs w:val="20"/>
                          <w:highlight w:val="white"/>
                          <w:lang w:val="en-GB"/>
                        </w:rPr>
                        <w:t xml:space="preserve"> M_in_reg_out</w:t>
                      </w:r>
                      <w:r w:rsidRPr="005F76B3">
                        <w:rPr>
                          <w:rFonts w:ascii="Courier New" w:hAnsi="Courier New" w:cs="Courier New"/>
                          <w:b/>
                          <w:bCs/>
                          <w:color w:val="000080"/>
                          <w:sz w:val="15"/>
                          <w:szCs w:val="20"/>
                          <w:highlight w:val="white"/>
                          <w:lang w:val="en-GB"/>
                        </w:rPr>
                        <w:t>;</w:t>
                      </w:r>
                    </w:p>
                    <w:p w14:paraId="70F0AB7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BEE418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A bus</w:t>
                      </w:r>
                    </w:p>
                    <w:p w14:paraId="5E53CCE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4FE887F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26B5FF7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2F15D95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74407E8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6943E92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A_data</w:t>
                      </w:r>
                      <w:r w:rsidRPr="005F76B3">
                        <w:rPr>
                          <w:rFonts w:ascii="Courier New" w:hAnsi="Courier New" w:cs="Courier New"/>
                          <w:b/>
                          <w:bCs/>
                          <w:color w:val="000080"/>
                          <w:sz w:val="15"/>
                          <w:szCs w:val="20"/>
                          <w:highlight w:val="white"/>
                          <w:lang w:val="en-GB"/>
                        </w:rPr>
                        <w:t>,</w:t>
                      </w:r>
                    </w:p>
                    <w:p w14:paraId="6D542F7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A_reg_out</w:t>
                      </w:r>
                    </w:p>
                    <w:p w14:paraId="51ACFDA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748CF15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5E12D35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B bus</w:t>
                      </w:r>
                    </w:p>
                    <w:p w14:paraId="1341C66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B_reg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5D665B6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3ACD586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72C56D6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1B02667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4622255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B_data</w:t>
                      </w:r>
                      <w:r w:rsidRPr="005F76B3">
                        <w:rPr>
                          <w:rFonts w:ascii="Courier New" w:hAnsi="Courier New" w:cs="Courier New"/>
                          <w:b/>
                          <w:bCs/>
                          <w:color w:val="000080"/>
                          <w:sz w:val="15"/>
                          <w:szCs w:val="20"/>
                          <w:highlight w:val="white"/>
                          <w:lang w:val="en-GB"/>
                        </w:rPr>
                        <w:t>,</w:t>
                      </w:r>
                    </w:p>
                    <w:p w14:paraId="2700793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B_reg_out</w:t>
                      </w:r>
                    </w:p>
                    <w:p w14:paraId="583611C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2D56173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5AC4FA0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out put of the ALU</w:t>
                      </w:r>
                    </w:p>
                    <w:p w14:paraId="51B9046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ALU_reg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41EBF60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144982D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632D635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5F482C3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6ED5E5C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ALU_out</w:t>
                      </w:r>
                      <w:r w:rsidRPr="005F76B3">
                        <w:rPr>
                          <w:rFonts w:ascii="Courier New" w:hAnsi="Courier New" w:cs="Courier New"/>
                          <w:b/>
                          <w:bCs/>
                          <w:color w:val="000080"/>
                          <w:sz w:val="15"/>
                          <w:szCs w:val="20"/>
                          <w:highlight w:val="white"/>
                          <w:lang w:val="en-GB"/>
                        </w:rPr>
                        <w:t>,</w:t>
                      </w:r>
                    </w:p>
                    <w:p w14:paraId="1EDC869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ALU_reg_out</w:t>
                      </w:r>
                    </w:p>
                    <w:p w14:paraId="0D24286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3F2E86D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76F8431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memory read bus</w:t>
                      </w:r>
                    </w:p>
                    <w:p w14:paraId="2D31D64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M_in_reg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6BF5C88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4F1B4E2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6592A12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453D7E0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6319C8F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M_in</w:t>
                      </w:r>
                      <w:r w:rsidRPr="005F76B3">
                        <w:rPr>
                          <w:rFonts w:ascii="Courier New" w:hAnsi="Courier New" w:cs="Courier New"/>
                          <w:b/>
                          <w:bCs/>
                          <w:color w:val="000080"/>
                          <w:sz w:val="15"/>
                          <w:szCs w:val="20"/>
                          <w:highlight w:val="white"/>
                          <w:lang w:val="en-GB"/>
                        </w:rPr>
                        <w:t>,</w:t>
                      </w:r>
                    </w:p>
                    <w:p w14:paraId="6F3F521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M_in_reg_out</w:t>
                      </w:r>
                    </w:p>
                    <w:p w14:paraId="6B3D3C8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27490BB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528C1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ALU and shifter from Lab 1</w:t>
                      </w:r>
                    </w:p>
                    <w:p w14:paraId="51D56C2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ALU</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ALU_param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 </w:t>
                      </w:r>
                      <w:r w:rsidRPr="005F76B3">
                        <w:rPr>
                          <w:rFonts w:ascii="Courier New" w:hAnsi="Courier New" w:cs="Courier New"/>
                          <w:b/>
                          <w:bCs/>
                          <w:color w:val="000080"/>
                          <w:sz w:val="15"/>
                          <w:szCs w:val="20"/>
                          <w:highlight w:val="white"/>
                          <w:lang w:val="en-GB"/>
                        </w:rPr>
                        <w:t>)</w:t>
                      </w:r>
                    </w:p>
                    <w:p w14:paraId="03A3028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1FA530F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A_mux</w:t>
                      </w:r>
                      <w:r w:rsidRPr="005F76B3">
                        <w:rPr>
                          <w:rFonts w:ascii="Courier New" w:hAnsi="Courier New" w:cs="Courier New"/>
                          <w:b/>
                          <w:bCs/>
                          <w:color w:val="000080"/>
                          <w:sz w:val="15"/>
                          <w:szCs w:val="20"/>
                          <w:highlight w:val="white"/>
                          <w:lang w:val="en-GB"/>
                        </w:rPr>
                        <w:t>,</w:t>
                      </w:r>
                    </w:p>
                    <w:p w14:paraId="1F543C7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B_mux</w:t>
                      </w:r>
                      <w:r w:rsidRPr="005F76B3">
                        <w:rPr>
                          <w:rFonts w:ascii="Courier New" w:hAnsi="Courier New" w:cs="Courier New"/>
                          <w:b/>
                          <w:bCs/>
                          <w:color w:val="000080"/>
                          <w:sz w:val="15"/>
                          <w:szCs w:val="20"/>
                          <w:highlight w:val="white"/>
                          <w:lang w:val="en-GB"/>
                        </w:rPr>
                        <w:t>,</w:t>
                      </w:r>
                    </w:p>
                    <w:p w14:paraId="7DA1493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X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SH</w:t>
                      </w:r>
                      <w:r w:rsidRPr="005F76B3">
                        <w:rPr>
                          <w:rFonts w:ascii="Courier New" w:hAnsi="Courier New" w:cs="Courier New"/>
                          <w:b/>
                          <w:bCs/>
                          <w:color w:val="000080"/>
                          <w:sz w:val="15"/>
                          <w:szCs w:val="20"/>
                          <w:highlight w:val="white"/>
                          <w:lang w:val="en-GB"/>
                        </w:rPr>
                        <w:t>,</w:t>
                      </w:r>
                    </w:p>
                    <w:p w14:paraId="2F81EF7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ctrl</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w:t>
                      </w:r>
                      <w:r w:rsidRPr="005F76B3">
                        <w:rPr>
                          <w:rFonts w:ascii="Courier New" w:hAnsi="Courier New" w:cs="Courier New"/>
                          <w:b/>
                          <w:bCs/>
                          <w:color w:val="000080"/>
                          <w:sz w:val="15"/>
                          <w:szCs w:val="20"/>
                          <w:highlight w:val="white"/>
                          <w:lang w:val="en-GB"/>
                        </w:rPr>
                        <w:t>,</w:t>
                      </w:r>
                    </w:p>
                    <w:p w14:paraId="26CB614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O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ALU_out</w:t>
                      </w:r>
                      <w:r w:rsidRPr="005F76B3">
                        <w:rPr>
                          <w:rFonts w:ascii="Courier New" w:hAnsi="Courier New" w:cs="Courier New"/>
                          <w:b/>
                          <w:bCs/>
                          <w:color w:val="000080"/>
                          <w:sz w:val="15"/>
                          <w:szCs w:val="20"/>
                          <w:highlight w:val="white"/>
                          <w:lang w:val="en-GB"/>
                        </w:rPr>
                        <w:t>,</w:t>
                      </w:r>
                    </w:p>
                    <w:p w14:paraId="636070A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flags</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flags</w:t>
                      </w:r>
                    </w:p>
                    <w:p w14:paraId="05CDD06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43C0687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47756D4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bank</w:t>
                      </w:r>
                    </w:p>
                    <w:p w14:paraId="7EEE563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Registers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regbank </w:t>
                      </w:r>
                    </w:p>
                    <w:p w14:paraId="186F88B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09DD195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RSELA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R_A</w:t>
                      </w:r>
                      <w:r w:rsidRPr="005F76B3">
                        <w:rPr>
                          <w:rFonts w:ascii="Courier New" w:hAnsi="Courier New" w:cs="Courier New"/>
                          <w:b/>
                          <w:bCs/>
                          <w:color w:val="000080"/>
                          <w:sz w:val="15"/>
                          <w:szCs w:val="20"/>
                          <w:highlight w:val="white"/>
                          <w:lang w:val="en-GB"/>
                        </w:rPr>
                        <w:t>,</w:t>
                      </w:r>
                    </w:p>
                    <w:p w14:paraId="022118C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RSELB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R_B</w:t>
                      </w:r>
                      <w:r w:rsidRPr="005F76B3">
                        <w:rPr>
                          <w:rFonts w:ascii="Courier New" w:hAnsi="Courier New" w:cs="Courier New"/>
                          <w:b/>
                          <w:bCs/>
                          <w:color w:val="000080"/>
                          <w:sz w:val="15"/>
                          <w:szCs w:val="20"/>
                          <w:highlight w:val="white"/>
                          <w:lang w:val="en-GB"/>
                        </w:rPr>
                        <w:t>,</w:t>
                      </w:r>
                    </w:p>
                    <w:p w14:paraId="4AC0A12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WSEL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W_A</w:t>
                      </w:r>
                      <w:r w:rsidRPr="005F76B3">
                        <w:rPr>
                          <w:rFonts w:ascii="Courier New" w:hAnsi="Courier New" w:cs="Courier New"/>
                          <w:b/>
                          <w:bCs/>
                          <w:color w:val="000080"/>
                          <w:sz w:val="15"/>
                          <w:szCs w:val="20"/>
                          <w:highlight w:val="white"/>
                          <w:lang w:val="en-GB"/>
                        </w:rPr>
                        <w:t>,</w:t>
                      </w:r>
                    </w:p>
                    <w:p w14:paraId="5AF214C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reg_in</w:t>
                      </w:r>
                      <w:r w:rsidRPr="005F76B3">
                        <w:rPr>
                          <w:rFonts w:ascii="Courier New" w:hAnsi="Courier New" w:cs="Courier New"/>
                          <w:b/>
                          <w:bCs/>
                          <w:color w:val="000080"/>
                          <w:sz w:val="15"/>
                          <w:szCs w:val="20"/>
                          <w:highlight w:val="white"/>
                          <w:lang w:val="en-GB"/>
                        </w:rPr>
                        <w:t>,</w:t>
                      </w:r>
                    </w:p>
                    <w:p w14:paraId="14130F9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WEN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W_EN</w:t>
                      </w:r>
                      <w:r w:rsidRPr="005F76B3">
                        <w:rPr>
                          <w:rFonts w:ascii="Courier New" w:hAnsi="Courier New" w:cs="Courier New"/>
                          <w:b/>
                          <w:bCs/>
                          <w:color w:val="000080"/>
                          <w:sz w:val="15"/>
                          <w:szCs w:val="20"/>
                          <w:highlight w:val="white"/>
                          <w:lang w:val="en-GB"/>
                        </w:rPr>
                        <w:t>,</w:t>
                      </w:r>
                    </w:p>
                    <w:p w14:paraId="3A493D9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26CD874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A_data</w:t>
                      </w:r>
                      <w:r w:rsidRPr="005F76B3">
                        <w:rPr>
                          <w:rFonts w:ascii="Courier New" w:hAnsi="Courier New" w:cs="Courier New"/>
                          <w:b/>
                          <w:bCs/>
                          <w:color w:val="000080"/>
                          <w:sz w:val="15"/>
                          <w:szCs w:val="20"/>
                          <w:highlight w:val="white"/>
                          <w:lang w:val="en-GB"/>
                        </w:rPr>
                        <w:t>,</w:t>
                      </w:r>
                    </w:p>
                    <w:p w14:paraId="35CA8C9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B_data</w:t>
                      </w:r>
                      <w:r w:rsidRPr="005F76B3">
                        <w:rPr>
                          <w:rFonts w:ascii="Courier New" w:hAnsi="Courier New" w:cs="Courier New"/>
                          <w:b/>
                          <w:bCs/>
                          <w:color w:val="000080"/>
                          <w:sz w:val="15"/>
                          <w:szCs w:val="20"/>
                          <w:highlight w:val="white"/>
                          <w:lang w:val="en-GB"/>
                        </w:rPr>
                        <w:t>,</w:t>
                      </w:r>
                    </w:p>
                    <w:p w14:paraId="367FB39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w:t>
                      </w:r>
                    </w:p>
                    <w:p w14:paraId="5C18F5E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449D8CA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B29F3A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end</w:t>
                      </w:r>
                      <w:proofErr w:type="gramEnd"/>
                      <w:r w:rsidRPr="005F76B3">
                        <w:rPr>
                          <w:rFonts w:ascii="Courier New" w:hAnsi="Courier New" w:cs="Courier New"/>
                          <w:color w:val="000000"/>
                          <w:sz w:val="15"/>
                          <w:szCs w:val="20"/>
                          <w:highlight w:val="white"/>
                          <w:lang w:val="en-GB"/>
                        </w:rPr>
                        <w:t xml:space="preserve"> Behavioral</w:t>
                      </w:r>
                      <w:r w:rsidRPr="005F76B3">
                        <w:rPr>
                          <w:rFonts w:ascii="Courier New" w:hAnsi="Courier New" w:cs="Courier New"/>
                          <w:b/>
                          <w:bCs/>
                          <w:color w:val="000080"/>
                          <w:sz w:val="15"/>
                          <w:szCs w:val="20"/>
                          <w:highlight w:val="white"/>
                          <w:lang w:val="en-GB"/>
                        </w:rPr>
                        <w:t>;</w:t>
                      </w:r>
                    </w:p>
                    <w:p w14:paraId="437539B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6A551C1" w14:textId="0FA72A7B" w:rsidR="0087131A" w:rsidRPr="005F76B3" w:rsidRDefault="0087131A" w:rsidP="00576392">
                      <w:pPr>
                        <w:shd w:val="clear" w:color="auto" w:fill="FFFFFF"/>
                        <w:spacing w:before="0" w:after="0" w:line="240" w:lineRule="auto"/>
                        <w:rPr>
                          <w:rFonts w:ascii="Courier New" w:eastAsia="Times New Roman" w:hAnsi="Courier New" w:cs="Courier New"/>
                          <w:color w:val="000000"/>
                          <w:sz w:val="2"/>
                          <w:szCs w:val="20"/>
                          <w:lang w:val="en-GB" w:eastAsia="en-GB"/>
                        </w:rPr>
                      </w:pPr>
                    </w:p>
                  </w:txbxContent>
                </v:textbox>
                <w10:wrap type="tight" anchorx="margin"/>
              </v:shape>
            </w:pict>
          </mc:Fallback>
        </mc:AlternateContent>
      </w:r>
      <w:r w:rsidR="005F76B3">
        <w:rPr>
          <w:b/>
          <w:color w:val="auto"/>
          <w:sz w:val="32"/>
          <w:u w:val="single"/>
        </w:rPr>
        <w:t>DataPathC.vhd</w:t>
      </w:r>
      <w:bookmarkStart w:id="5" w:name="_GoBack"/>
      <w:bookmarkEnd w:id="5"/>
    </w:p>
    <w:p w14:paraId="5049FF3F" w14:textId="2E0F721C" w:rsidR="00576392" w:rsidRPr="009C2AC6" w:rsidRDefault="00576392" w:rsidP="00576392">
      <w:pPr>
        <w:rPr>
          <w:sz w:val="32"/>
          <w:szCs w:val="32"/>
        </w:rPr>
      </w:pPr>
      <w:r>
        <w:rPr>
          <w:b/>
          <w:noProof/>
          <w:color w:val="auto"/>
          <w:sz w:val="32"/>
          <w:szCs w:val="32"/>
          <w:u w:val="single"/>
          <w:lang w:val="en-GB" w:eastAsia="en-GB"/>
        </w:rPr>
        <w:lastRenderedPageBreak/>
        <mc:AlternateContent>
          <mc:Choice Requires="wps">
            <w:drawing>
              <wp:anchor distT="0" distB="0" distL="114300" distR="114300" simplePos="0" relativeHeight="251721728" behindDoc="0" locked="0" layoutInCell="1" allowOverlap="1" wp14:anchorId="41D2052E" wp14:editId="13D8EABA">
                <wp:simplePos x="0" y="0"/>
                <wp:positionH relativeFrom="column">
                  <wp:posOffset>-354965</wp:posOffset>
                </wp:positionH>
                <wp:positionV relativeFrom="paragraph">
                  <wp:posOffset>425450</wp:posOffset>
                </wp:positionV>
                <wp:extent cx="7546340" cy="7691755"/>
                <wp:effectExtent l="0" t="0" r="22860" b="29845"/>
                <wp:wrapSquare wrapText="bothSides"/>
                <wp:docPr id="3" name="Text Box 3"/>
                <wp:cNvGraphicFramePr/>
                <a:graphic xmlns:a="http://schemas.openxmlformats.org/drawingml/2006/main">
                  <a:graphicData uri="http://schemas.microsoft.com/office/word/2010/wordprocessingShape">
                    <wps:wsp>
                      <wps:cNvSpPr txBox="1"/>
                      <wps:spPr>
                        <a:xfrm>
                          <a:off x="0" y="0"/>
                          <a:ext cx="7546340" cy="769175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7C4482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write multiplexer</w:t>
                            </w:r>
                          </w:p>
                          <w:p w14:paraId="400FFF7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reg_in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ALU_reg_out </w:t>
                            </w:r>
                            <w:r w:rsidRPr="005F76B3">
                              <w:rPr>
                                <w:rFonts w:ascii="Courier New" w:hAnsi="Courier New" w:cs="Courier New"/>
                                <w:b/>
                                <w:bCs/>
                                <w:color w:val="0000FF"/>
                                <w:sz w:val="15"/>
                                <w:szCs w:val="20"/>
                                <w:highlight w:val="white"/>
                                <w:lang w:val="en-GB"/>
                              </w:rPr>
                              <w:t>when</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color w:val="000000"/>
                                <w:sz w:val="15"/>
                                <w:szCs w:val="20"/>
                                <w:highlight w:val="white"/>
                                <w:lang w:val="en-GB"/>
                              </w:rPr>
                              <w:t>s</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FF8000"/>
                                <w:sz w:val="15"/>
                                <w:szCs w:val="20"/>
                                <w:highlight w:val="white"/>
                                <w:lang w:val="en-GB"/>
                              </w:rPr>
                              <w:t>4</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else</w:t>
                            </w:r>
                            <w:r w:rsidRPr="005F76B3">
                              <w:rPr>
                                <w:rFonts w:ascii="Courier New" w:hAnsi="Courier New" w:cs="Courier New"/>
                                <w:color w:val="000000"/>
                                <w:sz w:val="15"/>
                                <w:szCs w:val="20"/>
                                <w:highlight w:val="white"/>
                                <w:lang w:val="en-GB"/>
                              </w:rPr>
                              <w:t xml:space="preserve"> M_in_reg_out</w:t>
                            </w:r>
                            <w:r w:rsidRPr="005F76B3">
                              <w:rPr>
                                <w:rFonts w:ascii="Courier New" w:hAnsi="Courier New" w:cs="Courier New"/>
                                <w:b/>
                                <w:bCs/>
                                <w:color w:val="000080"/>
                                <w:sz w:val="15"/>
                                <w:szCs w:val="20"/>
                                <w:highlight w:val="white"/>
                                <w:lang w:val="en-GB"/>
                              </w:rPr>
                              <w:t>;</w:t>
                            </w:r>
                          </w:p>
                          <w:p w14:paraId="40C769C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325F1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A bus</w:t>
                            </w:r>
                          </w:p>
                          <w:p w14:paraId="507801F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26EFB16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5474918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16FEF5B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4E24CD3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74E0794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A_data</w:t>
                            </w:r>
                            <w:r w:rsidRPr="005F76B3">
                              <w:rPr>
                                <w:rFonts w:ascii="Courier New" w:hAnsi="Courier New" w:cs="Courier New"/>
                                <w:b/>
                                <w:bCs/>
                                <w:color w:val="000080"/>
                                <w:sz w:val="15"/>
                                <w:szCs w:val="20"/>
                                <w:highlight w:val="white"/>
                                <w:lang w:val="en-GB"/>
                              </w:rPr>
                              <w:t>,</w:t>
                            </w:r>
                          </w:p>
                          <w:p w14:paraId="6298DC7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A_reg_out</w:t>
                            </w:r>
                          </w:p>
                          <w:p w14:paraId="1D4F05C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7B9D1B0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55239C4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B bus</w:t>
                            </w:r>
                          </w:p>
                          <w:p w14:paraId="523073C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B_reg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27D603B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5859515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7591F92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7C102DB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13B7FDD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B_data</w:t>
                            </w:r>
                            <w:r w:rsidRPr="005F76B3">
                              <w:rPr>
                                <w:rFonts w:ascii="Courier New" w:hAnsi="Courier New" w:cs="Courier New"/>
                                <w:b/>
                                <w:bCs/>
                                <w:color w:val="000080"/>
                                <w:sz w:val="15"/>
                                <w:szCs w:val="20"/>
                                <w:highlight w:val="white"/>
                                <w:lang w:val="en-GB"/>
                              </w:rPr>
                              <w:t>,</w:t>
                            </w:r>
                          </w:p>
                          <w:p w14:paraId="1491C18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B_reg_out</w:t>
                            </w:r>
                          </w:p>
                          <w:p w14:paraId="36BB0AA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409466A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1832370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out put of the ALU</w:t>
                            </w:r>
                          </w:p>
                          <w:p w14:paraId="59751F9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ALU_reg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7D4ACCB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399C339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3873063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2FC30D5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68E4229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ALU_out</w:t>
                            </w:r>
                            <w:r w:rsidRPr="005F76B3">
                              <w:rPr>
                                <w:rFonts w:ascii="Courier New" w:hAnsi="Courier New" w:cs="Courier New"/>
                                <w:b/>
                                <w:bCs/>
                                <w:color w:val="000080"/>
                                <w:sz w:val="15"/>
                                <w:szCs w:val="20"/>
                                <w:highlight w:val="white"/>
                                <w:lang w:val="en-GB"/>
                              </w:rPr>
                              <w:t>,</w:t>
                            </w:r>
                          </w:p>
                          <w:p w14:paraId="130EEB9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ALU_reg_out</w:t>
                            </w:r>
                          </w:p>
                          <w:p w14:paraId="3E70F4A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0E6724C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25FACC4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memory read bus</w:t>
                            </w:r>
                          </w:p>
                          <w:p w14:paraId="217B551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M_in_reg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137B83D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047E4D1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7C61223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356B235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en</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6A37049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M_in</w:t>
                            </w:r>
                            <w:r w:rsidRPr="005F76B3">
                              <w:rPr>
                                <w:rFonts w:ascii="Courier New" w:hAnsi="Courier New" w:cs="Courier New"/>
                                <w:b/>
                                <w:bCs/>
                                <w:color w:val="000080"/>
                                <w:sz w:val="15"/>
                                <w:szCs w:val="20"/>
                                <w:highlight w:val="white"/>
                                <w:lang w:val="en-GB"/>
                              </w:rPr>
                              <w:t>,</w:t>
                            </w:r>
                          </w:p>
                          <w:p w14:paraId="5BB7DBB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M_in_reg_out</w:t>
                            </w:r>
                          </w:p>
                          <w:p w14:paraId="3775B50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39AFBA4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58AB1C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ALU and shifter from Lab 1</w:t>
                            </w:r>
                          </w:p>
                          <w:p w14:paraId="54D2F3A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ALU</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ALU_param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r w:rsidRPr="005F76B3">
                              <w:rPr>
                                <w:rFonts w:ascii="Courier New" w:hAnsi="Courier New" w:cs="Courier New"/>
                                <w:color w:val="000000"/>
                                <w:sz w:val="15"/>
                                <w:szCs w:val="20"/>
                                <w:highlight w:val="white"/>
                                <w:lang w:val="en-GB"/>
                              </w:rPr>
                              <w:t xml:space="preserve"> 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 </w:t>
                            </w:r>
                            <w:r w:rsidRPr="005F76B3">
                              <w:rPr>
                                <w:rFonts w:ascii="Courier New" w:hAnsi="Courier New" w:cs="Courier New"/>
                                <w:b/>
                                <w:bCs/>
                                <w:color w:val="000080"/>
                                <w:sz w:val="15"/>
                                <w:szCs w:val="20"/>
                                <w:highlight w:val="white"/>
                                <w:lang w:val="en-GB"/>
                              </w:rPr>
                              <w:t>)</w:t>
                            </w:r>
                          </w:p>
                          <w:p w14:paraId="3BDA887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49B2108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A_mux</w:t>
                            </w:r>
                            <w:r w:rsidRPr="005F76B3">
                              <w:rPr>
                                <w:rFonts w:ascii="Courier New" w:hAnsi="Courier New" w:cs="Courier New"/>
                                <w:b/>
                                <w:bCs/>
                                <w:color w:val="000080"/>
                                <w:sz w:val="15"/>
                                <w:szCs w:val="20"/>
                                <w:highlight w:val="white"/>
                                <w:lang w:val="en-GB"/>
                              </w:rPr>
                              <w:t>,</w:t>
                            </w:r>
                          </w:p>
                          <w:p w14:paraId="4F31CA7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B_mux</w:t>
                            </w:r>
                            <w:r w:rsidRPr="005F76B3">
                              <w:rPr>
                                <w:rFonts w:ascii="Courier New" w:hAnsi="Courier New" w:cs="Courier New"/>
                                <w:b/>
                                <w:bCs/>
                                <w:color w:val="000080"/>
                                <w:sz w:val="15"/>
                                <w:szCs w:val="20"/>
                                <w:highlight w:val="white"/>
                                <w:lang w:val="en-GB"/>
                              </w:rPr>
                              <w:t>,</w:t>
                            </w:r>
                          </w:p>
                          <w:p w14:paraId="4430F78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X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SH</w:t>
                            </w:r>
                            <w:r w:rsidRPr="005F76B3">
                              <w:rPr>
                                <w:rFonts w:ascii="Courier New" w:hAnsi="Courier New" w:cs="Courier New"/>
                                <w:b/>
                                <w:bCs/>
                                <w:color w:val="000080"/>
                                <w:sz w:val="15"/>
                                <w:szCs w:val="20"/>
                                <w:highlight w:val="white"/>
                                <w:lang w:val="en-GB"/>
                              </w:rPr>
                              <w:t>,</w:t>
                            </w:r>
                          </w:p>
                          <w:p w14:paraId="25947D5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ctrl</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w:t>
                            </w:r>
                            <w:r w:rsidRPr="005F76B3">
                              <w:rPr>
                                <w:rFonts w:ascii="Courier New" w:hAnsi="Courier New" w:cs="Courier New"/>
                                <w:b/>
                                <w:bCs/>
                                <w:color w:val="000080"/>
                                <w:sz w:val="15"/>
                                <w:szCs w:val="20"/>
                                <w:highlight w:val="white"/>
                                <w:lang w:val="en-GB"/>
                              </w:rPr>
                              <w:t>,</w:t>
                            </w:r>
                          </w:p>
                          <w:p w14:paraId="4C98314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O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ALU_out</w:t>
                            </w:r>
                            <w:r w:rsidRPr="005F76B3">
                              <w:rPr>
                                <w:rFonts w:ascii="Courier New" w:hAnsi="Courier New" w:cs="Courier New"/>
                                <w:b/>
                                <w:bCs/>
                                <w:color w:val="000080"/>
                                <w:sz w:val="15"/>
                                <w:szCs w:val="20"/>
                                <w:highlight w:val="white"/>
                                <w:lang w:val="en-GB"/>
                              </w:rPr>
                              <w:t>,</w:t>
                            </w:r>
                          </w:p>
                          <w:p w14:paraId="05A7CBD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flags</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flags</w:t>
                            </w:r>
                          </w:p>
                          <w:p w14:paraId="11429B9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4356DB9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76325E5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bank</w:t>
                            </w:r>
                          </w:p>
                          <w:p w14:paraId="0559CB1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Registers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regbank </w:t>
                            </w:r>
                          </w:p>
                          <w:p w14:paraId="60D197C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proofErr w:type="gramStart"/>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roofErr w:type="gramEnd"/>
                          </w:p>
                          <w:p w14:paraId="63B7DC3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RSELA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R_A</w:t>
                            </w:r>
                            <w:r w:rsidRPr="005F76B3">
                              <w:rPr>
                                <w:rFonts w:ascii="Courier New" w:hAnsi="Courier New" w:cs="Courier New"/>
                                <w:b/>
                                <w:bCs/>
                                <w:color w:val="000080"/>
                                <w:sz w:val="15"/>
                                <w:szCs w:val="20"/>
                                <w:highlight w:val="white"/>
                                <w:lang w:val="en-GB"/>
                              </w:rPr>
                              <w:t>,</w:t>
                            </w:r>
                          </w:p>
                          <w:p w14:paraId="1F883C0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RSELB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R_B</w:t>
                            </w:r>
                            <w:r w:rsidRPr="005F76B3">
                              <w:rPr>
                                <w:rFonts w:ascii="Courier New" w:hAnsi="Courier New" w:cs="Courier New"/>
                                <w:b/>
                                <w:bCs/>
                                <w:color w:val="000080"/>
                                <w:sz w:val="15"/>
                                <w:szCs w:val="20"/>
                                <w:highlight w:val="white"/>
                                <w:lang w:val="en-GB"/>
                              </w:rPr>
                              <w:t>,</w:t>
                            </w:r>
                          </w:p>
                          <w:p w14:paraId="48733FF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WSEL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W_A</w:t>
                            </w:r>
                            <w:r w:rsidRPr="005F76B3">
                              <w:rPr>
                                <w:rFonts w:ascii="Courier New" w:hAnsi="Courier New" w:cs="Courier New"/>
                                <w:b/>
                                <w:bCs/>
                                <w:color w:val="000080"/>
                                <w:sz w:val="15"/>
                                <w:szCs w:val="20"/>
                                <w:highlight w:val="white"/>
                                <w:lang w:val="en-GB"/>
                              </w:rPr>
                              <w:t>,</w:t>
                            </w:r>
                          </w:p>
                          <w:p w14:paraId="0869D0C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reg_in</w:t>
                            </w:r>
                            <w:r w:rsidRPr="005F76B3">
                              <w:rPr>
                                <w:rFonts w:ascii="Courier New" w:hAnsi="Courier New" w:cs="Courier New"/>
                                <w:b/>
                                <w:bCs/>
                                <w:color w:val="000080"/>
                                <w:sz w:val="15"/>
                                <w:szCs w:val="20"/>
                                <w:highlight w:val="white"/>
                                <w:lang w:val="en-GB"/>
                              </w:rPr>
                              <w:t>,</w:t>
                            </w:r>
                          </w:p>
                          <w:p w14:paraId="5E7A56C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WEN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W_EN</w:t>
                            </w:r>
                            <w:r w:rsidRPr="005F76B3">
                              <w:rPr>
                                <w:rFonts w:ascii="Courier New" w:hAnsi="Courier New" w:cs="Courier New"/>
                                <w:b/>
                                <w:bCs/>
                                <w:color w:val="000080"/>
                                <w:sz w:val="15"/>
                                <w:szCs w:val="20"/>
                                <w:highlight w:val="white"/>
                                <w:lang w:val="en-GB"/>
                              </w:rPr>
                              <w:t>,</w:t>
                            </w:r>
                          </w:p>
                          <w:p w14:paraId="165FE1E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clk</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7769BA3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A_data</w:t>
                            </w:r>
                            <w:r w:rsidRPr="005F76B3">
                              <w:rPr>
                                <w:rFonts w:ascii="Courier New" w:hAnsi="Courier New" w:cs="Courier New"/>
                                <w:b/>
                                <w:bCs/>
                                <w:color w:val="000080"/>
                                <w:sz w:val="15"/>
                                <w:szCs w:val="20"/>
                                <w:highlight w:val="white"/>
                                <w:lang w:val="en-GB"/>
                              </w:rPr>
                              <w:t>,</w:t>
                            </w:r>
                          </w:p>
                          <w:p w14:paraId="2E1AFB9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B_data</w:t>
                            </w:r>
                            <w:r w:rsidRPr="005F76B3">
                              <w:rPr>
                                <w:rFonts w:ascii="Courier New" w:hAnsi="Courier New" w:cs="Courier New"/>
                                <w:b/>
                                <w:bCs/>
                                <w:color w:val="000080"/>
                                <w:sz w:val="15"/>
                                <w:szCs w:val="20"/>
                                <w:highlight w:val="white"/>
                                <w:lang w:val="en-GB"/>
                              </w:rPr>
                              <w:t>,</w:t>
                            </w:r>
                          </w:p>
                          <w:p w14:paraId="5C32E80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r>
                            <w:proofErr w:type="gramStart"/>
                            <w:r w:rsidRPr="005F76B3">
                              <w:rPr>
                                <w:rFonts w:ascii="Courier New" w:hAnsi="Courier New" w:cs="Courier New"/>
                                <w:color w:val="000000"/>
                                <w:sz w:val="15"/>
                                <w:szCs w:val="20"/>
                                <w:highlight w:val="white"/>
                                <w:lang w:val="en-GB"/>
                              </w:rPr>
                              <w:t>rst</w:t>
                            </w:r>
                            <w:proofErr w:type="gramEnd"/>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w:t>
                            </w:r>
                          </w:p>
                          <w:p w14:paraId="27FC77B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1B8A58A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57844C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5F76B3">
                              <w:rPr>
                                <w:rFonts w:ascii="Courier New" w:hAnsi="Courier New" w:cs="Courier New"/>
                                <w:b/>
                                <w:bCs/>
                                <w:color w:val="0000FF"/>
                                <w:sz w:val="15"/>
                                <w:szCs w:val="20"/>
                                <w:highlight w:val="white"/>
                                <w:lang w:val="en-GB"/>
                              </w:rPr>
                              <w:t>end</w:t>
                            </w:r>
                            <w:proofErr w:type="gramEnd"/>
                            <w:r w:rsidRPr="005F76B3">
                              <w:rPr>
                                <w:rFonts w:ascii="Courier New" w:hAnsi="Courier New" w:cs="Courier New"/>
                                <w:color w:val="000000"/>
                                <w:sz w:val="15"/>
                                <w:szCs w:val="20"/>
                                <w:highlight w:val="white"/>
                                <w:lang w:val="en-GB"/>
                              </w:rPr>
                              <w:t xml:space="preserve"> Behavioral</w:t>
                            </w:r>
                            <w:r w:rsidRPr="005F76B3">
                              <w:rPr>
                                <w:rFonts w:ascii="Courier New" w:hAnsi="Courier New" w:cs="Courier New"/>
                                <w:b/>
                                <w:bCs/>
                                <w:color w:val="000080"/>
                                <w:sz w:val="15"/>
                                <w:szCs w:val="20"/>
                                <w:highlight w:val="white"/>
                                <w:lang w:val="en-GB"/>
                              </w:rPr>
                              <w:t>;</w:t>
                            </w:r>
                          </w:p>
                          <w:p w14:paraId="11F36A0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3973F0E" w14:textId="4DBC32CA" w:rsidR="0087131A" w:rsidRPr="005F76B3" w:rsidRDefault="0087131A" w:rsidP="00576392">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2052E" id="Text Box 3" o:spid="_x0000_s1038" type="#_x0000_t202" style="position:absolute;margin-left:-27.95pt;margin-top:33.5pt;width:594.2pt;height:605.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" filled="f" strokecolor="black [3213]" strokeweight=".25pt">
                <v:textbox>
                  <w:txbxContent>
                    <w:p w14:paraId="77C4482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write multiplexer</w:t>
                      </w:r>
                    </w:p>
                    <w:p w14:paraId="400FFF7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 xml:space="preserve">reg_in </w:t>
                      </w:r>
                      <w:r w:rsidRPr="005F76B3">
                        <w:rPr>
                          <w:rFonts w:ascii="Courier New" w:hAnsi="Courier New" w:cs="Courier New"/>
                          <w:b/>
                          <w:bCs/>
                          <w:color w:val="000080"/>
                          <w:sz w:val="15"/>
                          <w:szCs w:val="20"/>
                          <w:highlight w:val="white"/>
                          <w:lang w:val="en-GB"/>
                        </w:rPr>
                        <w:t>&lt;=</w:t>
                      </w:r>
                      <w:r w:rsidRPr="005F76B3">
                        <w:rPr>
                          <w:rFonts w:ascii="Courier New" w:hAnsi="Courier New" w:cs="Courier New"/>
                          <w:color w:val="000000"/>
                          <w:sz w:val="15"/>
                          <w:szCs w:val="20"/>
                          <w:highlight w:val="white"/>
                          <w:lang w:val="en-GB"/>
                        </w:rPr>
                        <w:t xml:space="preserve"> ALU_reg_out </w:t>
                      </w:r>
                      <w:r w:rsidRPr="005F76B3">
                        <w:rPr>
                          <w:rFonts w:ascii="Courier New" w:hAnsi="Courier New" w:cs="Courier New"/>
                          <w:b/>
                          <w:bCs/>
                          <w:color w:val="0000FF"/>
                          <w:sz w:val="15"/>
                          <w:szCs w:val="20"/>
                          <w:highlight w:val="white"/>
                          <w:lang w:val="en-GB"/>
                        </w:rPr>
                        <w:t>when</w:t>
                      </w:r>
                      <w:r w:rsidRPr="005F76B3">
                        <w:rPr>
                          <w:rFonts w:ascii="Courier New" w:hAnsi="Courier New" w:cs="Courier New"/>
                          <w:color w:val="000000"/>
                          <w:sz w:val="15"/>
                          <w:szCs w:val="20"/>
                          <w:highlight w:val="white"/>
                          <w:lang w:val="en-GB"/>
                        </w:rPr>
                        <w:t xml:space="preserve"> 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FF8000"/>
                          <w:sz w:val="15"/>
                          <w:szCs w:val="20"/>
                          <w:highlight w:val="white"/>
                          <w:lang w:val="en-GB"/>
                        </w:rPr>
                        <w:t>4</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else</w:t>
                      </w:r>
                      <w:r w:rsidRPr="005F76B3">
                        <w:rPr>
                          <w:rFonts w:ascii="Courier New" w:hAnsi="Courier New" w:cs="Courier New"/>
                          <w:color w:val="000000"/>
                          <w:sz w:val="15"/>
                          <w:szCs w:val="20"/>
                          <w:highlight w:val="white"/>
                          <w:lang w:val="en-GB"/>
                        </w:rPr>
                        <w:t xml:space="preserve"> M_in_reg_out</w:t>
                      </w:r>
                      <w:r w:rsidRPr="005F76B3">
                        <w:rPr>
                          <w:rFonts w:ascii="Courier New" w:hAnsi="Courier New" w:cs="Courier New"/>
                          <w:b/>
                          <w:bCs/>
                          <w:color w:val="000080"/>
                          <w:sz w:val="15"/>
                          <w:szCs w:val="20"/>
                          <w:highlight w:val="white"/>
                          <w:lang w:val="en-GB"/>
                        </w:rPr>
                        <w:t>;</w:t>
                      </w:r>
                    </w:p>
                    <w:p w14:paraId="40C769C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325F1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A bus</w:t>
                      </w:r>
                    </w:p>
                    <w:p w14:paraId="507801F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26EFB16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
                    <w:p w14:paraId="5474918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clk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16FEF5B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4E24CD3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en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74E0794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A_data</w:t>
                      </w:r>
                      <w:r w:rsidRPr="005F76B3">
                        <w:rPr>
                          <w:rFonts w:ascii="Courier New" w:hAnsi="Courier New" w:cs="Courier New"/>
                          <w:b/>
                          <w:bCs/>
                          <w:color w:val="000080"/>
                          <w:sz w:val="15"/>
                          <w:szCs w:val="20"/>
                          <w:highlight w:val="white"/>
                          <w:lang w:val="en-GB"/>
                        </w:rPr>
                        <w:t>,</w:t>
                      </w:r>
                    </w:p>
                    <w:p w14:paraId="6298DC7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A_reg_out</w:t>
                      </w:r>
                    </w:p>
                    <w:p w14:paraId="1D4F05C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7B9D1B0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55239C4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B bus</w:t>
                      </w:r>
                    </w:p>
                    <w:p w14:paraId="523073C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B_reg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27D603B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
                    <w:p w14:paraId="58595154"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clk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7591F92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7C102DB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en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13B7FDD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B_data</w:t>
                      </w:r>
                      <w:r w:rsidRPr="005F76B3">
                        <w:rPr>
                          <w:rFonts w:ascii="Courier New" w:hAnsi="Courier New" w:cs="Courier New"/>
                          <w:b/>
                          <w:bCs/>
                          <w:color w:val="000080"/>
                          <w:sz w:val="15"/>
                          <w:szCs w:val="20"/>
                          <w:highlight w:val="white"/>
                          <w:lang w:val="en-GB"/>
                        </w:rPr>
                        <w:t>,</w:t>
                      </w:r>
                    </w:p>
                    <w:p w14:paraId="1491C18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B_reg_out</w:t>
                      </w:r>
                    </w:p>
                    <w:p w14:paraId="36BB0AA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409466A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1832370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out put of the ALU</w:t>
                      </w:r>
                    </w:p>
                    <w:p w14:paraId="59751F9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ALU_reg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7D4ACCB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
                    <w:p w14:paraId="399C3391"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clk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3873063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2FC30D5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en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68E4229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ALU_out</w:t>
                      </w:r>
                      <w:r w:rsidRPr="005F76B3">
                        <w:rPr>
                          <w:rFonts w:ascii="Courier New" w:hAnsi="Courier New" w:cs="Courier New"/>
                          <w:b/>
                          <w:bCs/>
                          <w:color w:val="000080"/>
                          <w:sz w:val="15"/>
                          <w:szCs w:val="20"/>
                          <w:highlight w:val="white"/>
                          <w:lang w:val="en-GB"/>
                        </w:rPr>
                        <w:t>,</w:t>
                      </w:r>
                    </w:p>
                    <w:p w14:paraId="130EEB9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ALU_reg_out</w:t>
                      </w:r>
                    </w:p>
                    <w:p w14:paraId="3E70F4A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0E6724C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25FACC4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on the memory read bus</w:t>
                      </w:r>
                    </w:p>
                    <w:p w14:paraId="217B551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M_in_reg</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data_size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w:t>
                      </w:r>
                      <w:r w:rsidRPr="005F76B3">
                        <w:rPr>
                          <w:rFonts w:ascii="Courier New" w:hAnsi="Courier New" w:cs="Courier New"/>
                          <w:b/>
                          <w:bCs/>
                          <w:color w:val="000080"/>
                          <w:sz w:val="15"/>
                          <w:szCs w:val="20"/>
                          <w:highlight w:val="white"/>
                          <w:lang w:val="en-GB"/>
                        </w:rPr>
                        <w:t>)</w:t>
                      </w:r>
                    </w:p>
                    <w:p w14:paraId="137B83D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
                    <w:p w14:paraId="047E4D1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clk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7C61223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rst</w:t>
                      </w:r>
                      <w:r w:rsidRPr="005F76B3">
                        <w:rPr>
                          <w:rFonts w:ascii="Courier New" w:hAnsi="Courier New" w:cs="Courier New"/>
                          <w:b/>
                          <w:bCs/>
                          <w:color w:val="000080"/>
                          <w:sz w:val="15"/>
                          <w:szCs w:val="20"/>
                          <w:highlight w:val="white"/>
                          <w:lang w:val="en-GB"/>
                        </w:rPr>
                        <w:t>,</w:t>
                      </w:r>
                    </w:p>
                    <w:p w14:paraId="356B235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en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en</w:t>
                      </w:r>
                      <w:r w:rsidRPr="005F76B3">
                        <w:rPr>
                          <w:rFonts w:ascii="Courier New" w:hAnsi="Courier New" w:cs="Courier New"/>
                          <w:b/>
                          <w:bCs/>
                          <w:color w:val="000080"/>
                          <w:sz w:val="15"/>
                          <w:szCs w:val="20"/>
                          <w:highlight w:val="white"/>
                          <w:lang w:val="en-GB"/>
                        </w:rPr>
                        <w:t>,</w:t>
                      </w:r>
                    </w:p>
                    <w:p w14:paraId="6A37049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data_in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M_in</w:t>
                      </w:r>
                      <w:r w:rsidRPr="005F76B3">
                        <w:rPr>
                          <w:rFonts w:ascii="Courier New" w:hAnsi="Courier New" w:cs="Courier New"/>
                          <w:b/>
                          <w:bCs/>
                          <w:color w:val="000080"/>
                          <w:sz w:val="15"/>
                          <w:szCs w:val="20"/>
                          <w:highlight w:val="white"/>
                          <w:lang w:val="en-GB"/>
                        </w:rPr>
                        <w:t>,</w:t>
                      </w:r>
                    </w:p>
                    <w:p w14:paraId="5BB7DBB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data_out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M_in_reg_out</w:t>
                      </w:r>
                    </w:p>
                    <w:p w14:paraId="3775B50E"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39AFBA4B"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58AB1C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ALU and shifter from Lab 1</w:t>
                      </w:r>
                    </w:p>
                    <w:p w14:paraId="54D2F3A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ALU</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ALU_param </w:t>
                      </w:r>
                      <w:r w:rsidRPr="005F76B3">
                        <w:rPr>
                          <w:rFonts w:ascii="Courier New" w:hAnsi="Courier New" w:cs="Courier New"/>
                          <w:b/>
                          <w:bCs/>
                          <w:color w:val="0000FF"/>
                          <w:sz w:val="15"/>
                          <w:szCs w:val="20"/>
                          <w:highlight w:val="white"/>
                          <w:lang w:val="en-GB"/>
                        </w:rPr>
                        <w:t>GENERIC</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data_size </w:t>
                      </w:r>
                      <w:r w:rsidRPr="005F76B3">
                        <w:rPr>
                          <w:rFonts w:ascii="Courier New" w:hAnsi="Courier New" w:cs="Courier New"/>
                          <w:b/>
                          <w:bCs/>
                          <w:color w:val="000080"/>
                          <w:sz w:val="15"/>
                          <w:szCs w:val="20"/>
                          <w:highlight w:val="white"/>
                          <w:lang w:val="en-GB"/>
                        </w:rPr>
                        <w:t>)</w:t>
                      </w:r>
                    </w:p>
                    <w:p w14:paraId="3BDA887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
                    <w:p w14:paraId="49B2108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A_mux</w:t>
                      </w:r>
                      <w:r w:rsidRPr="005F76B3">
                        <w:rPr>
                          <w:rFonts w:ascii="Courier New" w:hAnsi="Courier New" w:cs="Courier New"/>
                          <w:b/>
                          <w:bCs/>
                          <w:color w:val="000080"/>
                          <w:sz w:val="15"/>
                          <w:szCs w:val="20"/>
                          <w:highlight w:val="white"/>
                          <w:lang w:val="en-GB"/>
                        </w:rPr>
                        <w:t>,</w:t>
                      </w:r>
                    </w:p>
                    <w:p w14:paraId="4F31CA7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B_mux</w:t>
                      </w:r>
                      <w:r w:rsidRPr="005F76B3">
                        <w:rPr>
                          <w:rFonts w:ascii="Courier New" w:hAnsi="Courier New" w:cs="Courier New"/>
                          <w:b/>
                          <w:bCs/>
                          <w:color w:val="000080"/>
                          <w:sz w:val="15"/>
                          <w:szCs w:val="20"/>
                          <w:highlight w:val="white"/>
                          <w:lang w:val="en-GB"/>
                        </w:rPr>
                        <w:t>,</w:t>
                      </w:r>
                    </w:p>
                    <w:p w14:paraId="4430F78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X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SH</w:t>
                      </w:r>
                      <w:r w:rsidRPr="005F76B3">
                        <w:rPr>
                          <w:rFonts w:ascii="Courier New" w:hAnsi="Courier New" w:cs="Courier New"/>
                          <w:b/>
                          <w:bCs/>
                          <w:color w:val="000080"/>
                          <w:sz w:val="15"/>
                          <w:szCs w:val="20"/>
                          <w:highlight w:val="white"/>
                          <w:lang w:val="en-GB"/>
                        </w:rPr>
                        <w:t>,</w:t>
                      </w:r>
                    </w:p>
                    <w:p w14:paraId="25947D5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ctrl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w:t>
                      </w:r>
                      <w:r w:rsidRPr="005F76B3">
                        <w:rPr>
                          <w:rFonts w:ascii="Courier New" w:hAnsi="Courier New" w:cs="Courier New"/>
                          <w:b/>
                          <w:bCs/>
                          <w:color w:val="000080"/>
                          <w:sz w:val="15"/>
                          <w:szCs w:val="20"/>
                          <w:highlight w:val="white"/>
                          <w:lang w:val="en-GB"/>
                        </w:rPr>
                        <w:t>,</w:t>
                      </w:r>
                    </w:p>
                    <w:p w14:paraId="4C98314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O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ALU_out</w:t>
                      </w:r>
                      <w:r w:rsidRPr="005F76B3">
                        <w:rPr>
                          <w:rFonts w:ascii="Courier New" w:hAnsi="Courier New" w:cs="Courier New"/>
                          <w:b/>
                          <w:bCs/>
                          <w:color w:val="000080"/>
                          <w:sz w:val="15"/>
                          <w:szCs w:val="20"/>
                          <w:highlight w:val="white"/>
                          <w:lang w:val="en-GB"/>
                        </w:rPr>
                        <w:t>,</w:t>
                      </w:r>
                    </w:p>
                    <w:p w14:paraId="05A7CBD0"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flags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flags</w:t>
                      </w:r>
                    </w:p>
                    <w:p w14:paraId="11429B9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4356DB93"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p>
                    <w:p w14:paraId="76325E5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8000"/>
                          <w:sz w:val="15"/>
                          <w:szCs w:val="20"/>
                          <w:highlight w:val="white"/>
                          <w:lang w:val="en-GB"/>
                        </w:rPr>
                        <w:t>-- The register bank</w:t>
                      </w:r>
                    </w:p>
                    <w:p w14:paraId="0559CB1C"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t>Registers</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entity</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800000"/>
                          <w:sz w:val="15"/>
                          <w:szCs w:val="20"/>
                          <w:highlight w:val="white"/>
                          <w:lang w:val="en-GB"/>
                        </w:rPr>
                        <w:t>work</w:t>
                      </w:r>
                      <w:r w:rsidRPr="005F76B3">
                        <w:rPr>
                          <w:rFonts w:ascii="Courier New" w:hAnsi="Courier New" w:cs="Courier New"/>
                          <w:b/>
                          <w:bCs/>
                          <w:color w:val="000080"/>
                          <w:sz w:val="15"/>
                          <w:szCs w:val="20"/>
                          <w:highlight w:val="white"/>
                          <w:lang w:val="en-GB"/>
                        </w:rPr>
                        <w:t>.</w:t>
                      </w:r>
                      <w:r w:rsidRPr="005F76B3">
                        <w:rPr>
                          <w:rFonts w:ascii="Courier New" w:hAnsi="Courier New" w:cs="Courier New"/>
                          <w:color w:val="000000"/>
                          <w:sz w:val="15"/>
                          <w:szCs w:val="20"/>
                          <w:highlight w:val="white"/>
                          <w:lang w:val="en-GB"/>
                        </w:rPr>
                        <w:t xml:space="preserve">regbank </w:t>
                      </w:r>
                    </w:p>
                    <w:p w14:paraId="60D197C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FF"/>
                          <w:sz w:val="15"/>
                          <w:szCs w:val="20"/>
                          <w:highlight w:val="white"/>
                          <w:lang w:val="en-GB"/>
                        </w:rPr>
                        <w:t>PORT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b/>
                          <w:bCs/>
                          <w:color w:val="0000FF"/>
                          <w:sz w:val="15"/>
                          <w:szCs w:val="20"/>
                          <w:highlight w:val="white"/>
                          <w:lang w:val="en-GB"/>
                        </w:rPr>
                        <w:t>MAP</w:t>
                      </w:r>
                      <w:r w:rsidRPr="005F76B3">
                        <w:rPr>
                          <w:rFonts w:ascii="Courier New" w:hAnsi="Courier New" w:cs="Courier New"/>
                          <w:b/>
                          <w:bCs/>
                          <w:color w:val="000080"/>
                          <w:sz w:val="15"/>
                          <w:szCs w:val="20"/>
                          <w:highlight w:val="white"/>
                          <w:lang w:val="en-GB"/>
                        </w:rPr>
                        <w:t>(</w:t>
                      </w:r>
                    </w:p>
                    <w:p w14:paraId="63B7DC3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RSELA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R_A</w:t>
                      </w:r>
                      <w:r w:rsidRPr="005F76B3">
                        <w:rPr>
                          <w:rFonts w:ascii="Courier New" w:hAnsi="Courier New" w:cs="Courier New"/>
                          <w:b/>
                          <w:bCs/>
                          <w:color w:val="000080"/>
                          <w:sz w:val="15"/>
                          <w:szCs w:val="20"/>
                          <w:highlight w:val="white"/>
                          <w:lang w:val="en-GB"/>
                        </w:rPr>
                        <w:t>,</w:t>
                      </w:r>
                    </w:p>
                    <w:p w14:paraId="1F883C0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RSELB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R_B</w:t>
                      </w:r>
                      <w:r w:rsidRPr="005F76B3">
                        <w:rPr>
                          <w:rFonts w:ascii="Courier New" w:hAnsi="Courier New" w:cs="Courier New"/>
                          <w:b/>
                          <w:bCs/>
                          <w:color w:val="000080"/>
                          <w:sz w:val="15"/>
                          <w:szCs w:val="20"/>
                          <w:highlight w:val="white"/>
                          <w:lang w:val="en-GB"/>
                        </w:rPr>
                        <w:t>,</w:t>
                      </w:r>
                    </w:p>
                    <w:p w14:paraId="48733FF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WSEL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W_A</w:t>
                      </w:r>
                      <w:r w:rsidRPr="005F76B3">
                        <w:rPr>
                          <w:rFonts w:ascii="Courier New" w:hAnsi="Courier New" w:cs="Courier New"/>
                          <w:b/>
                          <w:bCs/>
                          <w:color w:val="000080"/>
                          <w:sz w:val="15"/>
                          <w:szCs w:val="20"/>
                          <w:highlight w:val="white"/>
                          <w:lang w:val="en-GB"/>
                        </w:rPr>
                        <w:t>,</w:t>
                      </w:r>
                    </w:p>
                    <w:p w14:paraId="0869D0C2"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D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reg_in</w:t>
                      </w:r>
                      <w:r w:rsidRPr="005F76B3">
                        <w:rPr>
                          <w:rFonts w:ascii="Courier New" w:hAnsi="Courier New" w:cs="Courier New"/>
                          <w:b/>
                          <w:bCs/>
                          <w:color w:val="000080"/>
                          <w:sz w:val="15"/>
                          <w:szCs w:val="20"/>
                          <w:highlight w:val="white"/>
                          <w:lang w:val="en-GB"/>
                        </w:rPr>
                        <w:t>,</w:t>
                      </w:r>
                    </w:p>
                    <w:p w14:paraId="5E7A56C6"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WEN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W_EN</w:t>
                      </w:r>
                      <w:r w:rsidRPr="005F76B3">
                        <w:rPr>
                          <w:rFonts w:ascii="Courier New" w:hAnsi="Courier New" w:cs="Courier New"/>
                          <w:b/>
                          <w:bCs/>
                          <w:color w:val="000080"/>
                          <w:sz w:val="15"/>
                          <w:szCs w:val="20"/>
                          <w:highlight w:val="white"/>
                          <w:lang w:val="en-GB"/>
                        </w:rPr>
                        <w:t>,</w:t>
                      </w:r>
                    </w:p>
                    <w:p w14:paraId="165FE1E5"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clk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clk</w:t>
                      </w:r>
                      <w:r w:rsidRPr="005F76B3">
                        <w:rPr>
                          <w:rFonts w:ascii="Courier New" w:hAnsi="Courier New" w:cs="Courier New"/>
                          <w:b/>
                          <w:bCs/>
                          <w:color w:val="000080"/>
                          <w:sz w:val="15"/>
                          <w:szCs w:val="20"/>
                          <w:highlight w:val="white"/>
                          <w:lang w:val="en-GB"/>
                        </w:rPr>
                        <w:t>,</w:t>
                      </w:r>
                    </w:p>
                    <w:p w14:paraId="7769BA3F"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A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A_data</w:t>
                      </w:r>
                      <w:r w:rsidRPr="005F76B3">
                        <w:rPr>
                          <w:rFonts w:ascii="Courier New" w:hAnsi="Courier New" w:cs="Courier New"/>
                          <w:b/>
                          <w:bCs/>
                          <w:color w:val="000080"/>
                          <w:sz w:val="15"/>
                          <w:szCs w:val="20"/>
                          <w:highlight w:val="white"/>
                          <w:lang w:val="en-GB"/>
                        </w:rPr>
                        <w:t>,</w:t>
                      </w:r>
                    </w:p>
                    <w:p w14:paraId="2E1AFB9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B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B_data</w:t>
                      </w:r>
                      <w:r w:rsidRPr="005F76B3">
                        <w:rPr>
                          <w:rFonts w:ascii="Courier New" w:hAnsi="Courier New" w:cs="Courier New"/>
                          <w:b/>
                          <w:bCs/>
                          <w:color w:val="000080"/>
                          <w:sz w:val="15"/>
                          <w:szCs w:val="20"/>
                          <w:highlight w:val="white"/>
                          <w:lang w:val="en-GB"/>
                        </w:rPr>
                        <w:t>,</w:t>
                      </w:r>
                    </w:p>
                    <w:p w14:paraId="5C32E809"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color w:val="000000"/>
                          <w:sz w:val="15"/>
                          <w:szCs w:val="20"/>
                          <w:highlight w:val="white"/>
                          <w:lang w:val="en-GB"/>
                        </w:rPr>
                        <w:tab/>
                        <w:t xml:space="preserve">rst </w:t>
                      </w:r>
                      <w:r w:rsidRPr="005F76B3">
                        <w:rPr>
                          <w:rFonts w:ascii="Courier New" w:hAnsi="Courier New" w:cs="Courier New"/>
                          <w:b/>
                          <w:bCs/>
                          <w:color w:val="000080"/>
                          <w:sz w:val="15"/>
                          <w:szCs w:val="20"/>
                          <w:highlight w:val="white"/>
                          <w:lang w:val="en-GB"/>
                        </w:rPr>
                        <w:t>=&gt;</w:t>
                      </w:r>
                      <w:r w:rsidRPr="005F76B3">
                        <w:rPr>
                          <w:rFonts w:ascii="Courier New" w:hAnsi="Courier New" w:cs="Courier New"/>
                          <w:color w:val="000000"/>
                          <w:sz w:val="15"/>
                          <w:szCs w:val="20"/>
                          <w:highlight w:val="white"/>
                          <w:lang w:val="en-GB"/>
                        </w:rPr>
                        <w:t xml:space="preserve"> '</w:t>
                      </w:r>
                      <w:r w:rsidRPr="005F76B3">
                        <w:rPr>
                          <w:rFonts w:ascii="Courier New" w:hAnsi="Courier New" w:cs="Courier New"/>
                          <w:color w:val="FF8000"/>
                          <w:sz w:val="15"/>
                          <w:szCs w:val="20"/>
                          <w:highlight w:val="white"/>
                          <w:lang w:val="en-GB"/>
                        </w:rPr>
                        <w:t>0</w:t>
                      </w:r>
                      <w:r w:rsidRPr="005F76B3">
                        <w:rPr>
                          <w:rFonts w:ascii="Courier New" w:hAnsi="Courier New" w:cs="Courier New"/>
                          <w:color w:val="000000"/>
                          <w:sz w:val="15"/>
                          <w:szCs w:val="20"/>
                          <w:highlight w:val="white"/>
                          <w:lang w:val="en-GB"/>
                        </w:rPr>
                        <w:t>'</w:t>
                      </w:r>
                    </w:p>
                    <w:p w14:paraId="27FC77BD"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color w:val="000000"/>
                          <w:sz w:val="15"/>
                          <w:szCs w:val="20"/>
                          <w:highlight w:val="white"/>
                          <w:lang w:val="en-GB"/>
                        </w:rPr>
                        <w:tab/>
                      </w:r>
                      <w:r w:rsidRPr="005F76B3">
                        <w:rPr>
                          <w:rFonts w:ascii="Courier New" w:hAnsi="Courier New" w:cs="Courier New"/>
                          <w:b/>
                          <w:bCs/>
                          <w:color w:val="000080"/>
                          <w:sz w:val="15"/>
                          <w:szCs w:val="20"/>
                          <w:highlight w:val="white"/>
                          <w:lang w:val="en-GB"/>
                        </w:rPr>
                        <w:t>);</w:t>
                      </w:r>
                    </w:p>
                    <w:p w14:paraId="1B8A58AA"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57844C8"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5F76B3">
                        <w:rPr>
                          <w:rFonts w:ascii="Courier New" w:hAnsi="Courier New" w:cs="Courier New"/>
                          <w:b/>
                          <w:bCs/>
                          <w:color w:val="0000FF"/>
                          <w:sz w:val="15"/>
                          <w:szCs w:val="20"/>
                          <w:highlight w:val="white"/>
                          <w:lang w:val="en-GB"/>
                        </w:rPr>
                        <w:t>end</w:t>
                      </w:r>
                      <w:r w:rsidRPr="005F76B3">
                        <w:rPr>
                          <w:rFonts w:ascii="Courier New" w:hAnsi="Courier New" w:cs="Courier New"/>
                          <w:color w:val="000000"/>
                          <w:sz w:val="15"/>
                          <w:szCs w:val="20"/>
                          <w:highlight w:val="white"/>
                          <w:lang w:val="en-GB"/>
                        </w:rPr>
                        <w:t xml:space="preserve"> Behavioral</w:t>
                      </w:r>
                      <w:r w:rsidRPr="005F76B3">
                        <w:rPr>
                          <w:rFonts w:ascii="Courier New" w:hAnsi="Courier New" w:cs="Courier New"/>
                          <w:b/>
                          <w:bCs/>
                          <w:color w:val="000080"/>
                          <w:sz w:val="15"/>
                          <w:szCs w:val="20"/>
                          <w:highlight w:val="white"/>
                          <w:lang w:val="en-GB"/>
                        </w:rPr>
                        <w:t>;</w:t>
                      </w:r>
                    </w:p>
                    <w:p w14:paraId="11F36A07" w14:textId="77777777" w:rsidR="0087131A" w:rsidRPr="005F76B3" w:rsidRDefault="0087131A" w:rsidP="005F76B3">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3973F0E" w14:textId="4DBC32CA" w:rsidR="0087131A" w:rsidRPr="005F76B3" w:rsidRDefault="0087131A" w:rsidP="00576392">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txbxContent>
                </v:textbox>
                <w10:wrap type="square"/>
              </v:shape>
            </w:pict>
          </mc:Fallback>
        </mc:AlternateContent>
      </w:r>
      <w:r>
        <w:rPr>
          <w:b/>
          <w:color w:val="auto"/>
          <w:sz w:val="32"/>
          <w:szCs w:val="32"/>
          <w:u w:val="single"/>
        </w:rPr>
        <w:t>(</w:t>
      </w:r>
      <w:r w:rsidRPr="000708BA">
        <w:rPr>
          <w:b/>
          <w:color w:val="auto"/>
          <w:sz w:val="32"/>
          <w:szCs w:val="32"/>
          <w:u w:val="single"/>
        </w:rPr>
        <w:t>Continued.)</w:t>
      </w:r>
    </w:p>
    <w:p w14:paraId="0E8CB15D" w14:textId="4FB083BF" w:rsidR="00F425E4" w:rsidRDefault="00F425E4" w:rsidP="00F425E4">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p>
    <w:p w14:paraId="13D4DFBF" w14:textId="3FC0FA24" w:rsidR="005E4215" w:rsidRPr="00B87D4D" w:rsidRDefault="005E4215">
      <w:pPr>
        <w:rPr>
          <w:color w:val="auto"/>
          <w:sz w:val="24"/>
          <w:szCs w:val="24"/>
        </w:rPr>
      </w:pPr>
      <w:r w:rsidRPr="005E4215">
        <w:rPr>
          <w:b/>
          <w:noProof/>
          <w:color w:val="auto"/>
          <w:sz w:val="32"/>
          <w:szCs w:val="32"/>
          <w:u w:val="single"/>
          <w:lang w:val="en-GB" w:eastAsia="en-GB"/>
        </w:rPr>
        <w:br w:type="page"/>
      </w:r>
    </w:p>
    <w:p w14:paraId="5C7F434C" w14:textId="77777777" w:rsidR="009F1A4B" w:rsidRDefault="009F1A4B">
      <w:pPr>
        <w:rPr>
          <w:b/>
          <w:color w:val="auto"/>
          <w:sz w:val="32"/>
          <w:szCs w:val="32"/>
          <w:u w:val="single"/>
        </w:rPr>
      </w:pPr>
      <w:r>
        <w:rPr>
          <w:b/>
          <w:color w:val="auto"/>
          <w:sz w:val="32"/>
          <w:szCs w:val="32"/>
          <w:u w:val="single"/>
        </w:rPr>
        <w:lastRenderedPageBreak/>
        <w:t>Test Data for DataPath C</w:t>
      </w:r>
    </w:p>
    <w:p w14:paraId="28790ACE" w14:textId="77777777" w:rsidR="009F1A4B" w:rsidRDefault="009F1A4B">
      <w:pPr>
        <w:rPr>
          <w:rFonts w:ascii="Cambria" w:hAnsi="Cambria"/>
          <w:color w:val="auto"/>
          <w:sz w:val="24"/>
          <w:szCs w:val="24"/>
        </w:rPr>
      </w:pPr>
      <w:r>
        <w:rPr>
          <w:rFonts w:ascii="Cambria" w:hAnsi="Cambria"/>
          <w:color w:val="auto"/>
          <w:sz w:val="24"/>
          <w:szCs w:val="24"/>
        </w:rPr>
        <w:t>Here is the control signals and test data fro datapath C</w:t>
      </w:r>
    </w:p>
    <w:p w14:paraId="69FD89E0" w14:textId="64809D69" w:rsidR="00A41F22" w:rsidRDefault="009F1A4B">
      <w:pPr>
        <w:rPr>
          <w:b/>
          <w:color w:val="auto"/>
          <w:sz w:val="32"/>
          <w:szCs w:val="32"/>
          <w:u w:val="single"/>
        </w:rPr>
      </w:pPr>
      <w:r>
        <w:rPr>
          <w:noProof/>
          <w:lang w:val="en-GB" w:eastAsia="en-GB"/>
        </w:rPr>
        <w:drawing>
          <wp:inline distT="0" distB="0" distL="0" distR="0" wp14:anchorId="3523C3A0" wp14:editId="7E1BE1DE">
            <wp:extent cx="6858000" cy="4178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78935"/>
                    </a:xfrm>
                    <a:prstGeom prst="rect">
                      <a:avLst/>
                    </a:prstGeom>
                  </pic:spPr>
                </pic:pic>
              </a:graphicData>
            </a:graphic>
          </wp:inline>
        </w:drawing>
      </w:r>
      <w:r w:rsidR="00A41F22">
        <w:rPr>
          <w:b/>
          <w:color w:val="auto"/>
          <w:sz w:val="32"/>
          <w:szCs w:val="32"/>
          <w:u w:val="single"/>
        </w:rPr>
        <w:br w:type="page"/>
      </w:r>
    </w:p>
    <w:p w14:paraId="5FC3037F" w14:textId="3D5E6961" w:rsidR="0081451B" w:rsidRDefault="005F76B3" w:rsidP="0081451B">
      <w:pPr>
        <w:rPr>
          <w:sz w:val="32"/>
          <w:szCs w:val="32"/>
        </w:rPr>
      </w:pPr>
      <w:r>
        <w:rPr>
          <w:b/>
          <w:noProof/>
          <w:color w:val="auto"/>
          <w:sz w:val="32"/>
          <w:szCs w:val="32"/>
          <w:u w:val="single"/>
          <w:lang w:val="en-GB" w:eastAsia="en-GB"/>
        </w:rPr>
        <w:lastRenderedPageBreak/>
        <mc:AlternateContent>
          <mc:Choice Requires="wps">
            <w:drawing>
              <wp:anchor distT="0" distB="0" distL="114300" distR="114300" simplePos="0" relativeHeight="251723776" behindDoc="0" locked="0" layoutInCell="1" allowOverlap="1" wp14:anchorId="40C9BB25" wp14:editId="6DA3D656">
                <wp:simplePos x="0" y="0"/>
                <wp:positionH relativeFrom="column">
                  <wp:posOffset>-354965</wp:posOffset>
                </wp:positionH>
                <wp:positionV relativeFrom="paragraph">
                  <wp:posOffset>346710</wp:posOffset>
                </wp:positionV>
                <wp:extent cx="7546340" cy="8456295"/>
                <wp:effectExtent l="0" t="0" r="22860" b="27305"/>
                <wp:wrapSquare wrapText="bothSides"/>
                <wp:docPr id="4" name="Text Box 4"/>
                <wp:cNvGraphicFramePr/>
                <a:graphic xmlns:a="http://schemas.openxmlformats.org/drawingml/2006/main">
                  <a:graphicData uri="http://schemas.microsoft.com/office/word/2010/wordprocessingShape">
                    <wps:wsp>
                      <wps:cNvSpPr txBox="1"/>
                      <wps:spPr>
                        <a:xfrm>
                          <a:off x="0" y="0"/>
                          <a:ext cx="7546340" cy="845629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16617E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LIBRARY</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800000"/>
                                <w:sz w:val="15"/>
                                <w:szCs w:val="20"/>
                                <w:highlight w:val="white"/>
                                <w:lang w:val="en-GB"/>
                              </w:rPr>
                              <w:t>ieee</w:t>
                            </w:r>
                            <w:proofErr w:type="gramEnd"/>
                            <w:r w:rsidRPr="006300DC">
                              <w:rPr>
                                <w:rFonts w:ascii="Courier New" w:hAnsi="Courier New" w:cs="Courier New"/>
                                <w:b/>
                                <w:bCs/>
                                <w:color w:val="000080"/>
                                <w:sz w:val="15"/>
                                <w:szCs w:val="20"/>
                                <w:highlight w:val="white"/>
                                <w:lang w:val="en-GB"/>
                              </w:rPr>
                              <w:t>;</w:t>
                            </w:r>
                          </w:p>
                          <w:p w14:paraId="34AF4DA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USE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00"/>
                                <w:sz w:val="15"/>
                                <w:szCs w:val="20"/>
                                <w:highlight w:val="white"/>
                                <w:lang w:val="en-GB"/>
                              </w:rPr>
                              <w:t>ieee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800000"/>
                                <w:sz w:val="15"/>
                                <w:szCs w:val="20"/>
                                <w:highlight w:val="white"/>
                                <w:lang w:val="en-GB"/>
                              </w:rPr>
                              <w:t>std_logic_1164</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ALL</w:t>
                            </w:r>
                            <w:r w:rsidRPr="006300DC">
                              <w:rPr>
                                <w:rFonts w:ascii="Courier New" w:hAnsi="Courier New" w:cs="Courier New"/>
                                <w:b/>
                                <w:bCs/>
                                <w:color w:val="000080"/>
                                <w:sz w:val="15"/>
                                <w:szCs w:val="20"/>
                                <w:highlight w:val="white"/>
                                <w:lang w:val="en-GB"/>
                              </w:rPr>
                              <w:t>;</w:t>
                            </w:r>
                          </w:p>
                          <w:p w14:paraId="444413D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USE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00"/>
                                <w:sz w:val="15"/>
                                <w:szCs w:val="20"/>
                                <w:highlight w:val="white"/>
                                <w:lang w:val="en-GB"/>
                              </w:rPr>
                              <w:t>work</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DigEng</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ALL</w:t>
                            </w:r>
                            <w:r w:rsidRPr="006300DC">
                              <w:rPr>
                                <w:rFonts w:ascii="Courier New" w:hAnsi="Courier New" w:cs="Courier New"/>
                                <w:b/>
                                <w:bCs/>
                                <w:color w:val="000080"/>
                                <w:sz w:val="15"/>
                                <w:szCs w:val="20"/>
                                <w:highlight w:val="white"/>
                                <w:lang w:val="en-GB"/>
                              </w:rPr>
                              <w:t>;</w:t>
                            </w:r>
                          </w:p>
                          <w:p w14:paraId="02B9A36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USE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00"/>
                                <w:sz w:val="15"/>
                                <w:szCs w:val="20"/>
                                <w:highlight w:val="white"/>
                                <w:lang w:val="en-GB"/>
                              </w:rPr>
                              <w:t>work</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easyprint</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ALL</w:t>
                            </w:r>
                            <w:r w:rsidRPr="006300DC">
                              <w:rPr>
                                <w:rFonts w:ascii="Courier New" w:hAnsi="Courier New" w:cs="Courier New"/>
                                <w:b/>
                                <w:bCs/>
                                <w:color w:val="000080"/>
                                <w:sz w:val="15"/>
                                <w:szCs w:val="20"/>
                                <w:highlight w:val="white"/>
                                <w:lang w:val="en-GB"/>
                              </w:rPr>
                              <w:t>;</w:t>
                            </w:r>
                          </w:p>
                          <w:p w14:paraId="26BD814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USE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00"/>
                                <w:sz w:val="15"/>
                                <w:szCs w:val="20"/>
                                <w:highlight w:val="white"/>
                                <w:lang w:val="en-GB"/>
                              </w:rPr>
                              <w:t>ieee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800000"/>
                                <w:sz w:val="15"/>
                                <w:szCs w:val="20"/>
                                <w:highlight w:val="white"/>
                                <w:lang w:val="en-GB"/>
                              </w:rPr>
                              <w:t>numeric_std</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ALL</w:t>
                            </w:r>
                            <w:r w:rsidRPr="006300DC">
                              <w:rPr>
                                <w:rFonts w:ascii="Courier New" w:hAnsi="Courier New" w:cs="Courier New"/>
                                <w:b/>
                                <w:bCs/>
                                <w:color w:val="000080"/>
                                <w:sz w:val="15"/>
                                <w:szCs w:val="20"/>
                                <w:highlight w:val="white"/>
                                <w:lang w:val="en-GB"/>
                              </w:rPr>
                              <w:t>;</w:t>
                            </w:r>
                          </w:p>
                          <w:p w14:paraId="4F154DB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7F5477C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ENTITY</w:t>
                            </w:r>
                            <w:r w:rsidRPr="006300DC">
                              <w:rPr>
                                <w:rFonts w:ascii="Courier New" w:hAnsi="Courier New" w:cs="Courier New"/>
                                <w:color w:val="000000"/>
                                <w:sz w:val="15"/>
                                <w:szCs w:val="20"/>
                                <w:highlight w:val="white"/>
                                <w:lang w:val="en-GB"/>
                              </w:rPr>
                              <w:t xml:space="preserve"> DataPath_C_TB </w:t>
                            </w:r>
                            <w:r w:rsidRPr="006300DC">
                              <w:rPr>
                                <w:rFonts w:ascii="Courier New" w:hAnsi="Courier New" w:cs="Courier New"/>
                                <w:b/>
                                <w:bCs/>
                                <w:color w:val="0000FF"/>
                                <w:sz w:val="15"/>
                                <w:szCs w:val="20"/>
                                <w:highlight w:val="white"/>
                                <w:lang w:val="en-GB"/>
                              </w:rPr>
                              <w:t>IS</w:t>
                            </w:r>
                          </w:p>
                          <w:p w14:paraId="6683A32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DataPath_C_TB</w:t>
                            </w:r>
                            <w:r w:rsidRPr="006300DC">
                              <w:rPr>
                                <w:rFonts w:ascii="Courier New" w:hAnsi="Courier New" w:cs="Courier New"/>
                                <w:b/>
                                <w:bCs/>
                                <w:color w:val="000080"/>
                                <w:sz w:val="15"/>
                                <w:szCs w:val="20"/>
                                <w:highlight w:val="white"/>
                                <w:lang w:val="en-GB"/>
                              </w:rPr>
                              <w:t>;</w:t>
                            </w:r>
                          </w:p>
                          <w:p w14:paraId="6317AA5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1DEDF5B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ARCHITECTURE</w:t>
                            </w:r>
                            <w:r w:rsidRPr="006300DC">
                              <w:rPr>
                                <w:rFonts w:ascii="Courier New" w:hAnsi="Courier New" w:cs="Courier New"/>
                                <w:color w:val="000000"/>
                                <w:sz w:val="15"/>
                                <w:szCs w:val="20"/>
                                <w:highlight w:val="white"/>
                                <w:lang w:val="en-GB"/>
                              </w:rPr>
                              <w:t xml:space="preserve"> behavior </w:t>
                            </w:r>
                            <w:r w:rsidRPr="006300DC">
                              <w:rPr>
                                <w:rFonts w:ascii="Courier New" w:hAnsi="Courier New" w:cs="Courier New"/>
                                <w:b/>
                                <w:bCs/>
                                <w:color w:val="0000FF"/>
                                <w:sz w:val="15"/>
                                <w:szCs w:val="20"/>
                                <w:highlight w:val="white"/>
                                <w:lang w:val="en-GB"/>
                              </w:rPr>
                              <w:t>OF</w:t>
                            </w:r>
                            <w:r w:rsidRPr="006300DC">
                              <w:rPr>
                                <w:rFonts w:ascii="Courier New" w:hAnsi="Courier New" w:cs="Courier New"/>
                                <w:color w:val="000000"/>
                                <w:sz w:val="15"/>
                                <w:szCs w:val="20"/>
                                <w:highlight w:val="white"/>
                                <w:lang w:val="en-GB"/>
                              </w:rPr>
                              <w:t xml:space="preserve"> DataPath_C_TB </w:t>
                            </w:r>
                            <w:r w:rsidRPr="006300DC">
                              <w:rPr>
                                <w:rFonts w:ascii="Courier New" w:hAnsi="Courier New" w:cs="Courier New"/>
                                <w:b/>
                                <w:bCs/>
                                <w:color w:val="0000FF"/>
                                <w:sz w:val="15"/>
                                <w:szCs w:val="20"/>
                                <w:highlight w:val="white"/>
                                <w:lang w:val="en-GB"/>
                              </w:rPr>
                              <w:t>IS</w:t>
                            </w:r>
                            <w:r w:rsidRPr="006300DC">
                              <w:rPr>
                                <w:rFonts w:ascii="Courier New" w:hAnsi="Courier New" w:cs="Courier New"/>
                                <w:color w:val="000000"/>
                                <w:sz w:val="15"/>
                                <w:szCs w:val="20"/>
                                <w:highlight w:val="white"/>
                                <w:lang w:val="en-GB"/>
                              </w:rPr>
                              <w:t xml:space="preserve"> </w:t>
                            </w:r>
                          </w:p>
                          <w:p w14:paraId="4CF9275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0D67A3C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8000"/>
                                <w:sz w:val="15"/>
                                <w:szCs w:val="20"/>
                                <w:highlight w:val="white"/>
                                <w:lang w:val="en-GB"/>
                              </w:rPr>
                              <w:t>-- Constants</w:t>
                            </w:r>
                          </w:p>
                          <w:p w14:paraId="5C02DB5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constant</w:t>
                            </w:r>
                            <w:proofErr w:type="gramEnd"/>
                            <w:r w:rsidRPr="006300DC">
                              <w:rPr>
                                <w:rFonts w:ascii="Courier New" w:hAnsi="Courier New" w:cs="Courier New"/>
                                <w:color w:val="000000"/>
                                <w:sz w:val="15"/>
                                <w:szCs w:val="20"/>
                                <w:highlight w:val="white"/>
                                <w:lang w:val="en-GB"/>
                              </w:rPr>
                              <w:t xml:space="preserve"> data_size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NATURAL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16</w:t>
                            </w:r>
                            <w:r w:rsidRPr="006300DC">
                              <w:rPr>
                                <w:rFonts w:ascii="Courier New" w:hAnsi="Courier New" w:cs="Courier New"/>
                                <w:b/>
                                <w:bCs/>
                                <w:color w:val="000080"/>
                                <w:sz w:val="15"/>
                                <w:szCs w:val="20"/>
                                <w:highlight w:val="white"/>
                                <w:lang w:val="en-GB"/>
                              </w:rPr>
                              <w:t>;</w:t>
                            </w:r>
                          </w:p>
                          <w:p w14:paraId="74A56E7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constant</w:t>
                            </w:r>
                            <w:proofErr w:type="gramEnd"/>
                            <w:r w:rsidRPr="006300DC">
                              <w:rPr>
                                <w:rFonts w:ascii="Courier New" w:hAnsi="Courier New" w:cs="Courier New"/>
                                <w:color w:val="000000"/>
                                <w:sz w:val="15"/>
                                <w:szCs w:val="20"/>
                                <w:highlight w:val="white"/>
                                <w:lang w:val="en-GB"/>
                              </w:rPr>
                              <w:t xml:space="preserve"> num_registers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NATURAL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32</w:t>
                            </w:r>
                            <w:r w:rsidRPr="006300DC">
                              <w:rPr>
                                <w:rFonts w:ascii="Courier New" w:hAnsi="Courier New" w:cs="Courier New"/>
                                <w:b/>
                                <w:bCs/>
                                <w:color w:val="000080"/>
                                <w:sz w:val="15"/>
                                <w:szCs w:val="20"/>
                                <w:highlight w:val="white"/>
                                <w:lang w:val="en-GB"/>
                              </w:rPr>
                              <w:t>;</w:t>
                            </w:r>
                          </w:p>
                          <w:p w14:paraId="098BF7F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59B3A64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Clock period definitions</w:t>
                            </w:r>
                          </w:p>
                          <w:p w14:paraId="5BFDCCF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constant</w:t>
                            </w:r>
                            <w:proofErr w:type="gramEnd"/>
                            <w:r w:rsidRPr="006300DC">
                              <w:rPr>
                                <w:rFonts w:ascii="Courier New" w:hAnsi="Courier New" w:cs="Courier New"/>
                                <w:color w:val="000000"/>
                                <w:sz w:val="15"/>
                                <w:szCs w:val="20"/>
                                <w:highlight w:val="white"/>
                                <w:lang w:val="en-GB"/>
                              </w:rPr>
                              <w:t xml:space="preserve"> clk_period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time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10</w:t>
                            </w:r>
                            <w:r w:rsidRPr="006300DC">
                              <w:rPr>
                                <w:rFonts w:ascii="Courier New" w:hAnsi="Courier New" w:cs="Courier New"/>
                                <w:color w:val="000000"/>
                                <w:sz w:val="15"/>
                                <w:szCs w:val="20"/>
                                <w:highlight w:val="white"/>
                                <w:lang w:val="en-GB"/>
                              </w:rPr>
                              <w:t xml:space="preserve"> ns</w:t>
                            </w:r>
                            <w:r w:rsidRPr="006300DC">
                              <w:rPr>
                                <w:rFonts w:ascii="Courier New" w:hAnsi="Courier New" w:cs="Courier New"/>
                                <w:b/>
                                <w:bCs/>
                                <w:color w:val="000080"/>
                                <w:sz w:val="15"/>
                                <w:szCs w:val="20"/>
                                <w:highlight w:val="white"/>
                                <w:lang w:val="en-GB"/>
                              </w:rPr>
                              <w:t>;</w:t>
                            </w:r>
                          </w:p>
                          <w:p w14:paraId="32AC6F1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C2F16B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Component Declaration for the Unit </w:t>
                            </w:r>
                            <w:proofErr w:type="gramStart"/>
                            <w:r w:rsidRPr="006300DC">
                              <w:rPr>
                                <w:rFonts w:ascii="Courier New" w:hAnsi="Courier New" w:cs="Courier New"/>
                                <w:color w:val="008000"/>
                                <w:sz w:val="15"/>
                                <w:szCs w:val="20"/>
                                <w:highlight w:val="white"/>
                                <w:lang w:val="en-GB"/>
                              </w:rPr>
                              <w:t>Under</w:t>
                            </w:r>
                            <w:proofErr w:type="gramEnd"/>
                            <w:r w:rsidRPr="006300DC">
                              <w:rPr>
                                <w:rFonts w:ascii="Courier New" w:hAnsi="Courier New" w:cs="Courier New"/>
                                <w:color w:val="008000"/>
                                <w:sz w:val="15"/>
                                <w:szCs w:val="20"/>
                                <w:highlight w:val="white"/>
                                <w:lang w:val="en-GB"/>
                              </w:rPr>
                              <w:t xml:space="preserve"> Test (UUT)</w:t>
                            </w:r>
                          </w:p>
                          <w:p w14:paraId="5586E48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COMPONENT</w:t>
                            </w:r>
                            <w:r w:rsidRPr="006300DC">
                              <w:rPr>
                                <w:rFonts w:ascii="Courier New" w:hAnsi="Courier New" w:cs="Courier New"/>
                                <w:color w:val="000000"/>
                                <w:sz w:val="15"/>
                                <w:szCs w:val="20"/>
                                <w:highlight w:val="white"/>
                                <w:lang w:val="en-GB"/>
                              </w:rPr>
                              <w:t xml:space="preserve"> DataPath_C</w:t>
                            </w:r>
                          </w:p>
                          <w:p w14:paraId="32FB34B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GENERIC</w:t>
                            </w:r>
                            <w:r w:rsidRPr="006300DC">
                              <w:rPr>
                                <w:rFonts w:ascii="Courier New" w:hAnsi="Courier New" w:cs="Courier New"/>
                                <w:b/>
                                <w:bCs/>
                                <w:color w:val="000080"/>
                                <w:sz w:val="15"/>
                                <w:szCs w:val="20"/>
                                <w:highlight w:val="white"/>
                                <w:lang w:val="en-GB"/>
                              </w:rPr>
                              <w:t>(</w:t>
                            </w:r>
                            <w:proofErr w:type="gramEnd"/>
                          </w:p>
                          <w:p w14:paraId="6A231AF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data_</w:t>
                            </w:r>
                            <w:proofErr w:type="gramStart"/>
                            <w:r w:rsidRPr="006300DC">
                              <w:rPr>
                                <w:rFonts w:ascii="Courier New" w:hAnsi="Courier New" w:cs="Courier New"/>
                                <w:color w:val="000000"/>
                                <w:sz w:val="15"/>
                                <w:szCs w:val="20"/>
                                <w:highlight w:val="white"/>
                                <w:lang w:val="en-GB"/>
                              </w:rPr>
                              <w:t xml:space="preserve">size </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natural</w:t>
                            </w:r>
                            <w:r w:rsidRPr="006300DC">
                              <w:rPr>
                                <w:rFonts w:ascii="Courier New" w:hAnsi="Courier New" w:cs="Courier New"/>
                                <w:b/>
                                <w:bCs/>
                                <w:color w:val="000080"/>
                                <w:sz w:val="15"/>
                                <w:szCs w:val="20"/>
                                <w:highlight w:val="white"/>
                                <w:lang w:val="en-GB"/>
                              </w:rPr>
                              <w:t>;</w:t>
                            </w:r>
                          </w:p>
                          <w:p w14:paraId="5FCF3E1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num_</w:t>
                            </w:r>
                            <w:proofErr w:type="gramStart"/>
                            <w:r w:rsidRPr="006300DC">
                              <w:rPr>
                                <w:rFonts w:ascii="Courier New" w:hAnsi="Courier New" w:cs="Courier New"/>
                                <w:color w:val="000000"/>
                                <w:sz w:val="15"/>
                                <w:szCs w:val="20"/>
                                <w:highlight w:val="white"/>
                                <w:lang w:val="en-GB"/>
                              </w:rPr>
                              <w:t xml:space="preserve">registers </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natural</w:t>
                            </w:r>
                          </w:p>
                          <w:p w14:paraId="2C8CEA1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34FC6A7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PORT</w:t>
                            </w:r>
                            <w:r w:rsidRPr="006300DC">
                              <w:rPr>
                                <w:rFonts w:ascii="Courier New" w:hAnsi="Courier New" w:cs="Courier New"/>
                                <w:b/>
                                <w:bCs/>
                                <w:color w:val="000080"/>
                                <w:sz w:val="15"/>
                                <w:szCs w:val="20"/>
                                <w:highlight w:val="white"/>
                                <w:lang w:val="en-GB"/>
                              </w:rPr>
                              <w:t>(</w:t>
                            </w:r>
                            <w:proofErr w:type="gramEnd"/>
                          </w:p>
                          <w:p w14:paraId="528E0ED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clk</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2EDCD26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rst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6880BA5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en</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2D7A992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51D09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roofErr w:type="gramStart"/>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4BD35B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R_B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roofErr w:type="gramStart"/>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9C33C3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W_EN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01E92E4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roofErr w:type="gramStart"/>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9A0DA5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IMM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AE439A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085BA6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M_in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254CD45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F7BD08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4</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b/>
                                <w:bCs/>
                                <w:color w:val="000080"/>
                                <w:sz w:val="15"/>
                                <w:szCs w:val="20"/>
                                <w:highlight w:val="white"/>
                                <w:lang w:val="en-GB"/>
                              </w:rPr>
                              <w:t>);</w:t>
                            </w:r>
                          </w:p>
                          <w:p w14:paraId="1BFC6B4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AL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3</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3DAB7D6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SH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roofErr w:type="gramStart"/>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76F5F5D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54E574E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PC_</w:t>
                            </w:r>
                            <w:proofErr w:type="gramStart"/>
                            <w:r w:rsidRPr="006300DC">
                              <w:rPr>
                                <w:rFonts w:ascii="Courier New" w:hAnsi="Courier New" w:cs="Courier New"/>
                                <w:color w:val="000000"/>
                                <w:sz w:val="15"/>
                                <w:szCs w:val="20"/>
                                <w:highlight w:val="white"/>
                                <w:lang w:val="en-GB"/>
                              </w:rPr>
                              <w:t xml:space="preserve">plus </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OUT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1C196B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Flags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OUT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7</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7ABF75B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M_DA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OUT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1E13F72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M_out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OUT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7EFC6AF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349FF4C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COMPONENT</w:t>
                            </w:r>
                            <w:r w:rsidRPr="006300DC">
                              <w:rPr>
                                <w:rFonts w:ascii="Courier New" w:hAnsi="Courier New" w:cs="Courier New"/>
                                <w:b/>
                                <w:bCs/>
                                <w:color w:val="000080"/>
                                <w:sz w:val="15"/>
                                <w:szCs w:val="20"/>
                                <w:highlight w:val="white"/>
                                <w:lang w:val="en-GB"/>
                              </w:rPr>
                              <w:t>;</w:t>
                            </w:r>
                          </w:p>
                          <w:p w14:paraId="777F0E2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604EB20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6118C7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--Inputs</w:t>
                            </w:r>
                          </w:p>
                          <w:p w14:paraId="2A459E3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clk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4BD3BC0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rst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14E087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en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04BFB20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491CC8F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R_A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7057C96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R_B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72D694C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W_EN</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2D15F1F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W_A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DEFF3E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IMM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96C019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M_A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7F84D0B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M_in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25471F4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PC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487756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S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4</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4BAFDA5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AL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3</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4591BD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SH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598E032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1D1A7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--Outputs</w:t>
                            </w:r>
                          </w:p>
                          <w:p w14:paraId="4F8DDCE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PC_plus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1060DCF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Flags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7</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F0AC9E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M_DA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BF05D4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M_out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1F37A68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signal</w:t>
                            </w:r>
                            <w:proofErr w:type="gramEnd"/>
                            <w:r w:rsidRPr="006300DC">
                              <w:rPr>
                                <w:rFonts w:ascii="Courier New" w:hAnsi="Courier New" w:cs="Courier New"/>
                                <w:color w:val="000000"/>
                                <w:sz w:val="15"/>
                                <w:szCs w:val="20"/>
                                <w:highlight w:val="white"/>
                                <w:lang w:val="en-GB"/>
                              </w:rPr>
                              <w:t xml:space="preserve"> OEN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4FCE0F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450101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Test data definitions</w:t>
                            </w:r>
                          </w:p>
                          <w:p w14:paraId="6E87304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type</w:t>
                            </w:r>
                            <w:proofErr w:type="gramEnd"/>
                            <w:r w:rsidRPr="006300DC">
                              <w:rPr>
                                <w:rFonts w:ascii="Courier New" w:hAnsi="Courier New" w:cs="Courier New"/>
                                <w:color w:val="000000"/>
                                <w:sz w:val="15"/>
                                <w:szCs w:val="20"/>
                                <w:highlight w:val="white"/>
                                <w:lang w:val="en-GB"/>
                              </w:rPr>
                              <w:t xml:space="preserve"> TEST_VECTOR </w:t>
                            </w:r>
                            <w:r w:rsidRPr="006300DC">
                              <w:rPr>
                                <w:rFonts w:ascii="Courier New" w:hAnsi="Courier New" w:cs="Courier New"/>
                                <w:b/>
                                <w:bCs/>
                                <w:color w:val="0000FF"/>
                                <w:sz w:val="15"/>
                                <w:szCs w:val="20"/>
                                <w:highlight w:val="white"/>
                                <w:lang w:val="en-GB"/>
                              </w:rPr>
                              <w:t>is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RECORD</w:t>
                            </w:r>
                          </w:p>
                          <w:p w14:paraId="5354FF4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R_A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7ED1D94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R_B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38A33A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
                          <w:p w14:paraId="77EBFE4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W_EN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3387ED7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0AE0D9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04CB43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IMM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9A9C78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158FB9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M_in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DB9D5F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PC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3D526D1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S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FF8000"/>
                                <w:sz w:val="15"/>
                                <w:szCs w:val="20"/>
                                <w:highlight w:val="white"/>
                                <w:lang w:val="en-GB"/>
                              </w:rPr>
                              <w:t>4</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b/>
                                <w:bCs/>
                                <w:color w:val="000080"/>
                                <w:sz w:val="15"/>
                                <w:szCs w:val="20"/>
                                <w:highlight w:val="white"/>
                                <w:lang w:val="en-GB"/>
                              </w:rPr>
                              <w:t>);</w:t>
                            </w:r>
                          </w:p>
                          <w:p w14:paraId="1E30486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AL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FF8000"/>
                                <w:sz w:val="15"/>
                                <w:szCs w:val="20"/>
                                <w:highlight w:val="white"/>
                                <w:lang w:val="en-GB"/>
                              </w:rPr>
                              <w:t>3</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3D56559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SH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41F125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710920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41BF671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roofErr w:type="gramStart"/>
                            <w:r w:rsidRPr="006300DC">
                              <w:rPr>
                                <w:rFonts w:ascii="Courier New" w:hAnsi="Courier New" w:cs="Courier New"/>
                                <w:color w:val="000000"/>
                                <w:sz w:val="15"/>
                                <w:szCs w:val="20"/>
                                <w:highlight w:val="white"/>
                                <w:lang w:val="en-GB"/>
                              </w:rPr>
                              <w:t>flags</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7</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6E1E46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M_DA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304D6A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M_out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BAABEB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
                          <w:p w14:paraId="1062953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roofErr w:type="gramStart"/>
                            <w:r w:rsidRPr="006300DC">
                              <w:rPr>
                                <w:rFonts w:ascii="Courier New" w:hAnsi="Courier New" w:cs="Courier New"/>
                                <w:color w:val="000000"/>
                                <w:sz w:val="15"/>
                                <w:szCs w:val="20"/>
                                <w:highlight w:val="white"/>
                                <w:lang w:val="en-GB"/>
                              </w:rPr>
                              <w:t xml:space="preserve">OEN </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31028A8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end</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RECORD</w:t>
                            </w:r>
                            <w:r w:rsidRPr="006300DC">
                              <w:rPr>
                                <w:rFonts w:ascii="Courier New" w:hAnsi="Courier New" w:cs="Courier New"/>
                                <w:b/>
                                <w:bCs/>
                                <w:color w:val="000080"/>
                                <w:sz w:val="15"/>
                                <w:szCs w:val="20"/>
                                <w:highlight w:val="white"/>
                                <w:lang w:val="en-GB"/>
                              </w:rPr>
                              <w:t>;</w:t>
                            </w:r>
                          </w:p>
                          <w:p w14:paraId="49898EC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type</w:t>
                            </w:r>
                            <w:proofErr w:type="gramEnd"/>
                            <w:r w:rsidRPr="006300DC">
                              <w:rPr>
                                <w:rFonts w:ascii="Courier New" w:hAnsi="Courier New" w:cs="Courier New"/>
                                <w:color w:val="000000"/>
                                <w:sz w:val="15"/>
                                <w:szCs w:val="20"/>
                                <w:highlight w:val="white"/>
                                <w:lang w:val="en-GB"/>
                              </w:rPr>
                              <w:t xml:space="preserve"> TEST_VECTOR_ARRAY </w:t>
                            </w:r>
                            <w:r w:rsidRPr="006300DC">
                              <w:rPr>
                                <w:rFonts w:ascii="Courier New" w:hAnsi="Courier New" w:cs="Courier New"/>
                                <w:b/>
                                <w:bCs/>
                                <w:color w:val="0000FF"/>
                                <w:sz w:val="15"/>
                                <w:szCs w:val="20"/>
                                <w:highlight w:val="white"/>
                                <w:lang w:val="en-GB"/>
                              </w:rPr>
                              <w:t>is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ARRAY</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8000FF"/>
                                <w:sz w:val="15"/>
                                <w:szCs w:val="20"/>
                                <w:highlight w:val="white"/>
                                <w:lang w:val="en-GB"/>
                              </w:rPr>
                              <w:t>NATURAL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RANGE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of</w:t>
                            </w:r>
                            <w:r w:rsidRPr="006300DC">
                              <w:rPr>
                                <w:rFonts w:ascii="Courier New" w:hAnsi="Courier New" w:cs="Courier New"/>
                                <w:color w:val="000000"/>
                                <w:sz w:val="15"/>
                                <w:szCs w:val="20"/>
                                <w:highlight w:val="white"/>
                                <w:lang w:val="en-GB"/>
                              </w:rPr>
                              <w:t xml:space="preserve"> TEST_VECTOR</w:t>
                            </w:r>
                            <w:r w:rsidRPr="006300DC">
                              <w:rPr>
                                <w:rFonts w:ascii="Courier New" w:hAnsi="Courier New" w:cs="Courier New"/>
                                <w:b/>
                                <w:bCs/>
                                <w:color w:val="000080"/>
                                <w:sz w:val="15"/>
                                <w:szCs w:val="20"/>
                                <w:highlight w:val="white"/>
                                <w:lang w:val="en-GB"/>
                              </w:rPr>
                              <w:t>;</w:t>
                            </w:r>
                          </w:p>
                          <w:p w14:paraId="3D37161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0556B01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Test Data </w:t>
                            </w:r>
                          </w:p>
                          <w:p w14:paraId="69AD5BD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constant</w:t>
                            </w:r>
                            <w:proofErr w:type="gramEnd"/>
                            <w:r w:rsidRPr="006300DC">
                              <w:rPr>
                                <w:rFonts w:ascii="Courier New" w:hAnsi="Courier New" w:cs="Courier New"/>
                                <w:color w:val="000000"/>
                                <w:sz w:val="15"/>
                                <w:szCs w:val="20"/>
                                <w:highlight w:val="white"/>
                                <w:lang w:val="en-GB"/>
                              </w:rPr>
                              <w:t xml:space="preserve"> test_vectors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TEST_VECTOR_ARRAY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AA9DF0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--R_A,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R_B,</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W_EN,</w:t>
                            </w:r>
                            <w:r w:rsidRPr="006300DC">
                              <w:rPr>
                                <w:rFonts w:ascii="Courier New" w:hAnsi="Courier New" w:cs="Courier New"/>
                                <w:color w:val="008000"/>
                                <w:sz w:val="15"/>
                                <w:szCs w:val="20"/>
                                <w:highlight w:val="white"/>
                                <w:lang w:val="en-GB"/>
                              </w:rPr>
                              <w:tab/>
                              <w:t>W_A,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IMM,</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M_in,</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PC,</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AL,</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SH,</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PC_plus,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flags,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M_DA,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M_out</w:t>
                            </w:r>
                          </w:p>
                          <w:p w14:paraId="21DE4D7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84F797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inc</w:t>
                            </w:r>
                            <w:proofErr w:type="gramEnd"/>
                            <w:r w:rsidRPr="006300DC">
                              <w:rPr>
                                <w:rFonts w:ascii="Courier New" w:hAnsi="Courier New" w:cs="Courier New"/>
                                <w:color w:val="008000"/>
                                <w:sz w:val="15"/>
                                <w:szCs w:val="20"/>
                                <w:highlight w:val="white"/>
                                <w:lang w:val="en-GB"/>
                              </w:rPr>
                              <w:t xml:space="preserve"> R1, R0</w:t>
                            </w:r>
                          </w:p>
                          <w:p w14:paraId="4BF4C2B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07DFE96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40A3AA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"01010110"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077A27B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453412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F801B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addi</w:t>
                            </w:r>
                            <w:proofErr w:type="gramEnd"/>
                            <w:r w:rsidRPr="006300DC">
                              <w:rPr>
                                <w:rFonts w:ascii="Courier New" w:hAnsi="Courier New" w:cs="Courier New"/>
                                <w:color w:val="008000"/>
                                <w:sz w:val="15"/>
                                <w:szCs w:val="20"/>
                                <w:highlight w:val="white"/>
                                <w:lang w:val="en-GB"/>
                              </w:rPr>
                              <w:t xml:space="preserve"> R2, R0, 0x0005</w:t>
                            </w:r>
                          </w:p>
                          <w:p w14:paraId="1D667CF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FD494A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19588A3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"0005"</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4BC147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6E69C59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ACDF9B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shl</w:t>
                            </w:r>
                            <w:proofErr w:type="gramEnd"/>
                            <w:r w:rsidRPr="006300DC">
                              <w:rPr>
                                <w:rFonts w:ascii="Courier New" w:hAnsi="Courier New" w:cs="Courier New"/>
                                <w:color w:val="008000"/>
                                <w:sz w:val="15"/>
                                <w:szCs w:val="20"/>
                                <w:highlight w:val="white"/>
                                <w:lang w:val="en-GB"/>
                              </w:rPr>
                              <w:t xml:space="preserve"> R3, R1, 3</w:t>
                            </w:r>
                          </w:p>
                          <w:p w14:paraId="7AF19C7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20BBFD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00001"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7CA9F4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34C2A6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C0458B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DCC121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storr</w:t>
                            </w:r>
                            <w:proofErr w:type="gramEnd"/>
                            <w:r w:rsidRPr="006300DC">
                              <w:rPr>
                                <w:rFonts w:ascii="Courier New" w:hAnsi="Courier New" w:cs="Courier New"/>
                                <w:color w:val="008000"/>
                                <w:sz w:val="15"/>
                                <w:szCs w:val="20"/>
                                <w:highlight w:val="white"/>
                                <w:lang w:val="en-GB"/>
                              </w:rPr>
                              <w:t xml:space="preserve"> R2, R3</w:t>
                            </w:r>
                          </w:p>
                          <w:p w14:paraId="78DFADC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819F9C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00011"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578FABA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DB8B1C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"0008"</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"0005"</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18A160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97B335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loadi</w:t>
                            </w:r>
                            <w:proofErr w:type="gramEnd"/>
                            <w:r w:rsidRPr="006300DC">
                              <w:rPr>
                                <w:rFonts w:ascii="Courier New" w:hAnsi="Courier New" w:cs="Courier New"/>
                                <w:color w:val="008000"/>
                                <w:sz w:val="15"/>
                                <w:szCs w:val="20"/>
                                <w:highlight w:val="white"/>
                                <w:lang w:val="en-GB"/>
                              </w:rPr>
                              <w:t xml:space="preserve"> R5, 1f1f</w:t>
                            </w:r>
                          </w:p>
                          <w:p w14:paraId="666CE6D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AE1CC2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"1F1F"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"CCCC"</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"1f1f"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362F26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5F93BD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579A7B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brneq</w:t>
                            </w:r>
                            <w:proofErr w:type="gramEnd"/>
                            <w:r w:rsidRPr="006300DC">
                              <w:rPr>
                                <w:rFonts w:ascii="Courier New" w:hAnsi="Courier New" w:cs="Courier New"/>
                                <w:color w:val="008000"/>
                                <w:sz w:val="15"/>
                                <w:szCs w:val="20"/>
                                <w:highlight w:val="white"/>
                                <w:lang w:val="en-GB"/>
                              </w:rPr>
                              <w:t xml:space="preserve"> R2, 010F</w:t>
                            </w:r>
                          </w:p>
                          <w:p w14:paraId="2722B2B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92F4E5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"0105"</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6DDC92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"0213"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57AE41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68E0B8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425DB9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20A6F8C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BEGIN</w:t>
                            </w:r>
                          </w:p>
                          <w:p w14:paraId="40A2D95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4278996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Instantiate the Unit </w:t>
                            </w:r>
                            <w:proofErr w:type="gramStart"/>
                            <w:r w:rsidRPr="006300DC">
                              <w:rPr>
                                <w:rFonts w:ascii="Courier New" w:hAnsi="Courier New" w:cs="Courier New"/>
                                <w:color w:val="008000"/>
                                <w:sz w:val="15"/>
                                <w:szCs w:val="20"/>
                                <w:highlight w:val="white"/>
                                <w:lang w:val="en-GB"/>
                              </w:rPr>
                              <w:t>Under</w:t>
                            </w:r>
                            <w:proofErr w:type="gramEnd"/>
                            <w:r w:rsidRPr="006300DC">
                              <w:rPr>
                                <w:rFonts w:ascii="Courier New" w:hAnsi="Courier New" w:cs="Courier New"/>
                                <w:color w:val="008000"/>
                                <w:sz w:val="15"/>
                                <w:szCs w:val="20"/>
                                <w:highlight w:val="white"/>
                                <w:lang w:val="en-GB"/>
                              </w:rPr>
                              <w:t xml:space="preserve"> Test (UUT)</w:t>
                            </w:r>
                          </w:p>
                          <w:p w14:paraId="27A2B4A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uut</w:t>
                            </w:r>
                            <w:proofErr w:type="gramEnd"/>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DataPath_C </w:t>
                            </w:r>
                          </w:p>
                          <w:p w14:paraId="27F849A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Generic</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b/>
                                <w:bCs/>
                                <w:color w:val="0000FF"/>
                                <w:sz w:val="15"/>
                                <w:szCs w:val="20"/>
                                <w:highlight w:val="white"/>
                                <w:lang w:val="en-GB"/>
                              </w:rPr>
                              <w:t>Map</w:t>
                            </w:r>
                            <w:r w:rsidRPr="006300DC">
                              <w:rPr>
                                <w:rFonts w:ascii="Courier New" w:hAnsi="Courier New" w:cs="Courier New"/>
                                <w:b/>
                                <w:bCs/>
                                <w:color w:val="000080"/>
                                <w:sz w:val="15"/>
                                <w:szCs w:val="20"/>
                                <w:highlight w:val="white"/>
                                <w:lang w:val="en-GB"/>
                              </w:rPr>
                              <w:t>(</w:t>
                            </w:r>
                            <w:proofErr w:type="gramEnd"/>
                          </w:p>
                          <w:p w14:paraId="7B2E31E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data_size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data_size</w:t>
                            </w:r>
                            <w:r w:rsidRPr="006300DC">
                              <w:rPr>
                                <w:rFonts w:ascii="Courier New" w:hAnsi="Courier New" w:cs="Courier New"/>
                                <w:b/>
                                <w:bCs/>
                                <w:color w:val="000080"/>
                                <w:sz w:val="15"/>
                                <w:szCs w:val="20"/>
                                <w:highlight w:val="white"/>
                                <w:lang w:val="en-GB"/>
                              </w:rPr>
                              <w:t>,</w:t>
                            </w:r>
                          </w:p>
                          <w:p w14:paraId="363C770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num_registers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num_registers</w:t>
                            </w:r>
                          </w:p>
                          <w:p w14:paraId="48AE3B5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5F27CB4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PORT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MAP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14AF407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clk</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clk</w:t>
                            </w:r>
                            <w:r w:rsidRPr="006300DC">
                              <w:rPr>
                                <w:rFonts w:ascii="Courier New" w:hAnsi="Courier New" w:cs="Courier New"/>
                                <w:b/>
                                <w:bCs/>
                                <w:color w:val="000080"/>
                                <w:sz w:val="15"/>
                                <w:szCs w:val="20"/>
                                <w:highlight w:val="white"/>
                                <w:lang w:val="en-GB"/>
                              </w:rPr>
                              <w:t>,</w:t>
                            </w:r>
                          </w:p>
                          <w:p w14:paraId="2249A40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rst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rst</w:t>
                            </w:r>
                            <w:r w:rsidRPr="006300DC">
                              <w:rPr>
                                <w:rFonts w:ascii="Courier New" w:hAnsi="Courier New" w:cs="Courier New"/>
                                <w:b/>
                                <w:bCs/>
                                <w:color w:val="000080"/>
                                <w:sz w:val="15"/>
                                <w:szCs w:val="20"/>
                                <w:highlight w:val="white"/>
                                <w:lang w:val="en-GB"/>
                              </w:rPr>
                              <w:t>,</w:t>
                            </w:r>
                          </w:p>
                          <w:p w14:paraId="7E263EE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en</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en</w:t>
                            </w:r>
                            <w:r w:rsidRPr="006300DC">
                              <w:rPr>
                                <w:rFonts w:ascii="Courier New" w:hAnsi="Courier New" w:cs="Courier New"/>
                                <w:b/>
                                <w:bCs/>
                                <w:color w:val="000080"/>
                                <w:sz w:val="15"/>
                                <w:szCs w:val="20"/>
                                <w:highlight w:val="white"/>
                                <w:lang w:val="en-GB"/>
                              </w:rPr>
                              <w:t>,</w:t>
                            </w:r>
                          </w:p>
                          <w:p w14:paraId="1C4779F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D1E90A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Inputs</w:t>
                            </w:r>
                          </w:p>
                          <w:p w14:paraId="189F6E8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R_A</w:t>
                            </w:r>
                            <w:r w:rsidRPr="006300DC">
                              <w:rPr>
                                <w:rFonts w:ascii="Courier New" w:hAnsi="Courier New" w:cs="Courier New"/>
                                <w:b/>
                                <w:bCs/>
                                <w:color w:val="000080"/>
                                <w:sz w:val="15"/>
                                <w:szCs w:val="20"/>
                                <w:highlight w:val="white"/>
                                <w:lang w:val="en-GB"/>
                              </w:rPr>
                              <w:t>,</w:t>
                            </w:r>
                          </w:p>
                          <w:p w14:paraId="375FABE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R_B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R_B</w:t>
                            </w:r>
                            <w:r w:rsidRPr="006300DC">
                              <w:rPr>
                                <w:rFonts w:ascii="Courier New" w:hAnsi="Courier New" w:cs="Courier New"/>
                                <w:b/>
                                <w:bCs/>
                                <w:color w:val="000080"/>
                                <w:sz w:val="15"/>
                                <w:szCs w:val="20"/>
                                <w:highlight w:val="white"/>
                                <w:lang w:val="en-GB"/>
                              </w:rPr>
                              <w:t>,</w:t>
                            </w:r>
                          </w:p>
                          <w:p w14:paraId="6C5175C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0C1F74F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W_EN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W_EN</w:t>
                            </w:r>
                            <w:r w:rsidRPr="006300DC">
                              <w:rPr>
                                <w:rFonts w:ascii="Courier New" w:hAnsi="Courier New" w:cs="Courier New"/>
                                <w:b/>
                                <w:bCs/>
                                <w:color w:val="000080"/>
                                <w:sz w:val="15"/>
                                <w:szCs w:val="20"/>
                                <w:highlight w:val="white"/>
                                <w:lang w:val="en-GB"/>
                              </w:rPr>
                              <w:t>,</w:t>
                            </w:r>
                          </w:p>
                          <w:p w14:paraId="2DD6C0F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W_A</w:t>
                            </w:r>
                            <w:r w:rsidRPr="006300DC">
                              <w:rPr>
                                <w:rFonts w:ascii="Courier New" w:hAnsi="Courier New" w:cs="Courier New"/>
                                <w:b/>
                                <w:bCs/>
                                <w:color w:val="000080"/>
                                <w:sz w:val="15"/>
                                <w:szCs w:val="20"/>
                                <w:highlight w:val="white"/>
                                <w:lang w:val="en-GB"/>
                              </w:rPr>
                              <w:t>,</w:t>
                            </w:r>
                          </w:p>
                          <w:p w14:paraId="22B63F3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4A304C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IMM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IMM</w:t>
                            </w:r>
                            <w:r w:rsidRPr="006300DC">
                              <w:rPr>
                                <w:rFonts w:ascii="Courier New" w:hAnsi="Courier New" w:cs="Courier New"/>
                                <w:b/>
                                <w:bCs/>
                                <w:color w:val="000080"/>
                                <w:sz w:val="15"/>
                                <w:szCs w:val="20"/>
                                <w:highlight w:val="white"/>
                                <w:lang w:val="en-GB"/>
                              </w:rPr>
                              <w:t>,</w:t>
                            </w:r>
                          </w:p>
                          <w:p w14:paraId="3CFA44A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M_A</w:t>
                            </w:r>
                            <w:r w:rsidRPr="006300DC">
                              <w:rPr>
                                <w:rFonts w:ascii="Courier New" w:hAnsi="Courier New" w:cs="Courier New"/>
                                <w:b/>
                                <w:bCs/>
                                <w:color w:val="000080"/>
                                <w:sz w:val="15"/>
                                <w:szCs w:val="20"/>
                                <w:highlight w:val="white"/>
                                <w:lang w:val="en-GB"/>
                              </w:rPr>
                              <w:t>,</w:t>
                            </w:r>
                          </w:p>
                          <w:p w14:paraId="682924D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M_in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M_in</w:t>
                            </w:r>
                            <w:r w:rsidRPr="006300DC">
                              <w:rPr>
                                <w:rFonts w:ascii="Courier New" w:hAnsi="Courier New" w:cs="Courier New"/>
                                <w:b/>
                                <w:bCs/>
                                <w:color w:val="000080"/>
                                <w:sz w:val="15"/>
                                <w:szCs w:val="20"/>
                                <w:highlight w:val="white"/>
                                <w:lang w:val="en-GB"/>
                              </w:rPr>
                              <w:t>,</w:t>
                            </w:r>
                          </w:p>
                          <w:p w14:paraId="0D7657D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PC</w:t>
                            </w:r>
                            <w:r w:rsidRPr="006300DC">
                              <w:rPr>
                                <w:rFonts w:ascii="Courier New" w:hAnsi="Courier New" w:cs="Courier New"/>
                                <w:b/>
                                <w:bCs/>
                                <w:color w:val="000080"/>
                                <w:sz w:val="15"/>
                                <w:szCs w:val="20"/>
                                <w:highlight w:val="white"/>
                                <w:lang w:val="en-GB"/>
                              </w:rPr>
                              <w:t>,</w:t>
                            </w:r>
                          </w:p>
                          <w:p w14:paraId="1013CA5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S</w:t>
                            </w:r>
                            <w:r w:rsidRPr="006300DC">
                              <w:rPr>
                                <w:rFonts w:ascii="Courier New" w:hAnsi="Courier New" w:cs="Courier New"/>
                                <w:b/>
                                <w:bCs/>
                                <w:color w:val="000080"/>
                                <w:sz w:val="15"/>
                                <w:szCs w:val="20"/>
                                <w:highlight w:val="white"/>
                                <w:lang w:val="en-GB"/>
                              </w:rPr>
                              <w:t>,</w:t>
                            </w:r>
                          </w:p>
                          <w:p w14:paraId="624718A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AL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AL</w:t>
                            </w:r>
                            <w:r w:rsidRPr="006300DC">
                              <w:rPr>
                                <w:rFonts w:ascii="Courier New" w:hAnsi="Courier New" w:cs="Courier New"/>
                                <w:b/>
                                <w:bCs/>
                                <w:color w:val="000080"/>
                                <w:sz w:val="15"/>
                                <w:szCs w:val="20"/>
                                <w:highlight w:val="white"/>
                                <w:lang w:val="en-GB"/>
                              </w:rPr>
                              <w:t>,</w:t>
                            </w:r>
                          </w:p>
                          <w:p w14:paraId="5C8A2B8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SH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SH</w:t>
                            </w:r>
                            <w:r w:rsidRPr="006300DC">
                              <w:rPr>
                                <w:rFonts w:ascii="Courier New" w:hAnsi="Courier New" w:cs="Courier New"/>
                                <w:b/>
                                <w:bCs/>
                                <w:color w:val="000080"/>
                                <w:sz w:val="15"/>
                                <w:szCs w:val="20"/>
                                <w:highlight w:val="white"/>
                                <w:lang w:val="en-GB"/>
                              </w:rPr>
                              <w:t>,</w:t>
                            </w:r>
                          </w:p>
                          <w:p w14:paraId="3BB4472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0E1AD26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Outputs</w:t>
                            </w:r>
                          </w:p>
                          <w:p w14:paraId="360773F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PC_plus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PC_plus</w:t>
                            </w:r>
                            <w:r w:rsidRPr="006300DC">
                              <w:rPr>
                                <w:rFonts w:ascii="Courier New" w:hAnsi="Courier New" w:cs="Courier New"/>
                                <w:b/>
                                <w:bCs/>
                                <w:color w:val="000080"/>
                                <w:sz w:val="15"/>
                                <w:szCs w:val="20"/>
                                <w:highlight w:val="white"/>
                                <w:lang w:val="en-GB"/>
                              </w:rPr>
                              <w:t>,</w:t>
                            </w:r>
                          </w:p>
                          <w:p w14:paraId="56F8B8C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Flags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Flags</w:t>
                            </w:r>
                            <w:r w:rsidRPr="006300DC">
                              <w:rPr>
                                <w:rFonts w:ascii="Courier New" w:hAnsi="Courier New" w:cs="Courier New"/>
                                <w:b/>
                                <w:bCs/>
                                <w:color w:val="000080"/>
                                <w:sz w:val="15"/>
                                <w:szCs w:val="20"/>
                                <w:highlight w:val="white"/>
                                <w:lang w:val="en-GB"/>
                              </w:rPr>
                              <w:t>,</w:t>
                            </w:r>
                          </w:p>
                          <w:p w14:paraId="1ED663C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M_DA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M_DA</w:t>
                            </w:r>
                            <w:r w:rsidRPr="006300DC">
                              <w:rPr>
                                <w:rFonts w:ascii="Courier New" w:hAnsi="Courier New" w:cs="Courier New"/>
                                <w:b/>
                                <w:bCs/>
                                <w:color w:val="000080"/>
                                <w:sz w:val="15"/>
                                <w:szCs w:val="20"/>
                                <w:highlight w:val="white"/>
                                <w:lang w:val="en-GB"/>
                              </w:rPr>
                              <w:t>,</w:t>
                            </w:r>
                          </w:p>
                          <w:p w14:paraId="21BF3BF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M_out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M_out</w:t>
                            </w:r>
                          </w:p>
                          <w:p w14:paraId="406D193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346C8D8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37E18E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8000"/>
                                <w:sz w:val="15"/>
                                <w:szCs w:val="20"/>
                                <w:highlight w:val="white"/>
                                <w:lang w:val="en-GB"/>
                              </w:rPr>
                              <w:t>-- Clock process definitions</w:t>
                            </w:r>
                          </w:p>
                          <w:p w14:paraId="578E643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000000"/>
                                <w:sz w:val="15"/>
                                <w:szCs w:val="20"/>
                                <w:highlight w:val="white"/>
                                <w:lang w:val="en-GB"/>
                              </w:rPr>
                              <w:t xml:space="preserve">clk_process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process</w:t>
                            </w:r>
                            <w:proofErr w:type="gramEnd"/>
                          </w:p>
                          <w:p w14:paraId="0CA71C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b/>
                                <w:bCs/>
                                <w:color w:val="0000FF"/>
                                <w:sz w:val="15"/>
                                <w:szCs w:val="20"/>
                                <w:highlight w:val="white"/>
                                <w:lang w:val="en-GB"/>
                              </w:rPr>
                              <w:t>begin</w:t>
                            </w:r>
                            <w:proofErr w:type="gramEnd"/>
                          </w:p>
                          <w:p w14:paraId="0201D1A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clk</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1AD5085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clk_period</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p>
                          <w:p w14:paraId="79AD406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clk</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068BAD1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clk_period</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p>
                          <w:p w14:paraId="377D36A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b/>
                                <w:bCs/>
                                <w:color w:val="0000FF"/>
                                <w:sz w:val="15"/>
                                <w:szCs w:val="20"/>
                                <w:highlight w:val="white"/>
                                <w:lang w:val="en-GB"/>
                              </w:rPr>
                              <w:t>end</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r w:rsidRPr="006300DC">
                              <w:rPr>
                                <w:rFonts w:ascii="Courier New" w:hAnsi="Courier New" w:cs="Courier New"/>
                                <w:b/>
                                <w:bCs/>
                                <w:color w:val="000080"/>
                                <w:sz w:val="15"/>
                                <w:szCs w:val="20"/>
                                <w:highlight w:val="white"/>
                                <w:lang w:val="en-GB"/>
                              </w:rPr>
                              <w:t>;</w:t>
                            </w:r>
                          </w:p>
                          <w:p w14:paraId="59A7A8C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1003700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EEE89A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8000"/>
                                <w:sz w:val="15"/>
                                <w:szCs w:val="20"/>
                                <w:highlight w:val="white"/>
                                <w:lang w:val="en-GB"/>
                              </w:rPr>
                              <w:t>-- Stimulus process</w:t>
                            </w:r>
                          </w:p>
                          <w:p w14:paraId="50247B5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stim_proc</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p>
                          <w:p w14:paraId="229D0CE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b/>
                                <w:bCs/>
                                <w:color w:val="0000FF"/>
                                <w:sz w:val="15"/>
                                <w:szCs w:val="20"/>
                                <w:highlight w:val="white"/>
                                <w:lang w:val="en-GB"/>
                              </w:rPr>
                              <w:t>begin</w:t>
                            </w:r>
                            <w:proofErr w:type="gramEnd"/>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E03DDC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755F93B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hold</w:t>
                            </w:r>
                            <w:proofErr w:type="gramEnd"/>
                            <w:r w:rsidRPr="006300DC">
                              <w:rPr>
                                <w:rFonts w:ascii="Courier New" w:hAnsi="Courier New" w:cs="Courier New"/>
                                <w:color w:val="008000"/>
                                <w:sz w:val="15"/>
                                <w:szCs w:val="20"/>
                                <w:highlight w:val="white"/>
                                <w:lang w:val="en-GB"/>
                              </w:rPr>
                              <w:t xml:space="preserve"> reset state for 100 ns.</w:t>
                            </w:r>
                          </w:p>
                          <w:p w14:paraId="6EB3133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100</w:t>
                            </w:r>
                            <w:r w:rsidRPr="006300DC">
                              <w:rPr>
                                <w:rFonts w:ascii="Courier New" w:hAnsi="Courier New" w:cs="Courier New"/>
                                <w:color w:val="000000"/>
                                <w:sz w:val="15"/>
                                <w:szCs w:val="20"/>
                                <w:highlight w:val="white"/>
                                <w:lang w:val="en-GB"/>
                              </w:rPr>
                              <w:t xml:space="preserve"> ns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p>
                          <w:p w14:paraId="66F544A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A57978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enable the system</w:t>
                            </w:r>
                          </w:p>
                          <w:p w14:paraId="3D5C0BB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rst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0F3AAC9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en</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58FB3A4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clk_period</w:t>
                            </w:r>
                            <w:r w:rsidRPr="006300DC">
                              <w:rPr>
                                <w:rFonts w:ascii="Courier New" w:hAnsi="Courier New" w:cs="Courier New"/>
                                <w:b/>
                                <w:bCs/>
                                <w:color w:val="000080"/>
                                <w:sz w:val="15"/>
                                <w:szCs w:val="20"/>
                                <w:highlight w:val="white"/>
                                <w:lang w:val="en-GB"/>
                              </w:rPr>
                              <w:t>;</w:t>
                            </w:r>
                          </w:p>
                          <w:p w14:paraId="38F6819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3D65D9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run the test for every set of data</w:t>
                            </w:r>
                          </w:p>
                          <w:p w14:paraId="31D22F1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for</w:t>
                            </w:r>
                            <w:proofErr w:type="gramEnd"/>
                            <w:r w:rsidRPr="006300DC">
                              <w:rPr>
                                <w:rFonts w:ascii="Courier New" w:hAnsi="Courier New" w:cs="Courier New"/>
                                <w:color w:val="000000"/>
                                <w:sz w:val="15"/>
                                <w:szCs w:val="20"/>
                                <w:highlight w:val="white"/>
                                <w:lang w:val="en-GB"/>
                              </w:rPr>
                              <w:t xml:space="preserve"> i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FF"/>
                                <w:sz w:val="15"/>
                                <w:szCs w:val="20"/>
                                <w:highlight w:val="white"/>
                                <w:lang w:val="en-GB"/>
                              </w:rPr>
                              <w:t>range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loop</w:t>
                            </w:r>
                          </w:p>
                          <w:p w14:paraId="67667EF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222C21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until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rising_edge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w:t>
                            </w:r>
                            <w:r w:rsidRPr="006300DC">
                              <w:rPr>
                                <w:rFonts w:ascii="Courier New" w:hAnsi="Courier New" w:cs="Courier New"/>
                                <w:b/>
                                <w:bCs/>
                                <w:color w:val="000080"/>
                                <w:sz w:val="15"/>
                                <w:szCs w:val="20"/>
                                <w:highlight w:val="white"/>
                                <w:lang w:val="en-GB"/>
                              </w:rPr>
                              <w:t>);</w:t>
                            </w:r>
                          </w:p>
                          <w:p w14:paraId="6A7CFB2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57BC826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assign test inputs</w:t>
                            </w:r>
                          </w:p>
                          <w:p w14:paraId="75E384D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R_A</w:t>
                            </w:r>
                            <w:r w:rsidRPr="006300DC">
                              <w:rPr>
                                <w:rFonts w:ascii="Courier New" w:hAnsi="Courier New" w:cs="Courier New"/>
                                <w:b/>
                                <w:bCs/>
                                <w:color w:val="000080"/>
                                <w:sz w:val="15"/>
                                <w:szCs w:val="20"/>
                                <w:highlight w:val="white"/>
                                <w:lang w:val="en-GB"/>
                              </w:rPr>
                              <w:t>;</w:t>
                            </w:r>
                          </w:p>
                          <w:p w14:paraId="346BA9E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R_B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R_B</w:t>
                            </w:r>
                            <w:r w:rsidRPr="006300DC">
                              <w:rPr>
                                <w:rFonts w:ascii="Courier New" w:hAnsi="Courier New" w:cs="Courier New"/>
                                <w:b/>
                                <w:bCs/>
                                <w:color w:val="000080"/>
                                <w:sz w:val="15"/>
                                <w:szCs w:val="20"/>
                                <w:highlight w:val="white"/>
                                <w:lang w:val="en-GB"/>
                              </w:rPr>
                              <w:t>;</w:t>
                            </w:r>
                          </w:p>
                          <w:p w14:paraId="2163057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ED5D00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W_EN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W_EN</w:t>
                            </w:r>
                            <w:r w:rsidRPr="006300DC">
                              <w:rPr>
                                <w:rFonts w:ascii="Courier New" w:hAnsi="Courier New" w:cs="Courier New"/>
                                <w:b/>
                                <w:bCs/>
                                <w:color w:val="000080"/>
                                <w:sz w:val="15"/>
                                <w:szCs w:val="20"/>
                                <w:highlight w:val="white"/>
                                <w:lang w:val="en-GB"/>
                              </w:rPr>
                              <w:t>;</w:t>
                            </w:r>
                          </w:p>
                          <w:p w14:paraId="1B9A1A3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W_A</w:t>
                            </w:r>
                            <w:r w:rsidRPr="006300DC">
                              <w:rPr>
                                <w:rFonts w:ascii="Courier New" w:hAnsi="Courier New" w:cs="Courier New"/>
                                <w:b/>
                                <w:bCs/>
                                <w:color w:val="000080"/>
                                <w:sz w:val="15"/>
                                <w:szCs w:val="20"/>
                                <w:highlight w:val="white"/>
                                <w:lang w:val="en-GB"/>
                              </w:rPr>
                              <w:t>;</w:t>
                            </w:r>
                          </w:p>
                          <w:p w14:paraId="01ECBE6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251F42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IMM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IMM</w:t>
                            </w:r>
                            <w:r w:rsidRPr="006300DC">
                              <w:rPr>
                                <w:rFonts w:ascii="Courier New" w:hAnsi="Courier New" w:cs="Courier New"/>
                                <w:b/>
                                <w:bCs/>
                                <w:color w:val="000080"/>
                                <w:sz w:val="15"/>
                                <w:szCs w:val="20"/>
                                <w:highlight w:val="white"/>
                                <w:lang w:val="en-GB"/>
                              </w:rPr>
                              <w:t>;</w:t>
                            </w:r>
                          </w:p>
                          <w:p w14:paraId="4D112C0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M_A</w:t>
                            </w:r>
                            <w:r w:rsidRPr="006300DC">
                              <w:rPr>
                                <w:rFonts w:ascii="Courier New" w:hAnsi="Courier New" w:cs="Courier New"/>
                                <w:b/>
                                <w:bCs/>
                                <w:color w:val="000080"/>
                                <w:sz w:val="15"/>
                                <w:szCs w:val="20"/>
                                <w:highlight w:val="white"/>
                                <w:lang w:val="en-GB"/>
                              </w:rPr>
                              <w:t>;</w:t>
                            </w:r>
                          </w:p>
                          <w:p w14:paraId="26D2020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M_in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M_in</w:t>
                            </w:r>
                            <w:r w:rsidRPr="006300DC">
                              <w:rPr>
                                <w:rFonts w:ascii="Courier New" w:hAnsi="Courier New" w:cs="Courier New"/>
                                <w:b/>
                                <w:bCs/>
                                <w:color w:val="000080"/>
                                <w:sz w:val="15"/>
                                <w:szCs w:val="20"/>
                                <w:highlight w:val="white"/>
                                <w:lang w:val="en-GB"/>
                              </w:rPr>
                              <w:t>;</w:t>
                            </w:r>
                          </w:p>
                          <w:p w14:paraId="61A55E7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w:t>
                            </w:r>
                            <w:r w:rsidRPr="006300DC">
                              <w:rPr>
                                <w:rFonts w:ascii="Courier New" w:hAnsi="Courier New" w:cs="Courier New"/>
                                <w:b/>
                                <w:bCs/>
                                <w:color w:val="000080"/>
                                <w:sz w:val="15"/>
                                <w:szCs w:val="20"/>
                                <w:highlight w:val="white"/>
                                <w:lang w:val="en-GB"/>
                              </w:rPr>
                              <w:t>;</w:t>
                            </w:r>
                          </w:p>
                          <w:p w14:paraId="2026392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S</w:t>
                            </w:r>
                            <w:r w:rsidRPr="006300DC">
                              <w:rPr>
                                <w:rFonts w:ascii="Courier New" w:hAnsi="Courier New" w:cs="Courier New"/>
                                <w:b/>
                                <w:bCs/>
                                <w:color w:val="000080"/>
                                <w:sz w:val="15"/>
                                <w:szCs w:val="20"/>
                                <w:highlight w:val="white"/>
                                <w:lang w:val="en-GB"/>
                              </w:rPr>
                              <w:t>;</w:t>
                            </w:r>
                          </w:p>
                          <w:p w14:paraId="756C386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AL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AL</w:t>
                            </w:r>
                            <w:r w:rsidRPr="006300DC">
                              <w:rPr>
                                <w:rFonts w:ascii="Courier New" w:hAnsi="Courier New" w:cs="Courier New"/>
                                <w:b/>
                                <w:bCs/>
                                <w:color w:val="000080"/>
                                <w:sz w:val="15"/>
                                <w:szCs w:val="20"/>
                                <w:highlight w:val="white"/>
                                <w:lang w:val="en-GB"/>
                              </w:rPr>
                              <w:t>;</w:t>
                            </w:r>
                          </w:p>
                          <w:p w14:paraId="53BDBFE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SH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SH</w:t>
                            </w:r>
                            <w:r w:rsidRPr="006300DC">
                              <w:rPr>
                                <w:rFonts w:ascii="Courier New" w:hAnsi="Courier New" w:cs="Courier New"/>
                                <w:b/>
                                <w:bCs/>
                                <w:color w:val="000080"/>
                                <w:sz w:val="15"/>
                                <w:szCs w:val="20"/>
                                <w:highlight w:val="white"/>
                                <w:lang w:val="en-GB"/>
                              </w:rPr>
                              <w:t>;</w:t>
                            </w:r>
                          </w:p>
                          <w:p w14:paraId="317903E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0A98553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OEN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OEN</w:t>
                            </w:r>
                            <w:r w:rsidRPr="006300DC">
                              <w:rPr>
                                <w:rFonts w:ascii="Courier New" w:hAnsi="Courier New" w:cs="Courier New"/>
                                <w:b/>
                                <w:bCs/>
                                <w:color w:val="000080"/>
                                <w:sz w:val="15"/>
                                <w:szCs w:val="20"/>
                                <w:highlight w:val="white"/>
                                <w:lang w:val="en-GB"/>
                              </w:rPr>
                              <w:t>;</w:t>
                            </w:r>
                          </w:p>
                          <w:p w14:paraId="110B039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E94958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until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falling_edge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w:t>
                            </w:r>
                            <w:r w:rsidRPr="006300DC">
                              <w:rPr>
                                <w:rFonts w:ascii="Courier New" w:hAnsi="Courier New" w:cs="Courier New"/>
                                <w:b/>
                                <w:bCs/>
                                <w:color w:val="000080"/>
                                <w:sz w:val="15"/>
                                <w:szCs w:val="20"/>
                                <w:highlight w:val="white"/>
                                <w:lang w:val="en-GB"/>
                              </w:rPr>
                              <w:t>);</w:t>
                            </w:r>
                          </w:p>
                          <w:p w14:paraId="553A7E8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01479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Check to see if the out put was what we were expecting</w:t>
                            </w:r>
                          </w:p>
                          <w:p w14:paraId="6C8AC9A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Have to use std_</w:t>
                            </w:r>
                            <w:proofErr w:type="gramStart"/>
                            <w:r w:rsidRPr="006300DC">
                              <w:rPr>
                                <w:rFonts w:ascii="Courier New" w:hAnsi="Courier New" w:cs="Courier New"/>
                                <w:color w:val="008000"/>
                                <w:sz w:val="15"/>
                                <w:szCs w:val="20"/>
                                <w:highlight w:val="white"/>
                                <w:lang w:val="en-GB"/>
                              </w:rPr>
                              <w:t>match(</w:t>
                            </w:r>
                            <w:proofErr w:type="gramEnd"/>
                            <w:r w:rsidRPr="006300DC">
                              <w:rPr>
                                <w:rFonts w:ascii="Courier New" w:hAnsi="Courier New" w:cs="Courier New"/>
                                <w:color w:val="008000"/>
                                <w:sz w:val="15"/>
                                <w:szCs w:val="20"/>
                                <w:highlight w:val="white"/>
                                <w:lang w:val="en-GB"/>
                              </w:rPr>
                              <w:t>) instead of = when comparing meta values like '-'</w:t>
                            </w:r>
                          </w:p>
                          <w:p w14:paraId="23665C3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assert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flags</w:t>
                            </w:r>
                            <w:r w:rsidRPr="006300DC">
                              <w:rPr>
                                <w:rFonts w:ascii="Courier New" w:hAnsi="Courier New" w:cs="Courier New"/>
                                <w:b/>
                                <w:bCs/>
                                <w:color w:val="000080"/>
                                <w:sz w:val="15"/>
                                <w:szCs w:val="20"/>
                                <w:highlight w:val="white"/>
                                <w:lang w:val="en-GB"/>
                              </w:rPr>
                              <w:t>)</w:t>
                            </w:r>
                          </w:p>
                          <w:p w14:paraId="28ED6AE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report</w:t>
                            </w:r>
                            <w:proofErr w:type="gramEnd"/>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372AD21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flags did not equal expected flags."</w:t>
                            </w:r>
                            <w:r w:rsidRPr="006300DC">
                              <w:rPr>
                                <w:rFonts w:ascii="Courier New" w:hAnsi="Courier New" w:cs="Courier New"/>
                                <w:b/>
                                <w:bCs/>
                                <w:color w:val="000080"/>
                                <w:sz w:val="15"/>
                                <w:szCs w:val="20"/>
                                <w:highlight w:val="white"/>
                                <w:lang w:val="en-GB"/>
                              </w:rPr>
                              <w:t>&amp;</w:t>
                            </w:r>
                          </w:p>
                          <w:p w14:paraId="00CBBD9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to_bstring</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2334100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Expected</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to_bstring</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1F57F12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severity</w:t>
                            </w:r>
                            <w:proofErr w:type="gramEnd"/>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0BCA456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9D4A03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assert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p>
                          <w:p w14:paraId="1D1478B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report</w:t>
                            </w:r>
                            <w:proofErr w:type="gramEnd"/>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35674B1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value to memory did not equal expected value to memory."</w:t>
                            </w:r>
                            <w:r w:rsidRPr="006300DC">
                              <w:rPr>
                                <w:rFonts w:ascii="Courier New" w:hAnsi="Courier New" w:cs="Courier New"/>
                                <w:b/>
                                <w:bCs/>
                                <w:color w:val="000080"/>
                                <w:sz w:val="15"/>
                                <w:szCs w:val="20"/>
                                <w:highlight w:val="white"/>
                                <w:lang w:val="en-GB"/>
                              </w:rPr>
                              <w:t>&amp;</w:t>
                            </w:r>
                          </w:p>
                          <w:p w14:paraId="56B85F9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7A37DA1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Expected</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4BB704C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severity</w:t>
                            </w:r>
                            <w:proofErr w:type="gramEnd"/>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473EADA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A984FA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assert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M_DA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p>
                          <w:p w14:paraId="5033D8A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report</w:t>
                            </w:r>
                            <w:proofErr w:type="gramEnd"/>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700AB66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memory address did not equal expected memory address."</w:t>
                            </w:r>
                            <w:r w:rsidRPr="006300DC">
                              <w:rPr>
                                <w:rFonts w:ascii="Courier New" w:hAnsi="Courier New" w:cs="Courier New"/>
                                <w:b/>
                                <w:bCs/>
                                <w:color w:val="000080"/>
                                <w:sz w:val="15"/>
                                <w:szCs w:val="20"/>
                                <w:highlight w:val="white"/>
                                <w:lang w:val="en-GB"/>
                              </w:rPr>
                              <w:t>&amp;</w:t>
                            </w:r>
                          </w:p>
                          <w:p w14:paraId="6605BCA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0522538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Expected</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10EABF6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severity</w:t>
                            </w:r>
                            <w:proofErr w:type="gramEnd"/>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18BE959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27D5EE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assert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p>
                          <w:p w14:paraId="7EAF963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report</w:t>
                            </w:r>
                            <w:proofErr w:type="gramEnd"/>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3122C04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program counter did not equal expected program counter."</w:t>
                            </w:r>
                            <w:r w:rsidRPr="006300DC">
                              <w:rPr>
                                <w:rFonts w:ascii="Courier New" w:hAnsi="Courier New" w:cs="Courier New"/>
                                <w:b/>
                                <w:bCs/>
                                <w:color w:val="000080"/>
                                <w:sz w:val="15"/>
                                <w:szCs w:val="20"/>
                                <w:highlight w:val="white"/>
                                <w:lang w:val="en-GB"/>
                              </w:rPr>
                              <w:t>&amp;</w:t>
                            </w:r>
                          </w:p>
                          <w:p w14:paraId="1D3841C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1240808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Expected</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4F8EAF7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severity</w:t>
                            </w:r>
                            <w:proofErr w:type="gramEnd"/>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2FEDBFC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EE2BF1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if</w:t>
                            </w:r>
                            <w:proofErr w:type="gramEnd"/>
                            <w:r w:rsidRPr="006300DC">
                              <w:rPr>
                                <w:rFonts w:ascii="Courier New" w:hAnsi="Courier New" w:cs="Courier New"/>
                                <w:color w:val="008000"/>
                                <w:sz w:val="15"/>
                                <w:szCs w:val="20"/>
                                <w:highlight w:val="white"/>
                                <w:lang w:val="en-GB"/>
                              </w:rPr>
                              <w:t xml:space="preserve"> there were no isses report that the test was successful</w:t>
                            </w:r>
                          </w:p>
                          <w:p w14:paraId="6BCA672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assert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not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EE3C55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w:t>
                            </w:r>
                            <w:proofErr w:type="gramStart"/>
                            <w:r w:rsidRPr="006300DC">
                              <w:rPr>
                                <w:rFonts w:ascii="Courier New" w:hAnsi="Courier New" w:cs="Courier New"/>
                                <w:b/>
                                <w:bCs/>
                                <w:color w:val="0080FF"/>
                                <w:sz w:val="15"/>
                                <w:szCs w:val="20"/>
                                <w:highlight w:val="white"/>
                                <w:lang w:val="en-GB"/>
                              </w:rPr>
                              <w:t>match</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r w:rsidRPr="006300DC">
                              <w:rPr>
                                <w:rFonts w:ascii="Courier New" w:hAnsi="Courier New" w:cs="Courier New"/>
                                <w:color w:val="000000"/>
                                <w:sz w:val="15"/>
                                <w:szCs w:val="20"/>
                                <w:highlight w:val="white"/>
                                <w:lang w:val="en-GB"/>
                              </w:rPr>
                              <w:t xml:space="preserve"> </w:t>
                            </w:r>
                          </w:p>
                          <w:p w14:paraId="13167EC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w:t>
                            </w:r>
                            <w:proofErr w:type="gramStart"/>
                            <w:r w:rsidRPr="006300DC">
                              <w:rPr>
                                <w:rFonts w:ascii="Courier New" w:hAnsi="Courier New" w:cs="Courier New"/>
                                <w:b/>
                                <w:bCs/>
                                <w:color w:val="0080FF"/>
                                <w:sz w:val="15"/>
                                <w:szCs w:val="20"/>
                                <w:highlight w:val="white"/>
                                <w:lang w:val="en-GB"/>
                              </w:rPr>
                              <w:t>match</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r w:rsidRPr="006300DC">
                              <w:rPr>
                                <w:rFonts w:ascii="Courier New" w:hAnsi="Courier New" w:cs="Courier New"/>
                                <w:color w:val="000000"/>
                                <w:sz w:val="15"/>
                                <w:szCs w:val="20"/>
                                <w:highlight w:val="white"/>
                                <w:lang w:val="en-GB"/>
                              </w:rPr>
                              <w:t xml:space="preserve"> </w:t>
                            </w:r>
                          </w:p>
                          <w:p w14:paraId="610AB93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w:t>
                            </w:r>
                            <w:proofErr w:type="gramStart"/>
                            <w:r w:rsidRPr="006300DC">
                              <w:rPr>
                                <w:rFonts w:ascii="Courier New" w:hAnsi="Courier New" w:cs="Courier New"/>
                                <w:b/>
                                <w:bCs/>
                                <w:color w:val="0080FF"/>
                                <w:sz w:val="15"/>
                                <w:szCs w:val="20"/>
                                <w:highlight w:val="white"/>
                                <w:lang w:val="en-GB"/>
                              </w:rPr>
                              <w:t>match</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p>
                          <w:p w14:paraId="7371394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w:t>
                            </w:r>
                            <w:proofErr w:type="gramStart"/>
                            <w:r w:rsidRPr="006300DC">
                              <w:rPr>
                                <w:rFonts w:ascii="Courier New" w:hAnsi="Courier New" w:cs="Courier New"/>
                                <w:b/>
                                <w:bCs/>
                                <w:color w:val="0080FF"/>
                                <w:sz w:val="15"/>
                                <w:szCs w:val="20"/>
                                <w:highlight w:val="white"/>
                                <w:lang w:val="en-GB"/>
                              </w:rPr>
                              <w:t>match</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p>
                          <w:p w14:paraId="59AFCDC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487756D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report</w:t>
                            </w:r>
                            <w:proofErr w:type="gramEnd"/>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 OK ]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was successful!"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254B4B6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severity</w:t>
                            </w:r>
                            <w:proofErr w:type="gramEnd"/>
                            <w:r w:rsidRPr="006300DC">
                              <w:rPr>
                                <w:rFonts w:ascii="Courier New" w:hAnsi="Courier New" w:cs="Courier New"/>
                                <w:color w:val="000000"/>
                                <w:sz w:val="15"/>
                                <w:szCs w:val="20"/>
                                <w:highlight w:val="white"/>
                                <w:lang w:val="en-GB"/>
                              </w:rPr>
                              <w:t xml:space="preserve"> note</w:t>
                            </w:r>
                            <w:r w:rsidRPr="006300DC">
                              <w:rPr>
                                <w:rFonts w:ascii="Courier New" w:hAnsi="Courier New" w:cs="Courier New"/>
                                <w:b/>
                                <w:bCs/>
                                <w:color w:val="000080"/>
                                <w:sz w:val="15"/>
                                <w:szCs w:val="20"/>
                                <w:highlight w:val="white"/>
                                <w:lang w:val="en-GB"/>
                              </w:rPr>
                              <w:t>;</w:t>
                            </w:r>
                          </w:p>
                          <w:p w14:paraId="5497707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0C2C08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end</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loop</w:t>
                            </w:r>
                            <w:r w:rsidRPr="006300DC">
                              <w:rPr>
                                <w:rFonts w:ascii="Courier New" w:hAnsi="Courier New" w:cs="Courier New"/>
                                <w:b/>
                                <w:bCs/>
                                <w:color w:val="000080"/>
                                <w:sz w:val="15"/>
                                <w:szCs w:val="20"/>
                                <w:highlight w:val="white"/>
                                <w:lang w:val="en-GB"/>
                              </w:rPr>
                              <w:t>;</w:t>
                            </w:r>
                          </w:p>
                          <w:p w14:paraId="5A61BEF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2E79FC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End of test</w:t>
                            </w:r>
                          </w:p>
                          <w:p w14:paraId="3AE8BEC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b/>
                                <w:bCs/>
                                <w:color w:val="000080"/>
                                <w:sz w:val="15"/>
                                <w:szCs w:val="20"/>
                                <w:highlight w:val="white"/>
                                <w:lang w:val="en-GB"/>
                              </w:rPr>
                              <w:t>;</w:t>
                            </w:r>
                          </w:p>
                          <w:p w14:paraId="0DEAAD8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end</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r w:rsidRPr="006300DC">
                              <w:rPr>
                                <w:rFonts w:ascii="Courier New" w:hAnsi="Courier New" w:cs="Courier New"/>
                                <w:b/>
                                <w:bCs/>
                                <w:color w:val="000080"/>
                                <w:sz w:val="15"/>
                                <w:szCs w:val="20"/>
                                <w:highlight w:val="white"/>
                                <w:lang w:val="en-GB"/>
                              </w:rPr>
                              <w:t>;</w:t>
                            </w:r>
                          </w:p>
                          <w:p w14:paraId="7F1015D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721E3D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A2EA51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END</w:t>
                            </w:r>
                            <w:r w:rsidRPr="006300DC">
                              <w:rPr>
                                <w:rFonts w:ascii="Courier New" w:hAnsi="Courier New" w:cs="Courier New"/>
                                <w:b/>
                                <w:bCs/>
                                <w:color w:val="000080"/>
                                <w:sz w:val="15"/>
                                <w:szCs w:val="20"/>
                                <w:highlight w:val="white"/>
                                <w:lang w:val="en-GB"/>
                              </w:rPr>
                              <w:t>;</w:t>
                            </w:r>
                          </w:p>
                          <w:p w14:paraId="7DA5AD76" w14:textId="77777777" w:rsidR="0087131A" w:rsidRPr="006300DC" w:rsidRDefault="0087131A" w:rsidP="00F425E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9BB25" id="Text Box 4" o:spid="_x0000_s1039" type="#_x0000_t202" style="position:absolute;margin-left:-27.95pt;margin-top:27.3pt;width:594.2pt;height:665.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" filled="f" strokecolor="black [3213]" strokeweight=".25pt">
                <v:textbox>
                  <w:txbxContent>
                    <w:p w14:paraId="316617E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LIBRARY</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00"/>
                          <w:sz w:val="15"/>
                          <w:szCs w:val="20"/>
                          <w:highlight w:val="white"/>
                          <w:lang w:val="en-GB"/>
                        </w:rPr>
                        <w:t>ieee</w:t>
                      </w:r>
                      <w:r w:rsidRPr="006300DC">
                        <w:rPr>
                          <w:rFonts w:ascii="Courier New" w:hAnsi="Courier New" w:cs="Courier New"/>
                          <w:b/>
                          <w:bCs/>
                          <w:color w:val="000080"/>
                          <w:sz w:val="15"/>
                          <w:szCs w:val="20"/>
                          <w:highlight w:val="white"/>
                          <w:lang w:val="en-GB"/>
                        </w:rPr>
                        <w:t>;</w:t>
                      </w:r>
                    </w:p>
                    <w:p w14:paraId="34AF4DA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USE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00"/>
                          <w:sz w:val="15"/>
                          <w:szCs w:val="20"/>
                          <w:highlight w:val="white"/>
                          <w:lang w:val="en-GB"/>
                        </w:rPr>
                        <w:t>ieee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800000"/>
                          <w:sz w:val="15"/>
                          <w:szCs w:val="20"/>
                          <w:highlight w:val="white"/>
                          <w:lang w:val="en-GB"/>
                        </w:rPr>
                        <w:t>std_logic_1164</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ALL</w:t>
                      </w:r>
                      <w:r w:rsidRPr="006300DC">
                        <w:rPr>
                          <w:rFonts w:ascii="Courier New" w:hAnsi="Courier New" w:cs="Courier New"/>
                          <w:b/>
                          <w:bCs/>
                          <w:color w:val="000080"/>
                          <w:sz w:val="15"/>
                          <w:szCs w:val="20"/>
                          <w:highlight w:val="white"/>
                          <w:lang w:val="en-GB"/>
                        </w:rPr>
                        <w:t>;</w:t>
                      </w:r>
                    </w:p>
                    <w:p w14:paraId="444413D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USE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00"/>
                          <w:sz w:val="15"/>
                          <w:szCs w:val="20"/>
                          <w:highlight w:val="white"/>
                          <w:lang w:val="en-GB"/>
                        </w:rPr>
                        <w:t>work</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DigEng</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ALL</w:t>
                      </w:r>
                      <w:r w:rsidRPr="006300DC">
                        <w:rPr>
                          <w:rFonts w:ascii="Courier New" w:hAnsi="Courier New" w:cs="Courier New"/>
                          <w:b/>
                          <w:bCs/>
                          <w:color w:val="000080"/>
                          <w:sz w:val="15"/>
                          <w:szCs w:val="20"/>
                          <w:highlight w:val="white"/>
                          <w:lang w:val="en-GB"/>
                        </w:rPr>
                        <w:t>;</w:t>
                      </w:r>
                    </w:p>
                    <w:p w14:paraId="02B9A36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USE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00"/>
                          <w:sz w:val="15"/>
                          <w:szCs w:val="20"/>
                          <w:highlight w:val="white"/>
                          <w:lang w:val="en-GB"/>
                        </w:rPr>
                        <w:t>work</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easyprint</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ALL</w:t>
                      </w:r>
                      <w:r w:rsidRPr="006300DC">
                        <w:rPr>
                          <w:rFonts w:ascii="Courier New" w:hAnsi="Courier New" w:cs="Courier New"/>
                          <w:b/>
                          <w:bCs/>
                          <w:color w:val="000080"/>
                          <w:sz w:val="15"/>
                          <w:szCs w:val="20"/>
                          <w:highlight w:val="white"/>
                          <w:lang w:val="en-GB"/>
                        </w:rPr>
                        <w:t>;</w:t>
                      </w:r>
                    </w:p>
                    <w:p w14:paraId="26BD814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USE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00"/>
                          <w:sz w:val="15"/>
                          <w:szCs w:val="20"/>
                          <w:highlight w:val="white"/>
                          <w:lang w:val="en-GB"/>
                        </w:rPr>
                        <w:t>ieee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800000"/>
                          <w:sz w:val="15"/>
                          <w:szCs w:val="20"/>
                          <w:highlight w:val="white"/>
                          <w:lang w:val="en-GB"/>
                        </w:rPr>
                        <w:t>numeric_std</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ALL</w:t>
                      </w:r>
                      <w:r w:rsidRPr="006300DC">
                        <w:rPr>
                          <w:rFonts w:ascii="Courier New" w:hAnsi="Courier New" w:cs="Courier New"/>
                          <w:b/>
                          <w:bCs/>
                          <w:color w:val="000080"/>
                          <w:sz w:val="15"/>
                          <w:szCs w:val="20"/>
                          <w:highlight w:val="white"/>
                          <w:lang w:val="en-GB"/>
                        </w:rPr>
                        <w:t>;</w:t>
                      </w:r>
                    </w:p>
                    <w:p w14:paraId="4F154DB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7F5477C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ENTITY</w:t>
                      </w:r>
                      <w:r w:rsidRPr="006300DC">
                        <w:rPr>
                          <w:rFonts w:ascii="Courier New" w:hAnsi="Courier New" w:cs="Courier New"/>
                          <w:color w:val="000000"/>
                          <w:sz w:val="15"/>
                          <w:szCs w:val="20"/>
                          <w:highlight w:val="white"/>
                          <w:lang w:val="en-GB"/>
                        </w:rPr>
                        <w:t xml:space="preserve"> DataPath_C_TB </w:t>
                      </w:r>
                      <w:r w:rsidRPr="006300DC">
                        <w:rPr>
                          <w:rFonts w:ascii="Courier New" w:hAnsi="Courier New" w:cs="Courier New"/>
                          <w:b/>
                          <w:bCs/>
                          <w:color w:val="0000FF"/>
                          <w:sz w:val="15"/>
                          <w:szCs w:val="20"/>
                          <w:highlight w:val="white"/>
                          <w:lang w:val="en-GB"/>
                        </w:rPr>
                        <w:t>IS</w:t>
                      </w:r>
                    </w:p>
                    <w:p w14:paraId="6683A32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DataPath_C_TB</w:t>
                      </w:r>
                      <w:r w:rsidRPr="006300DC">
                        <w:rPr>
                          <w:rFonts w:ascii="Courier New" w:hAnsi="Courier New" w:cs="Courier New"/>
                          <w:b/>
                          <w:bCs/>
                          <w:color w:val="000080"/>
                          <w:sz w:val="15"/>
                          <w:szCs w:val="20"/>
                          <w:highlight w:val="white"/>
                          <w:lang w:val="en-GB"/>
                        </w:rPr>
                        <w:t>;</w:t>
                      </w:r>
                    </w:p>
                    <w:p w14:paraId="6317AA5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1DEDF5B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ARCHITECTURE</w:t>
                      </w:r>
                      <w:r w:rsidRPr="006300DC">
                        <w:rPr>
                          <w:rFonts w:ascii="Courier New" w:hAnsi="Courier New" w:cs="Courier New"/>
                          <w:color w:val="000000"/>
                          <w:sz w:val="15"/>
                          <w:szCs w:val="20"/>
                          <w:highlight w:val="white"/>
                          <w:lang w:val="en-GB"/>
                        </w:rPr>
                        <w:t xml:space="preserve"> behavior </w:t>
                      </w:r>
                      <w:r w:rsidRPr="006300DC">
                        <w:rPr>
                          <w:rFonts w:ascii="Courier New" w:hAnsi="Courier New" w:cs="Courier New"/>
                          <w:b/>
                          <w:bCs/>
                          <w:color w:val="0000FF"/>
                          <w:sz w:val="15"/>
                          <w:szCs w:val="20"/>
                          <w:highlight w:val="white"/>
                          <w:lang w:val="en-GB"/>
                        </w:rPr>
                        <w:t>OF</w:t>
                      </w:r>
                      <w:r w:rsidRPr="006300DC">
                        <w:rPr>
                          <w:rFonts w:ascii="Courier New" w:hAnsi="Courier New" w:cs="Courier New"/>
                          <w:color w:val="000000"/>
                          <w:sz w:val="15"/>
                          <w:szCs w:val="20"/>
                          <w:highlight w:val="white"/>
                          <w:lang w:val="en-GB"/>
                        </w:rPr>
                        <w:t xml:space="preserve"> DataPath_C_TB </w:t>
                      </w:r>
                      <w:r w:rsidRPr="006300DC">
                        <w:rPr>
                          <w:rFonts w:ascii="Courier New" w:hAnsi="Courier New" w:cs="Courier New"/>
                          <w:b/>
                          <w:bCs/>
                          <w:color w:val="0000FF"/>
                          <w:sz w:val="15"/>
                          <w:szCs w:val="20"/>
                          <w:highlight w:val="white"/>
                          <w:lang w:val="en-GB"/>
                        </w:rPr>
                        <w:t>IS</w:t>
                      </w:r>
                      <w:r w:rsidRPr="006300DC">
                        <w:rPr>
                          <w:rFonts w:ascii="Courier New" w:hAnsi="Courier New" w:cs="Courier New"/>
                          <w:color w:val="000000"/>
                          <w:sz w:val="15"/>
                          <w:szCs w:val="20"/>
                          <w:highlight w:val="white"/>
                          <w:lang w:val="en-GB"/>
                        </w:rPr>
                        <w:t xml:space="preserve"> </w:t>
                      </w:r>
                    </w:p>
                    <w:p w14:paraId="4CF9275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0D67A3C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8000"/>
                          <w:sz w:val="15"/>
                          <w:szCs w:val="20"/>
                          <w:highlight w:val="white"/>
                          <w:lang w:val="en-GB"/>
                        </w:rPr>
                        <w:t>-- Constants</w:t>
                      </w:r>
                    </w:p>
                    <w:p w14:paraId="5C02DB5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constant</w:t>
                      </w:r>
                      <w:r w:rsidRPr="006300DC">
                        <w:rPr>
                          <w:rFonts w:ascii="Courier New" w:hAnsi="Courier New" w:cs="Courier New"/>
                          <w:color w:val="000000"/>
                          <w:sz w:val="15"/>
                          <w:szCs w:val="20"/>
                          <w:highlight w:val="white"/>
                          <w:lang w:val="en-GB"/>
                        </w:rPr>
                        <w:t xml:space="preserve"> data_size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NATURAL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16</w:t>
                      </w:r>
                      <w:r w:rsidRPr="006300DC">
                        <w:rPr>
                          <w:rFonts w:ascii="Courier New" w:hAnsi="Courier New" w:cs="Courier New"/>
                          <w:b/>
                          <w:bCs/>
                          <w:color w:val="000080"/>
                          <w:sz w:val="15"/>
                          <w:szCs w:val="20"/>
                          <w:highlight w:val="white"/>
                          <w:lang w:val="en-GB"/>
                        </w:rPr>
                        <w:t>;</w:t>
                      </w:r>
                    </w:p>
                    <w:p w14:paraId="74A56E7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constant</w:t>
                      </w:r>
                      <w:r w:rsidRPr="006300DC">
                        <w:rPr>
                          <w:rFonts w:ascii="Courier New" w:hAnsi="Courier New" w:cs="Courier New"/>
                          <w:color w:val="000000"/>
                          <w:sz w:val="15"/>
                          <w:szCs w:val="20"/>
                          <w:highlight w:val="white"/>
                          <w:lang w:val="en-GB"/>
                        </w:rPr>
                        <w:t xml:space="preserve"> num_registers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NATURAL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32</w:t>
                      </w:r>
                      <w:r w:rsidRPr="006300DC">
                        <w:rPr>
                          <w:rFonts w:ascii="Courier New" w:hAnsi="Courier New" w:cs="Courier New"/>
                          <w:b/>
                          <w:bCs/>
                          <w:color w:val="000080"/>
                          <w:sz w:val="15"/>
                          <w:szCs w:val="20"/>
                          <w:highlight w:val="white"/>
                          <w:lang w:val="en-GB"/>
                        </w:rPr>
                        <w:t>;</w:t>
                      </w:r>
                    </w:p>
                    <w:p w14:paraId="098BF7F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59B3A64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Clock period definitions</w:t>
                      </w:r>
                    </w:p>
                    <w:p w14:paraId="5BFDCCF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constant</w:t>
                      </w:r>
                      <w:r w:rsidRPr="006300DC">
                        <w:rPr>
                          <w:rFonts w:ascii="Courier New" w:hAnsi="Courier New" w:cs="Courier New"/>
                          <w:color w:val="000000"/>
                          <w:sz w:val="15"/>
                          <w:szCs w:val="20"/>
                          <w:highlight w:val="white"/>
                          <w:lang w:val="en-GB"/>
                        </w:rPr>
                        <w:t xml:space="preserve"> clk_period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time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10</w:t>
                      </w:r>
                      <w:r w:rsidRPr="006300DC">
                        <w:rPr>
                          <w:rFonts w:ascii="Courier New" w:hAnsi="Courier New" w:cs="Courier New"/>
                          <w:color w:val="000000"/>
                          <w:sz w:val="15"/>
                          <w:szCs w:val="20"/>
                          <w:highlight w:val="white"/>
                          <w:lang w:val="en-GB"/>
                        </w:rPr>
                        <w:t xml:space="preserve"> ns</w:t>
                      </w:r>
                      <w:r w:rsidRPr="006300DC">
                        <w:rPr>
                          <w:rFonts w:ascii="Courier New" w:hAnsi="Courier New" w:cs="Courier New"/>
                          <w:b/>
                          <w:bCs/>
                          <w:color w:val="000080"/>
                          <w:sz w:val="15"/>
                          <w:szCs w:val="20"/>
                          <w:highlight w:val="white"/>
                          <w:lang w:val="en-GB"/>
                        </w:rPr>
                        <w:t>;</w:t>
                      </w:r>
                    </w:p>
                    <w:p w14:paraId="32AC6F1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C2F16B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Component Declaration for the Unit Under Test (UUT)</w:t>
                      </w:r>
                    </w:p>
                    <w:p w14:paraId="5586E48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COMPONENT</w:t>
                      </w:r>
                      <w:r w:rsidRPr="006300DC">
                        <w:rPr>
                          <w:rFonts w:ascii="Courier New" w:hAnsi="Courier New" w:cs="Courier New"/>
                          <w:color w:val="000000"/>
                          <w:sz w:val="15"/>
                          <w:szCs w:val="20"/>
                          <w:highlight w:val="white"/>
                          <w:lang w:val="en-GB"/>
                        </w:rPr>
                        <w:t xml:space="preserve"> DataPath_C</w:t>
                      </w:r>
                    </w:p>
                    <w:p w14:paraId="32FB34B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GENERIC</w:t>
                      </w:r>
                      <w:r w:rsidRPr="006300DC">
                        <w:rPr>
                          <w:rFonts w:ascii="Courier New" w:hAnsi="Courier New" w:cs="Courier New"/>
                          <w:b/>
                          <w:bCs/>
                          <w:color w:val="000080"/>
                          <w:sz w:val="15"/>
                          <w:szCs w:val="20"/>
                          <w:highlight w:val="white"/>
                          <w:lang w:val="en-GB"/>
                        </w:rPr>
                        <w:t>(</w:t>
                      </w:r>
                    </w:p>
                    <w:p w14:paraId="6A231AF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data_size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natural</w:t>
                      </w:r>
                      <w:r w:rsidRPr="006300DC">
                        <w:rPr>
                          <w:rFonts w:ascii="Courier New" w:hAnsi="Courier New" w:cs="Courier New"/>
                          <w:b/>
                          <w:bCs/>
                          <w:color w:val="000080"/>
                          <w:sz w:val="15"/>
                          <w:szCs w:val="20"/>
                          <w:highlight w:val="white"/>
                          <w:lang w:val="en-GB"/>
                        </w:rPr>
                        <w:t>;</w:t>
                      </w:r>
                    </w:p>
                    <w:p w14:paraId="5FCF3E1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num_registers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natural</w:t>
                      </w:r>
                    </w:p>
                    <w:p w14:paraId="2C8CEA1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34FC6A7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PORT</w:t>
                      </w:r>
                      <w:r w:rsidRPr="006300DC">
                        <w:rPr>
                          <w:rFonts w:ascii="Courier New" w:hAnsi="Courier New" w:cs="Courier New"/>
                          <w:b/>
                          <w:bCs/>
                          <w:color w:val="000080"/>
                          <w:sz w:val="15"/>
                          <w:szCs w:val="20"/>
                          <w:highlight w:val="white"/>
                          <w:lang w:val="en-GB"/>
                        </w:rPr>
                        <w:t>(</w:t>
                      </w:r>
                    </w:p>
                    <w:p w14:paraId="528E0ED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clk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2EDCD26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rst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6880BA5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en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2D7A992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51D09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4BD35B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R_B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9C33C3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W_EN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01E92E4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9A0DA5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IMM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AE439A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085BA6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M_in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254CD45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F7BD08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4</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b/>
                          <w:bCs/>
                          <w:color w:val="000080"/>
                          <w:sz w:val="15"/>
                          <w:szCs w:val="20"/>
                          <w:highlight w:val="white"/>
                          <w:lang w:val="en-GB"/>
                        </w:rPr>
                        <w:t>);</w:t>
                      </w:r>
                    </w:p>
                    <w:p w14:paraId="1BFC6B4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AL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3</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3DAB7D6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SH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76F5F5D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54E574E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PC_plus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OUT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1C196B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Flags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OUT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7</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7ABF75B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M_DA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OUT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1E13F72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M_out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OUT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7EFC6AF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349FF4C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COMPONENT</w:t>
                      </w:r>
                      <w:r w:rsidRPr="006300DC">
                        <w:rPr>
                          <w:rFonts w:ascii="Courier New" w:hAnsi="Courier New" w:cs="Courier New"/>
                          <w:b/>
                          <w:bCs/>
                          <w:color w:val="000080"/>
                          <w:sz w:val="15"/>
                          <w:szCs w:val="20"/>
                          <w:highlight w:val="white"/>
                          <w:lang w:val="en-GB"/>
                        </w:rPr>
                        <w:t>;</w:t>
                      </w:r>
                    </w:p>
                    <w:p w14:paraId="777F0E2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604EB20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6118C7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--Inputs</w:t>
                      </w:r>
                    </w:p>
                    <w:p w14:paraId="2A459E3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clk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4BD3BC0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rst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14E087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en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04BFB20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491CC8F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R_A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7057C96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R_B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72D694C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W_EN</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2D15F1F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W_A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DEFF3E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IMM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96C019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M_A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7F84D0B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M_in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25471F4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PC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487756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S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4</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4BAFDA5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AL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3</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4591BD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SH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others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598E032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1D1A7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--Outputs</w:t>
                      </w:r>
                    </w:p>
                    <w:p w14:paraId="4F8DDCE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PC_plus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1060DCF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Flags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7</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F0AC9E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M_DA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BF05D4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M_out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1F37A68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signal</w:t>
                      </w:r>
                      <w:r w:rsidRPr="006300DC">
                        <w:rPr>
                          <w:rFonts w:ascii="Courier New" w:hAnsi="Courier New" w:cs="Courier New"/>
                          <w:color w:val="000000"/>
                          <w:sz w:val="15"/>
                          <w:szCs w:val="20"/>
                          <w:highlight w:val="white"/>
                          <w:lang w:val="en-GB"/>
                        </w:rPr>
                        <w:t xml:space="preserve"> OEN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4FCE0F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450101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Test data definitions</w:t>
                      </w:r>
                    </w:p>
                    <w:p w14:paraId="6E87304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type</w:t>
                      </w:r>
                      <w:r w:rsidRPr="006300DC">
                        <w:rPr>
                          <w:rFonts w:ascii="Courier New" w:hAnsi="Courier New" w:cs="Courier New"/>
                          <w:color w:val="000000"/>
                          <w:sz w:val="15"/>
                          <w:szCs w:val="20"/>
                          <w:highlight w:val="white"/>
                          <w:lang w:val="en-GB"/>
                        </w:rPr>
                        <w:t xml:space="preserve"> TEST_VECTOR </w:t>
                      </w:r>
                      <w:r w:rsidRPr="006300DC">
                        <w:rPr>
                          <w:rFonts w:ascii="Courier New" w:hAnsi="Courier New" w:cs="Courier New"/>
                          <w:b/>
                          <w:bCs/>
                          <w:color w:val="0000FF"/>
                          <w:sz w:val="15"/>
                          <w:szCs w:val="20"/>
                          <w:highlight w:val="white"/>
                          <w:lang w:val="en-GB"/>
                        </w:rPr>
                        <w:t>is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RECORD</w:t>
                      </w:r>
                    </w:p>
                    <w:p w14:paraId="5354FF4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R_A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7ED1D94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R_B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38A33A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
                    <w:p w14:paraId="77EBFE4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W_EN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3387ED7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0AE0D9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04CB43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IMM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9A9C78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158FB9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M_in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DB9D5F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PC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3D526D1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S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4</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b/>
                          <w:bCs/>
                          <w:color w:val="000080"/>
                          <w:sz w:val="15"/>
                          <w:szCs w:val="20"/>
                          <w:highlight w:val="white"/>
                          <w:lang w:val="en-GB"/>
                        </w:rPr>
                        <w:t>);</w:t>
                      </w:r>
                    </w:p>
                    <w:p w14:paraId="1E30486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AL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3</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3D56559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SH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41F125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710920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41BF671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flags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7</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6E1E46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M_DA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0304D6A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M_out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BAABEB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
                    <w:p w14:paraId="1062953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OEN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31028A8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RECORD</w:t>
                      </w:r>
                      <w:r w:rsidRPr="006300DC">
                        <w:rPr>
                          <w:rFonts w:ascii="Courier New" w:hAnsi="Courier New" w:cs="Courier New"/>
                          <w:b/>
                          <w:bCs/>
                          <w:color w:val="000080"/>
                          <w:sz w:val="15"/>
                          <w:szCs w:val="20"/>
                          <w:highlight w:val="white"/>
                          <w:lang w:val="en-GB"/>
                        </w:rPr>
                        <w:t>;</w:t>
                      </w:r>
                    </w:p>
                    <w:p w14:paraId="49898EC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type</w:t>
                      </w:r>
                      <w:r w:rsidRPr="006300DC">
                        <w:rPr>
                          <w:rFonts w:ascii="Courier New" w:hAnsi="Courier New" w:cs="Courier New"/>
                          <w:color w:val="000000"/>
                          <w:sz w:val="15"/>
                          <w:szCs w:val="20"/>
                          <w:highlight w:val="white"/>
                          <w:lang w:val="en-GB"/>
                        </w:rPr>
                        <w:t xml:space="preserve"> TEST_VECTOR_ARRAY </w:t>
                      </w:r>
                      <w:r w:rsidRPr="006300DC">
                        <w:rPr>
                          <w:rFonts w:ascii="Courier New" w:hAnsi="Courier New" w:cs="Courier New"/>
                          <w:b/>
                          <w:bCs/>
                          <w:color w:val="0000FF"/>
                          <w:sz w:val="15"/>
                          <w:szCs w:val="20"/>
                          <w:highlight w:val="white"/>
                          <w:lang w:val="en-GB"/>
                        </w:rPr>
                        <w:t>is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ARRAY</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8000FF"/>
                          <w:sz w:val="15"/>
                          <w:szCs w:val="20"/>
                          <w:highlight w:val="white"/>
                          <w:lang w:val="en-GB"/>
                        </w:rPr>
                        <w:t>NATURAL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RANGE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of</w:t>
                      </w:r>
                      <w:r w:rsidRPr="006300DC">
                        <w:rPr>
                          <w:rFonts w:ascii="Courier New" w:hAnsi="Courier New" w:cs="Courier New"/>
                          <w:color w:val="000000"/>
                          <w:sz w:val="15"/>
                          <w:szCs w:val="20"/>
                          <w:highlight w:val="white"/>
                          <w:lang w:val="en-GB"/>
                        </w:rPr>
                        <w:t xml:space="preserve"> TEST_VECTOR</w:t>
                      </w:r>
                      <w:r w:rsidRPr="006300DC">
                        <w:rPr>
                          <w:rFonts w:ascii="Courier New" w:hAnsi="Courier New" w:cs="Courier New"/>
                          <w:b/>
                          <w:bCs/>
                          <w:color w:val="000080"/>
                          <w:sz w:val="15"/>
                          <w:szCs w:val="20"/>
                          <w:highlight w:val="white"/>
                          <w:lang w:val="en-GB"/>
                        </w:rPr>
                        <w:t>;</w:t>
                      </w:r>
                    </w:p>
                    <w:p w14:paraId="3D37161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0556B01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Test Data </w:t>
                      </w:r>
                    </w:p>
                    <w:p w14:paraId="69AD5BD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constant</w:t>
                      </w:r>
                      <w:r w:rsidRPr="006300DC">
                        <w:rPr>
                          <w:rFonts w:ascii="Courier New" w:hAnsi="Courier New" w:cs="Courier New"/>
                          <w:color w:val="000000"/>
                          <w:sz w:val="15"/>
                          <w:szCs w:val="20"/>
                          <w:highlight w:val="white"/>
                          <w:lang w:val="en-GB"/>
                        </w:rPr>
                        <w:t xml:space="preserve"> test_vectors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TEST_VECTOR_ARRAY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AA9DF0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--R_A,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R_B,</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W_EN,</w:t>
                      </w:r>
                      <w:r w:rsidRPr="006300DC">
                        <w:rPr>
                          <w:rFonts w:ascii="Courier New" w:hAnsi="Courier New" w:cs="Courier New"/>
                          <w:color w:val="008000"/>
                          <w:sz w:val="15"/>
                          <w:szCs w:val="20"/>
                          <w:highlight w:val="white"/>
                          <w:lang w:val="en-GB"/>
                        </w:rPr>
                        <w:tab/>
                        <w:t>W_A,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IMM,</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M_in,</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PC,</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AL,</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SH,</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PC_plus,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flags,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M_DA,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M_out</w:t>
                      </w:r>
                    </w:p>
                    <w:p w14:paraId="21DE4D7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84F797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inc R1, R0</w:t>
                      </w:r>
                    </w:p>
                    <w:p w14:paraId="4BF4C2B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07DFE96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40A3AA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"01010110"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077A27B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453412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F801B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addi R2, R0, 0x0005</w:t>
                      </w:r>
                    </w:p>
                    <w:p w14:paraId="1D667CF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FD494A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19588A3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"0005"</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4BC147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6E69C59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ACDF9B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shl R3, R1, 3</w:t>
                      </w:r>
                    </w:p>
                    <w:p w14:paraId="7AF19C7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20BBFD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7CA9F4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34C2A6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C0458B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DCC121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storr R2, R3</w:t>
                      </w:r>
                    </w:p>
                    <w:p w14:paraId="78DFADC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819F9C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578FABA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DB8B1C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"0008"</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"0005"</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18A160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97B335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loadi R5, 1f1f</w:t>
                      </w:r>
                    </w:p>
                    <w:p w14:paraId="666CE6D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AE1CC2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"1F1F"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"CCCC"</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"1f1f"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362F26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5F93BD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579A7B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brneq R2, 010F</w:t>
                      </w:r>
                    </w:p>
                    <w:p w14:paraId="2722B2B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92F4E5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"0105"</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6DDC92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"0213"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57AE41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68E0B8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425DB9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20A6F8C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BEGIN</w:t>
                      </w:r>
                    </w:p>
                    <w:p w14:paraId="40A2D95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4278996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Instantiate the Unit Under Test (UUT)</w:t>
                      </w:r>
                    </w:p>
                    <w:p w14:paraId="27A2B4A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t>uut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DataPath_C </w:t>
                      </w:r>
                    </w:p>
                    <w:p w14:paraId="27F849A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Generic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Map</w:t>
                      </w:r>
                      <w:r w:rsidRPr="006300DC">
                        <w:rPr>
                          <w:rFonts w:ascii="Courier New" w:hAnsi="Courier New" w:cs="Courier New"/>
                          <w:b/>
                          <w:bCs/>
                          <w:color w:val="000080"/>
                          <w:sz w:val="15"/>
                          <w:szCs w:val="20"/>
                          <w:highlight w:val="white"/>
                          <w:lang w:val="en-GB"/>
                        </w:rPr>
                        <w:t>(</w:t>
                      </w:r>
                    </w:p>
                    <w:p w14:paraId="7B2E31E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data_size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data_size</w:t>
                      </w:r>
                      <w:r w:rsidRPr="006300DC">
                        <w:rPr>
                          <w:rFonts w:ascii="Courier New" w:hAnsi="Courier New" w:cs="Courier New"/>
                          <w:b/>
                          <w:bCs/>
                          <w:color w:val="000080"/>
                          <w:sz w:val="15"/>
                          <w:szCs w:val="20"/>
                          <w:highlight w:val="white"/>
                          <w:lang w:val="en-GB"/>
                        </w:rPr>
                        <w:t>,</w:t>
                      </w:r>
                    </w:p>
                    <w:p w14:paraId="363C770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num_registers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num_registers</w:t>
                      </w:r>
                    </w:p>
                    <w:p w14:paraId="48AE3B5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5F27CB4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PORT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MAP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14AF407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clk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clk</w:t>
                      </w:r>
                      <w:r w:rsidRPr="006300DC">
                        <w:rPr>
                          <w:rFonts w:ascii="Courier New" w:hAnsi="Courier New" w:cs="Courier New"/>
                          <w:b/>
                          <w:bCs/>
                          <w:color w:val="000080"/>
                          <w:sz w:val="15"/>
                          <w:szCs w:val="20"/>
                          <w:highlight w:val="white"/>
                          <w:lang w:val="en-GB"/>
                        </w:rPr>
                        <w:t>,</w:t>
                      </w:r>
                    </w:p>
                    <w:p w14:paraId="2249A40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rst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rst</w:t>
                      </w:r>
                      <w:r w:rsidRPr="006300DC">
                        <w:rPr>
                          <w:rFonts w:ascii="Courier New" w:hAnsi="Courier New" w:cs="Courier New"/>
                          <w:b/>
                          <w:bCs/>
                          <w:color w:val="000080"/>
                          <w:sz w:val="15"/>
                          <w:szCs w:val="20"/>
                          <w:highlight w:val="white"/>
                          <w:lang w:val="en-GB"/>
                        </w:rPr>
                        <w:t>,</w:t>
                      </w:r>
                    </w:p>
                    <w:p w14:paraId="7E263EE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en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en</w:t>
                      </w:r>
                      <w:r w:rsidRPr="006300DC">
                        <w:rPr>
                          <w:rFonts w:ascii="Courier New" w:hAnsi="Courier New" w:cs="Courier New"/>
                          <w:b/>
                          <w:bCs/>
                          <w:color w:val="000080"/>
                          <w:sz w:val="15"/>
                          <w:szCs w:val="20"/>
                          <w:highlight w:val="white"/>
                          <w:lang w:val="en-GB"/>
                        </w:rPr>
                        <w:t>,</w:t>
                      </w:r>
                    </w:p>
                    <w:p w14:paraId="1C4779F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D1E90A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Inputs</w:t>
                      </w:r>
                    </w:p>
                    <w:p w14:paraId="189F6E8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R_A</w:t>
                      </w:r>
                      <w:r w:rsidRPr="006300DC">
                        <w:rPr>
                          <w:rFonts w:ascii="Courier New" w:hAnsi="Courier New" w:cs="Courier New"/>
                          <w:b/>
                          <w:bCs/>
                          <w:color w:val="000080"/>
                          <w:sz w:val="15"/>
                          <w:szCs w:val="20"/>
                          <w:highlight w:val="white"/>
                          <w:lang w:val="en-GB"/>
                        </w:rPr>
                        <w:t>,</w:t>
                      </w:r>
                    </w:p>
                    <w:p w14:paraId="375FABE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R_B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R_B</w:t>
                      </w:r>
                      <w:r w:rsidRPr="006300DC">
                        <w:rPr>
                          <w:rFonts w:ascii="Courier New" w:hAnsi="Courier New" w:cs="Courier New"/>
                          <w:b/>
                          <w:bCs/>
                          <w:color w:val="000080"/>
                          <w:sz w:val="15"/>
                          <w:szCs w:val="20"/>
                          <w:highlight w:val="white"/>
                          <w:lang w:val="en-GB"/>
                        </w:rPr>
                        <w:t>,</w:t>
                      </w:r>
                    </w:p>
                    <w:p w14:paraId="6C5175C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0C1F74F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W_EN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W_EN</w:t>
                      </w:r>
                      <w:r w:rsidRPr="006300DC">
                        <w:rPr>
                          <w:rFonts w:ascii="Courier New" w:hAnsi="Courier New" w:cs="Courier New"/>
                          <w:b/>
                          <w:bCs/>
                          <w:color w:val="000080"/>
                          <w:sz w:val="15"/>
                          <w:szCs w:val="20"/>
                          <w:highlight w:val="white"/>
                          <w:lang w:val="en-GB"/>
                        </w:rPr>
                        <w:t>,</w:t>
                      </w:r>
                    </w:p>
                    <w:p w14:paraId="2DD6C0F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W_A</w:t>
                      </w:r>
                      <w:r w:rsidRPr="006300DC">
                        <w:rPr>
                          <w:rFonts w:ascii="Courier New" w:hAnsi="Courier New" w:cs="Courier New"/>
                          <w:b/>
                          <w:bCs/>
                          <w:color w:val="000080"/>
                          <w:sz w:val="15"/>
                          <w:szCs w:val="20"/>
                          <w:highlight w:val="white"/>
                          <w:lang w:val="en-GB"/>
                        </w:rPr>
                        <w:t>,</w:t>
                      </w:r>
                    </w:p>
                    <w:p w14:paraId="22B63F3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4A304C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IMM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IMM</w:t>
                      </w:r>
                      <w:r w:rsidRPr="006300DC">
                        <w:rPr>
                          <w:rFonts w:ascii="Courier New" w:hAnsi="Courier New" w:cs="Courier New"/>
                          <w:b/>
                          <w:bCs/>
                          <w:color w:val="000080"/>
                          <w:sz w:val="15"/>
                          <w:szCs w:val="20"/>
                          <w:highlight w:val="white"/>
                          <w:lang w:val="en-GB"/>
                        </w:rPr>
                        <w:t>,</w:t>
                      </w:r>
                    </w:p>
                    <w:p w14:paraId="3CFA44A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M_A</w:t>
                      </w:r>
                      <w:r w:rsidRPr="006300DC">
                        <w:rPr>
                          <w:rFonts w:ascii="Courier New" w:hAnsi="Courier New" w:cs="Courier New"/>
                          <w:b/>
                          <w:bCs/>
                          <w:color w:val="000080"/>
                          <w:sz w:val="15"/>
                          <w:szCs w:val="20"/>
                          <w:highlight w:val="white"/>
                          <w:lang w:val="en-GB"/>
                        </w:rPr>
                        <w:t>,</w:t>
                      </w:r>
                    </w:p>
                    <w:p w14:paraId="682924D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M_in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M_in</w:t>
                      </w:r>
                      <w:r w:rsidRPr="006300DC">
                        <w:rPr>
                          <w:rFonts w:ascii="Courier New" w:hAnsi="Courier New" w:cs="Courier New"/>
                          <w:b/>
                          <w:bCs/>
                          <w:color w:val="000080"/>
                          <w:sz w:val="15"/>
                          <w:szCs w:val="20"/>
                          <w:highlight w:val="white"/>
                          <w:lang w:val="en-GB"/>
                        </w:rPr>
                        <w:t>,</w:t>
                      </w:r>
                    </w:p>
                    <w:p w14:paraId="0D7657D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PC</w:t>
                      </w:r>
                      <w:r w:rsidRPr="006300DC">
                        <w:rPr>
                          <w:rFonts w:ascii="Courier New" w:hAnsi="Courier New" w:cs="Courier New"/>
                          <w:b/>
                          <w:bCs/>
                          <w:color w:val="000080"/>
                          <w:sz w:val="15"/>
                          <w:szCs w:val="20"/>
                          <w:highlight w:val="white"/>
                          <w:lang w:val="en-GB"/>
                        </w:rPr>
                        <w:t>,</w:t>
                      </w:r>
                    </w:p>
                    <w:p w14:paraId="1013CA5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S</w:t>
                      </w:r>
                      <w:r w:rsidRPr="006300DC">
                        <w:rPr>
                          <w:rFonts w:ascii="Courier New" w:hAnsi="Courier New" w:cs="Courier New"/>
                          <w:b/>
                          <w:bCs/>
                          <w:color w:val="000080"/>
                          <w:sz w:val="15"/>
                          <w:szCs w:val="20"/>
                          <w:highlight w:val="white"/>
                          <w:lang w:val="en-GB"/>
                        </w:rPr>
                        <w:t>,</w:t>
                      </w:r>
                    </w:p>
                    <w:p w14:paraId="624718A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AL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AL</w:t>
                      </w:r>
                      <w:r w:rsidRPr="006300DC">
                        <w:rPr>
                          <w:rFonts w:ascii="Courier New" w:hAnsi="Courier New" w:cs="Courier New"/>
                          <w:b/>
                          <w:bCs/>
                          <w:color w:val="000080"/>
                          <w:sz w:val="15"/>
                          <w:szCs w:val="20"/>
                          <w:highlight w:val="white"/>
                          <w:lang w:val="en-GB"/>
                        </w:rPr>
                        <w:t>,</w:t>
                      </w:r>
                    </w:p>
                    <w:p w14:paraId="5C8A2B8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SH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SH</w:t>
                      </w:r>
                      <w:r w:rsidRPr="006300DC">
                        <w:rPr>
                          <w:rFonts w:ascii="Courier New" w:hAnsi="Courier New" w:cs="Courier New"/>
                          <w:b/>
                          <w:bCs/>
                          <w:color w:val="000080"/>
                          <w:sz w:val="15"/>
                          <w:szCs w:val="20"/>
                          <w:highlight w:val="white"/>
                          <w:lang w:val="en-GB"/>
                        </w:rPr>
                        <w:t>,</w:t>
                      </w:r>
                    </w:p>
                    <w:p w14:paraId="3BB4472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0E1AD26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Outputs</w:t>
                      </w:r>
                    </w:p>
                    <w:p w14:paraId="360773F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PC_plus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PC_plus</w:t>
                      </w:r>
                      <w:r w:rsidRPr="006300DC">
                        <w:rPr>
                          <w:rFonts w:ascii="Courier New" w:hAnsi="Courier New" w:cs="Courier New"/>
                          <w:b/>
                          <w:bCs/>
                          <w:color w:val="000080"/>
                          <w:sz w:val="15"/>
                          <w:szCs w:val="20"/>
                          <w:highlight w:val="white"/>
                          <w:lang w:val="en-GB"/>
                        </w:rPr>
                        <w:t>,</w:t>
                      </w:r>
                    </w:p>
                    <w:p w14:paraId="56F8B8C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Flags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Flags</w:t>
                      </w:r>
                      <w:r w:rsidRPr="006300DC">
                        <w:rPr>
                          <w:rFonts w:ascii="Courier New" w:hAnsi="Courier New" w:cs="Courier New"/>
                          <w:b/>
                          <w:bCs/>
                          <w:color w:val="000080"/>
                          <w:sz w:val="15"/>
                          <w:szCs w:val="20"/>
                          <w:highlight w:val="white"/>
                          <w:lang w:val="en-GB"/>
                        </w:rPr>
                        <w:t>,</w:t>
                      </w:r>
                    </w:p>
                    <w:p w14:paraId="1ED663C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M_DA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M_DA</w:t>
                      </w:r>
                      <w:r w:rsidRPr="006300DC">
                        <w:rPr>
                          <w:rFonts w:ascii="Courier New" w:hAnsi="Courier New" w:cs="Courier New"/>
                          <w:b/>
                          <w:bCs/>
                          <w:color w:val="000080"/>
                          <w:sz w:val="15"/>
                          <w:szCs w:val="20"/>
                          <w:highlight w:val="white"/>
                          <w:lang w:val="en-GB"/>
                        </w:rPr>
                        <w:t>,</w:t>
                      </w:r>
                    </w:p>
                    <w:p w14:paraId="21BF3BF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M_out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M_out</w:t>
                      </w:r>
                    </w:p>
                    <w:p w14:paraId="406D193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346C8D8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37E18E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8000"/>
                          <w:sz w:val="15"/>
                          <w:szCs w:val="20"/>
                          <w:highlight w:val="white"/>
                          <w:lang w:val="en-GB"/>
                        </w:rPr>
                        <w:t>-- Clock process definitions</w:t>
                      </w:r>
                    </w:p>
                    <w:p w14:paraId="578E643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clk_process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process</w:t>
                      </w:r>
                    </w:p>
                    <w:p w14:paraId="0CA71C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begin</w:t>
                      </w:r>
                    </w:p>
                    <w:p w14:paraId="0201D1A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clk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1AD5085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clk_period</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p>
                    <w:p w14:paraId="79AD406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clk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068BAD1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clk_period</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p>
                    <w:p w14:paraId="377D36A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r w:rsidRPr="006300DC">
                        <w:rPr>
                          <w:rFonts w:ascii="Courier New" w:hAnsi="Courier New" w:cs="Courier New"/>
                          <w:b/>
                          <w:bCs/>
                          <w:color w:val="000080"/>
                          <w:sz w:val="15"/>
                          <w:szCs w:val="20"/>
                          <w:highlight w:val="white"/>
                          <w:lang w:val="en-GB"/>
                        </w:rPr>
                        <w:t>;</w:t>
                      </w:r>
                    </w:p>
                    <w:p w14:paraId="59A7A8C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1003700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EEE89A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8000"/>
                          <w:sz w:val="15"/>
                          <w:szCs w:val="20"/>
                          <w:highlight w:val="white"/>
                          <w:lang w:val="en-GB"/>
                        </w:rPr>
                        <w:t>-- Stimulus process</w:t>
                      </w:r>
                    </w:p>
                    <w:p w14:paraId="50247B5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stim_proc</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p>
                    <w:p w14:paraId="229D0CE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begin</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E03DDC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755F93B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hold reset state for 100 ns.</w:t>
                      </w:r>
                    </w:p>
                    <w:p w14:paraId="6EB3133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100</w:t>
                      </w:r>
                      <w:r w:rsidRPr="006300DC">
                        <w:rPr>
                          <w:rFonts w:ascii="Courier New" w:hAnsi="Courier New" w:cs="Courier New"/>
                          <w:color w:val="000000"/>
                          <w:sz w:val="15"/>
                          <w:szCs w:val="20"/>
                          <w:highlight w:val="white"/>
                          <w:lang w:val="en-GB"/>
                        </w:rPr>
                        <w:t xml:space="preserve"> ns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p>
                    <w:p w14:paraId="66F544A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A57978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enable the system</w:t>
                      </w:r>
                    </w:p>
                    <w:p w14:paraId="3D5C0BB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rst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0F3AAC9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en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58FB3A4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clk_period</w:t>
                      </w:r>
                      <w:r w:rsidRPr="006300DC">
                        <w:rPr>
                          <w:rFonts w:ascii="Courier New" w:hAnsi="Courier New" w:cs="Courier New"/>
                          <w:b/>
                          <w:bCs/>
                          <w:color w:val="000080"/>
                          <w:sz w:val="15"/>
                          <w:szCs w:val="20"/>
                          <w:highlight w:val="white"/>
                          <w:lang w:val="en-GB"/>
                        </w:rPr>
                        <w:t>;</w:t>
                      </w:r>
                    </w:p>
                    <w:p w14:paraId="38F6819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3D65D9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run the test for every set of data</w:t>
                      </w:r>
                    </w:p>
                    <w:p w14:paraId="31D22F1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i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FF"/>
                          <w:sz w:val="15"/>
                          <w:szCs w:val="20"/>
                          <w:highlight w:val="white"/>
                          <w:lang w:val="en-GB"/>
                        </w:rPr>
                        <w:t>range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loop</w:t>
                      </w:r>
                    </w:p>
                    <w:p w14:paraId="67667EF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222C21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until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rising_edge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w:t>
                      </w:r>
                      <w:r w:rsidRPr="006300DC">
                        <w:rPr>
                          <w:rFonts w:ascii="Courier New" w:hAnsi="Courier New" w:cs="Courier New"/>
                          <w:b/>
                          <w:bCs/>
                          <w:color w:val="000080"/>
                          <w:sz w:val="15"/>
                          <w:szCs w:val="20"/>
                          <w:highlight w:val="white"/>
                          <w:lang w:val="en-GB"/>
                        </w:rPr>
                        <w:t>);</w:t>
                      </w:r>
                    </w:p>
                    <w:p w14:paraId="6A7CFB2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57BC826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assign test inputs</w:t>
                      </w:r>
                    </w:p>
                    <w:p w14:paraId="75E384D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R_A</w:t>
                      </w:r>
                      <w:r w:rsidRPr="006300DC">
                        <w:rPr>
                          <w:rFonts w:ascii="Courier New" w:hAnsi="Courier New" w:cs="Courier New"/>
                          <w:b/>
                          <w:bCs/>
                          <w:color w:val="000080"/>
                          <w:sz w:val="15"/>
                          <w:szCs w:val="20"/>
                          <w:highlight w:val="white"/>
                          <w:lang w:val="en-GB"/>
                        </w:rPr>
                        <w:t>;</w:t>
                      </w:r>
                    </w:p>
                    <w:p w14:paraId="346BA9E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R_B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R_B</w:t>
                      </w:r>
                      <w:r w:rsidRPr="006300DC">
                        <w:rPr>
                          <w:rFonts w:ascii="Courier New" w:hAnsi="Courier New" w:cs="Courier New"/>
                          <w:b/>
                          <w:bCs/>
                          <w:color w:val="000080"/>
                          <w:sz w:val="15"/>
                          <w:szCs w:val="20"/>
                          <w:highlight w:val="white"/>
                          <w:lang w:val="en-GB"/>
                        </w:rPr>
                        <w:t>;</w:t>
                      </w:r>
                    </w:p>
                    <w:p w14:paraId="2163057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ED5D00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W_EN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W_EN</w:t>
                      </w:r>
                      <w:r w:rsidRPr="006300DC">
                        <w:rPr>
                          <w:rFonts w:ascii="Courier New" w:hAnsi="Courier New" w:cs="Courier New"/>
                          <w:b/>
                          <w:bCs/>
                          <w:color w:val="000080"/>
                          <w:sz w:val="15"/>
                          <w:szCs w:val="20"/>
                          <w:highlight w:val="white"/>
                          <w:lang w:val="en-GB"/>
                        </w:rPr>
                        <w:t>;</w:t>
                      </w:r>
                    </w:p>
                    <w:p w14:paraId="1B9A1A3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W_A</w:t>
                      </w:r>
                      <w:r w:rsidRPr="006300DC">
                        <w:rPr>
                          <w:rFonts w:ascii="Courier New" w:hAnsi="Courier New" w:cs="Courier New"/>
                          <w:b/>
                          <w:bCs/>
                          <w:color w:val="000080"/>
                          <w:sz w:val="15"/>
                          <w:szCs w:val="20"/>
                          <w:highlight w:val="white"/>
                          <w:lang w:val="en-GB"/>
                        </w:rPr>
                        <w:t>;</w:t>
                      </w:r>
                    </w:p>
                    <w:p w14:paraId="01ECBE6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251F42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IMM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IMM</w:t>
                      </w:r>
                      <w:r w:rsidRPr="006300DC">
                        <w:rPr>
                          <w:rFonts w:ascii="Courier New" w:hAnsi="Courier New" w:cs="Courier New"/>
                          <w:b/>
                          <w:bCs/>
                          <w:color w:val="000080"/>
                          <w:sz w:val="15"/>
                          <w:szCs w:val="20"/>
                          <w:highlight w:val="white"/>
                          <w:lang w:val="en-GB"/>
                        </w:rPr>
                        <w:t>;</w:t>
                      </w:r>
                    </w:p>
                    <w:p w14:paraId="4D112C0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M_A</w:t>
                      </w:r>
                      <w:r w:rsidRPr="006300DC">
                        <w:rPr>
                          <w:rFonts w:ascii="Courier New" w:hAnsi="Courier New" w:cs="Courier New"/>
                          <w:b/>
                          <w:bCs/>
                          <w:color w:val="000080"/>
                          <w:sz w:val="15"/>
                          <w:szCs w:val="20"/>
                          <w:highlight w:val="white"/>
                          <w:lang w:val="en-GB"/>
                        </w:rPr>
                        <w:t>;</w:t>
                      </w:r>
                    </w:p>
                    <w:p w14:paraId="26D2020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M_in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M_in</w:t>
                      </w:r>
                      <w:r w:rsidRPr="006300DC">
                        <w:rPr>
                          <w:rFonts w:ascii="Courier New" w:hAnsi="Courier New" w:cs="Courier New"/>
                          <w:b/>
                          <w:bCs/>
                          <w:color w:val="000080"/>
                          <w:sz w:val="15"/>
                          <w:szCs w:val="20"/>
                          <w:highlight w:val="white"/>
                          <w:lang w:val="en-GB"/>
                        </w:rPr>
                        <w:t>;</w:t>
                      </w:r>
                    </w:p>
                    <w:p w14:paraId="61A55E7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w:t>
                      </w:r>
                      <w:r w:rsidRPr="006300DC">
                        <w:rPr>
                          <w:rFonts w:ascii="Courier New" w:hAnsi="Courier New" w:cs="Courier New"/>
                          <w:b/>
                          <w:bCs/>
                          <w:color w:val="000080"/>
                          <w:sz w:val="15"/>
                          <w:szCs w:val="20"/>
                          <w:highlight w:val="white"/>
                          <w:lang w:val="en-GB"/>
                        </w:rPr>
                        <w:t>;</w:t>
                      </w:r>
                    </w:p>
                    <w:p w14:paraId="2026392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S</w:t>
                      </w:r>
                      <w:r w:rsidRPr="006300DC">
                        <w:rPr>
                          <w:rFonts w:ascii="Courier New" w:hAnsi="Courier New" w:cs="Courier New"/>
                          <w:b/>
                          <w:bCs/>
                          <w:color w:val="000080"/>
                          <w:sz w:val="15"/>
                          <w:szCs w:val="20"/>
                          <w:highlight w:val="white"/>
                          <w:lang w:val="en-GB"/>
                        </w:rPr>
                        <w:t>;</w:t>
                      </w:r>
                    </w:p>
                    <w:p w14:paraId="756C386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AL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AL</w:t>
                      </w:r>
                      <w:r w:rsidRPr="006300DC">
                        <w:rPr>
                          <w:rFonts w:ascii="Courier New" w:hAnsi="Courier New" w:cs="Courier New"/>
                          <w:b/>
                          <w:bCs/>
                          <w:color w:val="000080"/>
                          <w:sz w:val="15"/>
                          <w:szCs w:val="20"/>
                          <w:highlight w:val="white"/>
                          <w:lang w:val="en-GB"/>
                        </w:rPr>
                        <w:t>;</w:t>
                      </w:r>
                    </w:p>
                    <w:p w14:paraId="53BDBFE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SH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SH</w:t>
                      </w:r>
                      <w:r w:rsidRPr="006300DC">
                        <w:rPr>
                          <w:rFonts w:ascii="Courier New" w:hAnsi="Courier New" w:cs="Courier New"/>
                          <w:b/>
                          <w:bCs/>
                          <w:color w:val="000080"/>
                          <w:sz w:val="15"/>
                          <w:szCs w:val="20"/>
                          <w:highlight w:val="white"/>
                          <w:lang w:val="en-GB"/>
                        </w:rPr>
                        <w:t>;</w:t>
                      </w:r>
                    </w:p>
                    <w:p w14:paraId="317903E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0A98553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OEN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OEN</w:t>
                      </w:r>
                      <w:r w:rsidRPr="006300DC">
                        <w:rPr>
                          <w:rFonts w:ascii="Courier New" w:hAnsi="Courier New" w:cs="Courier New"/>
                          <w:b/>
                          <w:bCs/>
                          <w:color w:val="000080"/>
                          <w:sz w:val="15"/>
                          <w:szCs w:val="20"/>
                          <w:highlight w:val="white"/>
                          <w:lang w:val="en-GB"/>
                        </w:rPr>
                        <w:t>;</w:t>
                      </w:r>
                    </w:p>
                    <w:p w14:paraId="110B039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E94958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until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falling_edge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w:t>
                      </w:r>
                      <w:r w:rsidRPr="006300DC">
                        <w:rPr>
                          <w:rFonts w:ascii="Courier New" w:hAnsi="Courier New" w:cs="Courier New"/>
                          <w:b/>
                          <w:bCs/>
                          <w:color w:val="000080"/>
                          <w:sz w:val="15"/>
                          <w:szCs w:val="20"/>
                          <w:highlight w:val="white"/>
                          <w:lang w:val="en-GB"/>
                        </w:rPr>
                        <w:t>);</w:t>
                      </w:r>
                    </w:p>
                    <w:p w14:paraId="553A7E8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01479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Check to see if the out put was what we were expecting</w:t>
                      </w:r>
                    </w:p>
                    <w:p w14:paraId="6C8AC9A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Have to use std_match() instead of = when comparing meta values like '-'</w:t>
                      </w:r>
                    </w:p>
                    <w:p w14:paraId="23665C3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assert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flags</w:t>
                      </w:r>
                      <w:r w:rsidRPr="006300DC">
                        <w:rPr>
                          <w:rFonts w:ascii="Courier New" w:hAnsi="Courier New" w:cs="Courier New"/>
                          <w:b/>
                          <w:bCs/>
                          <w:color w:val="000080"/>
                          <w:sz w:val="15"/>
                          <w:szCs w:val="20"/>
                          <w:highlight w:val="white"/>
                          <w:lang w:val="en-GB"/>
                        </w:rPr>
                        <w:t>)</w:t>
                      </w:r>
                    </w:p>
                    <w:p w14:paraId="28ED6AE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report</w:t>
                      </w:r>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372AD21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flags did not equal expected flags."</w:t>
                      </w:r>
                      <w:r w:rsidRPr="006300DC">
                        <w:rPr>
                          <w:rFonts w:ascii="Courier New" w:hAnsi="Courier New" w:cs="Courier New"/>
                          <w:b/>
                          <w:bCs/>
                          <w:color w:val="000080"/>
                          <w:sz w:val="15"/>
                          <w:szCs w:val="20"/>
                          <w:highlight w:val="white"/>
                          <w:lang w:val="en-GB"/>
                        </w:rPr>
                        <w:t>&amp;</w:t>
                      </w:r>
                    </w:p>
                    <w:p w14:paraId="00CBBD9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to_bstring</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2334100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Expected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to_bstring</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1F57F12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severity</w:t>
                      </w:r>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0BCA456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9D4A03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assert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p>
                    <w:p w14:paraId="1D1478B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report</w:t>
                      </w:r>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35674B1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value to memory did not equal expected value to memory."</w:t>
                      </w:r>
                      <w:r w:rsidRPr="006300DC">
                        <w:rPr>
                          <w:rFonts w:ascii="Courier New" w:hAnsi="Courier New" w:cs="Courier New"/>
                          <w:b/>
                          <w:bCs/>
                          <w:color w:val="000080"/>
                          <w:sz w:val="15"/>
                          <w:szCs w:val="20"/>
                          <w:highlight w:val="white"/>
                          <w:lang w:val="en-GB"/>
                        </w:rPr>
                        <w:t>&amp;</w:t>
                      </w:r>
                    </w:p>
                    <w:p w14:paraId="56B85F9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7A37DA1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Expected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4BB704C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severity</w:t>
                      </w:r>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473EADA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A984FA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assert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M_DA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p>
                    <w:p w14:paraId="5033D8A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report</w:t>
                      </w:r>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700AB66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memory address did not equal expected memory address."</w:t>
                      </w:r>
                      <w:r w:rsidRPr="006300DC">
                        <w:rPr>
                          <w:rFonts w:ascii="Courier New" w:hAnsi="Courier New" w:cs="Courier New"/>
                          <w:b/>
                          <w:bCs/>
                          <w:color w:val="000080"/>
                          <w:sz w:val="15"/>
                          <w:szCs w:val="20"/>
                          <w:highlight w:val="white"/>
                          <w:lang w:val="en-GB"/>
                        </w:rPr>
                        <w:t>&amp;</w:t>
                      </w:r>
                    </w:p>
                    <w:p w14:paraId="6605BCA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0522538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Expected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10EABF6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severity</w:t>
                      </w:r>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18BE959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627D5EE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assert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p>
                    <w:p w14:paraId="7EAF963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report</w:t>
                      </w:r>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3122C04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program counter did not equal expected program counter."</w:t>
                      </w:r>
                      <w:r w:rsidRPr="006300DC">
                        <w:rPr>
                          <w:rFonts w:ascii="Courier New" w:hAnsi="Courier New" w:cs="Courier New"/>
                          <w:b/>
                          <w:bCs/>
                          <w:color w:val="000080"/>
                          <w:sz w:val="15"/>
                          <w:szCs w:val="20"/>
                          <w:highlight w:val="white"/>
                          <w:lang w:val="en-GB"/>
                        </w:rPr>
                        <w:t>&amp;</w:t>
                      </w:r>
                    </w:p>
                    <w:p w14:paraId="1D3841C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1240808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Expected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4F8EAF7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severity</w:t>
                      </w:r>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2FEDBFC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EE2BF1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if there were no isses report that the test was successful</w:t>
                      </w:r>
                    </w:p>
                    <w:p w14:paraId="6BCA672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assert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not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EE3C55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r w:rsidRPr="006300DC">
                        <w:rPr>
                          <w:rFonts w:ascii="Courier New" w:hAnsi="Courier New" w:cs="Courier New"/>
                          <w:color w:val="000000"/>
                          <w:sz w:val="15"/>
                          <w:szCs w:val="20"/>
                          <w:highlight w:val="white"/>
                          <w:lang w:val="en-GB"/>
                        </w:rPr>
                        <w:t xml:space="preserve"> </w:t>
                      </w:r>
                    </w:p>
                    <w:p w14:paraId="13167EC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r w:rsidRPr="006300DC">
                        <w:rPr>
                          <w:rFonts w:ascii="Courier New" w:hAnsi="Courier New" w:cs="Courier New"/>
                          <w:color w:val="000000"/>
                          <w:sz w:val="15"/>
                          <w:szCs w:val="20"/>
                          <w:highlight w:val="white"/>
                          <w:lang w:val="en-GB"/>
                        </w:rPr>
                        <w:t xml:space="preserve"> </w:t>
                      </w:r>
                    </w:p>
                    <w:p w14:paraId="610AB93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p>
                    <w:p w14:paraId="7371394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p>
                    <w:p w14:paraId="59AFCDC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487756D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report</w:t>
                      </w:r>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 OK ]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was successful!"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254B4B6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severity</w:t>
                      </w:r>
                      <w:r w:rsidRPr="006300DC">
                        <w:rPr>
                          <w:rFonts w:ascii="Courier New" w:hAnsi="Courier New" w:cs="Courier New"/>
                          <w:color w:val="000000"/>
                          <w:sz w:val="15"/>
                          <w:szCs w:val="20"/>
                          <w:highlight w:val="white"/>
                          <w:lang w:val="en-GB"/>
                        </w:rPr>
                        <w:t xml:space="preserve"> note</w:t>
                      </w:r>
                      <w:r w:rsidRPr="006300DC">
                        <w:rPr>
                          <w:rFonts w:ascii="Courier New" w:hAnsi="Courier New" w:cs="Courier New"/>
                          <w:b/>
                          <w:bCs/>
                          <w:color w:val="000080"/>
                          <w:sz w:val="15"/>
                          <w:szCs w:val="20"/>
                          <w:highlight w:val="white"/>
                          <w:lang w:val="en-GB"/>
                        </w:rPr>
                        <w:t>;</w:t>
                      </w:r>
                    </w:p>
                    <w:p w14:paraId="5497707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0C2C08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loop</w:t>
                      </w:r>
                      <w:r w:rsidRPr="006300DC">
                        <w:rPr>
                          <w:rFonts w:ascii="Courier New" w:hAnsi="Courier New" w:cs="Courier New"/>
                          <w:b/>
                          <w:bCs/>
                          <w:color w:val="000080"/>
                          <w:sz w:val="15"/>
                          <w:szCs w:val="20"/>
                          <w:highlight w:val="white"/>
                          <w:lang w:val="en-GB"/>
                        </w:rPr>
                        <w:t>;</w:t>
                      </w:r>
                    </w:p>
                    <w:p w14:paraId="5A61BEF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2E79FC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End of test</w:t>
                      </w:r>
                    </w:p>
                    <w:p w14:paraId="3AE8BEC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b/>
                          <w:bCs/>
                          <w:color w:val="000080"/>
                          <w:sz w:val="15"/>
                          <w:szCs w:val="20"/>
                          <w:highlight w:val="white"/>
                          <w:lang w:val="en-GB"/>
                        </w:rPr>
                        <w:t>;</w:t>
                      </w:r>
                    </w:p>
                    <w:p w14:paraId="0DEAAD8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r w:rsidRPr="006300DC">
                        <w:rPr>
                          <w:rFonts w:ascii="Courier New" w:hAnsi="Courier New" w:cs="Courier New"/>
                          <w:b/>
                          <w:bCs/>
                          <w:color w:val="000080"/>
                          <w:sz w:val="15"/>
                          <w:szCs w:val="20"/>
                          <w:highlight w:val="white"/>
                          <w:lang w:val="en-GB"/>
                        </w:rPr>
                        <w:t>;</w:t>
                      </w:r>
                    </w:p>
                    <w:p w14:paraId="7F1015D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721E3D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A2EA51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END</w:t>
                      </w:r>
                      <w:r w:rsidRPr="006300DC">
                        <w:rPr>
                          <w:rFonts w:ascii="Courier New" w:hAnsi="Courier New" w:cs="Courier New"/>
                          <w:b/>
                          <w:bCs/>
                          <w:color w:val="000080"/>
                          <w:sz w:val="15"/>
                          <w:szCs w:val="20"/>
                          <w:highlight w:val="white"/>
                          <w:lang w:val="en-GB"/>
                        </w:rPr>
                        <w:t>;</w:t>
                      </w:r>
                    </w:p>
                    <w:p w14:paraId="7DA5AD76" w14:textId="77777777" w:rsidR="0087131A" w:rsidRPr="006300DC" w:rsidRDefault="0087131A" w:rsidP="00F425E4">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txbxContent>
                </v:textbox>
                <w10:wrap type="square"/>
              </v:shape>
            </w:pict>
          </mc:Fallback>
        </mc:AlternateContent>
      </w:r>
      <w:r>
        <w:rPr>
          <w:b/>
          <w:color w:val="auto"/>
          <w:sz w:val="32"/>
          <w:szCs w:val="32"/>
          <w:u w:val="single"/>
        </w:rPr>
        <w:t>DataPathC-TB.vhd</w:t>
      </w:r>
    </w:p>
    <w:p w14:paraId="37E14D30" w14:textId="43587E61" w:rsidR="006300DC" w:rsidRDefault="006300DC" w:rsidP="006300DC">
      <w:pPr>
        <w:rPr>
          <w:sz w:val="32"/>
          <w:szCs w:val="32"/>
        </w:rPr>
      </w:pPr>
      <w:r>
        <w:rPr>
          <w:b/>
          <w:noProof/>
          <w:color w:val="auto"/>
          <w:sz w:val="32"/>
          <w:szCs w:val="32"/>
          <w:u w:val="single"/>
          <w:lang w:val="en-GB" w:eastAsia="en-GB"/>
        </w:rPr>
        <w:lastRenderedPageBreak/>
        <mc:AlternateContent>
          <mc:Choice Requires="wps">
            <w:drawing>
              <wp:anchor distT="0" distB="0" distL="114300" distR="114300" simplePos="0" relativeHeight="251763712" behindDoc="0" locked="0" layoutInCell="1" allowOverlap="1" wp14:anchorId="595AF969" wp14:editId="1A07F6EE">
                <wp:simplePos x="0" y="0"/>
                <wp:positionH relativeFrom="column">
                  <wp:posOffset>-352425</wp:posOffset>
                </wp:positionH>
                <wp:positionV relativeFrom="paragraph">
                  <wp:posOffset>342900</wp:posOffset>
                </wp:positionV>
                <wp:extent cx="7546340" cy="8515350"/>
                <wp:effectExtent l="0" t="0" r="16510" b="19050"/>
                <wp:wrapSquare wrapText="bothSides"/>
                <wp:docPr id="28" name="Text Box 28"/>
                <wp:cNvGraphicFramePr/>
                <a:graphic xmlns:a="http://schemas.openxmlformats.org/drawingml/2006/main">
                  <a:graphicData uri="http://schemas.microsoft.com/office/word/2010/wordprocessingShape">
                    <wps:wsp>
                      <wps:cNvSpPr txBox="1"/>
                      <wps:spPr>
                        <a:xfrm>
                          <a:off x="0" y="0"/>
                          <a:ext cx="7546340" cy="8515350"/>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D25ACF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
                          <w:p w14:paraId="6969FDBC" w14:textId="6ACD664C"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 xml:space="preserve"> W_EN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22380C5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B3EF0F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8AE77B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IMM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78336E5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81DB92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M_in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755F9F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PC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18646EC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S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FF8000"/>
                                <w:sz w:val="15"/>
                                <w:szCs w:val="20"/>
                                <w:highlight w:val="white"/>
                                <w:lang w:val="en-GB"/>
                              </w:rPr>
                              <w:t>4</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b/>
                                <w:bCs/>
                                <w:color w:val="000080"/>
                                <w:sz w:val="15"/>
                                <w:szCs w:val="20"/>
                                <w:highlight w:val="white"/>
                                <w:lang w:val="en-GB"/>
                              </w:rPr>
                              <w:t>);</w:t>
                            </w:r>
                          </w:p>
                          <w:p w14:paraId="5FFA722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AL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FF8000"/>
                                <w:sz w:val="15"/>
                                <w:szCs w:val="20"/>
                                <w:highlight w:val="white"/>
                                <w:lang w:val="en-GB"/>
                              </w:rPr>
                              <w:t>3</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25FB16C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SH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CA6398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FFA747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4653EE4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roofErr w:type="gramStart"/>
                            <w:r w:rsidRPr="006300DC">
                              <w:rPr>
                                <w:rFonts w:ascii="Courier New" w:hAnsi="Courier New" w:cs="Courier New"/>
                                <w:color w:val="000000"/>
                                <w:sz w:val="15"/>
                                <w:szCs w:val="20"/>
                                <w:highlight w:val="white"/>
                                <w:lang w:val="en-GB"/>
                              </w:rPr>
                              <w:t>flags</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7</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1CE9C27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M_DA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4ED4FA9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M_out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w:t>
                            </w:r>
                            <w:proofErr w:type="gramStart"/>
                            <w:r w:rsidRPr="006300DC">
                              <w:rPr>
                                <w:rFonts w:ascii="Courier New" w:hAnsi="Courier New" w:cs="Courier New"/>
                                <w:color w:val="8000FF"/>
                                <w:sz w:val="15"/>
                                <w:szCs w:val="20"/>
                                <w:highlight w:val="white"/>
                                <w:lang w:val="en-GB"/>
                              </w:rPr>
                              <w:t>vector</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B9E134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
                          <w:p w14:paraId="5A573D6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roofErr w:type="gramStart"/>
                            <w:r w:rsidRPr="006300DC">
                              <w:rPr>
                                <w:rFonts w:ascii="Courier New" w:hAnsi="Courier New" w:cs="Courier New"/>
                                <w:color w:val="000000"/>
                                <w:sz w:val="15"/>
                                <w:szCs w:val="20"/>
                                <w:highlight w:val="white"/>
                                <w:lang w:val="en-GB"/>
                              </w:rPr>
                              <w:t xml:space="preserve">OEN </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5FDB566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end</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RECORD</w:t>
                            </w:r>
                            <w:r w:rsidRPr="006300DC">
                              <w:rPr>
                                <w:rFonts w:ascii="Courier New" w:hAnsi="Courier New" w:cs="Courier New"/>
                                <w:b/>
                                <w:bCs/>
                                <w:color w:val="000080"/>
                                <w:sz w:val="15"/>
                                <w:szCs w:val="20"/>
                                <w:highlight w:val="white"/>
                                <w:lang w:val="en-GB"/>
                              </w:rPr>
                              <w:t>;</w:t>
                            </w:r>
                          </w:p>
                          <w:p w14:paraId="7C8DCFC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type</w:t>
                            </w:r>
                            <w:proofErr w:type="gramEnd"/>
                            <w:r w:rsidRPr="006300DC">
                              <w:rPr>
                                <w:rFonts w:ascii="Courier New" w:hAnsi="Courier New" w:cs="Courier New"/>
                                <w:color w:val="000000"/>
                                <w:sz w:val="15"/>
                                <w:szCs w:val="20"/>
                                <w:highlight w:val="white"/>
                                <w:lang w:val="en-GB"/>
                              </w:rPr>
                              <w:t xml:space="preserve"> TEST_VECTOR_ARRAY </w:t>
                            </w:r>
                            <w:r w:rsidRPr="006300DC">
                              <w:rPr>
                                <w:rFonts w:ascii="Courier New" w:hAnsi="Courier New" w:cs="Courier New"/>
                                <w:b/>
                                <w:bCs/>
                                <w:color w:val="0000FF"/>
                                <w:sz w:val="15"/>
                                <w:szCs w:val="20"/>
                                <w:highlight w:val="white"/>
                                <w:lang w:val="en-GB"/>
                              </w:rPr>
                              <w:t>is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ARRAY</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8000FF"/>
                                <w:sz w:val="15"/>
                                <w:szCs w:val="20"/>
                                <w:highlight w:val="white"/>
                                <w:lang w:val="en-GB"/>
                              </w:rPr>
                              <w:t>NATURAL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RANGE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of</w:t>
                            </w:r>
                            <w:r w:rsidRPr="006300DC">
                              <w:rPr>
                                <w:rFonts w:ascii="Courier New" w:hAnsi="Courier New" w:cs="Courier New"/>
                                <w:color w:val="000000"/>
                                <w:sz w:val="15"/>
                                <w:szCs w:val="20"/>
                                <w:highlight w:val="white"/>
                                <w:lang w:val="en-GB"/>
                              </w:rPr>
                              <w:t xml:space="preserve"> TEST_VECTOR</w:t>
                            </w:r>
                            <w:r w:rsidRPr="006300DC">
                              <w:rPr>
                                <w:rFonts w:ascii="Courier New" w:hAnsi="Courier New" w:cs="Courier New"/>
                                <w:b/>
                                <w:bCs/>
                                <w:color w:val="000080"/>
                                <w:sz w:val="15"/>
                                <w:szCs w:val="20"/>
                                <w:highlight w:val="white"/>
                                <w:lang w:val="en-GB"/>
                              </w:rPr>
                              <w:t>;</w:t>
                            </w:r>
                          </w:p>
                          <w:p w14:paraId="67681D5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203B7B8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Test Data </w:t>
                            </w:r>
                          </w:p>
                          <w:p w14:paraId="24FF0F3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constant</w:t>
                            </w:r>
                            <w:proofErr w:type="gramEnd"/>
                            <w:r w:rsidRPr="006300DC">
                              <w:rPr>
                                <w:rFonts w:ascii="Courier New" w:hAnsi="Courier New" w:cs="Courier New"/>
                                <w:color w:val="000000"/>
                                <w:sz w:val="15"/>
                                <w:szCs w:val="20"/>
                                <w:highlight w:val="white"/>
                                <w:lang w:val="en-GB"/>
                              </w:rPr>
                              <w:t xml:space="preserve"> test_vectors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TEST_VECTOR_ARRAY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67F664CC" w14:textId="540C053D" w:rsidR="0087131A" w:rsidRDefault="0087131A" w:rsidP="006300DC">
                            <w:pPr>
                              <w:widowControl w:val="0"/>
                              <w:autoSpaceDE w:val="0"/>
                              <w:autoSpaceDN w:val="0"/>
                              <w:adjustRightInd w:val="0"/>
                              <w:spacing w:before="0" w:after="0" w:line="240" w:lineRule="auto"/>
                              <w:rPr>
                                <w:rFonts w:ascii="Courier New" w:hAnsi="Courier New" w:cs="Courier New"/>
                                <w:color w:val="008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--R_A,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R_B,</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W_EN,</w:t>
                            </w:r>
                            <w:r w:rsidRPr="006300DC">
                              <w:rPr>
                                <w:rFonts w:ascii="Courier New" w:hAnsi="Courier New" w:cs="Courier New"/>
                                <w:color w:val="008000"/>
                                <w:sz w:val="15"/>
                                <w:szCs w:val="20"/>
                                <w:highlight w:val="white"/>
                                <w:lang w:val="en-GB"/>
                              </w:rPr>
                              <w:tab/>
                              <w:t>W_A,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IMM,</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M_in,</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PC,</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AL,</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SH,</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PC_plus,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flags,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M_DA,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M_out</w:t>
                            </w:r>
                            <w:r>
                              <w:rPr>
                                <w:rFonts w:ascii="Courier New" w:hAnsi="Courier New" w:cs="Courier New"/>
                                <w:color w:val="008000"/>
                                <w:sz w:val="15"/>
                                <w:szCs w:val="20"/>
                                <w:highlight w:val="white"/>
                                <w:lang w:val="en-GB"/>
                              </w:rPr>
                              <w:t>,</w:t>
                            </w:r>
                          </w:p>
                          <w:p w14:paraId="1F2DBA6F" w14:textId="6C31C661"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t>OEN --</w:t>
                            </w:r>
                          </w:p>
                          <w:p w14:paraId="7285E76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60C7AC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inc</w:t>
                            </w:r>
                            <w:proofErr w:type="gramEnd"/>
                            <w:r w:rsidRPr="006300DC">
                              <w:rPr>
                                <w:rFonts w:ascii="Courier New" w:hAnsi="Courier New" w:cs="Courier New"/>
                                <w:color w:val="008000"/>
                                <w:sz w:val="15"/>
                                <w:szCs w:val="20"/>
                                <w:highlight w:val="white"/>
                                <w:lang w:val="en-GB"/>
                              </w:rPr>
                              <w:t xml:space="preserve"> R1, R0</w:t>
                            </w:r>
                          </w:p>
                          <w:p w14:paraId="77CFA61E" w14:textId="4C94738B" w:rsidR="0087131A" w:rsidRDefault="0087131A" w:rsidP="006300DC">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6218285" w14:textId="7E991F26"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b/>
                                <w:bCs/>
                                <w:color w:val="000080"/>
                                <w:sz w:val="15"/>
                                <w:szCs w:val="20"/>
                                <w:highlight w:val="white"/>
                                <w:lang w:val="en-GB"/>
                              </w:rPr>
                              <w:tab/>
                            </w:r>
                          </w:p>
                          <w:p w14:paraId="7424CE12" w14:textId="0A9E6D85" w:rsidR="0087131A" w:rsidRDefault="0087131A" w:rsidP="006300DC">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ADC459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3028E70" w14:textId="7F7F795F" w:rsidR="0087131A" w:rsidRDefault="0087131A" w:rsidP="006300DC">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Pr>
                                <w:rFonts w:ascii="Courier New" w:hAnsi="Courier New" w:cs="Courier New"/>
                                <w:b/>
                                <w:bCs/>
                                <w:color w:val="00008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"01010110"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58601F4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41F28F1" w14:textId="168E89AF"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A727F9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596909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addi</w:t>
                            </w:r>
                            <w:proofErr w:type="gramEnd"/>
                            <w:r w:rsidRPr="006300DC">
                              <w:rPr>
                                <w:rFonts w:ascii="Courier New" w:hAnsi="Courier New" w:cs="Courier New"/>
                                <w:color w:val="008000"/>
                                <w:sz w:val="15"/>
                                <w:szCs w:val="20"/>
                                <w:highlight w:val="white"/>
                                <w:lang w:val="en-GB"/>
                              </w:rPr>
                              <w:t xml:space="preserve"> R2, R0, 0x0005</w:t>
                            </w:r>
                          </w:p>
                          <w:p w14:paraId="1C36A410" w14:textId="27FCB1DE"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740C929" w14:textId="7D62802B" w:rsidR="0087131A" w:rsidRDefault="0087131A" w:rsidP="006300DC">
                            <w:pPr>
                              <w:widowControl w:val="0"/>
                              <w:autoSpaceDE w:val="0"/>
                              <w:autoSpaceDN w:val="0"/>
                              <w:adjustRightInd w:val="0"/>
                              <w:spacing w:before="0" w:after="0" w:line="240" w:lineRule="auto"/>
                              <w:ind w:left="720" w:firstLine="720"/>
                              <w:rPr>
                                <w:rFonts w:ascii="Courier New" w:hAnsi="Courier New" w:cs="Courier New"/>
                                <w:b/>
                                <w:bCs/>
                                <w:color w:val="000080"/>
                                <w:sz w:val="15"/>
                                <w:szCs w:val="20"/>
                                <w:highlight w:val="white"/>
                                <w:lang w:val="en-GB"/>
                              </w:rPr>
                            </w:pP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Pr>
                                <w:rFonts w:ascii="Courier New" w:hAnsi="Courier New" w:cs="Courier New"/>
                                <w:b/>
                                <w:bCs/>
                                <w:color w:val="000080"/>
                                <w:sz w:val="15"/>
                                <w:szCs w:val="20"/>
                                <w:highlight w:val="white"/>
                                <w:lang w:val="en-GB"/>
                              </w:rPr>
                              <w:tab/>
                            </w:r>
                            <w:r>
                              <w:rPr>
                                <w:rFonts w:ascii="Courier New" w:hAnsi="Courier New" w:cs="Courier New"/>
                                <w:b/>
                                <w:bCs/>
                                <w:color w:val="00008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45C1C4C" w14:textId="77777777" w:rsidR="0087131A" w:rsidRPr="006300DC" w:rsidRDefault="0087131A" w:rsidP="006300DC">
                            <w:pPr>
                              <w:widowControl w:val="0"/>
                              <w:autoSpaceDE w:val="0"/>
                              <w:autoSpaceDN w:val="0"/>
                              <w:adjustRightInd w:val="0"/>
                              <w:spacing w:before="0" w:after="0" w:line="240" w:lineRule="auto"/>
                              <w:ind w:left="720" w:firstLine="720"/>
                              <w:rPr>
                                <w:rFonts w:ascii="Courier New" w:hAnsi="Courier New" w:cs="Courier New"/>
                                <w:color w:val="000000"/>
                                <w:sz w:val="15"/>
                                <w:szCs w:val="20"/>
                                <w:highlight w:val="white"/>
                                <w:lang w:val="en-GB"/>
                              </w:rPr>
                            </w:pPr>
                          </w:p>
                          <w:p w14:paraId="0B721173" w14:textId="5A2900A0"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"0005"</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2141D74" w14:textId="46DCE33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8BAB93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E60572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shl</w:t>
                            </w:r>
                            <w:proofErr w:type="gramEnd"/>
                            <w:r w:rsidRPr="006300DC">
                              <w:rPr>
                                <w:rFonts w:ascii="Courier New" w:hAnsi="Courier New" w:cs="Courier New"/>
                                <w:color w:val="008000"/>
                                <w:sz w:val="15"/>
                                <w:szCs w:val="20"/>
                                <w:highlight w:val="white"/>
                                <w:lang w:val="en-GB"/>
                              </w:rPr>
                              <w:t xml:space="preserve"> R3, R1, 3</w:t>
                            </w:r>
                          </w:p>
                          <w:p w14:paraId="10FC941E" w14:textId="6EB17015" w:rsidR="0087131A" w:rsidRDefault="0087131A" w:rsidP="006300DC">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825C60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4CAFCAB" w14:textId="05C74643"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00001"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A4C07A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11CF9D1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64C95C8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BEEBE1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storr</w:t>
                            </w:r>
                            <w:proofErr w:type="gramEnd"/>
                            <w:r w:rsidRPr="006300DC">
                              <w:rPr>
                                <w:rFonts w:ascii="Courier New" w:hAnsi="Courier New" w:cs="Courier New"/>
                                <w:color w:val="008000"/>
                                <w:sz w:val="15"/>
                                <w:szCs w:val="20"/>
                                <w:highlight w:val="white"/>
                                <w:lang w:val="en-GB"/>
                              </w:rPr>
                              <w:t xml:space="preserve"> R2, R3</w:t>
                            </w:r>
                          </w:p>
                          <w:p w14:paraId="30FE800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E82249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00011"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51C2C0D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76C1DD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"0008"</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"0005"</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9C0B97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198ACB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loadi</w:t>
                            </w:r>
                            <w:proofErr w:type="gramEnd"/>
                            <w:r w:rsidRPr="006300DC">
                              <w:rPr>
                                <w:rFonts w:ascii="Courier New" w:hAnsi="Courier New" w:cs="Courier New"/>
                                <w:color w:val="008000"/>
                                <w:sz w:val="15"/>
                                <w:szCs w:val="20"/>
                                <w:highlight w:val="white"/>
                                <w:lang w:val="en-GB"/>
                              </w:rPr>
                              <w:t xml:space="preserve"> R5, 1f1f</w:t>
                            </w:r>
                          </w:p>
                          <w:p w14:paraId="59273DE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517DA03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"1F1F"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"CCCC"</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"1f1f"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5B77CA6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proofErr w:type="gramEnd"/>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1D9D81C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E88826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brneq</w:t>
                            </w:r>
                            <w:proofErr w:type="gramEnd"/>
                            <w:r w:rsidRPr="006300DC">
                              <w:rPr>
                                <w:rFonts w:ascii="Courier New" w:hAnsi="Courier New" w:cs="Courier New"/>
                                <w:color w:val="008000"/>
                                <w:sz w:val="15"/>
                                <w:szCs w:val="20"/>
                                <w:highlight w:val="white"/>
                                <w:lang w:val="en-GB"/>
                              </w:rPr>
                              <w:t xml:space="preserve"> R2, 010F</w:t>
                            </w:r>
                          </w:p>
                          <w:p w14:paraId="15FEFAA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1E3186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"0105"</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02C470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"0213"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DAD3A6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9A61BA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247F527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438AC08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BEGIN</w:t>
                            </w:r>
                          </w:p>
                          <w:p w14:paraId="3D0897B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0DB21D4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Instantiate the Unit </w:t>
                            </w:r>
                            <w:proofErr w:type="gramStart"/>
                            <w:r w:rsidRPr="006300DC">
                              <w:rPr>
                                <w:rFonts w:ascii="Courier New" w:hAnsi="Courier New" w:cs="Courier New"/>
                                <w:color w:val="008000"/>
                                <w:sz w:val="15"/>
                                <w:szCs w:val="20"/>
                                <w:highlight w:val="white"/>
                                <w:lang w:val="en-GB"/>
                              </w:rPr>
                              <w:t>Under</w:t>
                            </w:r>
                            <w:proofErr w:type="gramEnd"/>
                            <w:r w:rsidRPr="006300DC">
                              <w:rPr>
                                <w:rFonts w:ascii="Courier New" w:hAnsi="Courier New" w:cs="Courier New"/>
                                <w:color w:val="008000"/>
                                <w:sz w:val="15"/>
                                <w:szCs w:val="20"/>
                                <w:highlight w:val="white"/>
                                <w:lang w:val="en-GB"/>
                              </w:rPr>
                              <w:t xml:space="preserve"> Test (UUT)</w:t>
                            </w:r>
                          </w:p>
                          <w:p w14:paraId="051B058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uut</w:t>
                            </w:r>
                            <w:proofErr w:type="gramEnd"/>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DataPath_C </w:t>
                            </w:r>
                          </w:p>
                          <w:p w14:paraId="78B04E8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Generic</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b/>
                                <w:bCs/>
                                <w:color w:val="0000FF"/>
                                <w:sz w:val="15"/>
                                <w:szCs w:val="20"/>
                                <w:highlight w:val="white"/>
                                <w:lang w:val="en-GB"/>
                              </w:rPr>
                              <w:t>Map</w:t>
                            </w:r>
                            <w:r w:rsidRPr="006300DC">
                              <w:rPr>
                                <w:rFonts w:ascii="Courier New" w:hAnsi="Courier New" w:cs="Courier New"/>
                                <w:b/>
                                <w:bCs/>
                                <w:color w:val="000080"/>
                                <w:sz w:val="15"/>
                                <w:szCs w:val="20"/>
                                <w:highlight w:val="white"/>
                                <w:lang w:val="en-GB"/>
                              </w:rPr>
                              <w:t>(</w:t>
                            </w:r>
                            <w:proofErr w:type="gramEnd"/>
                          </w:p>
                          <w:p w14:paraId="1EC28C1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data_size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data_size</w:t>
                            </w:r>
                            <w:r w:rsidRPr="006300DC">
                              <w:rPr>
                                <w:rFonts w:ascii="Courier New" w:hAnsi="Courier New" w:cs="Courier New"/>
                                <w:b/>
                                <w:bCs/>
                                <w:color w:val="000080"/>
                                <w:sz w:val="15"/>
                                <w:szCs w:val="20"/>
                                <w:highlight w:val="white"/>
                                <w:lang w:val="en-GB"/>
                              </w:rPr>
                              <w:t>,</w:t>
                            </w:r>
                          </w:p>
                          <w:p w14:paraId="2885BEA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num_registers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num_registers</w:t>
                            </w:r>
                          </w:p>
                          <w:p w14:paraId="2DEFD42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64AA9A9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PORT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MAP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FF92BB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clk</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clk</w:t>
                            </w:r>
                            <w:r w:rsidRPr="006300DC">
                              <w:rPr>
                                <w:rFonts w:ascii="Courier New" w:hAnsi="Courier New" w:cs="Courier New"/>
                                <w:b/>
                                <w:bCs/>
                                <w:color w:val="000080"/>
                                <w:sz w:val="15"/>
                                <w:szCs w:val="20"/>
                                <w:highlight w:val="white"/>
                                <w:lang w:val="en-GB"/>
                              </w:rPr>
                              <w:t>,</w:t>
                            </w:r>
                          </w:p>
                          <w:p w14:paraId="150F8A7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rst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rst</w:t>
                            </w:r>
                            <w:r w:rsidRPr="006300DC">
                              <w:rPr>
                                <w:rFonts w:ascii="Courier New" w:hAnsi="Courier New" w:cs="Courier New"/>
                                <w:b/>
                                <w:bCs/>
                                <w:color w:val="000080"/>
                                <w:sz w:val="15"/>
                                <w:szCs w:val="20"/>
                                <w:highlight w:val="white"/>
                                <w:lang w:val="en-GB"/>
                              </w:rPr>
                              <w:t>,</w:t>
                            </w:r>
                          </w:p>
                          <w:p w14:paraId="103FAF8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en</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en</w:t>
                            </w:r>
                            <w:r w:rsidRPr="006300DC">
                              <w:rPr>
                                <w:rFonts w:ascii="Courier New" w:hAnsi="Courier New" w:cs="Courier New"/>
                                <w:b/>
                                <w:bCs/>
                                <w:color w:val="000080"/>
                                <w:sz w:val="15"/>
                                <w:szCs w:val="20"/>
                                <w:highlight w:val="white"/>
                                <w:lang w:val="en-GB"/>
                              </w:rPr>
                              <w:t>,</w:t>
                            </w:r>
                          </w:p>
                          <w:p w14:paraId="763CAB2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107EAEF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Inputs</w:t>
                            </w:r>
                          </w:p>
                          <w:p w14:paraId="670C062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R_A</w:t>
                            </w:r>
                            <w:r w:rsidRPr="006300DC">
                              <w:rPr>
                                <w:rFonts w:ascii="Courier New" w:hAnsi="Courier New" w:cs="Courier New"/>
                                <w:b/>
                                <w:bCs/>
                                <w:color w:val="000080"/>
                                <w:sz w:val="15"/>
                                <w:szCs w:val="20"/>
                                <w:highlight w:val="white"/>
                                <w:lang w:val="en-GB"/>
                              </w:rPr>
                              <w:t>,</w:t>
                            </w:r>
                          </w:p>
                          <w:p w14:paraId="535636F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R_B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R_B</w:t>
                            </w:r>
                            <w:r w:rsidRPr="006300DC">
                              <w:rPr>
                                <w:rFonts w:ascii="Courier New" w:hAnsi="Courier New" w:cs="Courier New"/>
                                <w:b/>
                                <w:bCs/>
                                <w:color w:val="000080"/>
                                <w:sz w:val="15"/>
                                <w:szCs w:val="20"/>
                                <w:highlight w:val="white"/>
                                <w:lang w:val="en-GB"/>
                              </w:rPr>
                              <w:t>,</w:t>
                            </w:r>
                          </w:p>
                          <w:p w14:paraId="2D870E7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31431E0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W_EN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W_EN</w:t>
                            </w:r>
                            <w:r w:rsidRPr="006300DC">
                              <w:rPr>
                                <w:rFonts w:ascii="Courier New" w:hAnsi="Courier New" w:cs="Courier New"/>
                                <w:b/>
                                <w:bCs/>
                                <w:color w:val="000080"/>
                                <w:sz w:val="15"/>
                                <w:szCs w:val="20"/>
                                <w:highlight w:val="white"/>
                                <w:lang w:val="en-GB"/>
                              </w:rPr>
                              <w:t>,</w:t>
                            </w:r>
                          </w:p>
                          <w:p w14:paraId="76E31BB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W_A</w:t>
                            </w:r>
                            <w:r w:rsidRPr="006300DC">
                              <w:rPr>
                                <w:rFonts w:ascii="Courier New" w:hAnsi="Courier New" w:cs="Courier New"/>
                                <w:b/>
                                <w:bCs/>
                                <w:color w:val="000080"/>
                                <w:sz w:val="15"/>
                                <w:szCs w:val="20"/>
                                <w:highlight w:val="white"/>
                                <w:lang w:val="en-GB"/>
                              </w:rPr>
                              <w:t>,</w:t>
                            </w:r>
                          </w:p>
                          <w:p w14:paraId="01AA8E3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071F05A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IMM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IMM</w:t>
                            </w:r>
                            <w:r w:rsidRPr="006300DC">
                              <w:rPr>
                                <w:rFonts w:ascii="Courier New" w:hAnsi="Courier New" w:cs="Courier New"/>
                                <w:b/>
                                <w:bCs/>
                                <w:color w:val="000080"/>
                                <w:sz w:val="15"/>
                                <w:szCs w:val="20"/>
                                <w:highlight w:val="white"/>
                                <w:lang w:val="en-GB"/>
                              </w:rPr>
                              <w:t>,</w:t>
                            </w:r>
                          </w:p>
                          <w:p w14:paraId="4C280B6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M_A</w:t>
                            </w:r>
                            <w:r w:rsidRPr="006300DC">
                              <w:rPr>
                                <w:rFonts w:ascii="Courier New" w:hAnsi="Courier New" w:cs="Courier New"/>
                                <w:b/>
                                <w:bCs/>
                                <w:color w:val="000080"/>
                                <w:sz w:val="15"/>
                                <w:szCs w:val="20"/>
                                <w:highlight w:val="white"/>
                                <w:lang w:val="en-GB"/>
                              </w:rPr>
                              <w:t>,</w:t>
                            </w:r>
                          </w:p>
                          <w:p w14:paraId="3749EF9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M_in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M_in</w:t>
                            </w:r>
                            <w:r w:rsidRPr="006300DC">
                              <w:rPr>
                                <w:rFonts w:ascii="Courier New" w:hAnsi="Courier New" w:cs="Courier New"/>
                                <w:b/>
                                <w:bCs/>
                                <w:color w:val="000080"/>
                                <w:sz w:val="15"/>
                                <w:szCs w:val="20"/>
                                <w:highlight w:val="white"/>
                                <w:lang w:val="en-GB"/>
                              </w:rPr>
                              <w:t>,</w:t>
                            </w:r>
                          </w:p>
                          <w:p w14:paraId="2A79FAA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PC</w:t>
                            </w:r>
                            <w:r w:rsidRPr="006300DC">
                              <w:rPr>
                                <w:rFonts w:ascii="Courier New" w:hAnsi="Courier New" w:cs="Courier New"/>
                                <w:b/>
                                <w:bCs/>
                                <w:color w:val="000080"/>
                                <w:sz w:val="15"/>
                                <w:szCs w:val="20"/>
                                <w:highlight w:val="white"/>
                                <w:lang w:val="en-GB"/>
                              </w:rPr>
                              <w:t>,</w:t>
                            </w:r>
                          </w:p>
                          <w:p w14:paraId="2490CCD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S</w:t>
                            </w:r>
                            <w:r w:rsidRPr="006300DC">
                              <w:rPr>
                                <w:rFonts w:ascii="Courier New" w:hAnsi="Courier New" w:cs="Courier New"/>
                                <w:b/>
                                <w:bCs/>
                                <w:color w:val="000080"/>
                                <w:sz w:val="15"/>
                                <w:szCs w:val="20"/>
                                <w:highlight w:val="white"/>
                                <w:lang w:val="en-GB"/>
                              </w:rPr>
                              <w:t>,</w:t>
                            </w:r>
                          </w:p>
                          <w:p w14:paraId="620FA34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AL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AL</w:t>
                            </w:r>
                            <w:r w:rsidRPr="006300DC">
                              <w:rPr>
                                <w:rFonts w:ascii="Courier New" w:hAnsi="Courier New" w:cs="Courier New"/>
                                <w:b/>
                                <w:bCs/>
                                <w:color w:val="000080"/>
                                <w:sz w:val="15"/>
                                <w:szCs w:val="20"/>
                                <w:highlight w:val="white"/>
                                <w:lang w:val="en-GB"/>
                              </w:rPr>
                              <w:t>,</w:t>
                            </w:r>
                          </w:p>
                          <w:p w14:paraId="0CF7E41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SH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SH</w:t>
                            </w:r>
                            <w:r w:rsidRPr="006300DC">
                              <w:rPr>
                                <w:rFonts w:ascii="Courier New" w:hAnsi="Courier New" w:cs="Courier New"/>
                                <w:b/>
                                <w:bCs/>
                                <w:color w:val="000080"/>
                                <w:sz w:val="15"/>
                                <w:szCs w:val="20"/>
                                <w:highlight w:val="white"/>
                                <w:lang w:val="en-GB"/>
                              </w:rPr>
                              <w:t>,</w:t>
                            </w:r>
                          </w:p>
                          <w:p w14:paraId="1CF50AA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FA6CED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Outputs</w:t>
                            </w:r>
                          </w:p>
                          <w:p w14:paraId="3D5AA31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PC_plus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PC_plus</w:t>
                            </w:r>
                            <w:r w:rsidRPr="006300DC">
                              <w:rPr>
                                <w:rFonts w:ascii="Courier New" w:hAnsi="Courier New" w:cs="Courier New"/>
                                <w:b/>
                                <w:bCs/>
                                <w:color w:val="000080"/>
                                <w:sz w:val="15"/>
                                <w:szCs w:val="20"/>
                                <w:highlight w:val="white"/>
                                <w:lang w:val="en-GB"/>
                              </w:rPr>
                              <w:t>,</w:t>
                            </w:r>
                          </w:p>
                          <w:p w14:paraId="59307D9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Flags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Flags</w:t>
                            </w:r>
                            <w:r w:rsidRPr="006300DC">
                              <w:rPr>
                                <w:rFonts w:ascii="Courier New" w:hAnsi="Courier New" w:cs="Courier New"/>
                                <w:b/>
                                <w:bCs/>
                                <w:color w:val="000080"/>
                                <w:sz w:val="15"/>
                                <w:szCs w:val="20"/>
                                <w:highlight w:val="white"/>
                                <w:lang w:val="en-GB"/>
                              </w:rPr>
                              <w:t>,</w:t>
                            </w:r>
                          </w:p>
                          <w:p w14:paraId="344F76A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M_DA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M_DA</w:t>
                            </w:r>
                            <w:r w:rsidRPr="006300DC">
                              <w:rPr>
                                <w:rFonts w:ascii="Courier New" w:hAnsi="Courier New" w:cs="Courier New"/>
                                <w:b/>
                                <w:bCs/>
                                <w:color w:val="000080"/>
                                <w:sz w:val="15"/>
                                <w:szCs w:val="20"/>
                                <w:highlight w:val="white"/>
                                <w:lang w:val="en-GB"/>
                              </w:rPr>
                              <w:t>,</w:t>
                            </w:r>
                          </w:p>
                          <w:p w14:paraId="6786D7B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M_out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M_out</w:t>
                            </w:r>
                          </w:p>
                          <w:p w14:paraId="3B0EE13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44E31BB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7AA939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8000"/>
                                <w:sz w:val="15"/>
                                <w:szCs w:val="20"/>
                                <w:highlight w:val="white"/>
                                <w:lang w:val="en-GB"/>
                              </w:rPr>
                              <w:t>-- Clock process definitions</w:t>
                            </w:r>
                          </w:p>
                          <w:p w14:paraId="45EDFC5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000000"/>
                                <w:sz w:val="15"/>
                                <w:szCs w:val="20"/>
                                <w:highlight w:val="white"/>
                                <w:lang w:val="en-GB"/>
                              </w:rPr>
                              <w:t xml:space="preserve">clk_process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process</w:t>
                            </w:r>
                            <w:proofErr w:type="gramEnd"/>
                          </w:p>
                          <w:p w14:paraId="55F5D38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b/>
                                <w:bCs/>
                                <w:color w:val="0000FF"/>
                                <w:sz w:val="15"/>
                                <w:szCs w:val="20"/>
                                <w:highlight w:val="white"/>
                                <w:lang w:val="en-GB"/>
                              </w:rPr>
                              <w:t>begin</w:t>
                            </w:r>
                            <w:proofErr w:type="gramEnd"/>
                          </w:p>
                          <w:p w14:paraId="52C0673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clk</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A4470E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clk_period</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p>
                          <w:p w14:paraId="6EAC82D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clk</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6B2571E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clk_period</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p>
                          <w:p w14:paraId="168EF96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b/>
                                <w:bCs/>
                                <w:color w:val="0000FF"/>
                                <w:sz w:val="15"/>
                                <w:szCs w:val="20"/>
                                <w:highlight w:val="white"/>
                                <w:lang w:val="en-GB"/>
                              </w:rPr>
                              <w:t>end</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r w:rsidRPr="006300DC">
                              <w:rPr>
                                <w:rFonts w:ascii="Courier New" w:hAnsi="Courier New" w:cs="Courier New"/>
                                <w:b/>
                                <w:bCs/>
                                <w:color w:val="000080"/>
                                <w:sz w:val="15"/>
                                <w:szCs w:val="20"/>
                                <w:highlight w:val="white"/>
                                <w:lang w:val="en-GB"/>
                              </w:rPr>
                              <w:t>;</w:t>
                            </w:r>
                          </w:p>
                          <w:p w14:paraId="060248C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20AE866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268142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8000"/>
                                <w:sz w:val="15"/>
                                <w:szCs w:val="20"/>
                                <w:highlight w:val="white"/>
                                <w:lang w:val="en-GB"/>
                              </w:rPr>
                              <w:t>-- Stimulus process</w:t>
                            </w:r>
                          </w:p>
                          <w:p w14:paraId="4DD944F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stim_proc</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p>
                          <w:p w14:paraId="23370DF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b/>
                                <w:bCs/>
                                <w:color w:val="0000FF"/>
                                <w:sz w:val="15"/>
                                <w:szCs w:val="20"/>
                                <w:highlight w:val="white"/>
                                <w:lang w:val="en-GB"/>
                              </w:rPr>
                              <w:t>begin</w:t>
                            </w:r>
                            <w:proofErr w:type="gramEnd"/>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1220C2C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0DDE4A8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hold</w:t>
                            </w:r>
                            <w:proofErr w:type="gramEnd"/>
                            <w:r w:rsidRPr="006300DC">
                              <w:rPr>
                                <w:rFonts w:ascii="Courier New" w:hAnsi="Courier New" w:cs="Courier New"/>
                                <w:color w:val="008000"/>
                                <w:sz w:val="15"/>
                                <w:szCs w:val="20"/>
                                <w:highlight w:val="white"/>
                                <w:lang w:val="en-GB"/>
                              </w:rPr>
                              <w:t xml:space="preserve"> reset state for 100 ns.</w:t>
                            </w:r>
                          </w:p>
                          <w:p w14:paraId="23DCFF6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100</w:t>
                            </w:r>
                            <w:r w:rsidRPr="006300DC">
                              <w:rPr>
                                <w:rFonts w:ascii="Courier New" w:hAnsi="Courier New" w:cs="Courier New"/>
                                <w:color w:val="000000"/>
                                <w:sz w:val="15"/>
                                <w:szCs w:val="20"/>
                                <w:highlight w:val="white"/>
                                <w:lang w:val="en-GB"/>
                              </w:rPr>
                              <w:t xml:space="preserve"> ns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p>
                          <w:p w14:paraId="703E98E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C7E017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enable the system</w:t>
                            </w:r>
                          </w:p>
                          <w:p w14:paraId="790AD06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rst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2EEAC72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000000"/>
                                <w:sz w:val="15"/>
                                <w:szCs w:val="20"/>
                                <w:highlight w:val="white"/>
                                <w:lang w:val="en-GB"/>
                              </w:rPr>
                              <w:t>en</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7FE7102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clk_period</w:t>
                            </w:r>
                            <w:r w:rsidRPr="006300DC">
                              <w:rPr>
                                <w:rFonts w:ascii="Courier New" w:hAnsi="Courier New" w:cs="Courier New"/>
                                <w:b/>
                                <w:bCs/>
                                <w:color w:val="000080"/>
                                <w:sz w:val="15"/>
                                <w:szCs w:val="20"/>
                                <w:highlight w:val="white"/>
                                <w:lang w:val="en-GB"/>
                              </w:rPr>
                              <w:t>;</w:t>
                            </w:r>
                          </w:p>
                          <w:p w14:paraId="5E64E64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FE3919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run the test for every set of data</w:t>
                            </w:r>
                          </w:p>
                          <w:p w14:paraId="3855B04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for</w:t>
                            </w:r>
                            <w:proofErr w:type="gramEnd"/>
                            <w:r w:rsidRPr="006300DC">
                              <w:rPr>
                                <w:rFonts w:ascii="Courier New" w:hAnsi="Courier New" w:cs="Courier New"/>
                                <w:color w:val="000000"/>
                                <w:sz w:val="15"/>
                                <w:szCs w:val="20"/>
                                <w:highlight w:val="white"/>
                                <w:lang w:val="en-GB"/>
                              </w:rPr>
                              <w:t xml:space="preserve"> i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FF"/>
                                <w:sz w:val="15"/>
                                <w:szCs w:val="20"/>
                                <w:highlight w:val="white"/>
                                <w:lang w:val="en-GB"/>
                              </w:rPr>
                              <w:t>range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loop</w:t>
                            </w:r>
                          </w:p>
                          <w:p w14:paraId="4A58DD9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E39304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until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rising_edge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w:t>
                            </w:r>
                            <w:r w:rsidRPr="006300DC">
                              <w:rPr>
                                <w:rFonts w:ascii="Courier New" w:hAnsi="Courier New" w:cs="Courier New"/>
                                <w:b/>
                                <w:bCs/>
                                <w:color w:val="000080"/>
                                <w:sz w:val="15"/>
                                <w:szCs w:val="20"/>
                                <w:highlight w:val="white"/>
                                <w:lang w:val="en-GB"/>
                              </w:rPr>
                              <w:t>);</w:t>
                            </w:r>
                          </w:p>
                          <w:p w14:paraId="02FF33B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136FFEB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assign test inputs</w:t>
                            </w:r>
                          </w:p>
                          <w:p w14:paraId="4A8ADF3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R_A</w:t>
                            </w:r>
                            <w:r w:rsidRPr="006300DC">
                              <w:rPr>
                                <w:rFonts w:ascii="Courier New" w:hAnsi="Courier New" w:cs="Courier New"/>
                                <w:b/>
                                <w:bCs/>
                                <w:color w:val="000080"/>
                                <w:sz w:val="15"/>
                                <w:szCs w:val="20"/>
                                <w:highlight w:val="white"/>
                                <w:lang w:val="en-GB"/>
                              </w:rPr>
                              <w:t>;</w:t>
                            </w:r>
                          </w:p>
                          <w:p w14:paraId="4CA2F93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R_B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R_B</w:t>
                            </w:r>
                            <w:r w:rsidRPr="006300DC">
                              <w:rPr>
                                <w:rFonts w:ascii="Courier New" w:hAnsi="Courier New" w:cs="Courier New"/>
                                <w:b/>
                                <w:bCs/>
                                <w:color w:val="000080"/>
                                <w:sz w:val="15"/>
                                <w:szCs w:val="20"/>
                                <w:highlight w:val="white"/>
                                <w:lang w:val="en-GB"/>
                              </w:rPr>
                              <w:t>;</w:t>
                            </w:r>
                          </w:p>
                          <w:p w14:paraId="233F3C2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BF2513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W_EN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W_EN</w:t>
                            </w:r>
                            <w:r w:rsidRPr="006300DC">
                              <w:rPr>
                                <w:rFonts w:ascii="Courier New" w:hAnsi="Courier New" w:cs="Courier New"/>
                                <w:b/>
                                <w:bCs/>
                                <w:color w:val="000080"/>
                                <w:sz w:val="15"/>
                                <w:szCs w:val="20"/>
                                <w:highlight w:val="white"/>
                                <w:lang w:val="en-GB"/>
                              </w:rPr>
                              <w:t>;</w:t>
                            </w:r>
                          </w:p>
                          <w:p w14:paraId="2A23AB8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W_A</w:t>
                            </w:r>
                            <w:r w:rsidRPr="006300DC">
                              <w:rPr>
                                <w:rFonts w:ascii="Courier New" w:hAnsi="Courier New" w:cs="Courier New"/>
                                <w:b/>
                                <w:bCs/>
                                <w:color w:val="000080"/>
                                <w:sz w:val="15"/>
                                <w:szCs w:val="20"/>
                                <w:highlight w:val="white"/>
                                <w:lang w:val="en-GB"/>
                              </w:rPr>
                              <w:t>;</w:t>
                            </w:r>
                          </w:p>
                          <w:p w14:paraId="3577A15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974B3B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IMM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IMM</w:t>
                            </w:r>
                            <w:r w:rsidRPr="006300DC">
                              <w:rPr>
                                <w:rFonts w:ascii="Courier New" w:hAnsi="Courier New" w:cs="Courier New"/>
                                <w:b/>
                                <w:bCs/>
                                <w:color w:val="000080"/>
                                <w:sz w:val="15"/>
                                <w:szCs w:val="20"/>
                                <w:highlight w:val="white"/>
                                <w:lang w:val="en-GB"/>
                              </w:rPr>
                              <w:t>;</w:t>
                            </w:r>
                          </w:p>
                          <w:p w14:paraId="1D20112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M_A</w:t>
                            </w:r>
                            <w:r w:rsidRPr="006300DC">
                              <w:rPr>
                                <w:rFonts w:ascii="Courier New" w:hAnsi="Courier New" w:cs="Courier New"/>
                                <w:b/>
                                <w:bCs/>
                                <w:color w:val="000080"/>
                                <w:sz w:val="15"/>
                                <w:szCs w:val="20"/>
                                <w:highlight w:val="white"/>
                                <w:lang w:val="en-GB"/>
                              </w:rPr>
                              <w:t>;</w:t>
                            </w:r>
                          </w:p>
                          <w:p w14:paraId="7240026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M_in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M_in</w:t>
                            </w:r>
                            <w:r w:rsidRPr="006300DC">
                              <w:rPr>
                                <w:rFonts w:ascii="Courier New" w:hAnsi="Courier New" w:cs="Courier New"/>
                                <w:b/>
                                <w:bCs/>
                                <w:color w:val="000080"/>
                                <w:sz w:val="15"/>
                                <w:szCs w:val="20"/>
                                <w:highlight w:val="white"/>
                                <w:lang w:val="en-GB"/>
                              </w:rPr>
                              <w:t>;</w:t>
                            </w:r>
                          </w:p>
                          <w:p w14:paraId="1CA90A7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w:t>
                            </w:r>
                            <w:r w:rsidRPr="006300DC">
                              <w:rPr>
                                <w:rFonts w:ascii="Courier New" w:hAnsi="Courier New" w:cs="Courier New"/>
                                <w:b/>
                                <w:bCs/>
                                <w:color w:val="000080"/>
                                <w:sz w:val="15"/>
                                <w:szCs w:val="20"/>
                                <w:highlight w:val="white"/>
                                <w:lang w:val="en-GB"/>
                              </w:rPr>
                              <w:t>;</w:t>
                            </w:r>
                          </w:p>
                          <w:p w14:paraId="1C02C05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S</w:t>
                            </w:r>
                            <w:r w:rsidRPr="006300DC">
                              <w:rPr>
                                <w:rFonts w:ascii="Courier New" w:hAnsi="Courier New" w:cs="Courier New"/>
                                <w:b/>
                                <w:bCs/>
                                <w:color w:val="000080"/>
                                <w:sz w:val="15"/>
                                <w:szCs w:val="20"/>
                                <w:highlight w:val="white"/>
                                <w:lang w:val="en-GB"/>
                              </w:rPr>
                              <w:t>;</w:t>
                            </w:r>
                          </w:p>
                          <w:p w14:paraId="30986B1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AL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AL</w:t>
                            </w:r>
                            <w:r w:rsidRPr="006300DC">
                              <w:rPr>
                                <w:rFonts w:ascii="Courier New" w:hAnsi="Courier New" w:cs="Courier New"/>
                                <w:b/>
                                <w:bCs/>
                                <w:color w:val="000080"/>
                                <w:sz w:val="15"/>
                                <w:szCs w:val="20"/>
                                <w:highlight w:val="white"/>
                                <w:lang w:val="en-GB"/>
                              </w:rPr>
                              <w:t>;</w:t>
                            </w:r>
                          </w:p>
                          <w:p w14:paraId="6250593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SH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SH</w:t>
                            </w:r>
                            <w:r w:rsidRPr="006300DC">
                              <w:rPr>
                                <w:rFonts w:ascii="Courier New" w:hAnsi="Courier New" w:cs="Courier New"/>
                                <w:b/>
                                <w:bCs/>
                                <w:color w:val="000080"/>
                                <w:sz w:val="15"/>
                                <w:szCs w:val="20"/>
                                <w:highlight w:val="white"/>
                                <w:lang w:val="en-GB"/>
                              </w:rPr>
                              <w:t>;</w:t>
                            </w:r>
                          </w:p>
                          <w:p w14:paraId="3F7C993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A0E5F7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OEN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w:t>
                            </w:r>
                            <w:proofErr w:type="gramStart"/>
                            <w:r w:rsidRPr="006300DC">
                              <w:rPr>
                                <w:rFonts w:ascii="Courier New" w:hAnsi="Courier New" w:cs="Courier New"/>
                                <w:color w:val="000000"/>
                                <w:sz w:val="15"/>
                                <w:szCs w:val="20"/>
                                <w:highlight w:val="white"/>
                                <w:lang w:val="en-GB"/>
                              </w:rPr>
                              <w:t>vectors</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OEN</w:t>
                            </w:r>
                            <w:r w:rsidRPr="006300DC">
                              <w:rPr>
                                <w:rFonts w:ascii="Courier New" w:hAnsi="Courier New" w:cs="Courier New"/>
                                <w:b/>
                                <w:bCs/>
                                <w:color w:val="000080"/>
                                <w:sz w:val="15"/>
                                <w:szCs w:val="20"/>
                                <w:highlight w:val="white"/>
                                <w:lang w:val="en-GB"/>
                              </w:rPr>
                              <w:t>;</w:t>
                            </w:r>
                          </w:p>
                          <w:p w14:paraId="04724B6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FC4689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until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falling_edge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w:t>
                            </w:r>
                            <w:r w:rsidRPr="006300DC">
                              <w:rPr>
                                <w:rFonts w:ascii="Courier New" w:hAnsi="Courier New" w:cs="Courier New"/>
                                <w:b/>
                                <w:bCs/>
                                <w:color w:val="000080"/>
                                <w:sz w:val="15"/>
                                <w:szCs w:val="20"/>
                                <w:highlight w:val="white"/>
                                <w:lang w:val="en-GB"/>
                              </w:rPr>
                              <w:t>);</w:t>
                            </w:r>
                          </w:p>
                          <w:p w14:paraId="1CED5A7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58B3AF5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Check to see if the out put was what we were expecting</w:t>
                            </w:r>
                          </w:p>
                          <w:p w14:paraId="005A73F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Have to use std_</w:t>
                            </w:r>
                            <w:proofErr w:type="gramStart"/>
                            <w:r w:rsidRPr="006300DC">
                              <w:rPr>
                                <w:rFonts w:ascii="Courier New" w:hAnsi="Courier New" w:cs="Courier New"/>
                                <w:color w:val="008000"/>
                                <w:sz w:val="15"/>
                                <w:szCs w:val="20"/>
                                <w:highlight w:val="white"/>
                                <w:lang w:val="en-GB"/>
                              </w:rPr>
                              <w:t>match(</w:t>
                            </w:r>
                            <w:proofErr w:type="gramEnd"/>
                            <w:r w:rsidRPr="006300DC">
                              <w:rPr>
                                <w:rFonts w:ascii="Courier New" w:hAnsi="Courier New" w:cs="Courier New"/>
                                <w:color w:val="008000"/>
                                <w:sz w:val="15"/>
                                <w:szCs w:val="20"/>
                                <w:highlight w:val="white"/>
                                <w:lang w:val="en-GB"/>
                              </w:rPr>
                              <w:t>) instead of = when comparing meta values like '-'</w:t>
                            </w:r>
                          </w:p>
                          <w:p w14:paraId="291FE95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assert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flags</w:t>
                            </w:r>
                            <w:r w:rsidRPr="006300DC">
                              <w:rPr>
                                <w:rFonts w:ascii="Courier New" w:hAnsi="Courier New" w:cs="Courier New"/>
                                <w:b/>
                                <w:bCs/>
                                <w:color w:val="000080"/>
                                <w:sz w:val="15"/>
                                <w:szCs w:val="20"/>
                                <w:highlight w:val="white"/>
                                <w:lang w:val="en-GB"/>
                              </w:rPr>
                              <w:t>)</w:t>
                            </w:r>
                          </w:p>
                          <w:p w14:paraId="48480FF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report</w:t>
                            </w:r>
                            <w:proofErr w:type="gramEnd"/>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0F9A538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flags did not equal expected flags."</w:t>
                            </w:r>
                            <w:r w:rsidRPr="006300DC">
                              <w:rPr>
                                <w:rFonts w:ascii="Courier New" w:hAnsi="Courier New" w:cs="Courier New"/>
                                <w:b/>
                                <w:bCs/>
                                <w:color w:val="000080"/>
                                <w:sz w:val="15"/>
                                <w:szCs w:val="20"/>
                                <w:highlight w:val="white"/>
                                <w:lang w:val="en-GB"/>
                              </w:rPr>
                              <w:t>&amp;</w:t>
                            </w:r>
                          </w:p>
                          <w:p w14:paraId="2E8303C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to_bstring</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73341FA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Expected</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to_bstring</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31AE9B3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severity</w:t>
                            </w:r>
                            <w:proofErr w:type="gramEnd"/>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12854F2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1F3A00D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assert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p>
                          <w:p w14:paraId="0F3E9C4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report</w:t>
                            </w:r>
                            <w:proofErr w:type="gramEnd"/>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6FFF4D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value to memory did not equal expected value to memory."</w:t>
                            </w:r>
                            <w:r w:rsidRPr="006300DC">
                              <w:rPr>
                                <w:rFonts w:ascii="Courier New" w:hAnsi="Courier New" w:cs="Courier New"/>
                                <w:b/>
                                <w:bCs/>
                                <w:color w:val="000080"/>
                                <w:sz w:val="15"/>
                                <w:szCs w:val="20"/>
                                <w:highlight w:val="white"/>
                                <w:lang w:val="en-GB"/>
                              </w:rPr>
                              <w:t>&amp;</w:t>
                            </w:r>
                          </w:p>
                          <w:p w14:paraId="3051E58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50DFC70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Expected</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33E461D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severity</w:t>
                            </w:r>
                            <w:proofErr w:type="gramEnd"/>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5B8960D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054469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assert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M_DA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p>
                          <w:p w14:paraId="7C24AA5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report</w:t>
                            </w:r>
                            <w:proofErr w:type="gramEnd"/>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25A831F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memory address did not equal expected memory address."</w:t>
                            </w:r>
                            <w:r w:rsidRPr="006300DC">
                              <w:rPr>
                                <w:rFonts w:ascii="Courier New" w:hAnsi="Courier New" w:cs="Courier New"/>
                                <w:b/>
                                <w:bCs/>
                                <w:color w:val="000080"/>
                                <w:sz w:val="15"/>
                                <w:szCs w:val="20"/>
                                <w:highlight w:val="white"/>
                                <w:lang w:val="en-GB"/>
                              </w:rPr>
                              <w:t>&amp;</w:t>
                            </w:r>
                          </w:p>
                          <w:p w14:paraId="409085C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0367EE1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Expected</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4526C6C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severity</w:t>
                            </w:r>
                            <w:proofErr w:type="gramEnd"/>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7BA5480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0EC98FD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assert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p>
                          <w:p w14:paraId="65A0B7D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report</w:t>
                            </w:r>
                            <w:proofErr w:type="gramEnd"/>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roofErr w:type="gramStart"/>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proofErr w:type="gramEnd"/>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61BAD4C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program counter did not equal expected program counter."</w:t>
                            </w:r>
                            <w:r w:rsidRPr="006300DC">
                              <w:rPr>
                                <w:rFonts w:ascii="Courier New" w:hAnsi="Courier New" w:cs="Courier New"/>
                                <w:b/>
                                <w:bCs/>
                                <w:color w:val="000080"/>
                                <w:sz w:val="15"/>
                                <w:szCs w:val="20"/>
                                <w:highlight w:val="white"/>
                                <w:lang w:val="en-GB"/>
                              </w:rPr>
                              <w:t>&amp;</w:t>
                            </w:r>
                          </w:p>
                          <w:p w14:paraId="5780DBC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Actual</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057C888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color w:val="808080"/>
                                <w:sz w:val="15"/>
                                <w:szCs w:val="20"/>
                                <w:highlight w:val="white"/>
                                <w:lang w:val="en-GB"/>
                              </w:rPr>
                              <w:t>" Expected</w:t>
                            </w:r>
                            <w:proofErr w:type="gramEnd"/>
                            <w:r w:rsidRPr="006300DC">
                              <w:rPr>
                                <w:rFonts w:ascii="Courier New" w:hAnsi="Courier New" w:cs="Courier New"/>
                                <w:color w:val="808080"/>
                                <w:sz w:val="15"/>
                                <w:szCs w:val="20"/>
                                <w:highlight w:val="white"/>
                                <w:lang w:val="en-GB"/>
                              </w:rPr>
                              <w:t xml:space="preserve">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158EB36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severity</w:t>
                            </w:r>
                            <w:proofErr w:type="gramEnd"/>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1E865D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3C294B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w:t>
                            </w:r>
                            <w:proofErr w:type="gramStart"/>
                            <w:r w:rsidRPr="006300DC">
                              <w:rPr>
                                <w:rFonts w:ascii="Courier New" w:hAnsi="Courier New" w:cs="Courier New"/>
                                <w:color w:val="008000"/>
                                <w:sz w:val="15"/>
                                <w:szCs w:val="20"/>
                                <w:highlight w:val="white"/>
                                <w:lang w:val="en-GB"/>
                              </w:rPr>
                              <w:t>if</w:t>
                            </w:r>
                            <w:proofErr w:type="gramEnd"/>
                            <w:r w:rsidRPr="006300DC">
                              <w:rPr>
                                <w:rFonts w:ascii="Courier New" w:hAnsi="Courier New" w:cs="Courier New"/>
                                <w:color w:val="008000"/>
                                <w:sz w:val="15"/>
                                <w:szCs w:val="20"/>
                                <w:highlight w:val="white"/>
                                <w:lang w:val="en-GB"/>
                              </w:rPr>
                              <w:t xml:space="preserve"> there were no isses report that the test was successful</w:t>
                            </w:r>
                          </w:p>
                          <w:p w14:paraId="7AD04F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assert</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not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48BA5D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w:t>
                            </w:r>
                            <w:proofErr w:type="gramStart"/>
                            <w:r w:rsidRPr="006300DC">
                              <w:rPr>
                                <w:rFonts w:ascii="Courier New" w:hAnsi="Courier New" w:cs="Courier New"/>
                                <w:b/>
                                <w:bCs/>
                                <w:color w:val="0080FF"/>
                                <w:sz w:val="15"/>
                                <w:szCs w:val="20"/>
                                <w:highlight w:val="white"/>
                                <w:lang w:val="en-GB"/>
                              </w:rPr>
                              <w:t>match</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r w:rsidRPr="006300DC">
                              <w:rPr>
                                <w:rFonts w:ascii="Courier New" w:hAnsi="Courier New" w:cs="Courier New"/>
                                <w:color w:val="000000"/>
                                <w:sz w:val="15"/>
                                <w:szCs w:val="20"/>
                                <w:highlight w:val="white"/>
                                <w:lang w:val="en-GB"/>
                              </w:rPr>
                              <w:t xml:space="preserve"> </w:t>
                            </w:r>
                          </w:p>
                          <w:p w14:paraId="1C65CE3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w:t>
                            </w:r>
                            <w:proofErr w:type="gramStart"/>
                            <w:r w:rsidRPr="006300DC">
                              <w:rPr>
                                <w:rFonts w:ascii="Courier New" w:hAnsi="Courier New" w:cs="Courier New"/>
                                <w:b/>
                                <w:bCs/>
                                <w:color w:val="0080FF"/>
                                <w:sz w:val="15"/>
                                <w:szCs w:val="20"/>
                                <w:highlight w:val="white"/>
                                <w:lang w:val="en-GB"/>
                              </w:rPr>
                              <w:t>match</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r w:rsidRPr="006300DC">
                              <w:rPr>
                                <w:rFonts w:ascii="Courier New" w:hAnsi="Courier New" w:cs="Courier New"/>
                                <w:color w:val="000000"/>
                                <w:sz w:val="15"/>
                                <w:szCs w:val="20"/>
                                <w:highlight w:val="white"/>
                                <w:lang w:val="en-GB"/>
                              </w:rPr>
                              <w:t xml:space="preserve"> </w:t>
                            </w:r>
                          </w:p>
                          <w:p w14:paraId="08A42AA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w:t>
                            </w:r>
                            <w:proofErr w:type="gramStart"/>
                            <w:r w:rsidRPr="006300DC">
                              <w:rPr>
                                <w:rFonts w:ascii="Courier New" w:hAnsi="Courier New" w:cs="Courier New"/>
                                <w:b/>
                                <w:bCs/>
                                <w:color w:val="0080FF"/>
                                <w:sz w:val="15"/>
                                <w:szCs w:val="20"/>
                                <w:highlight w:val="white"/>
                                <w:lang w:val="en-GB"/>
                              </w:rPr>
                              <w:t>match</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p>
                          <w:p w14:paraId="1D0453D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w:t>
                            </w:r>
                            <w:proofErr w:type="gramStart"/>
                            <w:r w:rsidRPr="006300DC">
                              <w:rPr>
                                <w:rFonts w:ascii="Courier New" w:hAnsi="Courier New" w:cs="Courier New"/>
                                <w:b/>
                                <w:bCs/>
                                <w:color w:val="0080FF"/>
                                <w:sz w:val="15"/>
                                <w:szCs w:val="20"/>
                                <w:highlight w:val="white"/>
                                <w:lang w:val="en-GB"/>
                              </w:rPr>
                              <w:t>match</w:t>
                            </w:r>
                            <w:r w:rsidRPr="006300DC">
                              <w:rPr>
                                <w:rFonts w:ascii="Courier New" w:hAnsi="Courier New" w:cs="Courier New"/>
                                <w:b/>
                                <w:bCs/>
                                <w:color w:val="000080"/>
                                <w:sz w:val="15"/>
                                <w:szCs w:val="20"/>
                                <w:highlight w:val="white"/>
                                <w:lang w:val="en-GB"/>
                              </w:rPr>
                              <w:t>(</w:t>
                            </w:r>
                            <w:proofErr w:type="gramEnd"/>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p>
                          <w:p w14:paraId="4A11CB9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27BBD07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report</w:t>
                            </w:r>
                            <w:proofErr w:type="gramEnd"/>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 OK ]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was successful!"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6B3A68E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severity</w:t>
                            </w:r>
                            <w:proofErr w:type="gramEnd"/>
                            <w:r w:rsidRPr="006300DC">
                              <w:rPr>
                                <w:rFonts w:ascii="Courier New" w:hAnsi="Courier New" w:cs="Courier New"/>
                                <w:color w:val="000000"/>
                                <w:sz w:val="15"/>
                                <w:szCs w:val="20"/>
                                <w:highlight w:val="white"/>
                                <w:lang w:val="en-GB"/>
                              </w:rPr>
                              <w:t xml:space="preserve"> note</w:t>
                            </w:r>
                            <w:r w:rsidRPr="006300DC">
                              <w:rPr>
                                <w:rFonts w:ascii="Courier New" w:hAnsi="Courier New" w:cs="Courier New"/>
                                <w:b/>
                                <w:bCs/>
                                <w:color w:val="000080"/>
                                <w:sz w:val="15"/>
                                <w:szCs w:val="20"/>
                                <w:highlight w:val="white"/>
                                <w:lang w:val="en-GB"/>
                              </w:rPr>
                              <w:t>;</w:t>
                            </w:r>
                          </w:p>
                          <w:p w14:paraId="3AD7852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91B8F7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end</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loop</w:t>
                            </w:r>
                            <w:r w:rsidRPr="006300DC">
                              <w:rPr>
                                <w:rFonts w:ascii="Courier New" w:hAnsi="Courier New" w:cs="Courier New"/>
                                <w:b/>
                                <w:bCs/>
                                <w:color w:val="000080"/>
                                <w:sz w:val="15"/>
                                <w:szCs w:val="20"/>
                                <w:highlight w:val="white"/>
                                <w:lang w:val="en-GB"/>
                              </w:rPr>
                              <w:t>;</w:t>
                            </w:r>
                          </w:p>
                          <w:p w14:paraId="315BBCD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767900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End of test</w:t>
                            </w:r>
                          </w:p>
                          <w:p w14:paraId="4B0DC1F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wait</w:t>
                            </w:r>
                            <w:proofErr w:type="gramEnd"/>
                            <w:r w:rsidRPr="006300DC">
                              <w:rPr>
                                <w:rFonts w:ascii="Courier New" w:hAnsi="Courier New" w:cs="Courier New"/>
                                <w:b/>
                                <w:bCs/>
                                <w:color w:val="000080"/>
                                <w:sz w:val="15"/>
                                <w:szCs w:val="20"/>
                                <w:highlight w:val="white"/>
                                <w:lang w:val="en-GB"/>
                              </w:rPr>
                              <w:t>;</w:t>
                            </w:r>
                          </w:p>
                          <w:p w14:paraId="69D74E5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roofErr w:type="gramStart"/>
                            <w:r w:rsidRPr="006300DC">
                              <w:rPr>
                                <w:rFonts w:ascii="Courier New" w:hAnsi="Courier New" w:cs="Courier New"/>
                                <w:b/>
                                <w:bCs/>
                                <w:color w:val="0000FF"/>
                                <w:sz w:val="15"/>
                                <w:szCs w:val="20"/>
                                <w:highlight w:val="white"/>
                                <w:lang w:val="en-GB"/>
                              </w:rPr>
                              <w:t>end</w:t>
                            </w:r>
                            <w:proofErr w:type="gramEnd"/>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r w:rsidRPr="006300DC">
                              <w:rPr>
                                <w:rFonts w:ascii="Courier New" w:hAnsi="Courier New" w:cs="Courier New"/>
                                <w:b/>
                                <w:bCs/>
                                <w:color w:val="000080"/>
                                <w:sz w:val="15"/>
                                <w:szCs w:val="20"/>
                                <w:highlight w:val="white"/>
                                <w:lang w:val="en-GB"/>
                              </w:rPr>
                              <w:t>;</w:t>
                            </w:r>
                          </w:p>
                          <w:p w14:paraId="03E5342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B0D854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0BE732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END</w:t>
                            </w:r>
                            <w:r w:rsidRPr="006300DC">
                              <w:rPr>
                                <w:rFonts w:ascii="Courier New" w:hAnsi="Courier New" w:cs="Courier New"/>
                                <w:b/>
                                <w:bCs/>
                                <w:color w:val="000080"/>
                                <w:sz w:val="15"/>
                                <w:szCs w:val="20"/>
                                <w:highlight w:val="white"/>
                                <w:lang w:val="en-GB"/>
                              </w:rPr>
                              <w:t>;</w:t>
                            </w:r>
                          </w:p>
                          <w:p w14:paraId="45542C6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AF969" id="Text Box 28" o:spid="_x0000_s1040" type="#_x0000_t202" style="position:absolute;margin-left:-27.75pt;margin-top:27pt;width:594.2pt;height:67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" filled="f" strokecolor="black [3213]" strokeweight=".25pt">
                <v:textbox>
                  <w:txbxContent>
                    <w:p w14:paraId="3D25ACF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
                    <w:p w14:paraId="6969FDBC" w14:textId="6ACD664C"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 xml:space="preserve"> W_EN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22380C5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num_registers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B3EF0F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8AE77B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IMM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78336E5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681DB92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M_in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755F9F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PC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18646EC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S </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4</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b/>
                          <w:bCs/>
                          <w:color w:val="000080"/>
                          <w:sz w:val="15"/>
                          <w:szCs w:val="20"/>
                          <w:highlight w:val="white"/>
                          <w:lang w:val="en-GB"/>
                        </w:rPr>
                        <w:t>);</w:t>
                      </w:r>
                    </w:p>
                    <w:p w14:paraId="5FFA722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AL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3</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25FB16C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SH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log2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CA6398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FFA747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15</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4653EE4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flags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7</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1CE9C27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M_DA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4ED4FA9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M_out </w:t>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std_logic_vector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data_size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downto</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b/>
                          <w:bCs/>
                          <w:color w:val="000080"/>
                          <w:sz w:val="15"/>
                          <w:szCs w:val="20"/>
                          <w:highlight w:val="white"/>
                          <w:lang w:val="en-GB"/>
                        </w:rPr>
                        <w:t>);</w:t>
                      </w:r>
                    </w:p>
                    <w:p w14:paraId="5B9E134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p>
                    <w:p w14:paraId="5A573D6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OEN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std_logic</w:t>
                      </w:r>
                      <w:r w:rsidRPr="006300DC">
                        <w:rPr>
                          <w:rFonts w:ascii="Courier New" w:hAnsi="Courier New" w:cs="Courier New"/>
                          <w:b/>
                          <w:bCs/>
                          <w:color w:val="000080"/>
                          <w:sz w:val="15"/>
                          <w:szCs w:val="20"/>
                          <w:highlight w:val="white"/>
                          <w:lang w:val="en-GB"/>
                        </w:rPr>
                        <w:t>;</w:t>
                      </w:r>
                    </w:p>
                    <w:p w14:paraId="5FDB566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RECORD</w:t>
                      </w:r>
                      <w:r w:rsidRPr="006300DC">
                        <w:rPr>
                          <w:rFonts w:ascii="Courier New" w:hAnsi="Courier New" w:cs="Courier New"/>
                          <w:b/>
                          <w:bCs/>
                          <w:color w:val="000080"/>
                          <w:sz w:val="15"/>
                          <w:szCs w:val="20"/>
                          <w:highlight w:val="white"/>
                          <w:lang w:val="en-GB"/>
                        </w:rPr>
                        <w:t>;</w:t>
                      </w:r>
                    </w:p>
                    <w:p w14:paraId="7C8DCFC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type</w:t>
                      </w:r>
                      <w:r w:rsidRPr="006300DC">
                        <w:rPr>
                          <w:rFonts w:ascii="Courier New" w:hAnsi="Courier New" w:cs="Courier New"/>
                          <w:color w:val="000000"/>
                          <w:sz w:val="15"/>
                          <w:szCs w:val="20"/>
                          <w:highlight w:val="white"/>
                          <w:lang w:val="en-GB"/>
                        </w:rPr>
                        <w:t xml:space="preserve"> TEST_VECTOR_ARRAY </w:t>
                      </w:r>
                      <w:r w:rsidRPr="006300DC">
                        <w:rPr>
                          <w:rFonts w:ascii="Courier New" w:hAnsi="Courier New" w:cs="Courier New"/>
                          <w:b/>
                          <w:bCs/>
                          <w:color w:val="0000FF"/>
                          <w:sz w:val="15"/>
                          <w:szCs w:val="20"/>
                          <w:highlight w:val="white"/>
                          <w:lang w:val="en-GB"/>
                        </w:rPr>
                        <w:t>is</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ARRAY</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8000FF"/>
                          <w:sz w:val="15"/>
                          <w:szCs w:val="20"/>
                          <w:highlight w:val="white"/>
                          <w:lang w:val="en-GB"/>
                        </w:rPr>
                        <w:t>NATURAL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RANGE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&lt;&gt;)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of</w:t>
                      </w:r>
                      <w:r w:rsidRPr="006300DC">
                        <w:rPr>
                          <w:rFonts w:ascii="Courier New" w:hAnsi="Courier New" w:cs="Courier New"/>
                          <w:color w:val="000000"/>
                          <w:sz w:val="15"/>
                          <w:szCs w:val="20"/>
                          <w:highlight w:val="white"/>
                          <w:lang w:val="en-GB"/>
                        </w:rPr>
                        <w:t xml:space="preserve"> TEST_VECTOR</w:t>
                      </w:r>
                      <w:r w:rsidRPr="006300DC">
                        <w:rPr>
                          <w:rFonts w:ascii="Courier New" w:hAnsi="Courier New" w:cs="Courier New"/>
                          <w:b/>
                          <w:bCs/>
                          <w:color w:val="000080"/>
                          <w:sz w:val="15"/>
                          <w:szCs w:val="20"/>
                          <w:highlight w:val="white"/>
                          <w:lang w:val="en-GB"/>
                        </w:rPr>
                        <w:t>;</w:t>
                      </w:r>
                    </w:p>
                    <w:p w14:paraId="67681D5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203B7B8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xml:space="preserve">-- Test Data </w:t>
                      </w:r>
                    </w:p>
                    <w:p w14:paraId="24FF0F3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constant</w:t>
                      </w:r>
                      <w:r w:rsidRPr="006300DC">
                        <w:rPr>
                          <w:rFonts w:ascii="Courier New" w:hAnsi="Courier New" w:cs="Courier New"/>
                          <w:color w:val="000000"/>
                          <w:sz w:val="15"/>
                          <w:szCs w:val="20"/>
                          <w:highlight w:val="white"/>
                          <w:lang w:val="en-GB"/>
                        </w:rPr>
                        <w:t xml:space="preserve"> test_vectors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TEST_VECTOR_ARRAY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67F664CC" w14:textId="540C053D" w:rsidR="0087131A" w:rsidRDefault="0087131A" w:rsidP="006300DC">
                      <w:pPr>
                        <w:widowControl w:val="0"/>
                        <w:autoSpaceDE w:val="0"/>
                        <w:autoSpaceDN w:val="0"/>
                        <w:adjustRightInd w:val="0"/>
                        <w:spacing w:before="0" w:after="0" w:line="240" w:lineRule="auto"/>
                        <w:rPr>
                          <w:rFonts w:ascii="Courier New" w:hAnsi="Courier New" w:cs="Courier New"/>
                          <w:color w:val="008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--R_A,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R_B,</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W_EN,</w:t>
                      </w:r>
                      <w:r w:rsidRPr="006300DC">
                        <w:rPr>
                          <w:rFonts w:ascii="Courier New" w:hAnsi="Courier New" w:cs="Courier New"/>
                          <w:color w:val="008000"/>
                          <w:sz w:val="15"/>
                          <w:szCs w:val="20"/>
                          <w:highlight w:val="white"/>
                          <w:lang w:val="en-GB"/>
                        </w:rPr>
                        <w:tab/>
                        <w:t>W_A,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IMM,</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M_in,</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PC,</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AL,</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SH,</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PC_plus,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flags,</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M_DA,</w:t>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r>
                      <w:r w:rsidRPr="006300DC">
                        <w:rPr>
                          <w:rFonts w:ascii="Courier New" w:hAnsi="Courier New" w:cs="Courier New"/>
                          <w:color w:val="008000"/>
                          <w:sz w:val="15"/>
                          <w:szCs w:val="20"/>
                          <w:highlight w:val="white"/>
                          <w:lang w:val="en-GB"/>
                        </w:rPr>
                        <w:tab/>
                        <w:t>M_out</w:t>
                      </w:r>
                      <w:r>
                        <w:rPr>
                          <w:rFonts w:ascii="Courier New" w:hAnsi="Courier New" w:cs="Courier New"/>
                          <w:color w:val="008000"/>
                          <w:sz w:val="15"/>
                          <w:szCs w:val="20"/>
                          <w:highlight w:val="white"/>
                          <w:lang w:val="en-GB"/>
                        </w:rPr>
                        <w:t>,</w:t>
                      </w:r>
                    </w:p>
                    <w:p w14:paraId="1F2DBA6F" w14:textId="6C31C661"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t>OEN --</w:t>
                      </w:r>
                    </w:p>
                    <w:p w14:paraId="7285E76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60C7AC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inc R1, R0</w:t>
                      </w:r>
                    </w:p>
                    <w:p w14:paraId="77CFA61E" w14:textId="4C94738B" w:rsidR="0087131A" w:rsidRDefault="0087131A" w:rsidP="006300DC">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6218285" w14:textId="7E991F26"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b/>
                          <w:bCs/>
                          <w:color w:val="000080"/>
                          <w:sz w:val="15"/>
                          <w:szCs w:val="20"/>
                          <w:highlight w:val="white"/>
                          <w:lang w:val="en-GB"/>
                        </w:rPr>
                        <w:tab/>
                      </w:r>
                    </w:p>
                    <w:p w14:paraId="7424CE12" w14:textId="0A9E6D85" w:rsidR="0087131A" w:rsidRDefault="0087131A" w:rsidP="006300DC">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ADC459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3028E70" w14:textId="7F7F795F" w:rsidR="0087131A" w:rsidRDefault="0087131A" w:rsidP="006300DC">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Pr>
                          <w:rFonts w:ascii="Courier New" w:hAnsi="Courier New" w:cs="Courier New"/>
                          <w:b/>
                          <w:bCs/>
                          <w:color w:val="00008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"01010110"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58601F4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41F28F1" w14:textId="168E89AF"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"00FF"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A727F9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596909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addi R2, R0, 0x0005</w:t>
                      </w:r>
                    </w:p>
                    <w:p w14:paraId="1C36A410" w14:textId="27FCB1DE"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740C929" w14:textId="7D62802B" w:rsidR="0087131A" w:rsidRDefault="0087131A" w:rsidP="006300DC">
                      <w:pPr>
                        <w:widowControl w:val="0"/>
                        <w:autoSpaceDE w:val="0"/>
                        <w:autoSpaceDN w:val="0"/>
                        <w:adjustRightInd w:val="0"/>
                        <w:spacing w:before="0" w:after="0" w:line="240" w:lineRule="auto"/>
                        <w:ind w:left="720" w:firstLine="720"/>
                        <w:rPr>
                          <w:rFonts w:ascii="Courier New" w:hAnsi="Courier New" w:cs="Courier New"/>
                          <w:b/>
                          <w:bCs/>
                          <w:color w:val="000080"/>
                          <w:sz w:val="15"/>
                          <w:szCs w:val="20"/>
                          <w:highlight w:val="white"/>
                          <w:lang w:val="en-GB"/>
                        </w:rPr>
                      </w:pP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Pr>
                          <w:rFonts w:ascii="Courier New" w:hAnsi="Courier New" w:cs="Courier New"/>
                          <w:b/>
                          <w:bCs/>
                          <w:color w:val="000080"/>
                          <w:sz w:val="15"/>
                          <w:szCs w:val="20"/>
                          <w:highlight w:val="white"/>
                          <w:lang w:val="en-GB"/>
                        </w:rPr>
                        <w:tab/>
                      </w:r>
                      <w:r>
                        <w:rPr>
                          <w:rFonts w:ascii="Courier New" w:hAnsi="Courier New" w:cs="Courier New"/>
                          <w:b/>
                          <w:bCs/>
                          <w:color w:val="00008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45C1C4C" w14:textId="77777777" w:rsidR="0087131A" w:rsidRPr="006300DC" w:rsidRDefault="0087131A" w:rsidP="006300DC">
                      <w:pPr>
                        <w:widowControl w:val="0"/>
                        <w:autoSpaceDE w:val="0"/>
                        <w:autoSpaceDN w:val="0"/>
                        <w:adjustRightInd w:val="0"/>
                        <w:spacing w:before="0" w:after="0" w:line="240" w:lineRule="auto"/>
                        <w:ind w:left="720" w:firstLine="720"/>
                        <w:rPr>
                          <w:rFonts w:ascii="Courier New" w:hAnsi="Courier New" w:cs="Courier New"/>
                          <w:color w:val="000000"/>
                          <w:sz w:val="15"/>
                          <w:szCs w:val="20"/>
                          <w:highlight w:val="white"/>
                          <w:lang w:val="en-GB"/>
                        </w:rPr>
                      </w:pPr>
                    </w:p>
                    <w:p w14:paraId="0B721173" w14:textId="5A2900A0"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"0005"</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2141D74" w14:textId="46DCE33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8BAB93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E60572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shl R3, R1, 3</w:t>
                      </w:r>
                    </w:p>
                    <w:p w14:paraId="10FC941E" w14:textId="6EB17015" w:rsidR="0087131A" w:rsidRDefault="0087131A" w:rsidP="006300DC">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825C60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4CAFCAB" w14:textId="05C74643"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A4C07A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"1100"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11CF9D1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64C95C8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BEEBE1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storr R2, R3</w:t>
                      </w:r>
                    </w:p>
                    <w:p w14:paraId="30FE800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E82249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51C2C0D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76C1DD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"0008"</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"0005"</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49C0B97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198ACB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loadi R5, 1f1f</w:t>
                      </w:r>
                    </w:p>
                    <w:p w14:paraId="59273DE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517DA03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"1F1F"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"CCCC"</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"1f1f"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5B77CA6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"00101"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1D9D81C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E88826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brneq R2, 010F</w:t>
                      </w:r>
                    </w:p>
                    <w:p w14:paraId="15FEFAA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1E3186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"00010"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"00000"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"010f"</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"--11"</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"0105"</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"01010010"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302C470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"0104"</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"--00"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X</w:t>
                      </w:r>
                      <w:r w:rsidRPr="006300DC">
                        <w:rPr>
                          <w:rFonts w:ascii="Courier New" w:hAnsi="Courier New" w:cs="Courier New"/>
                          <w:color w:val="808080"/>
                          <w:sz w:val="15"/>
                          <w:szCs w:val="20"/>
                          <w:highlight w:val="white"/>
                          <w:lang w:val="en-GB"/>
                        </w:rPr>
                        <w:t>"0213"</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"------10"</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t>'</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DAD3A6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9A61BA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247F527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p>
                    <w:p w14:paraId="438AC08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BEGIN</w:t>
                      </w:r>
                    </w:p>
                    <w:p w14:paraId="3D0897B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0DB21D4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Instantiate the Unit Under Test (UUT)</w:t>
                      </w:r>
                    </w:p>
                    <w:p w14:paraId="051B058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t>uut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DataPath_C </w:t>
                      </w:r>
                    </w:p>
                    <w:p w14:paraId="78B04E8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Generic</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Map</w:t>
                      </w:r>
                      <w:r w:rsidRPr="006300DC">
                        <w:rPr>
                          <w:rFonts w:ascii="Courier New" w:hAnsi="Courier New" w:cs="Courier New"/>
                          <w:b/>
                          <w:bCs/>
                          <w:color w:val="000080"/>
                          <w:sz w:val="15"/>
                          <w:szCs w:val="20"/>
                          <w:highlight w:val="white"/>
                          <w:lang w:val="en-GB"/>
                        </w:rPr>
                        <w:t>(</w:t>
                      </w:r>
                    </w:p>
                    <w:p w14:paraId="1EC28C1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data_size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data_size</w:t>
                      </w:r>
                      <w:r w:rsidRPr="006300DC">
                        <w:rPr>
                          <w:rFonts w:ascii="Courier New" w:hAnsi="Courier New" w:cs="Courier New"/>
                          <w:b/>
                          <w:bCs/>
                          <w:color w:val="000080"/>
                          <w:sz w:val="15"/>
                          <w:szCs w:val="20"/>
                          <w:highlight w:val="white"/>
                          <w:lang w:val="en-GB"/>
                        </w:rPr>
                        <w:t>,</w:t>
                      </w:r>
                    </w:p>
                    <w:p w14:paraId="2885BEA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num_registers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num_registers</w:t>
                      </w:r>
                    </w:p>
                    <w:p w14:paraId="2DEFD42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64AA9A9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PORT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MAP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7FF92BB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clk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clk</w:t>
                      </w:r>
                      <w:r w:rsidRPr="006300DC">
                        <w:rPr>
                          <w:rFonts w:ascii="Courier New" w:hAnsi="Courier New" w:cs="Courier New"/>
                          <w:b/>
                          <w:bCs/>
                          <w:color w:val="000080"/>
                          <w:sz w:val="15"/>
                          <w:szCs w:val="20"/>
                          <w:highlight w:val="white"/>
                          <w:lang w:val="en-GB"/>
                        </w:rPr>
                        <w:t>,</w:t>
                      </w:r>
                    </w:p>
                    <w:p w14:paraId="150F8A7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rst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rst</w:t>
                      </w:r>
                      <w:r w:rsidRPr="006300DC">
                        <w:rPr>
                          <w:rFonts w:ascii="Courier New" w:hAnsi="Courier New" w:cs="Courier New"/>
                          <w:b/>
                          <w:bCs/>
                          <w:color w:val="000080"/>
                          <w:sz w:val="15"/>
                          <w:szCs w:val="20"/>
                          <w:highlight w:val="white"/>
                          <w:lang w:val="en-GB"/>
                        </w:rPr>
                        <w:t>,</w:t>
                      </w:r>
                    </w:p>
                    <w:p w14:paraId="103FAF8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en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en</w:t>
                      </w:r>
                      <w:r w:rsidRPr="006300DC">
                        <w:rPr>
                          <w:rFonts w:ascii="Courier New" w:hAnsi="Courier New" w:cs="Courier New"/>
                          <w:b/>
                          <w:bCs/>
                          <w:color w:val="000080"/>
                          <w:sz w:val="15"/>
                          <w:szCs w:val="20"/>
                          <w:highlight w:val="white"/>
                          <w:lang w:val="en-GB"/>
                        </w:rPr>
                        <w:t>,</w:t>
                      </w:r>
                    </w:p>
                    <w:p w14:paraId="763CAB2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107EAEF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Inputs</w:t>
                      </w:r>
                    </w:p>
                    <w:p w14:paraId="670C062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R_A</w:t>
                      </w:r>
                      <w:r w:rsidRPr="006300DC">
                        <w:rPr>
                          <w:rFonts w:ascii="Courier New" w:hAnsi="Courier New" w:cs="Courier New"/>
                          <w:b/>
                          <w:bCs/>
                          <w:color w:val="000080"/>
                          <w:sz w:val="15"/>
                          <w:szCs w:val="20"/>
                          <w:highlight w:val="white"/>
                          <w:lang w:val="en-GB"/>
                        </w:rPr>
                        <w:t>,</w:t>
                      </w:r>
                    </w:p>
                    <w:p w14:paraId="535636F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R_B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R_B</w:t>
                      </w:r>
                      <w:r w:rsidRPr="006300DC">
                        <w:rPr>
                          <w:rFonts w:ascii="Courier New" w:hAnsi="Courier New" w:cs="Courier New"/>
                          <w:b/>
                          <w:bCs/>
                          <w:color w:val="000080"/>
                          <w:sz w:val="15"/>
                          <w:szCs w:val="20"/>
                          <w:highlight w:val="white"/>
                          <w:lang w:val="en-GB"/>
                        </w:rPr>
                        <w:t>,</w:t>
                      </w:r>
                    </w:p>
                    <w:p w14:paraId="2D870E7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31431E0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W_EN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W_EN</w:t>
                      </w:r>
                      <w:r w:rsidRPr="006300DC">
                        <w:rPr>
                          <w:rFonts w:ascii="Courier New" w:hAnsi="Courier New" w:cs="Courier New"/>
                          <w:b/>
                          <w:bCs/>
                          <w:color w:val="000080"/>
                          <w:sz w:val="15"/>
                          <w:szCs w:val="20"/>
                          <w:highlight w:val="white"/>
                          <w:lang w:val="en-GB"/>
                        </w:rPr>
                        <w:t>,</w:t>
                      </w:r>
                    </w:p>
                    <w:p w14:paraId="76E31BB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W_A</w:t>
                      </w:r>
                      <w:r w:rsidRPr="006300DC">
                        <w:rPr>
                          <w:rFonts w:ascii="Courier New" w:hAnsi="Courier New" w:cs="Courier New"/>
                          <w:b/>
                          <w:bCs/>
                          <w:color w:val="000080"/>
                          <w:sz w:val="15"/>
                          <w:szCs w:val="20"/>
                          <w:highlight w:val="white"/>
                          <w:lang w:val="en-GB"/>
                        </w:rPr>
                        <w:t>,</w:t>
                      </w:r>
                    </w:p>
                    <w:p w14:paraId="01AA8E3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071F05A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IMM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IMM</w:t>
                      </w:r>
                      <w:r w:rsidRPr="006300DC">
                        <w:rPr>
                          <w:rFonts w:ascii="Courier New" w:hAnsi="Courier New" w:cs="Courier New"/>
                          <w:b/>
                          <w:bCs/>
                          <w:color w:val="000080"/>
                          <w:sz w:val="15"/>
                          <w:szCs w:val="20"/>
                          <w:highlight w:val="white"/>
                          <w:lang w:val="en-GB"/>
                        </w:rPr>
                        <w:t>,</w:t>
                      </w:r>
                    </w:p>
                    <w:p w14:paraId="4C280B6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M_A</w:t>
                      </w:r>
                      <w:r w:rsidRPr="006300DC">
                        <w:rPr>
                          <w:rFonts w:ascii="Courier New" w:hAnsi="Courier New" w:cs="Courier New"/>
                          <w:b/>
                          <w:bCs/>
                          <w:color w:val="000080"/>
                          <w:sz w:val="15"/>
                          <w:szCs w:val="20"/>
                          <w:highlight w:val="white"/>
                          <w:lang w:val="en-GB"/>
                        </w:rPr>
                        <w:t>,</w:t>
                      </w:r>
                    </w:p>
                    <w:p w14:paraId="3749EF9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M_in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M_in</w:t>
                      </w:r>
                      <w:r w:rsidRPr="006300DC">
                        <w:rPr>
                          <w:rFonts w:ascii="Courier New" w:hAnsi="Courier New" w:cs="Courier New"/>
                          <w:b/>
                          <w:bCs/>
                          <w:color w:val="000080"/>
                          <w:sz w:val="15"/>
                          <w:szCs w:val="20"/>
                          <w:highlight w:val="white"/>
                          <w:lang w:val="en-GB"/>
                        </w:rPr>
                        <w:t>,</w:t>
                      </w:r>
                    </w:p>
                    <w:p w14:paraId="2A79FAA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PC</w:t>
                      </w:r>
                      <w:r w:rsidRPr="006300DC">
                        <w:rPr>
                          <w:rFonts w:ascii="Courier New" w:hAnsi="Courier New" w:cs="Courier New"/>
                          <w:b/>
                          <w:bCs/>
                          <w:color w:val="000080"/>
                          <w:sz w:val="15"/>
                          <w:szCs w:val="20"/>
                          <w:highlight w:val="white"/>
                          <w:lang w:val="en-GB"/>
                        </w:rPr>
                        <w:t>,</w:t>
                      </w:r>
                    </w:p>
                    <w:p w14:paraId="2490CCD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S</w:t>
                      </w:r>
                      <w:r w:rsidRPr="006300DC">
                        <w:rPr>
                          <w:rFonts w:ascii="Courier New" w:hAnsi="Courier New" w:cs="Courier New"/>
                          <w:b/>
                          <w:bCs/>
                          <w:color w:val="000080"/>
                          <w:sz w:val="15"/>
                          <w:szCs w:val="20"/>
                          <w:highlight w:val="white"/>
                          <w:lang w:val="en-GB"/>
                        </w:rPr>
                        <w:t>,</w:t>
                      </w:r>
                    </w:p>
                    <w:p w14:paraId="620FA34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AL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AL</w:t>
                      </w:r>
                      <w:r w:rsidRPr="006300DC">
                        <w:rPr>
                          <w:rFonts w:ascii="Courier New" w:hAnsi="Courier New" w:cs="Courier New"/>
                          <w:b/>
                          <w:bCs/>
                          <w:color w:val="000080"/>
                          <w:sz w:val="15"/>
                          <w:szCs w:val="20"/>
                          <w:highlight w:val="white"/>
                          <w:lang w:val="en-GB"/>
                        </w:rPr>
                        <w:t>,</w:t>
                      </w:r>
                    </w:p>
                    <w:p w14:paraId="0CF7E41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SH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SH</w:t>
                      </w:r>
                      <w:r w:rsidRPr="006300DC">
                        <w:rPr>
                          <w:rFonts w:ascii="Courier New" w:hAnsi="Courier New" w:cs="Courier New"/>
                          <w:b/>
                          <w:bCs/>
                          <w:color w:val="000080"/>
                          <w:sz w:val="15"/>
                          <w:szCs w:val="20"/>
                          <w:highlight w:val="white"/>
                          <w:lang w:val="en-GB"/>
                        </w:rPr>
                        <w:t>,</w:t>
                      </w:r>
                    </w:p>
                    <w:p w14:paraId="1CF50AA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7FA6CED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Outputs</w:t>
                      </w:r>
                    </w:p>
                    <w:p w14:paraId="3D5AA31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PC_plus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PC_plus</w:t>
                      </w:r>
                      <w:r w:rsidRPr="006300DC">
                        <w:rPr>
                          <w:rFonts w:ascii="Courier New" w:hAnsi="Courier New" w:cs="Courier New"/>
                          <w:b/>
                          <w:bCs/>
                          <w:color w:val="000080"/>
                          <w:sz w:val="15"/>
                          <w:szCs w:val="20"/>
                          <w:highlight w:val="white"/>
                          <w:lang w:val="en-GB"/>
                        </w:rPr>
                        <w:t>,</w:t>
                      </w:r>
                    </w:p>
                    <w:p w14:paraId="59307D9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Flags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Flags</w:t>
                      </w:r>
                      <w:r w:rsidRPr="006300DC">
                        <w:rPr>
                          <w:rFonts w:ascii="Courier New" w:hAnsi="Courier New" w:cs="Courier New"/>
                          <w:b/>
                          <w:bCs/>
                          <w:color w:val="000080"/>
                          <w:sz w:val="15"/>
                          <w:szCs w:val="20"/>
                          <w:highlight w:val="white"/>
                          <w:lang w:val="en-GB"/>
                        </w:rPr>
                        <w:t>,</w:t>
                      </w:r>
                    </w:p>
                    <w:p w14:paraId="344F76A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M_DA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M_DA</w:t>
                      </w:r>
                      <w:r w:rsidRPr="006300DC">
                        <w:rPr>
                          <w:rFonts w:ascii="Courier New" w:hAnsi="Courier New" w:cs="Courier New"/>
                          <w:b/>
                          <w:bCs/>
                          <w:color w:val="000080"/>
                          <w:sz w:val="15"/>
                          <w:szCs w:val="20"/>
                          <w:highlight w:val="white"/>
                          <w:lang w:val="en-GB"/>
                        </w:rPr>
                        <w:t>,</w:t>
                      </w:r>
                    </w:p>
                    <w:p w14:paraId="6786D7B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M_out </w:t>
                      </w:r>
                      <w:r w:rsidRPr="006300DC">
                        <w:rPr>
                          <w:rFonts w:ascii="Courier New" w:hAnsi="Courier New" w:cs="Courier New"/>
                          <w:b/>
                          <w:bCs/>
                          <w:color w:val="000080"/>
                          <w:sz w:val="15"/>
                          <w:szCs w:val="20"/>
                          <w:highlight w:val="white"/>
                          <w:lang w:val="en-GB"/>
                        </w:rPr>
                        <w:t>=&gt;</w:t>
                      </w:r>
                      <w:r w:rsidRPr="006300DC">
                        <w:rPr>
                          <w:rFonts w:ascii="Courier New" w:hAnsi="Courier New" w:cs="Courier New"/>
                          <w:color w:val="000000"/>
                          <w:sz w:val="15"/>
                          <w:szCs w:val="20"/>
                          <w:highlight w:val="white"/>
                          <w:lang w:val="en-GB"/>
                        </w:rPr>
                        <w:t xml:space="preserve"> M_out</w:t>
                      </w:r>
                    </w:p>
                    <w:p w14:paraId="3B0EE13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44E31BB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7AA939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8000"/>
                          <w:sz w:val="15"/>
                          <w:szCs w:val="20"/>
                          <w:highlight w:val="white"/>
                          <w:lang w:val="en-GB"/>
                        </w:rPr>
                        <w:t>-- Clock process definitions</w:t>
                      </w:r>
                    </w:p>
                    <w:p w14:paraId="45EDFC5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clk_process </w:t>
                      </w:r>
                      <w:r w:rsidRPr="006300DC">
                        <w:rPr>
                          <w:rFonts w:ascii="Courier New" w:hAnsi="Courier New" w:cs="Courier New"/>
                          <w:b/>
                          <w:bCs/>
                          <w:color w:val="000080"/>
                          <w:sz w:val="15"/>
                          <w:szCs w:val="20"/>
                          <w:highlight w:val="white"/>
                          <w:lang w:val="en-GB"/>
                        </w:rPr>
                        <w:t>:</w:t>
                      </w:r>
                      <w:r w:rsidRPr="006300DC">
                        <w:rPr>
                          <w:rFonts w:ascii="Courier New" w:hAnsi="Courier New" w:cs="Courier New"/>
                          <w:b/>
                          <w:bCs/>
                          <w:color w:val="0000FF"/>
                          <w:sz w:val="15"/>
                          <w:szCs w:val="20"/>
                          <w:highlight w:val="white"/>
                          <w:lang w:val="en-GB"/>
                        </w:rPr>
                        <w:t>process</w:t>
                      </w:r>
                    </w:p>
                    <w:p w14:paraId="55F5D38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begin</w:t>
                      </w:r>
                    </w:p>
                    <w:p w14:paraId="52C0673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clk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3A4470E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clk_period</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p>
                    <w:p w14:paraId="6EAC82D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clk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6B2571E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clk_period</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p>
                    <w:p w14:paraId="168EF96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r w:rsidRPr="006300DC">
                        <w:rPr>
                          <w:rFonts w:ascii="Courier New" w:hAnsi="Courier New" w:cs="Courier New"/>
                          <w:b/>
                          <w:bCs/>
                          <w:color w:val="000080"/>
                          <w:sz w:val="15"/>
                          <w:szCs w:val="20"/>
                          <w:highlight w:val="white"/>
                          <w:lang w:val="en-GB"/>
                        </w:rPr>
                        <w:t>;</w:t>
                      </w:r>
                    </w:p>
                    <w:p w14:paraId="060248C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20AE866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268142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008000"/>
                          <w:sz w:val="15"/>
                          <w:szCs w:val="20"/>
                          <w:highlight w:val="white"/>
                          <w:lang w:val="en-GB"/>
                        </w:rPr>
                        <w:t>-- Stimulus process</w:t>
                      </w:r>
                    </w:p>
                    <w:p w14:paraId="4DD944F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stim_proc</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p>
                    <w:p w14:paraId="23370DF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begin</w:t>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1220C2C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 xml:space="preserve">      </w:t>
                      </w:r>
                    </w:p>
                    <w:p w14:paraId="0DDE4A8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hold reset state for 100 ns.</w:t>
                      </w:r>
                    </w:p>
                    <w:p w14:paraId="23DCFF6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100</w:t>
                      </w:r>
                      <w:r w:rsidRPr="006300DC">
                        <w:rPr>
                          <w:rFonts w:ascii="Courier New" w:hAnsi="Courier New" w:cs="Courier New"/>
                          <w:color w:val="000000"/>
                          <w:sz w:val="15"/>
                          <w:szCs w:val="20"/>
                          <w:highlight w:val="white"/>
                          <w:lang w:val="en-GB"/>
                        </w:rPr>
                        <w:t xml:space="preserve"> ns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b/>
                      </w:r>
                    </w:p>
                    <w:p w14:paraId="703E98E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C7E017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enable the system</w:t>
                      </w:r>
                    </w:p>
                    <w:p w14:paraId="790AD06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rst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0</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2EEAC72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en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1</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w:t>
                      </w:r>
                    </w:p>
                    <w:p w14:paraId="7FE7102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FF8000"/>
                          <w:sz w:val="15"/>
                          <w:szCs w:val="20"/>
                          <w:highlight w:val="white"/>
                          <w:lang w:val="en-GB"/>
                        </w:rPr>
                        <w:t>2</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clk_period</w:t>
                      </w:r>
                      <w:r w:rsidRPr="006300DC">
                        <w:rPr>
                          <w:rFonts w:ascii="Courier New" w:hAnsi="Courier New" w:cs="Courier New"/>
                          <w:b/>
                          <w:bCs/>
                          <w:color w:val="000080"/>
                          <w:sz w:val="15"/>
                          <w:szCs w:val="20"/>
                          <w:highlight w:val="white"/>
                          <w:lang w:val="en-GB"/>
                        </w:rPr>
                        <w:t>;</w:t>
                      </w:r>
                    </w:p>
                    <w:p w14:paraId="5E64E64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FE3919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run the test for every set of data</w:t>
                      </w:r>
                    </w:p>
                    <w:p w14:paraId="3855B04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for</w:t>
                      </w:r>
                      <w:r w:rsidRPr="006300DC">
                        <w:rPr>
                          <w:rFonts w:ascii="Courier New" w:hAnsi="Courier New" w:cs="Courier New"/>
                          <w:color w:val="000000"/>
                          <w:sz w:val="15"/>
                          <w:szCs w:val="20"/>
                          <w:highlight w:val="white"/>
                          <w:lang w:val="en-GB"/>
                        </w:rPr>
                        <w:t xml:space="preserve"> i </w:t>
                      </w:r>
                      <w:r w:rsidRPr="006300DC">
                        <w:rPr>
                          <w:rFonts w:ascii="Courier New" w:hAnsi="Courier New" w:cs="Courier New"/>
                          <w:b/>
                          <w:bCs/>
                          <w:color w:val="0000FF"/>
                          <w:sz w:val="15"/>
                          <w:szCs w:val="20"/>
                          <w:highlight w:val="white"/>
                          <w:lang w:val="en-GB"/>
                        </w:rPr>
                        <w:t>in</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FF"/>
                          <w:sz w:val="15"/>
                          <w:szCs w:val="20"/>
                          <w:highlight w:val="white"/>
                          <w:lang w:val="en-GB"/>
                        </w:rPr>
                        <w:t>range</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loop</w:t>
                      </w:r>
                    </w:p>
                    <w:p w14:paraId="4A58DD9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E39304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until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rising_edge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w:t>
                      </w:r>
                      <w:r w:rsidRPr="006300DC">
                        <w:rPr>
                          <w:rFonts w:ascii="Courier New" w:hAnsi="Courier New" w:cs="Courier New"/>
                          <w:b/>
                          <w:bCs/>
                          <w:color w:val="000080"/>
                          <w:sz w:val="15"/>
                          <w:szCs w:val="20"/>
                          <w:highlight w:val="white"/>
                          <w:lang w:val="en-GB"/>
                        </w:rPr>
                        <w:t>);</w:t>
                      </w:r>
                    </w:p>
                    <w:p w14:paraId="02FF33B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136FFEB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assign test inputs</w:t>
                      </w:r>
                    </w:p>
                    <w:p w14:paraId="4A8ADF3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R_A</w:t>
                      </w:r>
                      <w:r w:rsidRPr="006300DC">
                        <w:rPr>
                          <w:rFonts w:ascii="Courier New" w:hAnsi="Courier New" w:cs="Courier New"/>
                          <w:b/>
                          <w:bCs/>
                          <w:color w:val="000080"/>
                          <w:sz w:val="15"/>
                          <w:szCs w:val="20"/>
                          <w:highlight w:val="white"/>
                          <w:lang w:val="en-GB"/>
                        </w:rPr>
                        <w:t>;</w:t>
                      </w:r>
                    </w:p>
                    <w:p w14:paraId="4CA2F93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R_B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R_B</w:t>
                      </w:r>
                      <w:r w:rsidRPr="006300DC">
                        <w:rPr>
                          <w:rFonts w:ascii="Courier New" w:hAnsi="Courier New" w:cs="Courier New"/>
                          <w:b/>
                          <w:bCs/>
                          <w:color w:val="000080"/>
                          <w:sz w:val="15"/>
                          <w:szCs w:val="20"/>
                          <w:highlight w:val="white"/>
                          <w:lang w:val="en-GB"/>
                        </w:rPr>
                        <w:t>;</w:t>
                      </w:r>
                    </w:p>
                    <w:p w14:paraId="233F3C2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BF2513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W_EN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W_EN</w:t>
                      </w:r>
                      <w:r w:rsidRPr="006300DC">
                        <w:rPr>
                          <w:rFonts w:ascii="Courier New" w:hAnsi="Courier New" w:cs="Courier New"/>
                          <w:b/>
                          <w:bCs/>
                          <w:color w:val="000080"/>
                          <w:sz w:val="15"/>
                          <w:szCs w:val="20"/>
                          <w:highlight w:val="white"/>
                          <w:lang w:val="en-GB"/>
                        </w:rPr>
                        <w:t>;</w:t>
                      </w:r>
                    </w:p>
                    <w:p w14:paraId="2A23AB8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W_A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W_A</w:t>
                      </w:r>
                      <w:r w:rsidRPr="006300DC">
                        <w:rPr>
                          <w:rFonts w:ascii="Courier New" w:hAnsi="Courier New" w:cs="Courier New"/>
                          <w:b/>
                          <w:bCs/>
                          <w:color w:val="000080"/>
                          <w:sz w:val="15"/>
                          <w:szCs w:val="20"/>
                          <w:highlight w:val="white"/>
                          <w:lang w:val="en-GB"/>
                        </w:rPr>
                        <w:t>;</w:t>
                      </w:r>
                    </w:p>
                    <w:p w14:paraId="3577A15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974B3B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IMM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IMM</w:t>
                      </w:r>
                      <w:r w:rsidRPr="006300DC">
                        <w:rPr>
                          <w:rFonts w:ascii="Courier New" w:hAnsi="Courier New" w:cs="Courier New"/>
                          <w:b/>
                          <w:bCs/>
                          <w:color w:val="000080"/>
                          <w:sz w:val="15"/>
                          <w:szCs w:val="20"/>
                          <w:highlight w:val="white"/>
                          <w:lang w:val="en-GB"/>
                        </w:rPr>
                        <w:t>;</w:t>
                      </w:r>
                    </w:p>
                    <w:p w14:paraId="1D20112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M_A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M_A</w:t>
                      </w:r>
                      <w:r w:rsidRPr="006300DC">
                        <w:rPr>
                          <w:rFonts w:ascii="Courier New" w:hAnsi="Courier New" w:cs="Courier New"/>
                          <w:b/>
                          <w:bCs/>
                          <w:color w:val="000080"/>
                          <w:sz w:val="15"/>
                          <w:szCs w:val="20"/>
                          <w:highlight w:val="white"/>
                          <w:lang w:val="en-GB"/>
                        </w:rPr>
                        <w:t>;</w:t>
                      </w:r>
                    </w:p>
                    <w:p w14:paraId="7240026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M_in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M_in</w:t>
                      </w:r>
                      <w:r w:rsidRPr="006300DC">
                        <w:rPr>
                          <w:rFonts w:ascii="Courier New" w:hAnsi="Courier New" w:cs="Courier New"/>
                          <w:b/>
                          <w:bCs/>
                          <w:color w:val="000080"/>
                          <w:sz w:val="15"/>
                          <w:szCs w:val="20"/>
                          <w:highlight w:val="white"/>
                          <w:lang w:val="en-GB"/>
                        </w:rPr>
                        <w:t>;</w:t>
                      </w:r>
                    </w:p>
                    <w:p w14:paraId="1CA90A7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PC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w:t>
                      </w:r>
                      <w:r w:rsidRPr="006300DC">
                        <w:rPr>
                          <w:rFonts w:ascii="Courier New" w:hAnsi="Courier New" w:cs="Courier New"/>
                          <w:b/>
                          <w:bCs/>
                          <w:color w:val="000080"/>
                          <w:sz w:val="15"/>
                          <w:szCs w:val="20"/>
                          <w:highlight w:val="white"/>
                          <w:lang w:val="en-GB"/>
                        </w:rPr>
                        <w:t>;</w:t>
                      </w:r>
                    </w:p>
                    <w:p w14:paraId="1C02C05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S</w:t>
                      </w:r>
                      <w:r w:rsidRPr="006300DC">
                        <w:rPr>
                          <w:rFonts w:ascii="Courier New" w:hAnsi="Courier New" w:cs="Courier New"/>
                          <w:b/>
                          <w:bCs/>
                          <w:color w:val="000080"/>
                          <w:sz w:val="15"/>
                          <w:szCs w:val="20"/>
                          <w:highlight w:val="white"/>
                          <w:lang w:val="en-GB"/>
                        </w:rPr>
                        <w:t>;</w:t>
                      </w:r>
                    </w:p>
                    <w:p w14:paraId="30986B1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AL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AL</w:t>
                      </w:r>
                      <w:r w:rsidRPr="006300DC">
                        <w:rPr>
                          <w:rFonts w:ascii="Courier New" w:hAnsi="Courier New" w:cs="Courier New"/>
                          <w:b/>
                          <w:bCs/>
                          <w:color w:val="000080"/>
                          <w:sz w:val="15"/>
                          <w:szCs w:val="20"/>
                          <w:highlight w:val="white"/>
                          <w:lang w:val="en-GB"/>
                        </w:rPr>
                        <w:t>;</w:t>
                      </w:r>
                    </w:p>
                    <w:p w14:paraId="6250593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SH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SH</w:t>
                      </w:r>
                      <w:r w:rsidRPr="006300DC">
                        <w:rPr>
                          <w:rFonts w:ascii="Courier New" w:hAnsi="Courier New" w:cs="Courier New"/>
                          <w:b/>
                          <w:bCs/>
                          <w:color w:val="000080"/>
                          <w:sz w:val="15"/>
                          <w:szCs w:val="20"/>
                          <w:highlight w:val="white"/>
                          <w:lang w:val="en-GB"/>
                        </w:rPr>
                        <w:t>;</w:t>
                      </w:r>
                    </w:p>
                    <w:p w14:paraId="3F7C993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A0E5F7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t xml:space="preserve">OEN </w:t>
                      </w:r>
                      <w:r w:rsidRPr="006300DC">
                        <w:rPr>
                          <w:rFonts w:ascii="Courier New" w:hAnsi="Courier New" w:cs="Courier New"/>
                          <w:b/>
                          <w:bCs/>
                          <w:color w:val="000080"/>
                          <w:sz w:val="15"/>
                          <w:szCs w:val="20"/>
                          <w:highlight w:val="white"/>
                          <w:lang w:val="en-GB"/>
                        </w:rPr>
                        <w:t>&lt;=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OEN</w:t>
                      </w:r>
                      <w:r w:rsidRPr="006300DC">
                        <w:rPr>
                          <w:rFonts w:ascii="Courier New" w:hAnsi="Courier New" w:cs="Courier New"/>
                          <w:b/>
                          <w:bCs/>
                          <w:color w:val="000080"/>
                          <w:sz w:val="15"/>
                          <w:szCs w:val="20"/>
                          <w:highlight w:val="white"/>
                          <w:lang w:val="en-GB"/>
                        </w:rPr>
                        <w:t>;</w:t>
                      </w:r>
                    </w:p>
                    <w:p w14:paraId="04724B6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FC4689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until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falling_edge</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clk</w:t>
                      </w:r>
                      <w:r w:rsidRPr="006300DC">
                        <w:rPr>
                          <w:rFonts w:ascii="Courier New" w:hAnsi="Courier New" w:cs="Courier New"/>
                          <w:b/>
                          <w:bCs/>
                          <w:color w:val="000080"/>
                          <w:sz w:val="15"/>
                          <w:szCs w:val="20"/>
                          <w:highlight w:val="white"/>
                          <w:lang w:val="en-GB"/>
                        </w:rPr>
                        <w:t>);</w:t>
                      </w:r>
                    </w:p>
                    <w:p w14:paraId="1CED5A7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58B3AF5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Check to see if the out put was what we were expecting</w:t>
                      </w:r>
                    </w:p>
                    <w:p w14:paraId="005A73F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Have to use std_match() instead of = when comparing meta values like '-'</w:t>
                      </w:r>
                    </w:p>
                    <w:p w14:paraId="291FE95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assert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flags</w:t>
                      </w:r>
                      <w:r w:rsidRPr="006300DC">
                        <w:rPr>
                          <w:rFonts w:ascii="Courier New" w:hAnsi="Courier New" w:cs="Courier New"/>
                          <w:b/>
                          <w:bCs/>
                          <w:color w:val="000080"/>
                          <w:sz w:val="15"/>
                          <w:szCs w:val="20"/>
                          <w:highlight w:val="white"/>
                          <w:lang w:val="en-GB"/>
                        </w:rPr>
                        <w:t>)</w:t>
                      </w:r>
                    </w:p>
                    <w:p w14:paraId="48480FF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report</w:t>
                      </w:r>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0F9A538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flags did not equal expected flags."</w:t>
                      </w:r>
                      <w:r w:rsidRPr="006300DC">
                        <w:rPr>
                          <w:rFonts w:ascii="Courier New" w:hAnsi="Courier New" w:cs="Courier New"/>
                          <w:b/>
                          <w:bCs/>
                          <w:color w:val="000080"/>
                          <w:sz w:val="15"/>
                          <w:szCs w:val="20"/>
                          <w:highlight w:val="white"/>
                          <w:lang w:val="en-GB"/>
                        </w:rPr>
                        <w:t>&amp;</w:t>
                      </w:r>
                    </w:p>
                    <w:p w14:paraId="2E8303C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to_bstring</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73341FA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Expected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to_bstring</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31AE9B3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severity</w:t>
                      </w:r>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12854F2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1F3A00D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assert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p>
                    <w:p w14:paraId="0F3E9C4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report</w:t>
                      </w:r>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6FFF4D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value to memory did not equal expected value to memory."</w:t>
                      </w:r>
                      <w:r w:rsidRPr="006300DC">
                        <w:rPr>
                          <w:rFonts w:ascii="Courier New" w:hAnsi="Courier New" w:cs="Courier New"/>
                          <w:b/>
                          <w:bCs/>
                          <w:color w:val="000080"/>
                          <w:sz w:val="15"/>
                          <w:szCs w:val="20"/>
                          <w:highlight w:val="white"/>
                          <w:lang w:val="en-GB"/>
                        </w:rPr>
                        <w:t>&amp;</w:t>
                      </w:r>
                    </w:p>
                    <w:p w14:paraId="3051E58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50DFC70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Expected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33E461D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severity</w:t>
                      </w:r>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5B8960D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40544695"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assert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M_DA </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p>
                    <w:p w14:paraId="7C24AA5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report</w:t>
                      </w:r>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25A831F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memory address did not equal expected memory address."</w:t>
                      </w:r>
                      <w:r w:rsidRPr="006300DC">
                        <w:rPr>
                          <w:rFonts w:ascii="Courier New" w:hAnsi="Courier New" w:cs="Courier New"/>
                          <w:b/>
                          <w:bCs/>
                          <w:color w:val="000080"/>
                          <w:sz w:val="15"/>
                          <w:szCs w:val="20"/>
                          <w:highlight w:val="white"/>
                          <w:lang w:val="en-GB"/>
                        </w:rPr>
                        <w:t>&amp;</w:t>
                      </w:r>
                    </w:p>
                    <w:p w14:paraId="409085C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0367EE1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Expected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4526C6CC"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severity</w:t>
                      </w:r>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7BA5480A"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0EC98FDD"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assert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p>
                    <w:p w14:paraId="65A0B7D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report</w:t>
                      </w:r>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[ERR!]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p>
                    <w:p w14:paraId="61BAD4C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program counter did not equal expected program counter."</w:t>
                      </w:r>
                      <w:r w:rsidRPr="006300DC">
                        <w:rPr>
                          <w:rFonts w:ascii="Courier New" w:hAnsi="Courier New" w:cs="Courier New"/>
                          <w:b/>
                          <w:bCs/>
                          <w:color w:val="000080"/>
                          <w:sz w:val="15"/>
                          <w:szCs w:val="20"/>
                          <w:highlight w:val="white"/>
                          <w:lang w:val="en-GB"/>
                        </w:rPr>
                        <w:t>&amp;</w:t>
                      </w:r>
                    </w:p>
                    <w:p w14:paraId="5780DBC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Actual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p>
                    <w:p w14:paraId="057C888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808080"/>
                          <w:sz w:val="15"/>
                          <w:szCs w:val="20"/>
                          <w:highlight w:val="white"/>
                          <w:lang w:val="en-GB"/>
                        </w:rPr>
                        <w:t>" Expected [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u_tostr</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158EB36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severity</w:t>
                      </w:r>
                      <w:r w:rsidRPr="006300DC">
                        <w:rPr>
                          <w:rFonts w:ascii="Courier New" w:hAnsi="Courier New" w:cs="Courier New"/>
                          <w:color w:val="000000"/>
                          <w:sz w:val="15"/>
                          <w:szCs w:val="20"/>
                          <w:highlight w:val="white"/>
                          <w:lang w:val="en-GB"/>
                        </w:rPr>
                        <w:t xml:space="preserve"> error</w:t>
                      </w:r>
                      <w:r w:rsidRPr="006300DC">
                        <w:rPr>
                          <w:rFonts w:ascii="Courier New" w:hAnsi="Courier New" w:cs="Courier New"/>
                          <w:b/>
                          <w:bCs/>
                          <w:color w:val="000080"/>
                          <w:sz w:val="15"/>
                          <w:szCs w:val="20"/>
                          <w:highlight w:val="white"/>
                          <w:lang w:val="en-GB"/>
                        </w:rPr>
                        <w:t>;</w:t>
                      </w:r>
                    </w:p>
                    <w:p w14:paraId="1E865D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3C294B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if there were no isses report that the test was successful</w:t>
                      </w:r>
                    </w:p>
                    <w:p w14:paraId="7AD04FA0"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assert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not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w:t>
                      </w:r>
                    </w:p>
                    <w:p w14:paraId="248BA5D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flags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r w:rsidRPr="006300DC">
                        <w:rPr>
                          <w:rFonts w:ascii="Courier New" w:hAnsi="Courier New" w:cs="Courier New"/>
                          <w:color w:val="000000"/>
                          <w:sz w:val="15"/>
                          <w:szCs w:val="20"/>
                          <w:highlight w:val="white"/>
                          <w:lang w:val="en-GB"/>
                        </w:rPr>
                        <w:t xml:space="preserve"> </w:t>
                      </w:r>
                    </w:p>
                    <w:p w14:paraId="1C65CE3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M_out</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r w:rsidRPr="006300DC">
                        <w:rPr>
                          <w:rFonts w:ascii="Courier New" w:hAnsi="Courier New" w:cs="Courier New"/>
                          <w:color w:val="000000"/>
                          <w:sz w:val="15"/>
                          <w:szCs w:val="20"/>
                          <w:highlight w:val="white"/>
                          <w:lang w:val="en-GB"/>
                        </w:rPr>
                        <w:t xml:space="preserve"> </w:t>
                      </w:r>
                    </w:p>
                    <w:p w14:paraId="08A42AA3"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M_DA</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00"/>
                          <w:sz w:val="15"/>
                          <w:szCs w:val="20"/>
                          <w:highlight w:val="white"/>
                          <w:lang w:val="en-GB"/>
                        </w:rPr>
                        <w:t>and</w:t>
                      </w:r>
                    </w:p>
                    <w:p w14:paraId="1D0453D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80FF"/>
                          <w:sz w:val="15"/>
                          <w:szCs w:val="20"/>
                          <w:highlight w:val="white"/>
                          <w:lang w:val="en-GB"/>
                        </w:rPr>
                        <w:t>std_match</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 xml:space="preserve"> test_vectors</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w:t>
                      </w:r>
                      <w:r w:rsidRPr="006300DC">
                        <w:rPr>
                          <w:rFonts w:ascii="Courier New" w:hAnsi="Courier New" w:cs="Courier New"/>
                          <w:color w:val="000000"/>
                          <w:sz w:val="15"/>
                          <w:szCs w:val="20"/>
                          <w:highlight w:val="white"/>
                          <w:lang w:val="en-GB"/>
                        </w:rPr>
                        <w:t>PC_plus</w:t>
                      </w:r>
                      <w:r w:rsidRPr="006300DC">
                        <w:rPr>
                          <w:rFonts w:ascii="Courier New" w:hAnsi="Courier New" w:cs="Courier New"/>
                          <w:b/>
                          <w:bCs/>
                          <w:color w:val="000080"/>
                          <w:sz w:val="15"/>
                          <w:szCs w:val="20"/>
                          <w:highlight w:val="white"/>
                          <w:lang w:val="en-GB"/>
                        </w:rPr>
                        <w:t>)</w:t>
                      </w:r>
                    </w:p>
                    <w:p w14:paraId="4A11CB9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80"/>
                          <w:sz w:val="15"/>
                          <w:szCs w:val="20"/>
                          <w:highlight w:val="white"/>
                          <w:lang w:val="en-GB"/>
                        </w:rPr>
                        <w:t>)</w:t>
                      </w:r>
                    </w:p>
                    <w:p w14:paraId="27BBD07F"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report</w:t>
                      </w:r>
                      <w:r w:rsidRPr="006300DC">
                        <w:rPr>
                          <w:rFonts w:ascii="Courier New" w:hAnsi="Courier New" w:cs="Courier New"/>
                          <w:color w:val="000000"/>
                          <w:sz w:val="15"/>
                          <w:szCs w:val="20"/>
                          <w:highlight w:val="white"/>
                          <w:lang w:val="en-GB"/>
                        </w:rPr>
                        <w:t xml:space="preserve"> lf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 OK ] Test "</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00FF"/>
                          <w:sz w:val="15"/>
                          <w:szCs w:val="20"/>
                          <w:highlight w:val="white"/>
                          <w:lang w:val="en-GB"/>
                        </w:rPr>
                        <w:t>integer</w:t>
                      </w:r>
                      <w:r w:rsidRPr="006300DC">
                        <w:rPr>
                          <w:rFonts w:ascii="Courier New" w:hAnsi="Courier New" w:cs="Courier New"/>
                          <w:color w:val="000000"/>
                          <w:sz w:val="15"/>
                          <w:szCs w:val="20"/>
                          <w:highlight w:val="white"/>
                          <w:lang w:val="en-GB"/>
                        </w:rPr>
                        <w:t>'</w:t>
                      </w:r>
                      <w:r w:rsidRPr="006300DC">
                        <w:rPr>
                          <w:rFonts w:ascii="Courier New" w:hAnsi="Courier New" w:cs="Courier New"/>
                          <w:b/>
                          <w:bCs/>
                          <w:color w:val="000080"/>
                          <w:sz w:val="15"/>
                          <w:szCs w:val="20"/>
                          <w:highlight w:val="white"/>
                          <w:lang w:val="en-GB"/>
                        </w:rPr>
                        <w:t>image(</w:t>
                      </w:r>
                      <w:r w:rsidRPr="006300DC">
                        <w:rPr>
                          <w:rFonts w:ascii="Courier New" w:hAnsi="Courier New" w:cs="Courier New"/>
                          <w:color w:val="000000"/>
                          <w:sz w:val="15"/>
                          <w:szCs w:val="20"/>
                          <w:highlight w:val="white"/>
                          <w:lang w:val="en-GB"/>
                        </w:rPr>
                        <w:t>i</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color w:val="808080"/>
                          <w:sz w:val="15"/>
                          <w:szCs w:val="20"/>
                          <w:highlight w:val="white"/>
                          <w:lang w:val="en-GB"/>
                        </w:rPr>
                        <w:t>" was successful!"</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80"/>
                          <w:sz w:val="15"/>
                          <w:szCs w:val="20"/>
                          <w:highlight w:val="white"/>
                          <w:lang w:val="en-GB"/>
                        </w:rPr>
                        <w:t>&amp;</w:t>
                      </w:r>
                      <w:r w:rsidRPr="006300DC">
                        <w:rPr>
                          <w:rFonts w:ascii="Courier New" w:hAnsi="Courier New" w:cs="Courier New"/>
                          <w:color w:val="000000"/>
                          <w:sz w:val="15"/>
                          <w:szCs w:val="20"/>
                          <w:highlight w:val="white"/>
                          <w:lang w:val="en-GB"/>
                        </w:rPr>
                        <w:t xml:space="preserve"> lf</w:t>
                      </w:r>
                    </w:p>
                    <w:p w14:paraId="6B3A68E8"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severity</w:t>
                      </w:r>
                      <w:r w:rsidRPr="006300DC">
                        <w:rPr>
                          <w:rFonts w:ascii="Courier New" w:hAnsi="Courier New" w:cs="Courier New"/>
                          <w:color w:val="000000"/>
                          <w:sz w:val="15"/>
                          <w:szCs w:val="20"/>
                          <w:highlight w:val="white"/>
                          <w:lang w:val="en-GB"/>
                        </w:rPr>
                        <w:t xml:space="preserve"> note</w:t>
                      </w:r>
                      <w:r w:rsidRPr="006300DC">
                        <w:rPr>
                          <w:rFonts w:ascii="Courier New" w:hAnsi="Courier New" w:cs="Courier New"/>
                          <w:b/>
                          <w:bCs/>
                          <w:color w:val="000080"/>
                          <w:sz w:val="15"/>
                          <w:szCs w:val="20"/>
                          <w:highlight w:val="white"/>
                          <w:lang w:val="en-GB"/>
                        </w:rPr>
                        <w:t>;</w:t>
                      </w:r>
                    </w:p>
                    <w:p w14:paraId="3AD78524"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91B8F77"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loop</w:t>
                      </w:r>
                      <w:r w:rsidRPr="006300DC">
                        <w:rPr>
                          <w:rFonts w:ascii="Courier New" w:hAnsi="Courier New" w:cs="Courier New"/>
                          <w:b/>
                          <w:bCs/>
                          <w:color w:val="000080"/>
                          <w:sz w:val="15"/>
                          <w:szCs w:val="20"/>
                          <w:highlight w:val="white"/>
                          <w:lang w:val="en-GB"/>
                        </w:rPr>
                        <w:t>;</w:t>
                      </w:r>
                    </w:p>
                    <w:p w14:paraId="315BBCD2"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p>
                    <w:p w14:paraId="2767900B"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color w:val="008000"/>
                          <w:sz w:val="15"/>
                          <w:szCs w:val="20"/>
                          <w:highlight w:val="white"/>
                          <w:lang w:val="en-GB"/>
                        </w:rPr>
                        <w:t>-- End of test</w:t>
                      </w:r>
                    </w:p>
                    <w:p w14:paraId="4B0DC1F9"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wait</w:t>
                      </w:r>
                      <w:r w:rsidRPr="006300DC">
                        <w:rPr>
                          <w:rFonts w:ascii="Courier New" w:hAnsi="Courier New" w:cs="Courier New"/>
                          <w:b/>
                          <w:bCs/>
                          <w:color w:val="000080"/>
                          <w:sz w:val="15"/>
                          <w:szCs w:val="20"/>
                          <w:highlight w:val="white"/>
                          <w:lang w:val="en-GB"/>
                        </w:rPr>
                        <w:t>;</w:t>
                      </w:r>
                    </w:p>
                    <w:p w14:paraId="69D74E5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color w:val="000000"/>
                          <w:sz w:val="15"/>
                          <w:szCs w:val="20"/>
                          <w:highlight w:val="white"/>
                          <w:lang w:val="en-GB"/>
                        </w:rPr>
                        <w:tab/>
                      </w:r>
                      <w:r w:rsidRPr="006300DC">
                        <w:rPr>
                          <w:rFonts w:ascii="Courier New" w:hAnsi="Courier New" w:cs="Courier New"/>
                          <w:b/>
                          <w:bCs/>
                          <w:color w:val="0000FF"/>
                          <w:sz w:val="15"/>
                          <w:szCs w:val="20"/>
                          <w:highlight w:val="white"/>
                          <w:lang w:val="en-GB"/>
                        </w:rPr>
                        <w:t>end</w:t>
                      </w:r>
                      <w:r w:rsidRPr="006300DC">
                        <w:rPr>
                          <w:rFonts w:ascii="Courier New" w:hAnsi="Courier New" w:cs="Courier New"/>
                          <w:color w:val="000000"/>
                          <w:sz w:val="15"/>
                          <w:szCs w:val="20"/>
                          <w:highlight w:val="white"/>
                          <w:lang w:val="en-GB"/>
                        </w:rPr>
                        <w:t xml:space="preserve"> </w:t>
                      </w:r>
                      <w:r w:rsidRPr="006300DC">
                        <w:rPr>
                          <w:rFonts w:ascii="Courier New" w:hAnsi="Courier New" w:cs="Courier New"/>
                          <w:b/>
                          <w:bCs/>
                          <w:color w:val="0000FF"/>
                          <w:sz w:val="15"/>
                          <w:szCs w:val="20"/>
                          <w:highlight w:val="white"/>
                          <w:lang w:val="en-GB"/>
                        </w:rPr>
                        <w:t>process</w:t>
                      </w:r>
                      <w:r w:rsidRPr="006300DC">
                        <w:rPr>
                          <w:rFonts w:ascii="Courier New" w:hAnsi="Courier New" w:cs="Courier New"/>
                          <w:b/>
                          <w:bCs/>
                          <w:color w:val="000080"/>
                          <w:sz w:val="15"/>
                          <w:szCs w:val="20"/>
                          <w:highlight w:val="white"/>
                          <w:lang w:val="en-GB"/>
                        </w:rPr>
                        <w:t>;</w:t>
                      </w:r>
                    </w:p>
                    <w:p w14:paraId="03E53421"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B0D854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0BE7326"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6300DC">
                        <w:rPr>
                          <w:rFonts w:ascii="Courier New" w:hAnsi="Courier New" w:cs="Courier New"/>
                          <w:b/>
                          <w:bCs/>
                          <w:color w:val="0000FF"/>
                          <w:sz w:val="15"/>
                          <w:szCs w:val="20"/>
                          <w:highlight w:val="white"/>
                          <w:lang w:val="en-GB"/>
                        </w:rPr>
                        <w:t>END</w:t>
                      </w:r>
                      <w:r w:rsidRPr="006300DC">
                        <w:rPr>
                          <w:rFonts w:ascii="Courier New" w:hAnsi="Courier New" w:cs="Courier New"/>
                          <w:b/>
                          <w:bCs/>
                          <w:color w:val="000080"/>
                          <w:sz w:val="15"/>
                          <w:szCs w:val="20"/>
                          <w:highlight w:val="white"/>
                          <w:lang w:val="en-GB"/>
                        </w:rPr>
                        <w:t>;</w:t>
                      </w:r>
                    </w:p>
                    <w:p w14:paraId="45542C6E" w14:textId="77777777" w:rsidR="0087131A" w:rsidRPr="006300DC" w:rsidRDefault="0087131A" w:rsidP="006300DC">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txbxContent>
                </v:textbox>
                <w10:wrap type="square"/>
              </v:shape>
            </w:pict>
          </mc:Fallback>
        </mc:AlternateContent>
      </w:r>
      <w:r>
        <w:rPr>
          <w:b/>
          <w:color w:val="auto"/>
          <w:sz w:val="32"/>
          <w:szCs w:val="32"/>
          <w:u w:val="single"/>
        </w:rPr>
        <w:t>(Continued.)</w:t>
      </w:r>
    </w:p>
    <w:p w14:paraId="5F1E1E8D" w14:textId="77777777" w:rsidR="00B42379" w:rsidRDefault="00B42379" w:rsidP="00B42379">
      <w:pPr>
        <w:rPr>
          <w:sz w:val="32"/>
          <w:szCs w:val="32"/>
        </w:rPr>
      </w:pPr>
      <w:r>
        <w:rPr>
          <w:b/>
          <w:noProof/>
          <w:color w:val="auto"/>
          <w:sz w:val="32"/>
          <w:szCs w:val="32"/>
          <w:u w:val="single"/>
          <w:lang w:val="en-GB" w:eastAsia="en-GB"/>
        </w:rPr>
        <w:lastRenderedPageBreak/>
        <mc:AlternateContent>
          <mc:Choice Requires="wps">
            <w:drawing>
              <wp:anchor distT="0" distB="0" distL="114300" distR="114300" simplePos="0" relativeHeight="251765760" behindDoc="0" locked="0" layoutInCell="1" allowOverlap="1" wp14:anchorId="2186FAB0" wp14:editId="524C0841">
                <wp:simplePos x="0" y="0"/>
                <wp:positionH relativeFrom="column">
                  <wp:posOffset>-354965</wp:posOffset>
                </wp:positionH>
                <wp:positionV relativeFrom="paragraph">
                  <wp:posOffset>346710</wp:posOffset>
                </wp:positionV>
                <wp:extent cx="7546340" cy="8570595"/>
                <wp:effectExtent l="0" t="0" r="22860" b="14605"/>
                <wp:wrapSquare wrapText="bothSides"/>
                <wp:docPr id="29" name="Text Box 29"/>
                <wp:cNvGraphicFramePr/>
                <a:graphic xmlns:a="http://schemas.openxmlformats.org/drawingml/2006/main">
                  <a:graphicData uri="http://schemas.microsoft.com/office/word/2010/wordprocessingShape">
                    <wps:wsp>
                      <wps:cNvSpPr txBox="1"/>
                      <wps:spPr>
                        <a:xfrm>
                          <a:off x="0" y="0"/>
                          <a:ext cx="7546340" cy="857059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51182A1" w14:textId="5B6B8BB3"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"1100"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"0011"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47DB2798"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BCD18AD" w14:textId="698082F3" w:rsidR="0087131A" w:rsidRPr="00B42379" w:rsidRDefault="0087131A" w:rsidP="00B42379">
                            <w:pPr>
                              <w:widowControl w:val="0"/>
                              <w:autoSpaceDE w:val="0"/>
                              <w:autoSpaceDN w:val="0"/>
                              <w:adjustRightInd w:val="0"/>
                              <w:spacing w:before="0" w:after="0" w:line="240" w:lineRule="auto"/>
                              <w:ind w:left="720" w:firstLine="720"/>
                              <w:rPr>
                                <w:rFonts w:ascii="Courier New" w:hAnsi="Courier New" w:cs="Courier New"/>
                                <w:color w:val="000000"/>
                                <w:sz w:val="15"/>
                                <w:szCs w:val="20"/>
                                <w:highlight w:val="white"/>
                                <w:lang w:val="en-GB"/>
                              </w:rPr>
                            </w:pPr>
                            <w:proofErr w:type="gramStart"/>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proofErr w:type="gramEnd"/>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1</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"00011"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Pr>
                                <w:rFonts w:ascii="Courier New" w:hAnsi="Courier New" w:cs="Courier New"/>
                                <w:b/>
                                <w:bCs/>
                                <w:color w:val="000080"/>
                                <w:sz w:val="15"/>
                                <w:szCs w:val="20"/>
                                <w:highlight w:val="white"/>
                                <w:lang w:val="en-GB"/>
                              </w:rPr>
                              <w:tab/>
                            </w:r>
                            <w:r>
                              <w:rPr>
                                <w:rFonts w:ascii="Courier New" w:hAnsi="Courier New" w:cs="Courier New"/>
                                <w:b/>
                                <w:bCs/>
                                <w:color w:val="00008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06389BEA"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4C2053F"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8000"/>
                                <w:sz w:val="15"/>
                                <w:szCs w:val="20"/>
                                <w:highlight w:val="white"/>
                                <w:lang w:val="en-GB"/>
                              </w:rPr>
                              <w:t xml:space="preserve">-- </w:t>
                            </w:r>
                            <w:proofErr w:type="gramStart"/>
                            <w:r w:rsidRPr="00B42379">
                              <w:rPr>
                                <w:rFonts w:ascii="Courier New" w:hAnsi="Courier New" w:cs="Courier New"/>
                                <w:color w:val="008000"/>
                                <w:sz w:val="15"/>
                                <w:szCs w:val="20"/>
                                <w:highlight w:val="white"/>
                                <w:lang w:val="en-GB"/>
                              </w:rPr>
                              <w:t>storr</w:t>
                            </w:r>
                            <w:proofErr w:type="gramEnd"/>
                            <w:r w:rsidRPr="00B42379">
                              <w:rPr>
                                <w:rFonts w:ascii="Courier New" w:hAnsi="Courier New" w:cs="Courier New"/>
                                <w:color w:val="008000"/>
                                <w:sz w:val="15"/>
                                <w:szCs w:val="20"/>
                                <w:highlight w:val="white"/>
                                <w:lang w:val="en-GB"/>
                              </w:rPr>
                              <w:t xml:space="preserve"> R2, R3</w:t>
                            </w:r>
                          </w:p>
                          <w:p w14:paraId="6250264A" w14:textId="29C8668E"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"0102"</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"1000"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08131414"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7D9CE02" w14:textId="22D4D41E"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proofErr w:type="gramStart"/>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proofErr w:type="gramEnd"/>
                            <w:r w:rsidRPr="00B42379">
                              <w:rPr>
                                <w:rFonts w:ascii="Courier New" w:hAnsi="Courier New" w:cs="Courier New"/>
                                <w:color w:val="808080"/>
                                <w:sz w:val="15"/>
                                <w:szCs w:val="20"/>
                                <w:highlight w:val="white"/>
                                <w:lang w:val="en-GB"/>
                              </w:rPr>
                              <w:t>00011"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"0102"</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Pr>
                                <w:rFonts w:ascii="Courier New" w:hAnsi="Courier New" w:cs="Courier New"/>
                                <w:b/>
                                <w:bCs/>
                                <w:color w:val="00008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"0103"</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59DA449C"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9C0F67F" w14:textId="05D9A983"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"0102"</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0A48AED4"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ABD42D3" w14:textId="0DDCC273"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"0102"</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"0008"</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t>X</w:t>
                            </w:r>
                            <w:r w:rsidRPr="00B42379">
                              <w:rPr>
                                <w:rFonts w:ascii="Courier New" w:hAnsi="Courier New" w:cs="Courier New"/>
                                <w:color w:val="808080"/>
                                <w:sz w:val="15"/>
                                <w:szCs w:val="20"/>
                                <w:highlight w:val="white"/>
                                <w:lang w:val="en-GB"/>
                              </w:rPr>
                              <w:t>"0005"</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1</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09B96695"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8A11203"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8000"/>
                                <w:sz w:val="15"/>
                                <w:szCs w:val="20"/>
                                <w:highlight w:val="white"/>
                                <w:lang w:val="en-GB"/>
                              </w:rPr>
                              <w:t xml:space="preserve">-- </w:t>
                            </w:r>
                            <w:proofErr w:type="gramStart"/>
                            <w:r w:rsidRPr="00B42379">
                              <w:rPr>
                                <w:rFonts w:ascii="Courier New" w:hAnsi="Courier New" w:cs="Courier New"/>
                                <w:color w:val="008000"/>
                                <w:sz w:val="15"/>
                                <w:szCs w:val="20"/>
                                <w:highlight w:val="white"/>
                                <w:lang w:val="en-GB"/>
                              </w:rPr>
                              <w:t>loadi</w:t>
                            </w:r>
                            <w:proofErr w:type="gramEnd"/>
                            <w:r w:rsidRPr="00B42379">
                              <w:rPr>
                                <w:rFonts w:ascii="Courier New" w:hAnsi="Courier New" w:cs="Courier New"/>
                                <w:color w:val="008000"/>
                                <w:sz w:val="15"/>
                                <w:szCs w:val="20"/>
                                <w:highlight w:val="white"/>
                                <w:lang w:val="en-GB"/>
                              </w:rPr>
                              <w:t xml:space="preserve"> R5, 1f1f</w:t>
                            </w:r>
                          </w:p>
                          <w:p w14:paraId="463CB330" w14:textId="43C789C9"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"0103"</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"1000"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58FDC1E7"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1B317D3" w14:textId="46E54504"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"1F1F"</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"CCCC"</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t>X</w:t>
                            </w:r>
                            <w:r w:rsidRPr="00B42379">
                              <w:rPr>
                                <w:rFonts w:ascii="Courier New" w:hAnsi="Courier New" w:cs="Courier New"/>
                                <w:color w:val="808080"/>
                                <w:sz w:val="15"/>
                                <w:szCs w:val="20"/>
                                <w:highlight w:val="white"/>
                                <w:lang w:val="en-GB"/>
                              </w:rPr>
                              <w:t>"0103"</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"0104"</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"1f1f"</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64958A96"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EA5B5E4" w14:textId="19197104"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proofErr w:type="gramStart"/>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proofErr w:type="gramEnd"/>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1</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"00101"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"0103"</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663FED87"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883E11"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8000"/>
                                <w:sz w:val="15"/>
                                <w:szCs w:val="20"/>
                                <w:highlight w:val="white"/>
                                <w:lang w:val="en-GB"/>
                              </w:rPr>
                              <w:t xml:space="preserve">-- </w:t>
                            </w:r>
                            <w:proofErr w:type="gramStart"/>
                            <w:r w:rsidRPr="00B42379">
                              <w:rPr>
                                <w:rFonts w:ascii="Courier New" w:hAnsi="Courier New" w:cs="Courier New"/>
                                <w:color w:val="008000"/>
                                <w:sz w:val="15"/>
                                <w:szCs w:val="20"/>
                                <w:highlight w:val="white"/>
                                <w:lang w:val="en-GB"/>
                              </w:rPr>
                              <w:t>brneq</w:t>
                            </w:r>
                            <w:proofErr w:type="gramEnd"/>
                            <w:r w:rsidRPr="00B42379">
                              <w:rPr>
                                <w:rFonts w:ascii="Courier New" w:hAnsi="Courier New" w:cs="Courier New"/>
                                <w:color w:val="008000"/>
                                <w:sz w:val="15"/>
                                <w:szCs w:val="20"/>
                                <w:highlight w:val="white"/>
                                <w:lang w:val="en-GB"/>
                              </w:rPr>
                              <w:t xml:space="preserve"> R2, 010F</w:t>
                            </w:r>
                          </w:p>
                          <w:p w14:paraId="2EC1ECD7" w14:textId="789CEBEE"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"0104"</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"1000"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3714028C"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0A7C5B3" w14:textId="648DC851"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"00010"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"00000"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X</w:t>
                            </w:r>
                            <w:r w:rsidRPr="00B42379">
                              <w:rPr>
                                <w:rFonts w:ascii="Courier New" w:hAnsi="Courier New" w:cs="Courier New"/>
                                <w:color w:val="808080"/>
                                <w:sz w:val="15"/>
                                <w:szCs w:val="20"/>
                                <w:highlight w:val="white"/>
                                <w:lang w:val="en-GB"/>
                              </w:rPr>
                              <w:t>"010f"</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"0104"</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"0105"</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2E4AA857"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BED69E9" w14:textId="7069581C"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"0104"</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Pr>
                                <w:rFonts w:ascii="Courier New" w:hAnsi="Courier New" w:cs="Courier New"/>
                                <w:color w:val="808080"/>
                                <w:sz w:val="15"/>
                                <w:szCs w:val="20"/>
                                <w:highlight w:val="white"/>
                                <w:lang w:val="en-GB"/>
                              </w:rPr>
                              <w:tab/>
                            </w:r>
                            <w:r w:rsidRPr="00B42379">
                              <w:rPr>
                                <w:rFonts w:ascii="Courier New" w:hAnsi="Courier New" w:cs="Courier New"/>
                                <w:color w:val="808080"/>
                                <w:sz w:val="15"/>
                                <w:szCs w:val="20"/>
                                <w:highlight w:val="white"/>
                                <w:lang w:val="en-GB"/>
                              </w:rPr>
                              <w:t>1010"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"0213"</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7E04DB05"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p>
                          <w:p w14:paraId="55E8F950" w14:textId="1B5344AE"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0"/>
                                <w:szCs w:val="20"/>
                                <w:highlight w:val="white"/>
                                <w:lang w:val="en-GB"/>
                              </w:rPr>
                            </w:pPr>
                            <w:r w:rsidRPr="00B42379">
                              <w:rPr>
                                <w:rFonts w:ascii="Courier New" w:hAnsi="Courier New" w:cs="Courier New"/>
                                <w:color w:val="000000"/>
                                <w:sz w:val="15"/>
                                <w:szCs w:val="20"/>
                                <w:highlight w:val="white"/>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6FAB0" id="Text Box 29" o:spid="_x0000_s1041" type="#_x0000_t202" style="position:absolute;margin-left:-27.95pt;margin-top:27.3pt;width:594.2pt;height:674.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" filled="f" strokecolor="black [3213]" strokeweight=".25pt">
                <v:textbox>
                  <w:txbxContent>
                    <w:p w14:paraId="351182A1" w14:textId="5B6B8BB3"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"1100"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"0011"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47DB2798"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BCD18AD" w14:textId="698082F3" w:rsidR="0087131A" w:rsidRPr="00B42379" w:rsidRDefault="0087131A" w:rsidP="00B42379">
                      <w:pPr>
                        <w:widowControl w:val="0"/>
                        <w:autoSpaceDE w:val="0"/>
                        <w:autoSpaceDN w:val="0"/>
                        <w:adjustRightInd w:val="0"/>
                        <w:spacing w:before="0" w:after="0" w:line="240" w:lineRule="auto"/>
                        <w:ind w:left="720" w:firstLine="720"/>
                        <w:rPr>
                          <w:rFonts w:ascii="Courier New" w:hAnsi="Courier New" w:cs="Courier New"/>
                          <w:color w:val="000000"/>
                          <w:sz w:val="15"/>
                          <w:szCs w:val="20"/>
                          <w:highlight w:val="white"/>
                          <w:lang w:val="en-GB"/>
                        </w:rPr>
                      </w:pP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1</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"00011"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Pr>
                          <w:rFonts w:ascii="Courier New" w:hAnsi="Courier New" w:cs="Courier New"/>
                          <w:b/>
                          <w:bCs/>
                          <w:color w:val="000080"/>
                          <w:sz w:val="15"/>
                          <w:szCs w:val="20"/>
                          <w:highlight w:val="white"/>
                          <w:lang w:val="en-GB"/>
                        </w:rPr>
                        <w:tab/>
                      </w:r>
                      <w:r>
                        <w:rPr>
                          <w:rFonts w:ascii="Courier New" w:hAnsi="Courier New" w:cs="Courier New"/>
                          <w:b/>
                          <w:bCs/>
                          <w:color w:val="00008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06389BEA"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4C2053F"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8000"/>
                          <w:sz w:val="15"/>
                          <w:szCs w:val="20"/>
                          <w:highlight w:val="white"/>
                          <w:lang w:val="en-GB"/>
                        </w:rPr>
                        <w:t>-- storr R2, R3</w:t>
                      </w:r>
                    </w:p>
                    <w:p w14:paraId="6250264A" w14:textId="29C8668E"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"0102"</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"1000"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08131414"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7D9CE02" w14:textId="22D4D41E"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"00011"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"0102"</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Pr>
                          <w:rFonts w:ascii="Courier New" w:hAnsi="Courier New" w:cs="Courier New"/>
                          <w:b/>
                          <w:bCs/>
                          <w:color w:val="00008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"0103"</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59DA449C"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9C0F67F" w14:textId="05D9A983"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"0102"</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0A48AED4"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ABD42D3" w14:textId="0DDCC273"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"0102"</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"0008"</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t>X</w:t>
                      </w:r>
                      <w:r w:rsidRPr="00B42379">
                        <w:rPr>
                          <w:rFonts w:ascii="Courier New" w:hAnsi="Courier New" w:cs="Courier New"/>
                          <w:color w:val="808080"/>
                          <w:sz w:val="15"/>
                          <w:szCs w:val="20"/>
                          <w:highlight w:val="white"/>
                          <w:lang w:val="en-GB"/>
                        </w:rPr>
                        <w:t>"0005"</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1</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09B96695"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8A11203"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8000"/>
                          <w:sz w:val="15"/>
                          <w:szCs w:val="20"/>
                          <w:highlight w:val="white"/>
                          <w:lang w:val="en-GB"/>
                        </w:rPr>
                        <w:t>-- loadi R5, 1f1f</w:t>
                      </w:r>
                    </w:p>
                    <w:p w14:paraId="463CB330" w14:textId="43C789C9"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"0103"</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"1000"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58FDC1E7"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1B317D3" w14:textId="46E54504"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"1F1F"</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"CCCC"</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t>X</w:t>
                      </w:r>
                      <w:r w:rsidRPr="00B42379">
                        <w:rPr>
                          <w:rFonts w:ascii="Courier New" w:hAnsi="Courier New" w:cs="Courier New"/>
                          <w:color w:val="808080"/>
                          <w:sz w:val="15"/>
                          <w:szCs w:val="20"/>
                          <w:highlight w:val="white"/>
                          <w:lang w:val="en-GB"/>
                        </w:rPr>
                        <w:t>"0103"</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"0104"</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"1f1f"</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64958A96"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EA5B5E4" w14:textId="19197104"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1</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"00101"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"0103"</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663FED87"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883E11"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8000"/>
                          <w:sz w:val="15"/>
                          <w:szCs w:val="20"/>
                          <w:highlight w:val="white"/>
                          <w:lang w:val="en-GB"/>
                        </w:rPr>
                        <w:t>-- brneq R2, 010F</w:t>
                      </w:r>
                    </w:p>
                    <w:p w14:paraId="2EC1ECD7" w14:textId="789CEBEE"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"0104"</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"1000"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3714028C"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0A7C5B3" w14:textId="648DC851" w:rsidR="0087131A" w:rsidRDefault="0087131A" w:rsidP="00B42379">
                      <w:pPr>
                        <w:widowControl w:val="0"/>
                        <w:autoSpaceDE w:val="0"/>
                        <w:autoSpaceDN w:val="0"/>
                        <w:adjustRightInd w:val="0"/>
                        <w:spacing w:before="0" w:after="0" w:line="240" w:lineRule="auto"/>
                        <w:rPr>
                          <w:rFonts w:ascii="Courier New" w:hAnsi="Courier New" w:cs="Courier New"/>
                          <w:b/>
                          <w:bCs/>
                          <w:color w:val="00008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"00010"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"00000"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X</w:t>
                      </w:r>
                      <w:r w:rsidRPr="00B42379">
                        <w:rPr>
                          <w:rFonts w:ascii="Courier New" w:hAnsi="Courier New" w:cs="Courier New"/>
                          <w:color w:val="808080"/>
                          <w:sz w:val="15"/>
                          <w:szCs w:val="20"/>
                          <w:highlight w:val="white"/>
                          <w:lang w:val="en-GB"/>
                        </w:rPr>
                        <w:t>"010f"</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"0104"</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"--11"</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"0105"</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"01010010"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2E4AA857"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BED69E9" w14:textId="7069581C"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"0104"</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"--00"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Pr>
                          <w:rFonts w:ascii="Courier New" w:hAnsi="Courier New" w:cs="Courier New"/>
                          <w:color w:val="808080"/>
                          <w:sz w:val="15"/>
                          <w:szCs w:val="20"/>
                          <w:highlight w:val="white"/>
                          <w:lang w:val="en-GB"/>
                        </w:rPr>
                        <w:tab/>
                      </w:r>
                      <w:r w:rsidRPr="00B42379">
                        <w:rPr>
                          <w:rFonts w:ascii="Courier New" w:hAnsi="Courier New" w:cs="Courier New"/>
                          <w:color w:val="808080"/>
                          <w:sz w:val="15"/>
                          <w:szCs w:val="20"/>
                          <w:highlight w:val="white"/>
                          <w:lang w:val="en-GB"/>
                        </w:rPr>
                        <w:t>1010"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X</w:t>
                      </w:r>
                      <w:r w:rsidRPr="00B42379">
                        <w:rPr>
                          <w:rFonts w:ascii="Courier New" w:hAnsi="Courier New" w:cs="Courier New"/>
                          <w:color w:val="808080"/>
                          <w:sz w:val="15"/>
                          <w:szCs w:val="20"/>
                          <w:highlight w:val="white"/>
                          <w:lang w:val="en-GB"/>
                        </w:rPr>
                        <w:t>"0213"</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"------10"</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808080"/>
                          <w:sz w:val="15"/>
                          <w:szCs w:val="20"/>
                          <w:highlight w:val="white"/>
                          <w:lang w:val="en-GB"/>
                        </w:rPr>
                        <w:t>"----------------"</w:t>
                      </w:r>
                      <w:r w:rsidRPr="00B42379">
                        <w:rPr>
                          <w:rFonts w:ascii="Courier New" w:hAnsi="Courier New" w:cs="Courier New"/>
                          <w:b/>
                          <w:bCs/>
                          <w:color w:val="000080"/>
                          <w:sz w:val="15"/>
                          <w:szCs w:val="20"/>
                          <w:highlight w:val="white"/>
                          <w:lang w:val="en-GB"/>
                        </w:rPr>
                        <w:t>,</w:t>
                      </w:r>
                      <w:r w:rsidRPr="00B42379">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Pr>
                          <w:rFonts w:ascii="Courier New" w:hAnsi="Courier New" w:cs="Courier New"/>
                          <w:color w:val="000000"/>
                          <w:sz w:val="15"/>
                          <w:szCs w:val="20"/>
                          <w:highlight w:val="white"/>
                          <w:lang w:val="en-GB"/>
                        </w:rPr>
                        <w:tab/>
                      </w:r>
                      <w:r w:rsidRPr="00B42379">
                        <w:rPr>
                          <w:rFonts w:ascii="Courier New" w:hAnsi="Courier New" w:cs="Courier New"/>
                          <w:color w:val="000000"/>
                          <w:sz w:val="15"/>
                          <w:szCs w:val="20"/>
                          <w:highlight w:val="white"/>
                          <w:lang w:val="en-GB"/>
                        </w:rPr>
                        <w:t>'</w:t>
                      </w:r>
                      <w:r w:rsidRPr="00B42379">
                        <w:rPr>
                          <w:rFonts w:ascii="Courier New" w:hAnsi="Courier New" w:cs="Courier New"/>
                          <w:color w:val="FF8000"/>
                          <w:sz w:val="15"/>
                          <w:szCs w:val="20"/>
                          <w:highlight w:val="white"/>
                          <w:lang w:val="en-GB"/>
                        </w:rPr>
                        <w:t>0</w:t>
                      </w:r>
                      <w:r w:rsidRPr="00B42379">
                        <w:rPr>
                          <w:rFonts w:ascii="Courier New" w:hAnsi="Courier New" w:cs="Courier New"/>
                          <w:color w:val="000000"/>
                          <w:sz w:val="15"/>
                          <w:szCs w:val="20"/>
                          <w:highlight w:val="white"/>
                          <w:lang w:val="en-GB"/>
                        </w:rPr>
                        <w:t xml:space="preserve">' </w:t>
                      </w:r>
                      <w:r w:rsidRPr="00B42379">
                        <w:rPr>
                          <w:rFonts w:ascii="Courier New" w:hAnsi="Courier New" w:cs="Courier New"/>
                          <w:b/>
                          <w:bCs/>
                          <w:color w:val="000080"/>
                          <w:sz w:val="15"/>
                          <w:szCs w:val="20"/>
                          <w:highlight w:val="white"/>
                          <w:lang w:val="en-GB"/>
                        </w:rPr>
                        <w:t>)</w:t>
                      </w:r>
                    </w:p>
                    <w:p w14:paraId="7E04DB05" w14:textId="77777777"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B42379">
                        <w:rPr>
                          <w:rFonts w:ascii="Courier New" w:hAnsi="Courier New" w:cs="Courier New"/>
                          <w:color w:val="000000"/>
                          <w:sz w:val="15"/>
                          <w:szCs w:val="20"/>
                          <w:highlight w:val="white"/>
                          <w:lang w:val="en-GB"/>
                        </w:rPr>
                        <w:tab/>
                      </w:r>
                      <w:r w:rsidRPr="00B42379">
                        <w:rPr>
                          <w:rFonts w:ascii="Courier New" w:hAnsi="Courier New" w:cs="Courier New"/>
                          <w:b/>
                          <w:bCs/>
                          <w:color w:val="000080"/>
                          <w:sz w:val="15"/>
                          <w:szCs w:val="20"/>
                          <w:highlight w:val="white"/>
                          <w:lang w:val="en-GB"/>
                        </w:rPr>
                        <w:t>);</w:t>
                      </w:r>
                    </w:p>
                    <w:p w14:paraId="55E8F950" w14:textId="1B5344AE" w:rsidR="0087131A" w:rsidRPr="00B42379" w:rsidRDefault="0087131A" w:rsidP="00B42379">
                      <w:pPr>
                        <w:widowControl w:val="0"/>
                        <w:autoSpaceDE w:val="0"/>
                        <w:autoSpaceDN w:val="0"/>
                        <w:adjustRightInd w:val="0"/>
                        <w:spacing w:before="0" w:after="0" w:line="240" w:lineRule="auto"/>
                        <w:rPr>
                          <w:rFonts w:ascii="Courier New" w:hAnsi="Courier New" w:cs="Courier New"/>
                          <w:color w:val="000000"/>
                          <w:sz w:val="10"/>
                          <w:szCs w:val="20"/>
                          <w:highlight w:val="white"/>
                          <w:lang w:val="en-GB"/>
                        </w:rPr>
                      </w:pPr>
                      <w:r w:rsidRPr="00B42379">
                        <w:rPr>
                          <w:rFonts w:ascii="Courier New" w:hAnsi="Courier New" w:cs="Courier New"/>
                          <w:color w:val="000000"/>
                          <w:sz w:val="15"/>
                          <w:szCs w:val="20"/>
                          <w:highlight w:val="white"/>
                          <w:lang w:val="en-GB"/>
                        </w:rPr>
                        <w:tab/>
                      </w:r>
                    </w:p>
                  </w:txbxContent>
                </v:textbox>
                <w10:wrap type="square"/>
              </v:shape>
            </w:pict>
          </mc:Fallback>
        </mc:AlternateContent>
      </w:r>
      <w:r>
        <w:rPr>
          <w:b/>
          <w:color w:val="auto"/>
          <w:sz w:val="32"/>
          <w:szCs w:val="32"/>
          <w:u w:val="single"/>
        </w:rPr>
        <w:t>(Continued.)</w:t>
      </w:r>
    </w:p>
    <w:p w14:paraId="35E51FD3" w14:textId="77777777" w:rsidR="00113856" w:rsidRDefault="00113856" w:rsidP="00113856">
      <w:pPr>
        <w:rPr>
          <w:sz w:val="32"/>
          <w:szCs w:val="32"/>
        </w:rPr>
      </w:pPr>
      <w:r>
        <w:rPr>
          <w:b/>
          <w:noProof/>
          <w:color w:val="auto"/>
          <w:sz w:val="32"/>
          <w:szCs w:val="32"/>
          <w:u w:val="single"/>
          <w:lang w:val="en-GB" w:eastAsia="en-GB"/>
        </w:rPr>
        <w:lastRenderedPageBreak/>
        <mc:AlternateContent>
          <mc:Choice Requires="wps">
            <w:drawing>
              <wp:anchor distT="0" distB="0" distL="114300" distR="114300" simplePos="0" relativeHeight="251767808" behindDoc="0" locked="0" layoutInCell="1" allowOverlap="1" wp14:anchorId="3202AFCE" wp14:editId="2C1F369F">
                <wp:simplePos x="0" y="0"/>
                <wp:positionH relativeFrom="column">
                  <wp:posOffset>-354965</wp:posOffset>
                </wp:positionH>
                <wp:positionV relativeFrom="paragraph">
                  <wp:posOffset>346710</wp:posOffset>
                </wp:positionV>
                <wp:extent cx="7546340" cy="8570595"/>
                <wp:effectExtent l="0" t="0" r="22860" b="14605"/>
                <wp:wrapSquare wrapText="bothSides"/>
                <wp:docPr id="30" name="Text Box 30"/>
                <wp:cNvGraphicFramePr/>
                <a:graphic xmlns:a="http://schemas.openxmlformats.org/drawingml/2006/main">
                  <a:graphicData uri="http://schemas.microsoft.com/office/word/2010/wordprocessingShape">
                    <wps:wsp>
                      <wps:cNvSpPr txBox="1"/>
                      <wps:spPr>
                        <a:xfrm>
                          <a:off x="0" y="0"/>
                          <a:ext cx="7546340" cy="857059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6739CE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b/>
                                <w:bCs/>
                                <w:color w:val="0000FF"/>
                                <w:sz w:val="15"/>
                                <w:szCs w:val="20"/>
                                <w:highlight w:val="white"/>
                                <w:lang w:val="en-GB"/>
                              </w:rPr>
                              <w:t>BEGIN</w:t>
                            </w:r>
                          </w:p>
                          <w:p w14:paraId="1C57C46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p>
                          <w:p w14:paraId="6E1685D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xml:space="preserve">-- Instantiate the Unit </w:t>
                            </w:r>
                            <w:proofErr w:type="gramStart"/>
                            <w:r w:rsidRPr="00113856">
                              <w:rPr>
                                <w:rFonts w:ascii="Courier New" w:hAnsi="Courier New" w:cs="Courier New"/>
                                <w:color w:val="008000"/>
                                <w:sz w:val="15"/>
                                <w:szCs w:val="20"/>
                                <w:highlight w:val="white"/>
                                <w:lang w:val="en-GB"/>
                              </w:rPr>
                              <w:t>Under</w:t>
                            </w:r>
                            <w:proofErr w:type="gramEnd"/>
                            <w:r w:rsidRPr="00113856">
                              <w:rPr>
                                <w:rFonts w:ascii="Courier New" w:hAnsi="Courier New" w:cs="Courier New"/>
                                <w:color w:val="008000"/>
                                <w:sz w:val="15"/>
                                <w:szCs w:val="20"/>
                                <w:highlight w:val="white"/>
                                <w:lang w:val="en-GB"/>
                              </w:rPr>
                              <w:t xml:space="preserve"> Test (UUT)</w:t>
                            </w:r>
                          </w:p>
                          <w:p w14:paraId="711AAFC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000000"/>
                                <w:sz w:val="15"/>
                                <w:szCs w:val="20"/>
                                <w:highlight w:val="white"/>
                                <w:lang w:val="en-GB"/>
                              </w:rPr>
                              <w:t>uut</w:t>
                            </w:r>
                            <w:proofErr w:type="gramEnd"/>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DataPath_C </w:t>
                            </w:r>
                          </w:p>
                          <w:p w14:paraId="27D6313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Generic</w:t>
                            </w: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b/>
                                <w:bCs/>
                                <w:color w:val="0000FF"/>
                                <w:sz w:val="15"/>
                                <w:szCs w:val="20"/>
                                <w:highlight w:val="white"/>
                                <w:lang w:val="en-GB"/>
                              </w:rPr>
                              <w:t>Map</w:t>
                            </w:r>
                            <w:r w:rsidRPr="00113856">
                              <w:rPr>
                                <w:rFonts w:ascii="Courier New" w:hAnsi="Courier New" w:cs="Courier New"/>
                                <w:b/>
                                <w:bCs/>
                                <w:color w:val="000080"/>
                                <w:sz w:val="15"/>
                                <w:szCs w:val="20"/>
                                <w:highlight w:val="white"/>
                                <w:lang w:val="en-GB"/>
                              </w:rPr>
                              <w:t>(</w:t>
                            </w:r>
                            <w:proofErr w:type="gramEnd"/>
                          </w:p>
                          <w:p w14:paraId="5F2A252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data_size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data_size</w:t>
                            </w:r>
                            <w:r w:rsidRPr="00113856">
                              <w:rPr>
                                <w:rFonts w:ascii="Courier New" w:hAnsi="Courier New" w:cs="Courier New"/>
                                <w:b/>
                                <w:bCs/>
                                <w:color w:val="000080"/>
                                <w:sz w:val="15"/>
                                <w:szCs w:val="20"/>
                                <w:highlight w:val="white"/>
                                <w:lang w:val="en-GB"/>
                              </w:rPr>
                              <w:t>,</w:t>
                            </w:r>
                          </w:p>
                          <w:p w14:paraId="6EE028C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num_registers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num_registers</w:t>
                            </w:r>
                          </w:p>
                          <w:p w14:paraId="28892B7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80"/>
                                <w:sz w:val="15"/>
                                <w:szCs w:val="20"/>
                                <w:highlight w:val="white"/>
                                <w:lang w:val="en-GB"/>
                              </w:rPr>
                              <w:t>)</w:t>
                            </w:r>
                          </w:p>
                          <w:p w14:paraId="31545D1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PORT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MAP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w:t>
                            </w:r>
                          </w:p>
                          <w:p w14:paraId="0C847A2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000000"/>
                                <w:sz w:val="15"/>
                                <w:szCs w:val="20"/>
                                <w:highlight w:val="white"/>
                                <w:lang w:val="en-GB"/>
                              </w:rPr>
                              <w:t>clk</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clk</w:t>
                            </w:r>
                            <w:r w:rsidRPr="00113856">
                              <w:rPr>
                                <w:rFonts w:ascii="Courier New" w:hAnsi="Courier New" w:cs="Courier New"/>
                                <w:b/>
                                <w:bCs/>
                                <w:color w:val="000080"/>
                                <w:sz w:val="15"/>
                                <w:szCs w:val="20"/>
                                <w:highlight w:val="white"/>
                                <w:lang w:val="en-GB"/>
                              </w:rPr>
                              <w:t>,</w:t>
                            </w:r>
                          </w:p>
                          <w:p w14:paraId="514DE2A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000000"/>
                                <w:sz w:val="15"/>
                                <w:szCs w:val="20"/>
                                <w:highlight w:val="white"/>
                                <w:lang w:val="en-GB"/>
                              </w:rPr>
                              <w:t>rst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rst</w:t>
                            </w:r>
                            <w:r w:rsidRPr="00113856">
                              <w:rPr>
                                <w:rFonts w:ascii="Courier New" w:hAnsi="Courier New" w:cs="Courier New"/>
                                <w:b/>
                                <w:bCs/>
                                <w:color w:val="000080"/>
                                <w:sz w:val="15"/>
                                <w:szCs w:val="20"/>
                                <w:highlight w:val="white"/>
                                <w:lang w:val="en-GB"/>
                              </w:rPr>
                              <w:t>,</w:t>
                            </w:r>
                          </w:p>
                          <w:p w14:paraId="33FC45D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000000"/>
                                <w:sz w:val="15"/>
                                <w:szCs w:val="20"/>
                                <w:highlight w:val="white"/>
                                <w:lang w:val="en-GB"/>
                              </w:rPr>
                              <w:t>en</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en</w:t>
                            </w:r>
                            <w:r w:rsidRPr="00113856">
                              <w:rPr>
                                <w:rFonts w:ascii="Courier New" w:hAnsi="Courier New" w:cs="Courier New"/>
                                <w:b/>
                                <w:bCs/>
                                <w:color w:val="000080"/>
                                <w:sz w:val="15"/>
                                <w:szCs w:val="20"/>
                                <w:highlight w:val="white"/>
                                <w:lang w:val="en-GB"/>
                              </w:rPr>
                              <w:t>,</w:t>
                            </w:r>
                          </w:p>
                          <w:p w14:paraId="7010B6B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4C3DF08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Inputs</w:t>
                            </w:r>
                          </w:p>
                          <w:p w14:paraId="7F42576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R_A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R_A</w:t>
                            </w:r>
                            <w:r w:rsidRPr="00113856">
                              <w:rPr>
                                <w:rFonts w:ascii="Courier New" w:hAnsi="Courier New" w:cs="Courier New"/>
                                <w:b/>
                                <w:bCs/>
                                <w:color w:val="000080"/>
                                <w:sz w:val="15"/>
                                <w:szCs w:val="20"/>
                                <w:highlight w:val="white"/>
                                <w:lang w:val="en-GB"/>
                              </w:rPr>
                              <w:t>,</w:t>
                            </w:r>
                          </w:p>
                          <w:p w14:paraId="2F2089E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R_B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R_B</w:t>
                            </w:r>
                            <w:r w:rsidRPr="00113856">
                              <w:rPr>
                                <w:rFonts w:ascii="Courier New" w:hAnsi="Courier New" w:cs="Courier New"/>
                                <w:b/>
                                <w:bCs/>
                                <w:color w:val="000080"/>
                                <w:sz w:val="15"/>
                                <w:szCs w:val="20"/>
                                <w:highlight w:val="white"/>
                                <w:lang w:val="en-GB"/>
                              </w:rPr>
                              <w:t>,</w:t>
                            </w:r>
                          </w:p>
                          <w:p w14:paraId="0E580BD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62CBCAB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W_EN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W_EN</w:t>
                            </w:r>
                            <w:r w:rsidRPr="00113856">
                              <w:rPr>
                                <w:rFonts w:ascii="Courier New" w:hAnsi="Courier New" w:cs="Courier New"/>
                                <w:b/>
                                <w:bCs/>
                                <w:color w:val="000080"/>
                                <w:sz w:val="15"/>
                                <w:szCs w:val="20"/>
                                <w:highlight w:val="white"/>
                                <w:lang w:val="en-GB"/>
                              </w:rPr>
                              <w:t>,</w:t>
                            </w:r>
                          </w:p>
                          <w:p w14:paraId="3F2BC4F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W_A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W_A</w:t>
                            </w:r>
                            <w:r w:rsidRPr="00113856">
                              <w:rPr>
                                <w:rFonts w:ascii="Courier New" w:hAnsi="Courier New" w:cs="Courier New"/>
                                <w:b/>
                                <w:bCs/>
                                <w:color w:val="000080"/>
                                <w:sz w:val="15"/>
                                <w:szCs w:val="20"/>
                                <w:highlight w:val="white"/>
                                <w:lang w:val="en-GB"/>
                              </w:rPr>
                              <w:t>,</w:t>
                            </w:r>
                          </w:p>
                          <w:p w14:paraId="0D30EBD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28D446F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IMM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IMM</w:t>
                            </w:r>
                            <w:r w:rsidRPr="00113856">
                              <w:rPr>
                                <w:rFonts w:ascii="Courier New" w:hAnsi="Courier New" w:cs="Courier New"/>
                                <w:b/>
                                <w:bCs/>
                                <w:color w:val="000080"/>
                                <w:sz w:val="15"/>
                                <w:szCs w:val="20"/>
                                <w:highlight w:val="white"/>
                                <w:lang w:val="en-GB"/>
                              </w:rPr>
                              <w:t>,</w:t>
                            </w:r>
                          </w:p>
                          <w:p w14:paraId="72B40E0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M_A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M_A</w:t>
                            </w:r>
                            <w:r w:rsidRPr="00113856">
                              <w:rPr>
                                <w:rFonts w:ascii="Courier New" w:hAnsi="Courier New" w:cs="Courier New"/>
                                <w:b/>
                                <w:bCs/>
                                <w:color w:val="000080"/>
                                <w:sz w:val="15"/>
                                <w:szCs w:val="20"/>
                                <w:highlight w:val="white"/>
                                <w:lang w:val="en-GB"/>
                              </w:rPr>
                              <w:t>,</w:t>
                            </w:r>
                          </w:p>
                          <w:p w14:paraId="008A421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M_in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M_in</w:t>
                            </w:r>
                            <w:r w:rsidRPr="00113856">
                              <w:rPr>
                                <w:rFonts w:ascii="Courier New" w:hAnsi="Courier New" w:cs="Courier New"/>
                                <w:b/>
                                <w:bCs/>
                                <w:color w:val="000080"/>
                                <w:sz w:val="15"/>
                                <w:szCs w:val="20"/>
                                <w:highlight w:val="white"/>
                                <w:lang w:val="en-GB"/>
                              </w:rPr>
                              <w:t>,</w:t>
                            </w:r>
                          </w:p>
                          <w:p w14:paraId="53170ED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PC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PC</w:t>
                            </w:r>
                            <w:r w:rsidRPr="00113856">
                              <w:rPr>
                                <w:rFonts w:ascii="Courier New" w:hAnsi="Courier New" w:cs="Courier New"/>
                                <w:b/>
                                <w:bCs/>
                                <w:color w:val="000080"/>
                                <w:sz w:val="15"/>
                                <w:szCs w:val="20"/>
                                <w:highlight w:val="white"/>
                                <w:lang w:val="en-GB"/>
                              </w:rPr>
                              <w:t>,</w:t>
                            </w:r>
                          </w:p>
                          <w:p w14:paraId="36A1A38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S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S</w:t>
                            </w:r>
                            <w:r w:rsidRPr="00113856">
                              <w:rPr>
                                <w:rFonts w:ascii="Courier New" w:hAnsi="Courier New" w:cs="Courier New"/>
                                <w:b/>
                                <w:bCs/>
                                <w:color w:val="000080"/>
                                <w:sz w:val="15"/>
                                <w:szCs w:val="20"/>
                                <w:highlight w:val="white"/>
                                <w:lang w:val="en-GB"/>
                              </w:rPr>
                              <w:t>,</w:t>
                            </w:r>
                          </w:p>
                          <w:p w14:paraId="720A56C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AL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AL</w:t>
                            </w:r>
                            <w:r w:rsidRPr="00113856">
                              <w:rPr>
                                <w:rFonts w:ascii="Courier New" w:hAnsi="Courier New" w:cs="Courier New"/>
                                <w:b/>
                                <w:bCs/>
                                <w:color w:val="000080"/>
                                <w:sz w:val="15"/>
                                <w:szCs w:val="20"/>
                                <w:highlight w:val="white"/>
                                <w:lang w:val="en-GB"/>
                              </w:rPr>
                              <w:t>,</w:t>
                            </w:r>
                          </w:p>
                          <w:p w14:paraId="11B075C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SH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SH</w:t>
                            </w:r>
                            <w:r w:rsidRPr="00113856">
                              <w:rPr>
                                <w:rFonts w:ascii="Courier New" w:hAnsi="Courier New" w:cs="Courier New"/>
                                <w:b/>
                                <w:bCs/>
                                <w:color w:val="000080"/>
                                <w:sz w:val="15"/>
                                <w:szCs w:val="20"/>
                                <w:highlight w:val="white"/>
                                <w:lang w:val="en-GB"/>
                              </w:rPr>
                              <w:t>,</w:t>
                            </w:r>
                          </w:p>
                          <w:p w14:paraId="39A3FB0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62E25FA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Outputs</w:t>
                            </w:r>
                          </w:p>
                          <w:p w14:paraId="217BC21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PC_plus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PC_plus</w:t>
                            </w:r>
                            <w:r w:rsidRPr="00113856">
                              <w:rPr>
                                <w:rFonts w:ascii="Courier New" w:hAnsi="Courier New" w:cs="Courier New"/>
                                <w:b/>
                                <w:bCs/>
                                <w:color w:val="000080"/>
                                <w:sz w:val="15"/>
                                <w:szCs w:val="20"/>
                                <w:highlight w:val="white"/>
                                <w:lang w:val="en-GB"/>
                              </w:rPr>
                              <w:t>,</w:t>
                            </w:r>
                          </w:p>
                          <w:p w14:paraId="23D29A7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Flags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Flags</w:t>
                            </w:r>
                            <w:r w:rsidRPr="00113856">
                              <w:rPr>
                                <w:rFonts w:ascii="Courier New" w:hAnsi="Courier New" w:cs="Courier New"/>
                                <w:b/>
                                <w:bCs/>
                                <w:color w:val="000080"/>
                                <w:sz w:val="15"/>
                                <w:szCs w:val="20"/>
                                <w:highlight w:val="white"/>
                                <w:lang w:val="en-GB"/>
                              </w:rPr>
                              <w:t>,</w:t>
                            </w:r>
                          </w:p>
                          <w:p w14:paraId="617CAF7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M_DA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M_DA</w:t>
                            </w:r>
                            <w:r w:rsidRPr="00113856">
                              <w:rPr>
                                <w:rFonts w:ascii="Courier New" w:hAnsi="Courier New" w:cs="Courier New"/>
                                <w:b/>
                                <w:bCs/>
                                <w:color w:val="000080"/>
                                <w:sz w:val="15"/>
                                <w:szCs w:val="20"/>
                                <w:highlight w:val="white"/>
                                <w:lang w:val="en-GB"/>
                              </w:rPr>
                              <w:t>,</w:t>
                            </w:r>
                          </w:p>
                          <w:p w14:paraId="0763E86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M_out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M_out</w:t>
                            </w:r>
                          </w:p>
                          <w:p w14:paraId="1ED6B90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80"/>
                                <w:sz w:val="15"/>
                                <w:szCs w:val="20"/>
                                <w:highlight w:val="white"/>
                                <w:lang w:val="en-GB"/>
                              </w:rPr>
                              <w:t>);</w:t>
                            </w:r>
                          </w:p>
                          <w:p w14:paraId="2E8497E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FC3933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008000"/>
                                <w:sz w:val="15"/>
                                <w:szCs w:val="20"/>
                                <w:highlight w:val="white"/>
                                <w:lang w:val="en-GB"/>
                              </w:rPr>
                              <w:t>-- Clock process definitions</w:t>
                            </w:r>
                          </w:p>
                          <w:p w14:paraId="7CF478B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color w:val="000000"/>
                                <w:sz w:val="15"/>
                                <w:szCs w:val="20"/>
                                <w:highlight w:val="white"/>
                                <w:lang w:val="en-GB"/>
                              </w:rPr>
                              <w:t xml:space="preserve">clk_process </w:t>
                            </w:r>
                            <w:r w:rsidRPr="00113856">
                              <w:rPr>
                                <w:rFonts w:ascii="Courier New" w:hAnsi="Courier New" w:cs="Courier New"/>
                                <w:b/>
                                <w:bCs/>
                                <w:color w:val="000080"/>
                                <w:sz w:val="15"/>
                                <w:szCs w:val="20"/>
                                <w:highlight w:val="white"/>
                                <w:lang w:val="en-GB"/>
                              </w:rPr>
                              <w:t>:</w:t>
                            </w:r>
                            <w:r w:rsidRPr="00113856">
                              <w:rPr>
                                <w:rFonts w:ascii="Courier New" w:hAnsi="Courier New" w:cs="Courier New"/>
                                <w:b/>
                                <w:bCs/>
                                <w:color w:val="0000FF"/>
                                <w:sz w:val="15"/>
                                <w:szCs w:val="20"/>
                                <w:highlight w:val="white"/>
                                <w:lang w:val="en-GB"/>
                              </w:rPr>
                              <w:t>process</w:t>
                            </w:r>
                            <w:proofErr w:type="gramEnd"/>
                          </w:p>
                          <w:p w14:paraId="49C780A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b/>
                                <w:bCs/>
                                <w:color w:val="0000FF"/>
                                <w:sz w:val="15"/>
                                <w:szCs w:val="20"/>
                                <w:highlight w:val="white"/>
                                <w:lang w:val="en-GB"/>
                              </w:rPr>
                              <w:t>begin</w:t>
                            </w:r>
                            <w:proofErr w:type="gramEnd"/>
                          </w:p>
                          <w:p w14:paraId="059FA33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000000"/>
                                <w:sz w:val="15"/>
                                <w:szCs w:val="20"/>
                                <w:highlight w:val="white"/>
                                <w:lang w:val="en-GB"/>
                              </w:rPr>
                              <w:t>clk</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0</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w:t>
                            </w:r>
                          </w:p>
                          <w:p w14:paraId="584479C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wait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for</w:t>
                            </w:r>
                            <w:r w:rsidRPr="00113856">
                              <w:rPr>
                                <w:rFonts w:ascii="Courier New" w:hAnsi="Courier New" w:cs="Courier New"/>
                                <w:color w:val="000000"/>
                                <w:sz w:val="15"/>
                                <w:szCs w:val="20"/>
                                <w:highlight w:val="white"/>
                                <w:lang w:val="en-GB"/>
                              </w:rPr>
                              <w:t xml:space="preserve"> clk_period</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FF8000"/>
                                <w:sz w:val="15"/>
                                <w:szCs w:val="20"/>
                                <w:highlight w:val="white"/>
                                <w:lang w:val="en-GB"/>
                              </w:rPr>
                              <w:t>2</w:t>
                            </w:r>
                            <w:r w:rsidRPr="00113856">
                              <w:rPr>
                                <w:rFonts w:ascii="Courier New" w:hAnsi="Courier New" w:cs="Courier New"/>
                                <w:b/>
                                <w:bCs/>
                                <w:color w:val="000080"/>
                                <w:sz w:val="15"/>
                                <w:szCs w:val="20"/>
                                <w:highlight w:val="white"/>
                                <w:lang w:val="en-GB"/>
                              </w:rPr>
                              <w:t>;</w:t>
                            </w:r>
                          </w:p>
                          <w:p w14:paraId="56016FA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000000"/>
                                <w:sz w:val="15"/>
                                <w:szCs w:val="20"/>
                                <w:highlight w:val="white"/>
                                <w:lang w:val="en-GB"/>
                              </w:rPr>
                              <w:t>clk</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1</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w:t>
                            </w:r>
                          </w:p>
                          <w:p w14:paraId="1024829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wait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for</w:t>
                            </w:r>
                            <w:r w:rsidRPr="00113856">
                              <w:rPr>
                                <w:rFonts w:ascii="Courier New" w:hAnsi="Courier New" w:cs="Courier New"/>
                                <w:color w:val="000000"/>
                                <w:sz w:val="15"/>
                                <w:szCs w:val="20"/>
                                <w:highlight w:val="white"/>
                                <w:lang w:val="en-GB"/>
                              </w:rPr>
                              <w:t xml:space="preserve"> clk_period</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FF8000"/>
                                <w:sz w:val="15"/>
                                <w:szCs w:val="20"/>
                                <w:highlight w:val="white"/>
                                <w:lang w:val="en-GB"/>
                              </w:rPr>
                              <w:t>2</w:t>
                            </w:r>
                            <w:r w:rsidRPr="00113856">
                              <w:rPr>
                                <w:rFonts w:ascii="Courier New" w:hAnsi="Courier New" w:cs="Courier New"/>
                                <w:b/>
                                <w:bCs/>
                                <w:color w:val="000080"/>
                                <w:sz w:val="15"/>
                                <w:szCs w:val="20"/>
                                <w:highlight w:val="white"/>
                                <w:lang w:val="en-GB"/>
                              </w:rPr>
                              <w:t>;</w:t>
                            </w:r>
                          </w:p>
                          <w:p w14:paraId="63B3253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b/>
                                <w:bCs/>
                                <w:color w:val="0000FF"/>
                                <w:sz w:val="15"/>
                                <w:szCs w:val="20"/>
                                <w:highlight w:val="white"/>
                                <w:lang w:val="en-GB"/>
                              </w:rPr>
                              <w:t>end</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process</w:t>
                            </w:r>
                            <w:r w:rsidRPr="00113856">
                              <w:rPr>
                                <w:rFonts w:ascii="Courier New" w:hAnsi="Courier New" w:cs="Courier New"/>
                                <w:b/>
                                <w:bCs/>
                                <w:color w:val="000080"/>
                                <w:sz w:val="15"/>
                                <w:szCs w:val="20"/>
                                <w:highlight w:val="white"/>
                                <w:lang w:val="en-GB"/>
                              </w:rPr>
                              <w:t>;</w:t>
                            </w:r>
                          </w:p>
                          <w:p w14:paraId="6AA8601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p>
                          <w:p w14:paraId="587B1E6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64A63A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008000"/>
                                <w:sz w:val="15"/>
                                <w:szCs w:val="20"/>
                                <w:highlight w:val="white"/>
                                <w:lang w:val="en-GB"/>
                              </w:rPr>
                              <w:t>-- Stimulus process</w:t>
                            </w:r>
                          </w:p>
                          <w:p w14:paraId="6EDD0E3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stim_proc</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process</w:t>
                            </w:r>
                          </w:p>
                          <w:p w14:paraId="3178834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b/>
                                <w:bCs/>
                                <w:color w:val="0000FF"/>
                                <w:sz w:val="15"/>
                                <w:szCs w:val="20"/>
                                <w:highlight w:val="white"/>
                                <w:lang w:val="en-GB"/>
                              </w:rPr>
                              <w:t>begin</w:t>
                            </w:r>
                            <w:proofErr w:type="gramEnd"/>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7750B59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p>
                          <w:p w14:paraId="6E54808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xml:space="preserve">-- </w:t>
                            </w:r>
                            <w:proofErr w:type="gramStart"/>
                            <w:r w:rsidRPr="00113856">
                              <w:rPr>
                                <w:rFonts w:ascii="Courier New" w:hAnsi="Courier New" w:cs="Courier New"/>
                                <w:color w:val="008000"/>
                                <w:sz w:val="15"/>
                                <w:szCs w:val="20"/>
                                <w:highlight w:val="white"/>
                                <w:lang w:val="en-GB"/>
                              </w:rPr>
                              <w:t>hold</w:t>
                            </w:r>
                            <w:proofErr w:type="gramEnd"/>
                            <w:r w:rsidRPr="00113856">
                              <w:rPr>
                                <w:rFonts w:ascii="Courier New" w:hAnsi="Courier New" w:cs="Courier New"/>
                                <w:color w:val="008000"/>
                                <w:sz w:val="15"/>
                                <w:szCs w:val="20"/>
                                <w:highlight w:val="white"/>
                                <w:lang w:val="en-GB"/>
                              </w:rPr>
                              <w:t xml:space="preserve"> reset state for 100 ns.</w:t>
                            </w:r>
                          </w:p>
                          <w:p w14:paraId="3AD2DCD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wait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for</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100</w:t>
                            </w:r>
                            <w:r w:rsidRPr="00113856">
                              <w:rPr>
                                <w:rFonts w:ascii="Courier New" w:hAnsi="Courier New" w:cs="Courier New"/>
                                <w:color w:val="000000"/>
                                <w:sz w:val="15"/>
                                <w:szCs w:val="20"/>
                                <w:highlight w:val="white"/>
                                <w:lang w:val="en-GB"/>
                              </w:rPr>
                              <w:t xml:space="preserve"> ns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ab/>
                            </w:r>
                          </w:p>
                          <w:p w14:paraId="466FB17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45F848B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enable the system</w:t>
                            </w:r>
                          </w:p>
                          <w:p w14:paraId="610AABE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000000"/>
                                <w:sz w:val="15"/>
                                <w:szCs w:val="20"/>
                                <w:highlight w:val="white"/>
                                <w:lang w:val="en-GB"/>
                              </w:rPr>
                              <w:t>rst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0</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w:t>
                            </w:r>
                          </w:p>
                          <w:p w14:paraId="7171E72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000000"/>
                                <w:sz w:val="15"/>
                                <w:szCs w:val="20"/>
                                <w:highlight w:val="white"/>
                                <w:lang w:val="en-GB"/>
                              </w:rPr>
                              <w:t>en</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1</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w:t>
                            </w:r>
                          </w:p>
                          <w:p w14:paraId="39BDB76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wait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for</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2</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clk_period</w:t>
                            </w:r>
                            <w:r w:rsidRPr="00113856">
                              <w:rPr>
                                <w:rFonts w:ascii="Courier New" w:hAnsi="Courier New" w:cs="Courier New"/>
                                <w:b/>
                                <w:bCs/>
                                <w:color w:val="000080"/>
                                <w:sz w:val="15"/>
                                <w:szCs w:val="20"/>
                                <w:highlight w:val="white"/>
                                <w:lang w:val="en-GB"/>
                              </w:rPr>
                              <w:t>;</w:t>
                            </w:r>
                          </w:p>
                          <w:p w14:paraId="3E30F9F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7F1C6D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run the test for every set of data</w:t>
                            </w:r>
                          </w:p>
                          <w:p w14:paraId="11658DE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for</w:t>
                            </w:r>
                            <w:proofErr w:type="gramEnd"/>
                            <w:r w:rsidRPr="00113856">
                              <w:rPr>
                                <w:rFonts w:ascii="Courier New" w:hAnsi="Courier New" w:cs="Courier New"/>
                                <w:color w:val="000000"/>
                                <w:sz w:val="15"/>
                                <w:szCs w:val="20"/>
                                <w:highlight w:val="white"/>
                                <w:lang w:val="en-GB"/>
                              </w:rPr>
                              <w:t xml:space="preserve"> i </w:t>
                            </w:r>
                            <w:r w:rsidRPr="00113856">
                              <w:rPr>
                                <w:rFonts w:ascii="Courier New" w:hAnsi="Courier New" w:cs="Courier New"/>
                                <w:b/>
                                <w:bCs/>
                                <w:color w:val="0000FF"/>
                                <w:sz w:val="15"/>
                                <w:szCs w:val="20"/>
                                <w:highlight w:val="white"/>
                                <w:lang w:val="en-GB"/>
                              </w:rPr>
                              <w:t>in</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FF"/>
                                <w:sz w:val="15"/>
                                <w:szCs w:val="20"/>
                                <w:highlight w:val="white"/>
                                <w:lang w:val="en-GB"/>
                              </w:rPr>
                              <w:t>range</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loop</w:t>
                            </w:r>
                          </w:p>
                          <w:p w14:paraId="0001BD8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5DCF7E2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wait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until</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rising_edge</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clk</w:t>
                            </w:r>
                            <w:r w:rsidRPr="00113856">
                              <w:rPr>
                                <w:rFonts w:ascii="Courier New" w:hAnsi="Courier New" w:cs="Courier New"/>
                                <w:b/>
                                <w:bCs/>
                                <w:color w:val="000080"/>
                                <w:sz w:val="15"/>
                                <w:szCs w:val="20"/>
                                <w:highlight w:val="white"/>
                                <w:lang w:val="en-GB"/>
                              </w:rPr>
                              <w:t>);</w:t>
                            </w:r>
                          </w:p>
                          <w:p w14:paraId="7C27E09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20E08FB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assign test inputs</w:t>
                            </w:r>
                          </w:p>
                          <w:p w14:paraId="61F677F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R_A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R_A</w:t>
                            </w:r>
                            <w:r w:rsidRPr="00113856">
                              <w:rPr>
                                <w:rFonts w:ascii="Courier New" w:hAnsi="Courier New" w:cs="Courier New"/>
                                <w:b/>
                                <w:bCs/>
                                <w:color w:val="000080"/>
                                <w:sz w:val="15"/>
                                <w:szCs w:val="20"/>
                                <w:highlight w:val="white"/>
                                <w:lang w:val="en-GB"/>
                              </w:rPr>
                              <w:t>;</w:t>
                            </w:r>
                          </w:p>
                          <w:p w14:paraId="4764E45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R_B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R_B</w:t>
                            </w:r>
                            <w:r w:rsidRPr="00113856">
                              <w:rPr>
                                <w:rFonts w:ascii="Courier New" w:hAnsi="Courier New" w:cs="Courier New"/>
                                <w:b/>
                                <w:bCs/>
                                <w:color w:val="000080"/>
                                <w:sz w:val="15"/>
                                <w:szCs w:val="20"/>
                                <w:highlight w:val="white"/>
                                <w:lang w:val="en-GB"/>
                              </w:rPr>
                              <w:t>;</w:t>
                            </w:r>
                          </w:p>
                          <w:p w14:paraId="0498E4D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789053B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W_EN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W_EN</w:t>
                            </w:r>
                            <w:r w:rsidRPr="00113856">
                              <w:rPr>
                                <w:rFonts w:ascii="Courier New" w:hAnsi="Courier New" w:cs="Courier New"/>
                                <w:b/>
                                <w:bCs/>
                                <w:color w:val="000080"/>
                                <w:sz w:val="15"/>
                                <w:szCs w:val="20"/>
                                <w:highlight w:val="white"/>
                                <w:lang w:val="en-GB"/>
                              </w:rPr>
                              <w:t>;</w:t>
                            </w:r>
                          </w:p>
                          <w:p w14:paraId="53E8691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W_A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W_A</w:t>
                            </w:r>
                            <w:r w:rsidRPr="00113856">
                              <w:rPr>
                                <w:rFonts w:ascii="Courier New" w:hAnsi="Courier New" w:cs="Courier New"/>
                                <w:b/>
                                <w:bCs/>
                                <w:color w:val="000080"/>
                                <w:sz w:val="15"/>
                                <w:szCs w:val="20"/>
                                <w:highlight w:val="white"/>
                                <w:lang w:val="en-GB"/>
                              </w:rPr>
                              <w:t>;</w:t>
                            </w:r>
                          </w:p>
                          <w:p w14:paraId="1615BBC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5AD1A24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IMM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IMM</w:t>
                            </w:r>
                            <w:r w:rsidRPr="00113856">
                              <w:rPr>
                                <w:rFonts w:ascii="Courier New" w:hAnsi="Courier New" w:cs="Courier New"/>
                                <w:b/>
                                <w:bCs/>
                                <w:color w:val="000080"/>
                                <w:sz w:val="15"/>
                                <w:szCs w:val="20"/>
                                <w:highlight w:val="white"/>
                                <w:lang w:val="en-GB"/>
                              </w:rPr>
                              <w:t>;</w:t>
                            </w:r>
                          </w:p>
                          <w:p w14:paraId="374A4CB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M_A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M_A</w:t>
                            </w:r>
                            <w:r w:rsidRPr="00113856">
                              <w:rPr>
                                <w:rFonts w:ascii="Courier New" w:hAnsi="Courier New" w:cs="Courier New"/>
                                <w:b/>
                                <w:bCs/>
                                <w:color w:val="000080"/>
                                <w:sz w:val="15"/>
                                <w:szCs w:val="20"/>
                                <w:highlight w:val="white"/>
                                <w:lang w:val="en-GB"/>
                              </w:rPr>
                              <w:t>;</w:t>
                            </w:r>
                          </w:p>
                          <w:p w14:paraId="386EC02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M_in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M_in</w:t>
                            </w:r>
                            <w:r w:rsidRPr="00113856">
                              <w:rPr>
                                <w:rFonts w:ascii="Courier New" w:hAnsi="Courier New" w:cs="Courier New"/>
                                <w:b/>
                                <w:bCs/>
                                <w:color w:val="000080"/>
                                <w:sz w:val="15"/>
                                <w:szCs w:val="20"/>
                                <w:highlight w:val="white"/>
                                <w:lang w:val="en-GB"/>
                              </w:rPr>
                              <w:t>;</w:t>
                            </w:r>
                          </w:p>
                          <w:p w14:paraId="0BCF968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PC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w:t>
                            </w:r>
                            <w:r w:rsidRPr="00113856">
                              <w:rPr>
                                <w:rFonts w:ascii="Courier New" w:hAnsi="Courier New" w:cs="Courier New"/>
                                <w:b/>
                                <w:bCs/>
                                <w:color w:val="000080"/>
                                <w:sz w:val="15"/>
                                <w:szCs w:val="20"/>
                                <w:highlight w:val="white"/>
                                <w:lang w:val="en-GB"/>
                              </w:rPr>
                              <w:t>;</w:t>
                            </w:r>
                          </w:p>
                          <w:p w14:paraId="35CE8F8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S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S</w:t>
                            </w:r>
                            <w:r w:rsidRPr="00113856">
                              <w:rPr>
                                <w:rFonts w:ascii="Courier New" w:hAnsi="Courier New" w:cs="Courier New"/>
                                <w:b/>
                                <w:bCs/>
                                <w:color w:val="000080"/>
                                <w:sz w:val="15"/>
                                <w:szCs w:val="20"/>
                                <w:highlight w:val="white"/>
                                <w:lang w:val="en-GB"/>
                              </w:rPr>
                              <w:t>;</w:t>
                            </w:r>
                          </w:p>
                          <w:p w14:paraId="50645F9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AL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AL</w:t>
                            </w:r>
                            <w:r w:rsidRPr="00113856">
                              <w:rPr>
                                <w:rFonts w:ascii="Courier New" w:hAnsi="Courier New" w:cs="Courier New"/>
                                <w:b/>
                                <w:bCs/>
                                <w:color w:val="000080"/>
                                <w:sz w:val="15"/>
                                <w:szCs w:val="20"/>
                                <w:highlight w:val="white"/>
                                <w:lang w:val="en-GB"/>
                              </w:rPr>
                              <w:t>;</w:t>
                            </w:r>
                          </w:p>
                          <w:p w14:paraId="35B41D3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SH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SH</w:t>
                            </w:r>
                            <w:r w:rsidRPr="00113856">
                              <w:rPr>
                                <w:rFonts w:ascii="Courier New" w:hAnsi="Courier New" w:cs="Courier New"/>
                                <w:b/>
                                <w:bCs/>
                                <w:color w:val="000080"/>
                                <w:sz w:val="15"/>
                                <w:szCs w:val="20"/>
                                <w:highlight w:val="white"/>
                                <w:lang w:val="en-GB"/>
                              </w:rPr>
                              <w:t>;</w:t>
                            </w:r>
                          </w:p>
                          <w:p w14:paraId="59D290E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7E0D4B9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OEN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w:t>
                            </w:r>
                            <w:proofErr w:type="gramStart"/>
                            <w:r w:rsidRPr="00113856">
                              <w:rPr>
                                <w:rFonts w:ascii="Courier New" w:hAnsi="Courier New" w:cs="Courier New"/>
                                <w:color w:val="000000"/>
                                <w:sz w:val="15"/>
                                <w:szCs w:val="20"/>
                                <w:highlight w:val="white"/>
                                <w:lang w:val="en-GB"/>
                              </w:rPr>
                              <w:t>vectors</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OEN</w:t>
                            </w:r>
                            <w:r w:rsidRPr="00113856">
                              <w:rPr>
                                <w:rFonts w:ascii="Courier New" w:hAnsi="Courier New" w:cs="Courier New"/>
                                <w:b/>
                                <w:bCs/>
                                <w:color w:val="000080"/>
                                <w:sz w:val="15"/>
                                <w:szCs w:val="20"/>
                                <w:highlight w:val="white"/>
                                <w:lang w:val="en-GB"/>
                              </w:rPr>
                              <w:t>;</w:t>
                            </w:r>
                          </w:p>
                          <w:p w14:paraId="5F1A257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091B397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wait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until</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falling_edge</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clk</w:t>
                            </w:r>
                            <w:r w:rsidRPr="00113856">
                              <w:rPr>
                                <w:rFonts w:ascii="Courier New" w:hAnsi="Courier New" w:cs="Courier New"/>
                                <w:b/>
                                <w:bCs/>
                                <w:color w:val="000080"/>
                                <w:sz w:val="15"/>
                                <w:szCs w:val="20"/>
                                <w:highlight w:val="white"/>
                                <w:lang w:val="en-GB"/>
                              </w:rPr>
                              <w:t>);</w:t>
                            </w:r>
                          </w:p>
                          <w:p w14:paraId="7477724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2567D98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Check to see if the out put was what we were expecting</w:t>
                            </w:r>
                          </w:p>
                          <w:p w14:paraId="1C119BE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Have to use std_</w:t>
                            </w:r>
                            <w:proofErr w:type="gramStart"/>
                            <w:r w:rsidRPr="00113856">
                              <w:rPr>
                                <w:rFonts w:ascii="Courier New" w:hAnsi="Courier New" w:cs="Courier New"/>
                                <w:color w:val="008000"/>
                                <w:sz w:val="15"/>
                                <w:szCs w:val="20"/>
                                <w:highlight w:val="white"/>
                                <w:lang w:val="en-GB"/>
                              </w:rPr>
                              <w:t>match(</w:t>
                            </w:r>
                            <w:proofErr w:type="gramEnd"/>
                            <w:r w:rsidRPr="00113856">
                              <w:rPr>
                                <w:rFonts w:ascii="Courier New" w:hAnsi="Courier New" w:cs="Courier New"/>
                                <w:color w:val="008000"/>
                                <w:sz w:val="15"/>
                                <w:szCs w:val="20"/>
                                <w:highlight w:val="white"/>
                                <w:lang w:val="en-GB"/>
                              </w:rPr>
                              <w:t>) instead of = when comparing meta values like '-'</w:t>
                            </w:r>
                          </w:p>
                          <w:p w14:paraId="6A97217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assert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flags</w:t>
                            </w:r>
                            <w:r w:rsidRPr="00113856">
                              <w:rPr>
                                <w:rFonts w:ascii="Courier New" w:hAnsi="Courier New" w:cs="Courier New"/>
                                <w:b/>
                                <w:bCs/>
                                <w:color w:val="000080"/>
                                <w:sz w:val="15"/>
                                <w:szCs w:val="20"/>
                                <w:highlight w:val="white"/>
                                <w:lang w:val="en-GB"/>
                              </w:rPr>
                              <w:t>)</w:t>
                            </w:r>
                          </w:p>
                          <w:p w14:paraId="42ECD58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report</w:t>
                            </w:r>
                            <w:proofErr w:type="gramEnd"/>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12C8BEC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flags did not equal expected flags."</w:t>
                            </w:r>
                            <w:r w:rsidRPr="00113856">
                              <w:rPr>
                                <w:rFonts w:ascii="Courier New" w:hAnsi="Courier New" w:cs="Courier New"/>
                                <w:b/>
                                <w:bCs/>
                                <w:color w:val="000080"/>
                                <w:sz w:val="15"/>
                                <w:szCs w:val="20"/>
                                <w:highlight w:val="white"/>
                                <w:lang w:val="en-GB"/>
                              </w:rPr>
                              <w:t>&amp;</w:t>
                            </w:r>
                          </w:p>
                          <w:p w14:paraId="3A4C12F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to_bstring</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137F6CF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Expected</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to_bstring</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1A82EE4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severity</w:t>
                            </w:r>
                            <w:proofErr w:type="gramEnd"/>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2BFD0C3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25CB5B3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assert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p>
                          <w:p w14:paraId="0576819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report</w:t>
                            </w:r>
                            <w:proofErr w:type="gramEnd"/>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2E56D52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value to memory did not equal expected value to memory."</w:t>
                            </w:r>
                            <w:r w:rsidRPr="00113856">
                              <w:rPr>
                                <w:rFonts w:ascii="Courier New" w:hAnsi="Courier New" w:cs="Courier New"/>
                                <w:b/>
                                <w:bCs/>
                                <w:color w:val="000080"/>
                                <w:sz w:val="15"/>
                                <w:szCs w:val="20"/>
                                <w:highlight w:val="white"/>
                                <w:lang w:val="en-GB"/>
                              </w:rPr>
                              <w:t>&amp;</w:t>
                            </w:r>
                          </w:p>
                          <w:p w14:paraId="543B00D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769C3E9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Expected</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631A758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severity</w:t>
                            </w:r>
                            <w:proofErr w:type="gramEnd"/>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091AD4D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65651DE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assert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M_DA </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p>
                          <w:p w14:paraId="73398EF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report</w:t>
                            </w:r>
                            <w:proofErr w:type="gramEnd"/>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022EAEB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memory address did not equal expected memory address."</w:t>
                            </w:r>
                            <w:r w:rsidRPr="00113856">
                              <w:rPr>
                                <w:rFonts w:ascii="Courier New" w:hAnsi="Courier New" w:cs="Courier New"/>
                                <w:b/>
                                <w:bCs/>
                                <w:color w:val="000080"/>
                                <w:sz w:val="15"/>
                                <w:szCs w:val="20"/>
                                <w:highlight w:val="white"/>
                                <w:lang w:val="en-GB"/>
                              </w:rPr>
                              <w:t>&amp;</w:t>
                            </w:r>
                          </w:p>
                          <w:p w14:paraId="53F073A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4A92703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Expected</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6EE8D46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severity</w:t>
                            </w:r>
                            <w:proofErr w:type="gramEnd"/>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752AA55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00155CD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assert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p>
                          <w:p w14:paraId="4E98399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report</w:t>
                            </w:r>
                            <w:proofErr w:type="gramEnd"/>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40E53AC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program counter did not equal expected program counter."</w:t>
                            </w:r>
                            <w:r w:rsidRPr="00113856">
                              <w:rPr>
                                <w:rFonts w:ascii="Courier New" w:hAnsi="Courier New" w:cs="Courier New"/>
                                <w:b/>
                                <w:bCs/>
                                <w:color w:val="000080"/>
                                <w:sz w:val="15"/>
                                <w:szCs w:val="20"/>
                                <w:highlight w:val="white"/>
                                <w:lang w:val="en-GB"/>
                              </w:rPr>
                              <w:t>&amp;</w:t>
                            </w:r>
                          </w:p>
                          <w:p w14:paraId="350BE5B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2479658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Expected</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60385B5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severity</w:t>
                            </w:r>
                            <w:proofErr w:type="gramEnd"/>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6D14B8A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4EFD94C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xml:space="preserve">-- </w:t>
                            </w:r>
                            <w:proofErr w:type="gramStart"/>
                            <w:r w:rsidRPr="00113856">
                              <w:rPr>
                                <w:rFonts w:ascii="Courier New" w:hAnsi="Courier New" w:cs="Courier New"/>
                                <w:color w:val="008000"/>
                                <w:sz w:val="15"/>
                                <w:szCs w:val="20"/>
                                <w:highlight w:val="white"/>
                                <w:lang w:val="en-GB"/>
                              </w:rPr>
                              <w:t>if</w:t>
                            </w:r>
                            <w:proofErr w:type="gramEnd"/>
                            <w:r w:rsidRPr="00113856">
                              <w:rPr>
                                <w:rFonts w:ascii="Courier New" w:hAnsi="Courier New" w:cs="Courier New"/>
                                <w:color w:val="008000"/>
                                <w:sz w:val="15"/>
                                <w:szCs w:val="20"/>
                                <w:highlight w:val="white"/>
                                <w:lang w:val="en-GB"/>
                              </w:rPr>
                              <w:t xml:space="preserve"> there were no isses report that the test was successful</w:t>
                            </w:r>
                          </w:p>
                          <w:p w14:paraId="714228C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assert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not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w:t>
                            </w:r>
                          </w:p>
                          <w:p w14:paraId="12225B5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w:t>
                            </w:r>
                            <w:proofErr w:type="gramStart"/>
                            <w:r w:rsidRPr="00113856">
                              <w:rPr>
                                <w:rFonts w:ascii="Courier New" w:hAnsi="Courier New" w:cs="Courier New"/>
                                <w:b/>
                                <w:bCs/>
                                <w:color w:val="0080FF"/>
                                <w:sz w:val="15"/>
                                <w:szCs w:val="20"/>
                                <w:highlight w:val="white"/>
                                <w:lang w:val="en-GB"/>
                              </w:rPr>
                              <w:t>match</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r w:rsidRPr="00113856">
                              <w:rPr>
                                <w:rFonts w:ascii="Courier New" w:hAnsi="Courier New" w:cs="Courier New"/>
                                <w:color w:val="000000"/>
                                <w:sz w:val="15"/>
                                <w:szCs w:val="20"/>
                                <w:highlight w:val="white"/>
                                <w:lang w:val="en-GB"/>
                              </w:rPr>
                              <w:t xml:space="preserve"> </w:t>
                            </w:r>
                          </w:p>
                          <w:p w14:paraId="4B17E45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w:t>
                            </w:r>
                            <w:proofErr w:type="gramStart"/>
                            <w:r w:rsidRPr="00113856">
                              <w:rPr>
                                <w:rFonts w:ascii="Courier New" w:hAnsi="Courier New" w:cs="Courier New"/>
                                <w:b/>
                                <w:bCs/>
                                <w:color w:val="0080FF"/>
                                <w:sz w:val="15"/>
                                <w:szCs w:val="20"/>
                                <w:highlight w:val="white"/>
                                <w:lang w:val="en-GB"/>
                              </w:rPr>
                              <w:t>match</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r w:rsidRPr="00113856">
                              <w:rPr>
                                <w:rFonts w:ascii="Courier New" w:hAnsi="Courier New" w:cs="Courier New"/>
                                <w:color w:val="000000"/>
                                <w:sz w:val="15"/>
                                <w:szCs w:val="20"/>
                                <w:highlight w:val="white"/>
                                <w:lang w:val="en-GB"/>
                              </w:rPr>
                              <w:t xml:space="preserve"> </w:t>
                            </w:r>
                          </w:p>
                          <w:p w14:paraId="6E9EAF9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w:t>
                            </w:r>
                            <w:proofErr w:type="gramStart"/>
                            <w:r w:rsidRPr="00113856">
                              <w:rPr>
                                <w:rFonts w:ascii="Courier New" w:hAnsi="Courier New" w:cs="Courier New"/>
                                <w:b/>
                                <w:bCs/>
                                <w:color w:val="0080FF"/>
                                <w:sz w:val="15"/>
                                <w:szCs w:val="20"/>
                                <w:highlight w:val="white"/>
                                <w:lang w:val="en-GB"/>
                              </w:rPr>
                              <w:t>match</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p>
                          <w:p w14:paraId="58C4497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w:t>
                            </w:r>
                            <w:proofErr w:type="gramStart"/>
                            <w:r w:rsidRPr="00113856">
                              <w:rPr>
                                <w:rFonts w:ascii="Courier New" w:hAnsi="Courier New" w:cs="Courier New"/>
                                <w:b/>
                                <w:bCs/>
                                <w:color w:val="0080FF"/>
                                <w:sz w:val="15"/>
                                <w:szCs w:val="20"/>
                                <w:highlight w:val="white"/>
                                <w:lang w:val="en-GB"/>
                              </w:rPr>
                              <w:t>match</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p>
                          <w:p w14:paraId="7D42566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80"/>
                                <w:sz w:val="15"/>
                                <w:szCs w:val="20"/>
                                <w:highlight w:val="white"/>
                                <w:lang w:val="en-GB"/>
                              </w:rPr>
                              <w:t>)</w:t>
                            </w:r>
                          </w:p>
                          <w:p w14:paraId="74FAA6C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report</w:t>
                            </w:r>
                            <w:proofErr w:type="gramEnd"/>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 OK ]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was successful!"</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4EDC306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severity</w:t>
                            </w:r>
                            <w:proofErr w:type="gramEnd"/>
                            <w:r w:rsidRPr="00113856">
                              <w:rPr>
                                <w:rFonts w:ascii="Courier New" w:hAnsi="Courier New" w:cs="Courier New"/>
                                <w:color w:val="000000"/>
                                <w:sz w:val="15"/>
                                <w:szCs w:val="20"/>
                                <w:highlight w:val="white"/>
                                <w:lang w:val="en-GB"/>
                              </w:rPr>
                              <w:t xml:space="preserve"> note</w:t>
                            </w:r>
                            <w:r w:rsidRPr="00113856">
                              <w:rPr>
                                <w:rFonts w:ascii="Courier New" w:hAnsi="Courier New" w:cs="Courier New"/>
                                <w:b/>
                                <w:bCs/>
                                <w:color w:val="000080"/>
                                <w:sz w:val="15"/>
                                <w:szCs w:val="20"/>
                                <w:highlight w:val="white"/>
                                <w:lang w:val="en-GB"/>
                              </w:rPr>
                              <w:t>;</w:t>
                            </w:r>
                          </w:p>
                          <w:p w14:paraId="703A983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2EF69C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end</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loop</w:t>
                            </w:r>
                            <w:r w:rsidRPr="00113856">
                              <w:rPr>
                                <w:rFonts w:ascii="Courier New" w:hAnsi="Courier New" w:cs="Courier New"/>
                                <w:b/>
                                <w:bCs/>
                                <w:color w:val="000080"/>
                                <w:sz w:val="15"/>
                                <w:szCs w:val="20"/>
                                <w:highlight w:val="white"/>
                                <w:lang w:val="en-GB"/>
                              </w:rPr>
                              <w:t>;</w:t>
                            </w:r>
                          </w:p>
                          <w:p w14:paraId="05B9B67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4099851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End of test</w:t>
                            </w:r>
                          </w:p>
                          <w:p w14:paraId="5C92997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wait</w:t>
                            </w:r>
                            <w:proofErr w:type="gramEnd"/>
                            <w:r w:rsidRPr="00113856">
                              <w:rPr>
                                <w:rFonts w:ascii="Courier New" w:hAnsi="Courier New" w:cs="Courier New"/>
                                <w:b/>
                                <w:bCs/>
                                <w:color w:val="000080"/>
                                <w:sz w:val="15"/>
                                <w:szCs w:val="20"/>
                                <w:highlight w:val="white"/>
                                <w:lang w:val="en-GB"/>
                              </w:rPr>
                              <w:t>;</w:t>
                            </w:r>
                          </w:p>
                          <w:p w14:paraId="7F17591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end</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process</w:t>
                            </w:r>
                            <w:r w:rsidRPr="00113856">
                              <w:rPr>
                                <w:rFonts w:ascii="Courier New" w:hAnsi="Courier New" w:cs="Courier New"/>
                                <w:b/>
                                <w:bCs/>
                                <w:color w:val="000080"/>
                                <w:sz w:val="15"/>
                                <w:szCs w:val="20"/>
                                <w:highlight w:val="white"/>
                                <w:lang w:val="en-GB"/>
                              </w:rPr>
                              <w:t>;</w:t>
                            </w:r>
                          </w:p>
                          <w:p w14:paraId="3DC13A1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DE7ED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AB5BD7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b/>
                                <w:bCs/>
                                <w:color w:val="0000FF"/>
                                <w:sz w:val="15"/>
                                <w:szCs w:val="20"/>
                                <w:highlight w:val="white"/>
                                <w:lang w:val="en-GB"/>
                              </w:rPr>
                              <w:t>END</w:t>
                            </w:r>
                            <w:r w:rsidRPr="00113856">
                              <w:rPr>
                                <w:rFonts w:ascii="Courier New" w:hAnsi="Courier New" w:cs="Courier New"/>
                                <w:b/>
                                <w:bCs/>
                                <w:color w:val="000080"/>
                                <w:sz w:val="15"/>
                                <w:szCs w:val="20"/>
                                <w:highlight w:val="white"/>
                                <w:lang w:val="en-GB"/>
                              </w:rPr>
                              <w:t>;</w:t>
                            </w:r>
                          </w:p>
                          <w:p w14:paraId="6897EB64" w14:textId="447F41DC"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4"/>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2AFCE" id="Text Box 30" o:spid="_x0000_s1042" type="#_x0000_t202" style="position:absolute;margin-left:-27.95pt;margin-top:27.3pt;width:594.2pt;height:674.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" filled="f" strokecolor="black [3213]" strokeweight=".25pt">
                <v:textbox>
                  <w:txbxContent>
                    <w:p w14:paraId="06739CE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b/>
                          <w:bCs/>
                          <w:color w:val="0000FF"/>
                          <w:sz w:val="15"/>
                          <w:szCs w:val="20"/>
                          <w:highlight w:val="white"/>
                          <w:lang w:val="en-GB"/>
                        </w:rPr>
                        <w:t>BEGIN</w:t>
                      </w:r>
                    </w:p>
                    <w:p w14:paraId="1C57C46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p>
                    <w:p w14:paraId="6E1685D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Instantiate the Unit Under Test (UUT)</w:t>
                      </w:r>
                    </w:p>
                    <w:p w14:paraId="711AAFC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t>uut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DataPath_C </w:t>
                      </w:r>
                    </w:p>
                    <w:p w14:paraId="27D6313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Generic</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Map</w:t>
                      </w:r>
                      <w:r w:rsidRPr="00113856">
                        <w:rPr>
                          <w:rFonts w:ascii="Courier New" w:hAnsi="Courier New" w:cs="Courier New"/>
                          <w:b/>
                          <w:bCs/>
                          <w:color w:val="000080"/>
                          <w:sz w:val="15"/>
                          <w:szCs w:val="20"/>
                          <w:highlight w:val="white"/>
                          <w:lang w:val="en-GB"/>
                        </w:rPr>
                        <w:t>(</w:t>
                      </w:r>
                    </w:p>
                    <w:p w14:paraId="5F2A252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data_size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data_size</w:t>
                      </w:r>
                      <w:r w:rsidRPr="00113856">
                        <w:rPr>
                          <w:rFonts w:ascii="Courier New" w:hAnsi="Courier New" w:cs="Courier New"/>
                          <w:b/>
                          <w:bCs/>
                          <w:color w:val="000080"/>
                          <w:sz w:val="15"/>
                          <w:szCs w:val="20"/>
                          <w:highlight w:val="white"/>
                          <w:lang w:val="en-GB"/>
                        </w:rPr>
                        <w:t>,</w:t>
                      </w:r>
                    </w:p>
                    <w:p w14:paraId="6EE028C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num_registers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num_registers</w:t>
                      </w:r>
                    </w:p>
                    <w:p w14:paraId="28892B7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80"/>
                          <w:sz w:val="15"/>
                          <w:szCs w:val="20"/>
                          <w:highlight w:val="white"/>
                          <w:lang w:val="en-GB"/>
                        </w:rPr>
                        <w:t>)</w:t>
                      </w:r>
                    </w:p>
                    <w:p w14:paraId="31545D1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PORT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MAP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w:t>
                      </w:r>
                    </w:p>
                    <w:p w14:paraId="0C847A2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clk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clk</w:t>
                      </w:r>
                      <w:r w:rsidRPr="00113856">
                        <w:rPr>
                          <w:rFonts w:ascii="Courier New" w:hAnsi="Courier New" w:cs="Courier New"/>
                          <w:b/>
                          <w:bCs/>
                          <w:color w:val="000080"/>
                          <w:sz w:val="15"/>
                          <w:szCs w:val="20"/>
                          <w:highlight w:val="white"/>
                          <w:lang w:val="en-GB"/>
                        </w:rPr>
                        <w:t>,</w:t>
                      </w:r>
                    </w:p>
                    <w:p w14:paraId="514DE2A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rst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rst</w:t>
                      </w:r>
                      <w:r w:rsidRPr="00113856">
                        <w:rPr>
                          <w:rFonts w:ascii="Courier New" w:hAnsi="Courier New" w:cs="Courier New"/>
                          <w:b/>
                          <w:bCs/>
                          <w:color w:val="000080"/>
                          <w:sz w:val="15"/>
                          <w:szCs w:val="20"/>
                          <w:highlight w:val="white"/>
                          <w:lang w:val="en-GB"/>
                        </w:rPr>
                        <w:t>,</w:t>
                      </w:r>
                    </w:p>
                    <w:p w14:paraId="33FC45D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en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en</w:t>
                      </w:r>
                      <w:r w:rsidRPr="00113856">
                        <w:rPr>
                          <w:rFonts w:ascii="Courier New" w:hAnsi="Courier New" w:cs="Courier New"/>
                          <w:b/>
                          <w:bCs/>
                          <w:color w:val="000080"/>
                          <w:sz w:val="15"/>
                          <w:szCs w:val="20"/>
                          <w:highlight w:val="white"/>
                          <w:lang w:val="en-GB"/>
                        </w:rPr>
                        <w:t>,</w:t>
                      </w:r>
                    </w:p>
                    <w:p w14:paraId="7010B6B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4C3DF08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Inputs</w:t>
                      </w:r>
                    </w:p>
                    <w:p w14:paraId="7F42576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R_A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R_A</w:t>
                      </w:r>
                      <w:r w:rsidRPr="00113856">
                        <w:rPr>
                          <w:rFonts w:ascii="Courier New" w:hAnsi="Courier New" w:cs="Courier New"/>
                          <w:b/>
                          <w:bCs/>
                          <w:color w:val="000080"/>
                          <w:sz w:val="15"/>
                          <w:szCs w:val="20"/>
                          <w:highlight w:val="white"/>
                          <w:lang w:val="en-GB"/>
                        </w:rPr>
                        <w:t>,</w:t>
                      </w:r>
                    </w:p>
                    <w:p w14:paraId="2F2089E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R_B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R_B</w:t>
                      </w:r>
                      <w:r w:rsidRPr="00113856">
                        <w:rPr>
                          <w:rFonts w:ascii="Courier New" w:hAnsi="Courier New" w:cs="Courier New"/>
                          <w:b/>
                          <w:bCs/>
                          <w:color w:val="000080"/>
                          <w:sz w:val="15"/>
                          <w:szCs w:val="20"/>
                          <w:highlight w:val="white"/>
                          <w:lang w:val="en-GB"/>
                        </w:rPr>
                        <w:t>,</w:t>
                      </w:r>
                    </w:p>
                    <w:p w14:paraId="0E580BD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62CBCAB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W_EN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W_EN</w:t>
                      </w:r>
                      <w:r w:rsidRPr="00113856">
                        <w:rPr>
                          <w:rFonts w:ascii="Courier New" w:hAnsi="Courier New" w:cs="Courier New"/>
                          <w:b/>
                          <w:bCs/>
                          <w:color w:val="000080"/>
                          <w:sz w:val="15"/>
                          <w:szCs w:val="20"/>
                          <w:highlight w:val="white"/>
                          <w:lang w:val="en-GB"/>
                        </w:rPr>
                        <w:t>,</w:t>
                      </w:r>
                    </w:p>
                    <w:p w14:paraId="3F2BC4F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W_A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W_A</w:t>
                      </w:r>
                      <w:r w:rsidRPr="00113856">
                        <w:rPr>
                          <w:rFonts w:ascii="Courier New" w:hAnsi="Courier New" w:cs="Courier New"/>
                          <w:b/>
                          <w:bCs/>
                          <w:color w:val="000080"/>
                          <w:sz w:val="15"/>
                          <w:szCs w:val="20"/>
                          <w:highlight w:val="white"/>
                          <w:lang w:val="en-GB"/>
                        </w:rPr>
                        <w:t>,</w:t>
                      </w:r>
                    </w:p>
                    <w:p w14:paraId="0D30EBD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28D446F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IMM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IMM</w:t>
                      </w:r>
                      <w:r w:rsidRPr="00113856">
                        <w:rPr>
                          <w:rFonts w:ascii="Courier New" w:hAnsi="Courier New" w:cs="Courier New"/>
                          <w:b/>
                          <w:bCs/>
                          <w:color w:val="000080"/>
                          <w:sz w:val="15"/>
                          <w:szCs w:val="20"/>
                          <w:highlight w:val="white"/>
                          <w:lang w:val="en-GB"/>
                        </w:rPr>
                        <w:t>,</w:t>
                      </w:r>
                    </w:p>
                    <w:p w14:paraId="72B40E0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M_A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M_A</w:t>
                      </w:r>
                      <w:r w:rsidRPr="00113856">
                        <w:rPr>
                          <w:rFonts w:ascii="Courier New" w:hAnsi="Courier New" w:cs="Courier New"/>
                          <w:b/>
                          <w:bCs/>
                          <w:color w:val="000080"/>
                          <w:sz w:val="15"/>
                          <w:szCs w:val="20"/>
                          <w:highlight w:val="white"/>
                          <w:lang w:val="en-GB"/>
                        </w:rPr>
                        <w:t>,</w:t>
                      </w:r>
                    </w:p>
                    <w:p w14:paraId="008A421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M_in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M_in</w:t>
                      </w:r>
                      <w:r w:rsidRPr="00113856">
                        <w:rPr>
                          <w:rFonts w:ascii="Courier New" w:hAnsi="Courier New" w:cs="Courier New"/>
                          <w:b/>
                          <w:bCs/>
                          <w:color w:val="000080"/>
                          <w:sz w:val="15"/>
                          <w:szCs w:val="20"/>
                          <w:highlight w:val="white"/>
                          <w:lang w:val="en-GB"/>
                        </w:rPr>
                        <w:t>,</w:t>
                      </w:r>
                    </w:p>
                    <w:p w14:paraId="53170ED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PC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PC</w:t>
                      </w:r>
                      <w:r w:rsidRPr="00113856">
                        <w:rPr>
                          <w:rFonts w:ascii="Courier New" w:hAnsi="Courier New" w:cs="Courier New"/>
                          <w:b/>
                          <w:bCs/>
                          <w:color w:val="000080"/>
                          <w:sz w:val="15"/>
                          <w:szCs w:val="20"/>
                          <w:highlight w:val="white"/>
                          <w:lang w:val="en-GB"/>
                        </w:rPr>
                        <w:t>,</w:t>
                      </w:r>
                    </w:p>
                    <w:p w14:paraId="36A1A38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S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S</w:t>
                      </w:r>
                      <w:r w:rsidRPr="00113856">
                        <w:rPr>
                          <w:rFonts w:ascii="Courier New" w:hAnsi="Courier New" w:cs="Courier New"/>
                          <w:b/>
                          <w:bCs/>
                          <w:color w:val="000080"/>
                          <w:sz w:val="15"/>
                          <w:szCs w:val="20"/>
                          <w:highlight w:val="white"/>
                          <w:lang w:val="en-GB"/>
                        </w:rPr>
                        <w:t>,</w:t>
                      </w:r>
                    </w:p>
                    <w:p w14:paraId="720A56C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AL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AL</w:t>
                      </w:r>
                      <w:r w:rsidRPr="00113856">
                        <w:rPr>
                          <w:rFonts w:ascii="Courier New" w:hAnsi="Courier New" w:cs="Courier New"/>
                          <w:b/>
                          <w:bCs/>
                          <w:color w:val="000080"/>
                          <w:sz w:val="15"/>
                          <w:szCs w:val="20"/>
                          <w:highlight w:val="white"/>
                          <w:lang w:val="en-GB"/>
                        </w:rPr>
                        <w:t>,</w:t>
                      </w:r>
                    </w:p>
                    <w:p w14:paraId="11B075C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SH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SH</w:t>
                      </w:r>
                      <w:r w:rsidRPr="00113856">
                        <w:rPr>
                          <w:rFonts w:ascii="Courier New" w:hAnsi="Courier New" w:cs="Courier New"/>
                          <w:b/>
                          <w:bCs/>
                          <w:color w:val="000080"/>
                          <w:sz w:val="15"/>
                          <w:szCs w:val="20"/>
                          <w:highlight w:val="white"/>
                          <w:lang w:val="en-GB"/>
                        </w:rPr>
                        <w:t>,</w:t>
                      </w:r>
                    </w:p>
                    <w:p w14:paraId="39A3FB0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62E25FA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Outputs</w:t>
                      </w:r>
                    </w:p>
                    <w:p w14:paraId="217BC21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PC_plus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PC_plus</w:t>
                      </w:r>
                      <w:r w:rsidRPr="00113856">
                        <w:rPr>
                          <w:rFonts w:ascii="Courier New" w:hAnsi="Courier New" w:cs="Courier New"/>
                          <w:b/>
                          <w:bCs/>
                          <w:color w:val="000080"/>
                          <w:sz w:val="15"/>
                          <w:szCs w:val="20"/>
                          <w:highlight w:val="white"/>
                          <w:lang w:val="en-GB"/>
                        </w:rPr>
                        <w:t>,</w:t>
                      </w:r>
                    </w:p>
                    <w:p w14:paraId="23D29A7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Flags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Flags</w:t>
                      </w:r>
                      <w:r w:rsidRPr="00113856">
                        <w:rPr>
                          <w:rFonts w:ascii="Courier New" w:hAnsi="Courier New" w:cs="Courier New"/>
                          <w:b/>
                          <w:bCs/>
                          <w:color w:val="000080"/>
                          <w:sz w:val="15"/>
                          <w:szCs w:val="20"/>
                          <w:highlight w:val="white"/>
                          <w:lang w:val="en-GB"/>
                        </w:rPr>
                        <w:t>,</w:t>
                      </w:r>
                    </w:p>
                    <w:p w14:paraId="617CAF7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M_DA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M_DA</w:t>
                      </w:r>
                      <w:r w:rsidRPr="00113856">
                        <w:rPr>
                          <w:rFonts w:ascii="Courier New" w:hAnsi="Courier New" w:cs="Courier New"/>
                          <w:b/>
                          <w:bCs/>
                          <w:color w:val="000080"/>
                          <w:sz w:val="15"/>
                          <w:szCs w:val="20"/>
                          <w:highlight w:val="white"/>
                          <w:lang w:val="en-GB"/>
                        </w:rPr>
                        <w:t>,</w:t>
                      </w:r>
                    </w:p>
                    <w:p w14:paraId="0763E86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M_out </w:t>
                      </w:r>
                      <w:r w:rsidRPr="00113856">
                        <w:rPr>
                          <w:rFonts w:ascii="Courier New" w:hAnsi="Courier New" w:cs="Courier New"/>
                          <w:b/>
                          <w:bCs/>
                          <w:color w:val="000080"/>
                          <w:sz w:val="15"/>
                          <w:szCs w:val="20"/>
                          <w:highlight w:val="white"/>
                          <w:lang w:val="en-GB"/>
                        </w:rPr>
                        <w:t>=&gt;</w:t>
                      </w:r>
                      <w:r w:rsidRPr="00113856">
                        <w:rPr>
                          <w:rFonts w:ascii="Courier New" w:hAnsi="Courier New" w:cs="Courier New"/>
                          <w:color w:val="000000"/>
                          <w:sz w:val="15"/>
                          <w:szCs w:val="20"/>
                          <w:highlight w:val="white"/>
                          <w:lang w:val="en-GB"/>
                        </w:rPr>
                        <w:t xml:space="preserve"> M_out</w:t>
                      </w:r>
                    </w:p>
                    <w:p w14:paraId="1ED6B90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80"/>
                          <w:sz w:val="15"/>
                          <w:szCs w:val="20"/>
                          <w:highlight w:val="white"/>
                          <w:lang w:val="en-GB"/>
                        </w:rPr>
                        <w:t>);</w:t>
                      </w:r>
                    </w:p>
                    <w:p w14:paraId="2E8497E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FC3933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008000"/>
                          <w:sz w:val="15"/>
                          <w:szCs w:val="20"/>
                          <w:highlight w:val="white"/>
                          <w:lang w:val="en-GB"/>
                        </w:rPr>
                        <w:t>-- Clock process definitions</w:t>
                      </w:r>
                    </w:p>
                    <w:p w14:paraId="7CF478B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clk_process </w:t>
                      </w:r>
                      <w:r w:rsidRPr="00113856">
                        <w:rPr>
                          <w:rFonts w:ascii="Courier New" w:hAnsi="Courier New" w:cs="Courier New"/>
                          <w:b/>
                          <w:bCs/>
                          <w:color w:val="000080"/>
                          <w:sz w:val="15"/>
                          <w:szCs w:val="20"/>
                          <w:highlight w:val="white"/>
                          <w:lang w:val="en-GB"/>
                        </w:rPr>
                        <w:t>:</w:t>
                      </w:r>
                      <w:r w:rsidRPr="00113856">
                        <w:rPr>
                          <w:rFonts w:ascii="Courier New" w:hAnsi="Courier New" w:cs="Courier New"/>
                          <w:b/>
                          <w:bCs/>
                          <w:color w:val="0000FF"/>
                          <w:sz w:val="15"/>
                          <w:szCs w:val="20"/>
                          <w:highlight w:val="white"/>
                          <w:lang w:val="en-GB"/>
                        </w:rPr>
                        <w:t>process</w:t>
                      </w:r>
                    </w:p>
                    <w:p w14:paraId="49C780A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begin</w:t>
                      </w:r>
                    </w:p>
                    <w:p w14:paraId="059FA33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clk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0</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w:t>
                      </w:r>
                    </w:p>
                    <w:p w14:paraId="584479C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wait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for</w:t>
                      </w:r>
                      <w:r w:rsidRPr="00113856">
                        <w:rPr>
                          <w:rFonts w:ascii="Courier New" w:hAnsi="Courier New" w:cs="Courier New"/>
                          <w:color w:val="000000"/>
                          <w:sz w:val="15"/>
                          <w:szCs w:val="20"/>
                          <w:highlight w:val="white"/>
                          <w:lang w:val="en-GB"/>
                        </w:rPr>
                        <w:t xml:space="preserve"> clk_period</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FF8000"/>
                          <w:sz w:val="15"/>
                          <w:szCs w:val="20"/>
                          <w:highlight w:val="white"/>
                          <w:lang w:val="en-GB"/>
                        </w:rPr>
                        <w:t>2</w:t>
                      </w:r>
                      <w:r w:rsidRPr="00113856">
                        <w:rPr>
                          <w:rFonts w:ascii="Courier New" w:hAnsi="Courier New" w:cs="Courier New"/>
                          <w:b/>
                          <w:bCs/>
                          <w:color w:val="000080"/>
                          <w:sz w:val="15"/>
                          <w:szCs w:val="20"/>
                          <w:highlight w:val="white"/>
                          <w:lang w:val="en-GB"/>
                        </w:rPr>
                        <w:t>;</w:t>
                      </w:r>
                    </w:p>
                    <w:p w14:paraId="56016FA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clk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1</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w:t>
                      </w:r>
                    </w:p>
                    <w:p w14:paraId="1024829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wait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for</w:t>
                      </w:r>
                      <w:r w:rsidRPr="00113856">
                        <w:rPr>
                          <w:rFonts w:ascii="Courier New" w:hAnsi="Courier New" w:cs="Courier New"/>
                          <w:color w:val="000000"/>
                          <w:sz w:val="15"/>
                          <w:szCs w:val="20"/>
                          <w:highlight w:val="white"/>
                          <w:lang w:val="en-GB"/>
                        </w:rPr>
                        <w:t xml:space="preserve"> clk_period</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FF8000"/>
                          <w:sz w:val="15"/>
                          <w:szCs w:val="20"/>
                          <w:highlight w:val="white"/>
                          <w:lang w:val="en-GB"/>
                        </w:rPr>
                        <w:t>2</w:t>
                      </w:r>
                      <w:r w:rsidRPr="00113856">
                        <w:rPr>
                          <w:rFonts w:ascii="Courier New" w:hAnsi="Courier New" w:cs="Courier New"/>
                          <w:b/>
                          <w:bCs/>
                          <w:color w:val="000080"/>
                          <w:sz w:val="15"/>
                          <w:szCs w:val="20"/>
                          <w:highlight w:val="white"/>
                          <w:lang w:val="en-GB"/>
                        </w:rPr>
                        <w:t>;</w:t>
                      </w:r>
                    </w:p>
                    <w:p w14:paraId="63B3253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end</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process</w:t>
                      </w:r>
                      <w:r w:rsidRPr="00113856">
                        <w:rPr>
                          <w:rFonts w:ascii="Courier New" w:hAnsi="Courier New" w:cs="Courier New"/>
                          <w:b/>
                          <w:bCs/>
                          <w:color w:val="000080"/>
                          <w:sz w:val="15"/>
                          <w:szCs w:val="20"/>
                          <w:highlight w:val="white"/>
                          <w:lang w:val="en-GB"/>
                        </w:rPr>
                        <w:t>;</w:t>
                      </w:r>
                    </w:p>
                    <w:p w14:paraId="6AA8601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p>
                    <w:p w14:paraId="587B1E6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64A63A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008000"/>
                          <w:sz w:val="15"/>
                          <w:szCs w:val="20"/>
                          <w:highlight w:val="white"/>
                          <w:lang w:val="en-GB"/>
                        </w:rPr>
                        <w:t>-- Stimulus process</w:t>
                      </w:r>
                    </w:p>
                    <w:p w14:paraId="6EDD0E3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stim_proc</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process</w:t>
                      </w:r>
                    </w:p>
                    <w:p w14:paraId="3178834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begin</w:t>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7750B59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 xml:space="preserve">      </w:t>
                      </w:r>
                    </w:p>
                    <w:p w14:paraId="6E54808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hold reset state for 100 ns.</w:t>
                      </w:r>
                    </w:p>
                    <w:p w14:paraId="3AD2DCD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wait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for</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100</w:t>
                      </w:r>
                      <w:r w:rsidRPr="00113856">
                        <w:rPr>
                          <w:rFonts w:ascii="Courier New" w:hAnsi="Courier New" w:cs="Courier New"/>
                          <w:color w:val="000000"/>
                          <w:sz w:val="15"/>
                          <w:szCs w:val="20"/>
                          <w:highlight w:val="white"/>
                          <w:lang w:val="en-GB"/>
                        </w:rPr>
                        <w:t xml:space="preserve"> ns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ab/>
                      </w:r>
                    </w:p>
                    <w:p w14:paraId="466FB17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45F848B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enable the system</w:t>
                      </w:r>
                    </w:p>
                    <w:p w14:paraId="610AABE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rst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0</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w:t>
                      </w:r>
                    </w:p>
                    <w:p w14:paraId="7171E72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en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1</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w:t>
                      </w:r>
                    </w:p>
                    <w:p w14:paraId="39BDB76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wait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for</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FF8000"/>
                          <w:sz w:val="15"/>
                          <w:szCs w:val="20"/>
                          <w:highlight w:val="white"/>
                          <w:lang w:val="en-GB"/>
                        </w:rPr>
                        <w:t>2</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clk_period</w:t>
                      </w:r>
                      <w:r w:rsidRPr="00113856">
                        <w:rPr>
                          <w:rFonts w:ascii="Courier New" w:hAnsi="Courier New" w:cs="Courier New"/>
                          <w:b/>
                          <w:bCs/>
                          <w:color w:val="000080"/>
                          <w:sz w:val="15"/>
                          <w:szCs w:val="20"/>
                          <w:highlight w:val="white"/>
                          <w:lang w:val="en-GB"/>
                        </w:rPr>
                        <w:t>;</w:t>
                      </w:r>
                    </w:p>
                    <w:p w14:paraId="3E30F9F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7F1C6D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run the test for every set of data</w:t>
                      </w:r>
                    </w:p>
                    <w:p w14:paraId="11658DE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for</w:t>
                      </w:r>
                      <w:r w:rsidRPr="00113856">
                        <w:rPr>
                          <w:rFonts w:ascii="Courier New" w:hAnsi="Courier New" w:cs="Courier New"/>
                          <w:color w:val="000000"/>
                          <w:sz w:val="15"/>
                          <w:szCs w:val="20"/>
                          <w:highlight w:val="white"/>
                          <w:lang w:val="en-GB"/>
                        </w:rPr>
                        <w:t xml:space="preserve"> i </w:t>
                      </w:r>
                      <w:r w:rsidRPr="00113856">
                        <w:rPr>
                          <w:rFonts w:ascii="Courier New" w:hAnsi="Courier New" w:cs="Courier New"/>
                          <w:b/>
                          <w:bCs/>
                          <w:color w:val="0000FF"/>
                          <w:sz w:val="15"/>
                          <w:szCs w:val="20"/>
                          <w:highlight w:val="white"/>
                          <w:lang w:val="en-GB"/>
                        </w:rPr>
                        <w:t>in</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FF"/>
                          <w:sz w:val="15"/>
                          <w:szCs w:val="20"/>
                          <w:highlight w:val="white"/>
                          <w:lang w:val="en-GB"/>
                        </w:rPr>
                        <w:t>range</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loop</w:t>
                      </w:r>
                    </w:p>
                    <w:p w14:paraId="0001BD8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5DCF7E2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wait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until</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rising_edge</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clk</w:t>
                      </w:r>
                      <w:r w:rsidRPr="00113856">
                        <w:rPr>
                          <w:rFonts w:ascii="Courier New" w:hAnsi="Courier New" w:cs="Courier New"/>
                          <w:b/>
                          <w:bCs/>
                          <w:color w:val="000080"/>
                          <w:sz w:val="15"/>
                          <w:szCs w:val="20"/>
                          <w:highlight w:val="white"/>
                          <w:lang w:val="en-GB"/>
                        </w:rPr>
                        <w:t>);</w:t>
                      </w:r>
                    </w:p>
                    <w:p w14:paraId="7C27E09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20E08FB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assign test inputs</w:t>
                      </w:r>
                    </w:p>
                    <w:p w14:paraId="61F677F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R_A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R_A</w:t>
                      </w:r>
                      <w:r w:rsidRPr="00113856">
                        <w:rPr>
                          <w:rFonts w:ascii="Courier New" w:hAnsi="Courier New" w:cs="Courier New"/>
                          <w:b/>
                          <w:bCs/>
                          <w:color w:val="000080"/>
                          <w:sz w:val="15"/>
                          <w:szCs w:val="20"/>
                          <w:highlight w:val="white"/>
                          <w:lang w:val="en-GB"/>
                        </w:rPr>
                        <w:t>;</w:t>
                      </w:r>
                    </w:p>
                    <w:p w14:paraId="4764E45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R_B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R_B</w:t>
                      </w:r>
                      <w:r w:rsidRPr="00113856">
                        <w:rPr>
                          <w:rFonts w:ascii="Courier New" w:hAnsi="Courier New" w:cs="Courier New"/>
                          <w:b/>
                          <w:bCs/>
                          <w:color w:val="000080"/>
                          <w:sz w:val="15"/>
                          <w:szCs w:val="20"/>
                          <w:highlight w:val="white"/>
                          <w:lang w:val="en-GB"/>
                        </w:rPr>
                        <w:t>;</w:t>
                      </w:r>
                    </w:p>
                    <w:p w14:paraId="0498E4D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789053B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W_EN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W_EN</w:t>
                      </w:r>
                      <w:r w:rsidRPr="00113856">
                        <w:rPr>
                          <w:rFonts w:ascii="Courier New" w:hAnsi="Courier New" w:cs="Courier New"/>
                          <w:b/>
                          <w:bCs/>
                          <w:color w:val="000080"/>
                          <w:sz w:val="15"/>
                          <w:szCs w:val="20"/>
                          <w:highlight w:val="white"/>
                          <w:lang w:val="en-GB"/>
                        </w:rPr>
                        <w:t>;</w:t>
                      </w:r>
                    </w:p>
                    <w:p w14:paraId="53E8691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W_A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W_A</w:t>
                      </w:r>
                      <w:r w:rsidRPr="00113856">
                        <w:rPr>
                          <w:rFonts w:ascii="Courier New" w:hAnsi="Courier New" w:cs="Courier New"/>
                          <w:b/>
                          <w:bCs/>
                          <w:color w:val="000080"/>
                          <w:sz w:val="15"/>
                          <w:szCs w:val="20"/>
                          <w:highlight w:val="white"/>
                          <w:lang w:val="en-GB"/>
                        </w:rPr>
                        <w:t>;</w:t>
                      </w:r>
                    </w:p>
                    <w:p w14:paraId="1615BBC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5AD1A24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IMM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IMM</w:t>
                      </w:r>
                      <w:r w:rsidRPr="00113856">
                        <w:rPr>
                          <w:rFonts w:ascii="Courier New" w:hAnsi="Courier New" w:cs="Courier New"/>
                          <w:b/>
                          <w:bCs/>
                          <w:color w:val="000080"/>
                          <w:sz w:val="15"/>
                          <w:szCs w:val="20"/>
                          <w:highlight w:val="white"/>
                          <w:lang w:val="en-GB"/>
                        </w:rPr>
                        <w:t>;</w:t>
                      </w:r>
                    </w:p>
                    <w:p w14:paraId="374A4CB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M_A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M_A</w:t>
                      </w:r>
                      <w:r w:rsidRPr="00113856">
                        <w:rPr>
                          <w:rFonts w:ascii="Courier New" w:hAnsi="Courier New" w:cs="Courier New"/>
                          <w:b/>
                          <w:bCs/>
                          <w:color w:val="000080"/>
                          <w:sz w:val="15"/>
                          <w:szCs w:val="20"/>
                          <w:highlight w:val="white"/>
                          <w:lang w:val="en-GB"/>
                        </w:rPr>
                        <w:t>;</w:t>
                      </w:r>
                    </w:p>
                    <w:p w14:paraId="386EC02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M_in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M_in</w:t>
                      </w:r>
                      <w:r w:rsidRPr="00113856">
                        <w:rPr>
                          <w:rFonts w:ascii="Courier New" w:hAnsi="Courier New" w:cs="Courier New"/>
                          <w:b/>
                          <w:bCs/>
                          <w:color w:val="000080"/>
                          <w:sz w:val="15"/>
                          <w:szCs w:val="20"/>
                          <w:highlight w:val="white"/>
                          <w:lang w:val="en-GB"/>
                        </w:rPr>
                        <w:t>;</w:t>
                      </w:r>
                    </w:p>
                    <w:p w14:paraId="0BCF968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PC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w:t>
                      </w:r>
                      <w:r w:rsidRPr="00113856">
                        <w:rPr>
                          <w:rFonts w:ascii="Courier New" w:hAnsi="Courier New" w:cs="Courier New"/>
                          <w:b/>
                          <w:bCs/>
                          <w:color w:val="000080"/>
                          <w:sz w:val="15"/>
                          <w:szCs w:val="20"/>
                          <w:highlight w:val="white"/>
                          <w:lang w:val="en-GB"/>
                        </w:rPr>
                        <w:t>;</w:t>
                      </w:r>
                    </w:p>
                    <w:p w14:paraId="35CE8F8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S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S</w:t>
                      </w:r>
                      <w:r w:rsidRPr="00113856">
                        <w:rPr>
                          <w:rFonts w:ascii="Courier New" w:hAnsi="Courier New" w:cs="Courier New"/>
                          <w:b/>
                          <w:bCs/>
                          <w:color w:val="000080"/>
                          <w:sz w:val="15"/>
                          <w:szCs w:val="20"/>
                          <w:highlight w:val="white"/>
                          <w:lang w:val="en-GB"/>
                        </w:rPr>
                        <w:t>;</w:t>
                      </w:r>
                    </w:p>
                    <w:p w14:paraId="50645F9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AL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AL</w:t>
                      </w:r>
                      <w:r w:rsidRPr="00113856">
                        <w:rPr>
                          <w:rFonts w:ascii="Courier New" w:hAnsi="Courier New" w:cs="Courier New"/>
                          <w:b/>
                          <w:bCs/>
                          <w:color w:val="000080"/>
                          <w:sz w:val="15"/>
                          <w:szCs w:val="20"/>
                          <w:highlight w:val="white"/>
                          <w:lang w:val="en-GB"/>
                        </w:rPr>
                        <w:t>;</w:t>
                      </w:r>
                    </w:p>
                    <w:p w14:paraId="35B41D3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SH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SH</w:t>
                      </w:r>
                      <w:r w:rsidRPr="00113856">
                        <w:rPr>
                          <w:rFonts w:ascii="Courier New" w:hAnsi="Courier New" w:cs="Courier New"/>
                          <w:b/>
                          <w:bCs/>
                          <w:color w:val="000080"/>
                          <w:sz w:val="15"/>
                          <w:szCs w:val="20"/>
                          <w:highlight w:val="white"/>
                          <w:lang w:val="en-GB"/>
                        </w:rPr>
                        <w:t>;</w:t>
                      </w:r>
                    </w:p>
                    <w:p w14:paraId="59D290E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7E0D4B9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t xml:space="preserve">OEN </w:t>
                      </w:r>
                      <w:r w:rsidRPr="00113856">
                        <w:rPr>
                          <w:rFonts w:ascii="Courier New" w:hAnsi="Courier New" w:cs="Courier New"/>
                          <w:b/>
                          <w:bCs/>
                          <w:color w:val="000080"/>
                          <w:sz w:val="15"/>
                          <w:szCs w:val="20"/>
                          <w:highlight w:val="white"/>
                          <w:lang w:val="en-GB"/>
                        </w:rPr>
                        <w:t>&lt;=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OEN</w:t>
                      </w:r>
                      <w:r w:rsidRPr="00113856">
                        <w:rPr>
                          <w:rFonts w:ascii="Courier New" w:hAnsi="Courier New" w:cs="Courier New"/>
                          <w:b/>
                          <w:bCs/>
                          <w:color w:val="000080"/>
                          <w:sz w:val="15"/>
                          <w:szCs w:val="20"/>
                          <w:highlight w:val="white"/>
                          <w:lang w:val="en-GB"/>
                        </w:rPr>
                        <w:t>;</w:t>
                      </w:r>
                    </w:p>
                    <w:p w14:paraId="5F1A257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091B397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wait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until</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falling_edge</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clk</w:t>
                      </w:r>
                      <w:r w:rsidRPr="00113856">
                        <w:rPr>
                          <w:rFonts w:ascii="Courier New" w:hAnsi="Courier New" w:cs="Courier New"/>
                          <w:b/>
                          <w:bCs/>
                          <w:color w:val="000080"/>
                          <w:sz w:val="15"/>
                          <w:szCs w:val="20"/>
                          <w:highlight w:val="white"/>
                          <w:lang w:val="en-GB"/>
                        </w:rPr>
                        <w:t>);</w:t>
                      </w:r>
                    </w:p>
                    <w:p w14:paraId="7477724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2567D98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Check to see if the out put was what we were expecting</w:t>
                      </w:r>
                    </w:p>
                    <w:p w14:paraId="1C119BE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Have to use std_match() instead of = when comparing meta values like '-'</w:t>
                      </w:r>
                    </w:p>
                    <w:p w14:paraId="6A97217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assert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flags</w:t>
                      </w:r>
                      <w:r w:rsidRPr="00113856">
                        <w:rPr>
                          <w:rFonts w:ascii="Courier New" w:hAnsi="Courier New" w:cs="Courier New"/>
                          <w:b/>
                          <w:bCs/>
                          <w:color w:val="000080"/>
                          <w:sz w:val="15"/>
                          <w:szCs w:val="20"/>
                          <w:highlight w:val="white"/>
                          <w:lang w:val="en-GB"/>
                        </w:rPr>
                        <w:t>)</w:t>
                      </w:r>
                    </w:p>
                    <w:p w14:paraId="42ECD58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report</w:t>
                      </w:r>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12C8BEC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flags did not equal expected flags."</w:t>
                      </w:r>
                      <w:r w:rsidRPr="00113856">
                        <w:rPr>
                          <w:rFonts w:ascii="Courier New" w:hAnsi="Courier New" w:cs="Courier New"/>
                          <w:b/>
                          <w:bCs/>
                          <w:color w:val="000080"/>
                          <w:sz w:val="15"/>
                          <w:szCs w:val="20"/>
                          <w:highlight w:val="white"/>
                          <w:lang w:val="en-GB"/>
                        </w:rPr>
                        <w:t>&amp;</w:t>
                      </w:r>
                    </w:p>
                    <w:p w14:paraId="3A4C12F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to_bstring</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137F6CF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Expected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to_bstring</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1A82EE4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severity</w:t>
                      </w:r>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2BFD0C3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25CB5B3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assert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p>
                    <w:p w14:paraId="0576819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report</w:t>
                      </w:r>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2E56D52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value to memory did not equal expected value to memory."</w:t>
                      </w:r>
                      <w:r w:rsidRPr="00113856">
                        <w:rPr>
                          <w:rFonts w:ascii="Courier New" w:hAnsi="Courier New" w:cs="Courier New"/>
                          <w:b/>
                          <w:bCs/>
                          <w:color w:val="000080"/>
                          <w:sz w:val="15"/>
                          <w:szCs w:val="20"/>
                          <w:highlight w:val="white"/>
                          <w:lang w:val="en-GB"/>
                        </w:rPr>
                        <w:t>&amp;</w:t>
                      </w:r>
                    </w:p>
                    <w:p w14:paraId="543B00D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769C3E9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Expected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631A758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severity</w:t>
                      </w:r>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091AD4D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65651DE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assert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M_DA </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p>
                    <w:p w14:paraId="73398EF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report</w:t>
                      </w:r>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022EAEB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memory address did not equal expected memory address."</w:t>
                      </w:r>
                      <w:r w:rsidRPr="00113856">
                        <w:rPr>
                          <w:rFonts w:ascii="Courier New" w:hAnsi="Courier New" w:cs="Courier New"/>
                          <w:b/>
                          <w:bCs/>
                          <w:color w:val="000080"/>
                          <w:sz w:val="15"/>
                          <w:szCs w:val="20"/>
                          <w:highlight w:val="white"/>
                          <w:lang w:val="en-GB"/>
                        </w:rPr>
                        <w:t>&amp;</w:t>
                      </w:r>
                    </w:p>
                    <w:p w14:paraId="53F073A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4A92703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Expected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6EE8D46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severity</w:t>
                      </w:r>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752AA55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00155CD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assert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p>
                    <w:p w14:paraId="4E98399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report</w:t>
                      </w:r>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40E53AC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program counter did not equal expected program counter."</w:t>
                      </w:r>
                      <w:r w:rsidRPr="00113856">
                        <w:rPr>
                          <w:rFonts w:ascii="Courier New" w:hAnsi="Courier New" w:cs="Courier New"/>
                          <w:b/>
                          <w:bCs/>
                          <w:color w:val="000080"/>
                          <w:sz w:val="15"/>
                          <w:szCs w:val="20"/>
                          <w:highlight w:val="white"/>
                          <w:lang w:val="en-GB"/>
                        </w:rPr>
                        <w:t>&amp;</w:t>
                      </w:r>
                    </w:p>
                    <w:p w14:paraId="350BE5B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2479658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Expected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60385B5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severity</w:t>
                      </w:r>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6D14B8A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4EFD94C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if there were no isses report that the test was successful</w:t>
                      </w:r>
                    </w:p>
                    <w:p w14:paraId="714228C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assert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not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w:t>
                      </w:r>
                    </w:p>
                    <w:p w14:paraId="12225B5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r w:rsidRPr="00113856">
                        <w:rPr>
                          <w:rFonts w:ascii="Courier New" w:hAnsi="Courier New" w:cs="Courier New"/>
                          <w:color w:val="000000"/>
                          <w:sz w:val="15"/>
                          <w:szCs w:val="20"/>
                          <w:highlight w:val="white"/>
                          <w:lang w:val="en-GB"/>
                        </w:rPr>
                        <w:t xml:space="preserve"> </w:t>
                      </w:r>
                    </w:p>
                    <w:p w14:paraId="4B17E45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r w:rsidRPr="00113856">
                        <w:rPr>
                          <w:rFonts w:ascii="Courier New" w:hAnsi="Courier New" w:cs="Courier New"/>
                          <w:color w:val="000000"/>
                          <w:sz w:val="15"/>
                          <w:szCs w:val="20"/>
                          <w:highlight w:val="white"/>
                          <w:lang w:val="en-GB"/>
                        </w:rPr>
                        <w:t xml:space="preserve"> </w:t>
                      </w:r>
                    </w:p>
                    <w:p w14:paraId="6E9EAF9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p>
                    <w:p w14:paraId="58C4497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p>
                    <w:p w14:paraId="7D42566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80"/>
                          <w:sz w:val="15"/>
                          <w:szCs w:val="20"/>
                          <w:highlight w:val="white"/>
                          <w:lang w:val="en-GB"/>
                        </w:rPr>
                        <w:t>)</w:t>
                      </w:r>
                    </w:p>
                    <w:p w14:paraId="74FAA6C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report</w:t>
                      </w:r>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 OK ]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was successful!"</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4EDC306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severity</w:t>
                      </w:r>
                      <w:r w:rsidRPr="00113856">
                        <w:rPr>
                          <w:rFonts w:ascii="Courier New" w:hAnsi="Courier New" w:cs="Courier New"/>
                          <w:color w:val="000000"/>
                          <w:sz w:val="15"/>
                          <w:szCs w:val="20"/>
                          <w:highlight w:val="white"/>
                          <w:lang w:val="en-GB"/>
                        </w:rPr>
                        <w:t xml:space="preserve"> note</w:t>
                      </w:r>
                      <w:r w:rsidRPr="00113856">
                        <w:rPr>
                          <w:rFonts w:ascii="Courier New" w:hAnsi="Courier New" w:cs="Courier New"/>
                          <w:b/>
                          <w:bCs/>
                          <w:color w:val="000080"/>
                          <w:sz w:val="15"/>
                          <w:szCs w:val="20"/>
                          <w:highlight w:val="white"/>
                          <w:lang w:val="en-GB"/>
                        </w:rPr>
                        <w:t>;</w:t>
                      </w:r>
                    </w:p>
                    <w:p w14:paraId="703A983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2EF69C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end</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loop</w:t>
                      </w:r>
                      <w:r w:rsidRPr="00113856">
                        <w:rPr>
                          <w:rFonts w:ascii="Courier New" w:hAnsi="Courier New" w:cs="Courier New"/>
                          <w:b/>
                          <w:bCs/>
                          <w:color w:val="000080"/>
                          <w:sz w:val="15"/>
                          <w:szCs w:val="20"/>
                          <w:highlight w:val="white"/>
                          <w:lang w:val="en-GB"/>
                        </w:rPr>
                        <w:t>;</w:t>
                      </w:r>
                    </w:p>
                    <w:p w14:paraId="05B9B67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4099851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End of test</w:t>
                      </w:r>
                    </w:p>
                    <w:p w14:paraId="5C92997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wait</w:t>
                      </w:r>
                      <w:r w:rsidRPr="00113856">
                        <w:rPr>
                          <w:rFonts w:ascii="Courier New" w:hAnsi="Courier New" w:cs="Courier New"/>
                          <w:b/>
                          <w:bCs/>
                          <w:color w:val="000080"/>
                          <w:sz w:val="15"/>
                          <w:szCs w:val="20"/>
                          <w:highlight w:val="white"/>
                          <w:lang w:val="en-GB"/>
                        </w:rPr>
                        <w:t>;</w:t>
                      </w:r>
                    </w:p>
                    <w:p w14:paraId="7F17591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end</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process</w:t>
                      </w:r>
                      <w:r w:rsidRPr="00113856">
                        <w:rPr>
                          <w:rFonts w:ascii="Courier New" w:hAnsi="Courier New" w:cs="Courier New"/>
                          <w:b/>
                          <w:bCs/>
                          <w:color w:val="000080"/>
                          <w:sz w:val="15"/>
                          <w:szCs w:val="20"/>
                          <w:highlight w:val="white"/>
                          <w:lang w:val="en-GB"/>
                        </w:rPr>
                        <w:t>;</w:t>
                      </w:r>
                    </w:p>
                    <w:p w14:paraId="3DC13A1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8DE7ED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AB5BD7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b/>
                          <w:bCs/>
                          <w:color w:val="0000FF"/>
                          <w:sz w:val="15"/>
                          <w:szCs w:val="20"/>
                          <w:highlight w:val="white"/>
                          <w:lang w:val="en-GB"/>
                        </w:rPr>
                        <w:t>END</w:t>
                      </w:r>
                      <w:r w:rsidRPr="00113856">
                        <w:rPr>
                          <w:rFonts w:ascii="Courier New" w:hAnsi="Courier New" w:cs="Courier New"/>
                          <w:b/>
                          <w:bCs/>
                          <w:color w:val="000080"/>
                          <w:sz w:val="15"/>
                          <w:szCs w:val="20"/>
                          <w:highlight w:val="white"/>
                          <w:lang w:val="en-GB"/>
                        </w:rPr>
                        <w:t>;</w:t>
                      </w:r>
                    </w:p>
                    <w:p w14:paraId="6897EB64" w14:textId="447F41DC"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4"/>
                          <w:szCs w:val="20"/>
                          <w:highlight w:val="white"/>
                          <w:lang w:val="en-GB"/>
                        </w:rPr>
                      </w:pPr>
                    </w:p>
                  </w:txbxContent>
                </v:textbox>
                <w10:wrap type="square"/>
              </v:shape>
            </w:pict>
          </mc:Fallback>
        </mc:AlternateContent>
      </w:r>
      <w:r>
        <w:rPr>
          <w:b/>
          <w:color w:val="auto"/>
          <w:sz w:val="32"/>
          <w:szCs w:val="32"/>
          <w:u w:val="single"/>
        </w:rPr>
        <w:t>(Continued.)</w:t>
      </w:r>
    </w:p>
    <w:p w14:paraId="4A63655D" w14:textId="77777777" w:rsidR="00113856" w:rsidRDefault="00113856" w:rsidP="00113856">
      <w:pPr>
        <w:rPr>
          <w:sz w:val="32"/>
          <w:szCs w:val="32"/>
        </w:rPr>
      </w:pPr>
      <w:r>
        <w:rPr>
          <w:b/>
          <w:noProof/>
          <w:color w:val="auto"/>
          <w:sz w:val="32"/>
          <w:szCs w:val="32"/>
          <w:u w:val="single"/>
          <w:lang w:val="en-GB" w:eastAsia="en-GB"/>
        </w:rPr>
        <w:lastRenderedPageBreak/>
        <mc:AlternateContent>
          <mc:Choice Requires="wps">
            <w:drawing>
              <wp:anchor distT="0" distB="0" distL="114300" distR="114300" simplePos="0" relativeHeight="251769856" behindDoc="0" locked="0" layoutInCell="1" allowOverlap="1" wp14:anchorId="623482DD" wp14:editId="3C65E6CB">
                <wp:simplePos x="0" y="0"/>
                <wp:positionH relativeFrom="column">
                  <wp:posOffset>-358775</wp:posOffset>
                </wp:positionH>
                <wp:positionV relativeFrom="paragraph">
                  <wp:posOffset>349885</wp:posOffset>
                </wp:positionV>
                <wp:extent cx="7546340" cy="5595620"/>
                <wp:effectExtent l="0" t="0" r="22860" b="17780"/>
                <wp:wrapSquare wrapText="bothSides"/>
                <wp:docPr id="193" name="Text Box 193"/>
                <wp:cNvGraphicFramePr/>
                <a:graphic xmlns:a="http://schemas.openxmlformats.org/drawingml/2006/main">
                  <a:graphicData uri="http://schemas.microsoft.com/office/word/2010/wordprocessingShape">
                    <wps:wsp>
                      <wps:cNvSpPr txBox="1"/>
                      <wps:spPr>
                        <a:xfrm>
                          <a:off x="0" y="0"/>
                          <a:ext cx="7546340" cy="5595620"/>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C93D5B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wait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until</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falling_edge</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clk</w:t>
                            </w:r>
                            <w:r w:rsidRPr="00113856">
                              <w:rPr>
                                <w:rFonts w:ascii="Courier New" w:hAnsi="Courier New" w:cs="Courier New"/>
                                <w:b/>
                                <w:bCs/>
                                <w:color w:val="000080"/>
                                <w:sz w:val="15"/>
                                <w:szCs w:val="20"/>
                                <w:highlight w:val="white"/>
                                <w:lang w:val="en-GB"/>
                              </w:rPr>
                              <w:t>);</w:t>
                            </w:r>
                          </w:p>
                          <w:p w14:paraId="3E7B825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2343EC7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Check to see if the out put was what we were expecting</w:t>
                            </w:r>
                          </w:p>
                          <w:p w14:paraId="7FD284A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Have to use std_</w:t>
                            </w:r>
                            <w:proofErr w:type="gramStart"/>
                            <w:r w:rsidRPr="00113856">
                              <w:rPr>
                                <w:rFonts w:ascii="Courier New" w:hAnsi="Courier New" w:cs="Courier New"/>
                                <w:color w:val="008000"/>
                                <w:sz w:val="15"/>
                                <w:szCs w:val="20"/>
                                <w:highlight w:val="white"/>
                                <w:lang w:val="en-GB"/>
                              </w:rPr>
                              <w:t>match(</w:t>
                            </w:r>
                            <w:proofErr w:type="gramEnd"/>
                            <w:r w:rsidRPr="00113856">
                              <w:rPr>
                                <w:rFonts w:ascii="Courier New" w:hAnsi="Courier New" w:cs="Courier New"/>
                                <w:color w:val="008000"/>
                                <w:sz w:val="15"/>
                                <w:szCs w:val="20"/>
                                <w:highlight w:val="white"/>
                                <w:lang w:val="en-GB"/>
                              </w:rPr>
                              <w:t>) instead of = when comparing meta values like '-'</w:t>
                            </w:r>
                          </w:p>
                          <w:p w14:paraId="4A3850E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assert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flags</w:t>
                            </w:r>
                            <w:r w:rsidRPr="00113856">
                              <w:rPr>
                                <w:rFonts w:ascii="Courier New" w:hAnsi="Courier New" w:cs="Courier New"/>
                                <w:b/>
                                <w:bCs/>
                                <w:color w:val="000080"/>
                                <w:sz w:val="15"/>
                                <w:szCs w:val="20"/>
                                <w:highlight w:val="white"/>
                                <w:lang w:val="en-GB"/>
                              </w:rPr>
                              <w:t>)</w:t>
                            </w:r>
                          </w:p>
                          <w:p w14:paraId="6D83FA4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report</w:t>
                            </w:r>
                            <w:proofErr w:type="gramEnd"/>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7B25E35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flags did not equal expected flags."</w:t>
                            </w:r>
                            <w:r w:rsidRPr="00113856">
                              <w:rPr>
                                <w:rFonts w:ascii="Courier New" w:hAnsi="Courier New" w:cs="Courier New"/>
                                <w:b/>
                                <w:bCs/>
                                <w:color w:val="000080"/>
                                <w:sz w:val="15"/>
                                <w:szCs w:val="20"/>
                                <w:highlight w:val="white"/>
                                <w:lang w:val="en-GB"/>
                              </w:rPr>
                              <w:t>&amp;</w:t>
                            </w:r>
                          </w:p>
                          <w:p w14:paraId="778E6CC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to_bstring</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2DEFB36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Expected</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to_bstring</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5FC18D2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severity</w:t>
                            </w:r>
                            <w:proofErr w:type="gramEnd"/>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1F50966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71A72F6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assert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p>
                          <w:p w14:paraId="35D28CE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report</w:t>
                            </w:r>
                            <w:proofErr w:type="gramEnd"/>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6973ADB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value to memory did not equal expected value to memory."</w:t>
                            </w:r>
                            <w:r w:rsidRPr="00113856">
                              <w:rPr>
                                <w:rFonts w:ascii="Courier New" w:hAnsi="Courier New" w:cs="Courier New"/>
                                <w:b/>
                                <w:bCs/>
                                <w:color w:val="000080"/>
                                <w:sz w:val="15"/>
                                <w:szCs w:val="20"/>
                                <w:highlight w:val="white"/>
                                <w:lang w:val="en-GB"/>
                              </w:rPr>
                              <w:t>&amp;</w:t>
                            </w:r>
                          </w:p>
                          <w:p w14:paraId="15DC29B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3A39EC7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Expected</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5B322D0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severity</w:t>
                            </w:r>
                            <w:proofErr w:type="gramEnd"/>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2EF7746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6638CEE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assert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M_DA </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p>
                          <w:p w14:paraId="2C677FE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report</w:t>
                            </w:r>
                            <w:proofErr w:type="gramEnd"/>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19A30CB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memory address did not equal expected memory address."</w:t>
                            </w:r>
                            <w:r w:rsidRPr="00113856">
                              <w:rPr>
                                <w:rFonts w:ascii="Courier New" w:hAnsi="Courier New" w:cs="Courier New"/>
                                <w:b/>
                                <w:bCs/>
                                <w:color w:val="000080"/>
                                <w:sz w:val="15"/>
                                <w:szCs w:val="20"/>
                                <w:highlight w:val="white"/>
                                <w:lang w:val="en-GB"/>
                              </w:rPr>
                              <w:t>&amp;</w:t>
                            </w:r>
                          </w:p>
                          <w:p w14:paraId="1F2BF17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73DA6CE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Expected</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1D9055C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severity</w:t>
                            </w:r>
                            <w:proofErr w:type="gramEnd"/>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45384D6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1BFE172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assert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p>
                          <w:p w14:paraId="7DCBDA0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report</w:t>
                            </w:r>
                            <w:proofErr w:type="gramEnd"/>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roofErr w:type="gramStart"/>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proofErr w:type="gramEnd"/>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1077759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program counter did not equal expected program counter."</w:t>
                            </w:r>
                            <w:r w:rsidRPr="00113856">
                              <w:rPr>
                                <w:rFonts w:ascii="Courier New" w:hAnsi="Courier New" w:cs="Courier New"/>
                                <w:b/>
                                <w:bCs/>
                                <w:color w:val="000080"/>
                                <w:sz w:val="15"/>
                                <w:szCs w:val="20"/>
                                <w:highlight w:val="white"/>
                                <w:lang w:val="en-GB"/>
                              </w:rPr>
                              <w:t>&amp;</w:t>
                            </w:r>
                          </w:p>
                          <w:p w14:paraId="51E5F27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Actual</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7D92F72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color w:val="808080"/>
                                <w:sz w:val="15"/>
                                <w:szCs w:val="20"/>
                                <w:highlight w:val="white"/>
                                <w:lang w:val="en-GB"/>
                              </w:rPr>
                              <w:t>" Expected</w:t>
                            </w:r>
                            <w:proofErr w:type="gramEnd"/>
                            <w:r w:rsidRPr="00113856">
                              <w:rPr>
                                <w:rFonts w:ascii="Courier New" w:hAnsi="Courier New" w:cs="Courier New"/>
                                <w:color w:val="808080"/>
                                <w:sz w:val="15"/>
                                <w:szCs w:val="20"/>
                                <w:highlight w:val="white"/>
                                <w:lang w:val="en-GB"/>
                              </w:rPr>
                              <w:t xml:space="preserve">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0A2050B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severity</w:t>
                            </w:r>
                            <w:proofErr w:type="gramEnd"/>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14C4285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444D22A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xml:space="preserve">-- </w:t>
                            </w:r>
                            <w:proofErr w:type="gramStart"/>
                            <w:r w:rsidRPr="00113856">
                              <w:rPr>
                                <w:rFonts w:ascii="Courier New" w:hAnsi="Courier New" w:cs="Courier New"/>
                                <w:color w:val="008000"/>
                                <w:sz w:val="15"/>
                                <w:szCs w:val="20"/>
                                <w:highlight w:val="white"/>
                                <w:lang w:val="en-GB"/>
                              </w:rPr>
                              <w:t>if</w:t>
                            </w:r>
                            <w:proofErr w:type="gramEnd"/>
                            <w:r w:rsidRPr="00113856">
                              <w:rPr>
                                <w:rFonts w:ascii="Courier New" w:hAnsi="Courier New" w:cs="Courier New"/>
                                <w:color w:val="008000"/>
                                <w:sz w:val="15"/>
                                <w:szCs w:val="20"/>
                                <w:highlight w:val="white"/>
                                <w:lang w:val="en-GB"/>
                              </w:rPr>
                              <w:t xml:space="preserve"> there were no isses report that the test was successful</w:t>
                            </w:r>
                          </w:p>
                          <w:p w14:paraId="5E36E9E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assert</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not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w:t>
                            </w:r>
                          </w:p>
                          <w:p w14:paraId="7BB76A0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w:t>
                            </w:r>
                            <w:proofErr w:type="gramStart"/>
                            <w:r w:rsidRPr="00113856">
                              <w:rPr>
                                <w:rFonts w:ascii="Courier New" w:hAnsi="Courier New" w:cs="Courier New"/>
                                <w:b/>
                                <w:bCs/>
                                <w:color w:val="0080FF"/>
                                <w:sz w:val="15"/>
                                <w:szCs w:val="20"/>
                                <w:highlight w:val="white"/>
                                <w:lang w:val="en-GB"/>
                              </w:rPr>
                              <w:t>match</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r w:rsidRPr="00113856">
                              <w:rPr>
                                <w:rFonts w:ascii="Courier New" w:hAnsi="Courier New" w:cs="Courier New"/>
                                <w:color w:val="000000"/>
                                <w:sz w:val="15"/>
                                <w:szCs w:val="20"/>
                                <w:highlight w:val="white"/>
                                <w:lang w:val="en-GB"/>
                              </w:rPr>
                              <w:t xml:space="preserve"> </w:t>
                            </w:r>
                          </w:p>
                          <w:p w14:paraId="466C649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w:t>
                            </w:r>
                            <w:proofErr w:type="gramStart"/>
                            <w:r w:rsidRPr="00113856">
                              <w:rPr>
                                <w:rFonts w:ascii="Courier New" w:hAnsi="Courier New" w:cs="Courier New"/>
                                <w:b/>
                                <w:bCs/>
                                <w:color w:val="0080FF"/>
                                <w:sz w:val="15"/>
                                <w:szCs w:val="20"/>
                                <w:highlight w:val="white"/>
                                <w:lang w:val="en-GB"/>
                              </w:rPr>
                              <w:t>match</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r w:rsidRPr="00113856">
                              <w:rPr>
                                <w:rFonts w:ascii="Courier New" w:hAnsi="Courier New" w:cs="Courier New"/>
                                <w:color w:val="000000"/>
                                <w:sz w:val="15"/>
                                <w:szCs w:val="20"/>
                                <w:highlight w:val="white"/>
                                <w:lang w:val="en-GB"/>
                              </w:rPr>
                              <w:t xml:space="preserve"> </w:t>
                            </w:r>
                          </w:p>
                          <w:p w14:paraId="475BD60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w:t>
                            </w:r>
                            <w:proofErr w:type="gramStart"/>
                            <w:r w:rsidRPr="00113856">
                              <w:rPr>
                                <w:rFonts w:ascii="Courier New" w:hAnsi="Courier New" w:cs="Courier New"/>
                                <w:b/>
                                <w:bCs/>
                                <w:color w:val="0080FF"/>
                                <w:sz w:val="15"/>
                                <w:szCs w:val="20"/>
                                <w:highlight w:val="white"/>
                                <w:lang w:val="en-GB"/>
                              </w:rPr>
                              <w:t>match</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p>
                          <w:p w14:paraId="292F07A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w:t>
                            </w:r>
                            <w:proofErr w:type="gramStart"/>
                            <w:r w:rsidRPr="00113856">
                              <w:rPr>
                                <w:rFonts w:ascii="Courier New" w:hAnsi="Courier New" w:cs="Courier New"/>
                                <w:b/>
                                <w:bCs/>
                                <w:color w:val="0080FF"/>
                                <w:sz w:val="15"/>
                                <w:szCs w:val="20"/>
                                <w:highlight w:val="white"/>
                                <w:lang w:val="en-GB"/>
                              </w:rPr>
                              <w:t>match</w:t>
                            </w:r>
                            <w:r w:rsidRPr="00113856">
                              <w:rPr>
                                <w:rFonts w:ascii="Courier New" w:hAnsi="Courier New" w:cs="Courier New"/>
                                <w:b/>
                                <w:bCs/>
                                <w:color w:val="000080"/>
                                <w:sz w:val="15"/>
                                <w:szCs w:val="20"/>
                                <w:highlight w:val="white"/>
                                <w:lang w:val="en-GB"/>
                              </w:rPr>
                              <w:t>(</w:t>
                            </w:r>
                            <w:proofErr w:type="gramEnd"/>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p>
                          <w:p w14:paraId="0C45C9E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80"/>
                                <w:sz w:val="15"/>
                                <w:szCs w:val="20"/>
                                <w:highlight w:val="white"/>
                                <w:lang w:val="en-GB"/>
                              </w:rPr>
                              <w:t>)</w:t>
                            </w:r>
                          </w:p>
                          <w:p w14:paraId="6C6008F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report</w:t>
                            </w:r>
                            <w:proofErr w:type="gramEnd"/>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 OK ]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was successful!"</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3B441E2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severity</w:t>
                            </w:r>
                            <w:proofErr w:type="gramEnd"/>
                            <w:r w:rsidRPr="00113856">
                              <w:rPr>
                                <w:rFonts w:ascii="Courier New" w:hAnsi="Courier New" w:cs="Courier New"/>
                                <w:color w:val="000000"/>
                                <w:sz w:val="15"/>
                                <w:szCs w:val="20"/>
                                <w:highlight w:val="white"/>
                                <w:lang w:val="en-GB"/>
                              </w:rPr>
                              <w:t xml:space="preserve"> note</w:t>
                            </w:r>
                            <w:r w:rsidRPr="00113856">
                              <w:rPr>
                                <w:rFonts w:ascii="Courier New" w:hAnsi="Courier New" w:cs="Courier New"/>
                                <w:b/>
                                <w:bCs/>
                                <w:color w:val="000080"/>
                                <w:sz w:val="15"/>
                                <w:szCs w:val="20"/>
                                <w:highlight w:val="white"/>
                                <w:lang w:val="en-GB"/>
                              </w:rPr>
                              <w:t>;</w:t>
                            </w:r>
                          </w:p>
                          <w:p w14:paraId="3F46A4B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42946A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end</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loop</w:t>
                            </w:r>
                            <w:r w:rsidRPr="00113856">
                              <w:rPr>
                                <w:rFonts w:ascii="Courier New" w:hAnsi="Courier New" w:cs="Courier New"/>
                                <w:b/>
                                <w:bCs/>
                                <w:color w:val="000080"/>
                                <w:sz w:val="15"/>
                                <w:szCs w:val="20"/>
                                <w:highlight w:val="white"/>
                                <w:lang w:val="en-GB"/>
                              </w:rPr>
                              <w:t>;</w:t>
                            </w:r>
                          </w:p>
                          <w:p w14:paraId="0E87AC5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05EC3AC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End of test</w:t>
                            </w:r>
                          </w:p>
                          <w:p w14:paraId="52970F8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wait</w:t>
                            </w:r>
                            <w:proofErr w:type="gramEnd"/>
                            <w:r w:rsidRPr="00113856">
                              <w:rPr>
                                <w:rFonts w:ascii="Courier New" w:hAnsi="Courier New" w:cs="Courier New"/>
                                <w:b/>
                                <w:bCs/>
                                <w:color w:val="000080"/>
                                <w:sz w:val="15"/>
                                <w:szCs w:val="20"/>
                                <w:highlight w:val="white"/>
                                <w:lang w:val="en-GB"/>
                              </w:rPr>
                              <w:t>;</w:t>
                            </w:r>
                          </w:p>
                          <w:p w14:paraId="083C5D5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proofErr w:type="gramStart"/>
                            <w:r w:rsidRPr="00113856">
                              <w:rPr>
                                <w:rFonts w:ascii="Courier New" w:hAnsi="Courier New" w:cs="Courier New"/>
                                <w:b/>
                                <w:bCs/>
                                <w:color w:val="0000FF"/>
                                <w:sz w:val="15"/>
                                <w:szCs w:val="20"/>
                                <w:highlight w:val="white"/>
                                <w:lang w:val="en-GB"/>
                              </w:rPr>
                              <w:t>end</w:t>
                            </w:r>
                            <w:proofErr w:type="gramEnd"/>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process</w:t>
                            </w:r>
                            <w:r w:rsidRPr="00113856">
                              <w:rPr>
                                <w:rFonts w:ascii="Courier New" w:hAnsi="Courier New" w:cs="Courier New"/>
                                <w:b/>
                                <w:bCs/>
                                <w:color w:val="000080"/>
                                <w:sz w:val="15"/>
                                <w:szCs w:val="20"/>
                                <w:highlight w:val="white"/>
                                <w:lang w:val="en-GB"/>
                              </w:rPr>
                              <w:t>;</w:t>
                            </w:r>
                          </w:p>
                          <w:p w14:paraId="0ED62A5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92289D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D0E04B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b/>
                                <w:bCs/>
                                <w:color w:val="0000FF"/>
                                <w:sz w:val="15"/>
                                <w:szCs w:val="20"/>
                                <w:highlight w:val="white"/>
                                <w:lang w:val="en-GB"/>
                              </w:rPr>
                              <w:t>END</w:t>
                            </w:r>
                            <w:r w:rsidRPr="00113856">
                              <w:rPr>
                                <w:rFonts w:ascii="Courier New" w:hAnsi="Courier New" w:cs="Courier New"/>
                                <w:b/>
                                <w:bCs/>
                                <w:color w:val="000080"/>
                                <w:sz w:val="15"/>
                                <w:szCs w:val="20"/>
                                <w:highlight w:val="white"/>
                                <w:lang w:val="en-GB"/>
                              </w:rPr>
                              <w:t>;</w:t>
                            </w:r>
                          </w:p>
                          <w:p w14:paraId="2DD6FE7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4"/>
                                <w:szCs w:val="20"/>
                                <w:highlight w:val="white"/>
                                <w:lang w:val="en-GB"/>
                              </w:rPr>
                            </w:pPr>
                          </w:p>
                          <w:p w14:paraId="3DAB1708" w14:textId="77777777" w:rsidR="0087131A" w:rsidRDefault="008713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482DD" id="Text Box 193" o:spid="_x0000_s1043" type="#_x0000_t202" style="position:absolute;margin-left:-28.25pt;margin-top:27.55pt;width:594.2pt;height:440.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" filled="f" strokecolor="black [3213]" strokeweight=".25pt">
                <v:textbox>
                  <w:txbxContent>
                    <w:p w14:paraId="2C93D5B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wait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until</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falling_edge</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clk</w:t>
                      </w:r>
                      <w:r w:rsidRPr="00113856">
                        <w:rPr>
                          <w:rFonts w:ascii="Courier New" w:hAnsi="Courier New" w:cs="Courier New"/>
                          <w:b/>
                          <w:bCs/>
                          <w:color w:val="000080"/>
                          <w:sz w:val="15"/>
                          <w:szCs w:val="20"/>
                          <w:highlight w:val="white"/>
                          <w:lang w:val="en-GB"/>
                        </w:rPr>
                        <w:t>);</w:t>
                      </w:r>
                    </w:p>
                    <w:p w14:paraId="3E7B825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2343EC7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Check to see if the out put was what we were expecting</w:t>
                      </w:r>
                    </w:p>
                    <w:p w14:paraId="7FD284A9"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Have to use std_match() instead of = when comparing meta values like '-'</w:t>
                      </w:r>
                    </w:p>
                    <w:p w14:paraId="4A3850E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assert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flags</w:t>
                      </w:r>
                      <w:r w:rsidRPr="00113856">
                        <w:rPr>
                          <w:rFonts w:ascii="Courier New" w:hAnsi="Courier New" w:cs="Courier New"/>
                          <w:b/>
                          <w:bCs/>
                          <w:color w:val="000080"/>
                          <w:sz w:val="15"/>
                          <w:szCs w:val="20"/>
                          <w:highlight w:val="white"/>
                          <w:lang w:val="en-GB"/>
                        </w:rPr>
                        <w:t>)</w:t>
                      </w:r>
                    </w:p>
                    <w:p w14:paraId="6D83FA4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report</w:t>
                      </w:r>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7B25E35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flags did not equal expected flags."</w:t>
                      </w:r>
                      <w:r w:rsidRPr="00113856">
                        <w:rPr>
                          <w:rFonts w:ascii="Courier New" w:hAnsi="Courier New" w:cs="Courier New"/>
                          <w:b/>
                          <w:bCs/>
                          <w:color w:val="000080"/>
                          <w:sz w:val="15"/>
                          <w:szCs w:val="20"/>
                          <w:highlight w:val="white"/>
                          <w:lang w:val="en-GB"/>
                        </w:rPr>
                        <w:t>&amp;</w:t>
                      </w:r>
                    </w:p>
                    <w:p w14:paraId="778E6CC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to_bstring</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2DEFB36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Expected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to_bstring</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5FC18D2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severity</w:t>
                      </w:r>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1F50966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71A72F68"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assert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p>
                    <w:p w14:paraId="35D28CE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report</w:t>
                      </w:r>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6973ADB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value to memory did not equal expected value to memory."</w:t>
                      </w:r>
                      <w:r w:rsidRPr="00113856">
                        <w:rPr>
                          <w:rFonts w:ascii="Courier New" w:hAnsi="Courier New" w:cs="Courier New"/>
                          <w:b/>
                          <w:bCs/>
                          <w:color w:val="000080"/>
                          <w:sz w:val="15"/>
                          <w:szCs w:val="20"/>
                          <w:highlight w:val="white"/>
                          <w:lang w:val="en-GB"/>
                        </w:rPr>
                        <w:t>&amp;</w:t>
                      </w:r>
                    </w:p>
                    <w:p w14:paraId="15DC29B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3A39EC7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Expected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5B322D0F"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severity</w:t>
                      </w:r>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2EF7746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6638CEE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assert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M_DA </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p>
                    <w:p w14:paraId="2C677FE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report</w:t>
                      </w:r>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19A30CB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memory address did not equal expected memory address."</w:t>
                      </w:r>
                      <w:r w:rsidRPr="00113856">
                        <w:rPr>
                          <w:rFonts w:ascii="Courier New" w:hAnsi="Courier New" w:cs="Courier New"/>
                          <w:b/>
                          <w:bCs/>
                          <w:color w:val="000080"/>
                          <w:sz w:val="15"/>
                          <w:szCs w:val="20"/>
                          <w:highlight w:val="white"/>
                          <w:lang w:val="en-GB"/>
                        </w:rPr>
                        <w:t>&amp;</w:t>
                      </w:r>
                    </w:p>
                    <w:p w14:paraId="1F2BF17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73DA6CE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Expected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1D9055C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severity</w:t>
                      </w:r>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45384D66"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1BFE172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assert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p>
                    <w:p w14:paraId="7DCBDA0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report</w:t>
                      </w:r>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[ERR!]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p>
                    <w:p w14:paraId="1077759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program counter did not equal expected program counter."</w:t>
                      </w:r>
                      <w:r w:rsidRPr="00113856">
                        <w:rPr>
                          <w:rFonts w:ascii="Courier New" w:hAnsi="Courier New" w:cs="Courier New"/>
                          <w:b/>
                          <w:bCs/>
                          <w:color w:val="000080"/>
                          <w:sz w:val="15"/>
                          <w:szCs w:val="20"/>
                          <w:highlight w:val="white"/>
                          <w:lang w:val="en-GB"/>
                        </w:rPr>
                        <w:t>&amp;</w:t>
                      </w:r>
                    </w:p>
                    <w:p w14:paraId="51E5F27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Actual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p>
                    <w:p w14:paraId="7D92F72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808080"/>
                          <w:sz w:val="15"/>
                          <w:szCs w:val="20"/>
                          <w:highlight w:val="white"/>
                          <w:lang w:val="en-GB"/>
                        </w:rPr>
                        <w:t>" Expected [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u_tostr</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0A2050B0"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severity</w:t>
                      </w:r>
                      <w:r w:rsidRPr="00113856">
                        <w:rPr>
                          <w:rFonts w:ascii="Courier New" w:hAnsi="Courier New" w:cs="Courier New"/>
                          <w:color w:val="000000"/>
                          <w:sz w:val="15"/>
                          <w:szCs w:val="20"/>
                          <w:highlight w:val="white"/>
                          <w:lang w:val="en-GB"/>
                        </w:rPr>
                        <w:t xml:space="preserve"> error</w:t>
                      </w:r>
                      <w:r w:rsidRPr="00113856">
                        <w:rPr>
                          <w:rFonts w:ascii="Courier New" w:hAnsi="Courier New" w:cs="Courier New"/>
                          <w:b/>
                          <w:bCs/>
                          <w:color w:val="000080"/>
                          <w:sz w:val="15"/>
                          <w:szCs w:val="20"/>
                          <w:highlight w:val="white"/>
                          <w:lang w:val="en-GB"/>
                        </w:rPr>
                        <w:t>;</w:t>
                      </w:r>
                    </w:p>
                    <w:p w14:paraId="14C4285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444D22A5"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if there were no isses report that the test was successful</w:t>
                      </w:r>
                    </w:p>
                    <w:p w14:paraId="5E36E9E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assert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not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w:t>
                      </w:r>
                    </w:p>
                    <w:p w14:paraId="7BB76A0D"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flags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r w:rsidRPr="00113856">
                        <w:rPr>
                          <w:rFonts w:ascii="Courier New" w:hAnsi="Courier New" w:cs="Courier New"/>
                          <w:color w:val="000000"/>
                          <w:sz w:val="15"/>
                          <w:szCs w:val="20"/>
                          <w:highlight w:val="white"/>
                          <w:lang w:val="en-GB"/>
                        </w:rPr>
                        <w:t xml:space="preserve"> </w:t>
                      </w:r>
                    </w:p>
                    <w:p w14:paraId="466C6497"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M_out</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r w:rsidRPr="00113856">
                        <w:rPr>
                          <w:rFonts w:ascii="Courier New" w:hAnsi="Courier New" w:cs="Courier New"/>
                          <w:color w:val="000000"/>
                          <w:sz w:val="15"/>
                          <w:szCs w:val="20"/>
                          <w:highlight w:val="white"/>
                          <w:lang w:val="en-GB"/>
                        </w:rPr>
                        <w:t xml:space="preserve"> </w:t>
                      </w:r>
                    </w:p>
                    <w:p w14:paraId="475BD60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M_DA</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00"/>
                          <w:sz w:val="15"/>
                          <w:szCs w:val="20"/>
                          <w:highlight w:val="white"/>
                          <w:lang w:val="en-GB"/>
                        </w:rPr>
                        <w:t>and</w:t>
                      </w:r>
                    </w:p>
                    <w:p w14:paraId="292F07A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80FF"/>
                          <w:sz w:val="15"/>
                          <w:szCs w:val="20"/>
                          <w:highlight w:val="white"/>
                          <w:lang w:val="en-GB"/>
                        </w:rPr>
                        <w:t>std_match</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 xml:space="preserve"> test_vectors</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w:t>
                      </w:r>
                      <w:r w:rsidRPr="00113856">
                        <w:rPr>
                          <w:rFonts w:ascii="Courier New" w:hAnsi="Courier New" w:cs="Courier New"/>
                          <w:color w:val="000000"/>
                          <w:sz w:val="15"/>
                          <w:szCs w:val="20"/>
                          <w:highlight w:val="white"/>
                          <w:lang w:val="en-GB"/>
                        </w:rPr>
                        <w:t>PC_plus</w:t>
                      </w:r>
                      <w:r w:rsidRPr="00113856">
                        <w:rPr>
                          <w:rFonts w:ascii="Courier New" w:hAnsi="Courier New" w:cs="Courier New"/>
                          <w:b/>
                          <w:bCs/>
                          <w:color w:val="000080"/>
                          <w:sz w:val="15"/>
                          <w:szCs w:val="20"/>
                          <w:highlight w:val="white"/>
                          <w:lang w:val="en-GB"/>
                        </w:rPr>
                        <w:t>)</w:t>
                      </w:r>
                    </w:p>
                    <w:p w14:paraId="0C45C9E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80"/>
                          <w:sz w:val="15"/>
                          <w:szCs w:val="20"/>
                          <w:highlight w:val="white"/>
                          <w:lang w:val="en-GB"/>
                        </w:rPr>
                        <w:t>)</w:t>
                      </w:r>
                    </w:p>
                    <w:p w14:paraId="6C6008F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report</w:t>
                      </w:r>
                      <w:r w:rsidRPr="00113856">
                        <w:rPr>
                          <w:rFonts w:ascii="Courier New" w:hAnsi="Courier New" w:cs="Courier New"/>
                          <w:color w:val="000000"/>
                          <w:sz w:val="15"/>
                          <w:szCs w:val="20"/>
                          <w:highlight w:val="white"/>
                          <w:lang w:val="en-GB"/>
                        </w:rPr>
                        <w:t xml:space="preserve"> lf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 OK ] Test "</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00FF"/>
                          <w:sz w:val="15"/>
                          <w:szCs w:val="20"/>
                          <w:highlight w:val="white"/>
                          <w:lang w:val="en-GB"/>
                        </w:rPr>
                        <w:t>integer</w:t>
                      </w:r>
                      <w:r w:rsidRPr="00113856">
                        <w:rPr>
                          <w:rFonts w:ascii="Courier New" w:hAnsi="Courier New" w:cs="Courier New"/>
                          <w:color w:val="000000"/>
                          <w:sz w:val="15"/>
                          <w:szCs w:val="20"/>
                          <w:highlight w:val="white"/>
                          <w:lang w:val="en-GB"/>
                        </w:rPr>
                        <w:t>'</w:t>
                      </w:r>
                      <w:r w:rsidRPr="00113856">
                        <w:rPr>
                          <w:rFonts w:ascii="Courier New" w:hAnsi="Courier New" w:cs="Courier New"/>
                          <w:b/>
                          <w:bCs/>
                          <w:color w:val="000080"/>
                          <w:sz w:val="15"/>
                          <w:szCs w:val="20"/>
                          <w:highlight w:val="white"/>
                          <w:lang w:val="en-GB"/>
                        </w:rPr>
                        <w:t>image(</w:t>
                      </w:r>
                      <w:r w:rsidRPr="00113856">
                        <w:rPr>
                          <w:rFonts w:ascii="Courier New" w:hAnsi="Courier New" w:cs="Courier New"/>
                          <w:color w:val="000000"/>
                          <w:sz w:val="15"/>
                          <w:szCs w:val="20"/>
                          <w:highlight w:val="white"/>
                          <w:lang w:val="en-GB"/>
                        </w:rPr>
                        <w:t>i</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color w:val="808080"/>
                          <w:sz w:val="15"/>
                          <w:szCs w:val="20"/>
                          <w:highlight w:val="white"/>
                          <w:lang w:val="en-GB"/>
                        </w:rPr>
                        <w:t>" was successful!"</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80"/>
                          <w:sz w:val="15"/>
                          <w:szCs w:val="20"/>
                          <w:highlight w:val="white"/>
                          <w:lang w:val="en-GB"/>
                        </w:rPr>
                        <w:t>&amp;</w:t>
                      </w:r>
                      <w:r w:rsidRPr="00113856">
                        <w:rPr>
                          <w:rFonts w:ascii="Courier New" w:hAnsi="Courier New" w:cs="Courier New"/>
                          <w:color w:val="000000"/>
                          <w:sz w:val="15"/>
                          <w:szCs w:val="20"/>
                          <w:highlight w:val="white"/>
                          <w:lang w:val="en-GB"/>
                        </w:rPr>
                        <w:t xml:space="preserve"> lf</w:t>
                      </w:r>
                    </w:p>
                    <w:p w14:paraId="3B441E2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severity</w:t>
                      </w:r>
                      <w:r w:rsidRPr="00113856">
                        <w:rPr>
                          <w:rFonts w:ascii="Courier New" w:hAnsi="Courier New" w:cs="Courier New"/>
                          <w:color w:val="000000"/>
                          <w:sz w:val="15"/>
                          <w:szCs w:val="20"/>
                          <w:highlight w:val="white"/>
                          <w:lang w:val="en-GB"/>
                        </w:rPr>
                        <w:t xml:space="preserve"> note</w:t>
                      </w:r>
                      <w:r w:rsidRPr="00113856">
                        <w:rPr>
                          <w:rFonts w:ascii="Courier New" w:hAnsi="Courier New" w:cs="Courier New"/>
                          <w:b/>
                          <w:bCs/>
                          <w:color w:val="000080"/>
                          <w:sz w:val="15"/>
                          <w:szCs w:val="20"/>
                          <w:highlight w:val="white"/>
                          <w:lang w:val="en-GB"/>
                        </w:rPr>
                        <w:t>;</w:t>
                      </w:r>
                    </w:p>
                    <w:p w14:paraId="3F46A4B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42946A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end</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loop</w:t>
                      </w:r>
                      <w:r w:rsidRPr="00113856">
                        <w:rPr>
                          <w:rFonts w:ascii="Courier New" w:hAnsi="Courier New" w:cs="Courier New"/>
                          <w:b/>
                          <w:bCs/>
                          <w:color w:val="000080"/>
                          <w:sz w:val="15"/>
                          <w:szCs w:val="20"/>
                          <w:highlight w:val="white"/>
                          <w:lang w:val="en-GB"/>
                        </w:rPr>
                        <w:t>;</w:t>
                      </w:r>
                    </w:p>
                    <w:p w14:paraId="0E87AC5E"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p>
                    <w:p w14:paraId="05EC3AC3"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color w:val="008000"/>
                          <w:sz w:val="15"/>
                          <w:szCs w:val="20"/>
                          <w:highlight w:val="white"/>
                          <w:lang w:val="en-GB"/>
                        </w:rPr>
                        <w:t>-- End of test</w:t>
                      </w:r>
                    </w:p>
                    <w:p w14:paraId="52970F8C"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wait</w:t>
                      </w:r>
                      <w:r w:rsidRPr="00113856">
                        <w:rPr>
                          <w:rFonts w:ascii="Courier New" w:hAnsi="Courier New" w:cs="Courier New"/>
                          <w:b/>
                          <w:bCs/>
                          <w:color w:val="000080"/>
                          <w:sz w:val="15"/>
                          <w:szCs w:val="20"/>
                          <w:highlight w:val="white"/>
                          <w:lang w:val="en-GB"/>
                        </w:rPr>
                        <w:t>;</w:t>
                      </w:r>
                    </w:p>
                    <w:p w14:paraId="083C5D5B"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color w:val="000000"/>
                          <w:sz w:val="15"/>
                          <w:szCs w:val="20"/>
                          <w:highlight w:val="white"/>
                          <w:lang w:val="en-GB"/>
                        </w:rPr>
                        <w:tab/>
                      </w:r>
                      <w:r w:rsidRPr="00113856">
                        <w:rPr>
                          <w:rFonts w:ascii="Courier New" w:hAnsi="Courier New" w:cs="Courier New"/>
                          <w:b/>
                          <w:bCs/>
                          <w:color w:val="0000FF"/>
                          <w:sz w:val="15"/>
                          <w:szCs w:val="20"/>
                          <w:highlight w:val="white"/>
                          <w:lang w:val="en-GB"/>
                        </w:rPr>
                        <w:t>end</w:t>
                      </w:r>
                      <w:r w:rsidRPr="00113856">
                        <w:rPr>
                          <w:rFonts w:ascii="Courier New" w:hAnsi="Courier New" w:cs="Courier New"/>
                          <w:color w:val="000000"/>
                          <w:sz w:val="15"/>
                          <w:szCs w:val="20"/>
                          <w:highlight w:val="white"/>
                          <w:lang w:val="en-GB"/>
                        </w:rPr>
                        <w:t xml:space="preserve"> </w:t>
                      </w:r>
                      <w:r w:rsidRPr="00113856">
                        <w:rPr>
                          <w:rFonts w:ascii="Courier New" w:hAnsi="Courier New" w:cs="Courier New"/>
                          <w:b/>
                          <w:bCs/>
                          <w:color w:val="0000FF"/>
                          <w:sz w:val="15"/>
                          <w:szCs w:val="20"/>
                          <w:highlight w:val="white"/>
                          <w:lang w:val="en-GB"/>
                        </w:rPr>
                        <w:t>process</w:t>
                      </w:r>
                      <w:r w:rsidRPr="00113856">
                        <w:rPr>
                          <w:rFonts w:ascii="Courier New" w:hAnsi="Courier New" w:cs="Courier New"/>
                          <w:b/>
                          <w:bCs/>
                          <w:color w:val="000080"/>
                          <w:sz w:val="15"/>
                          <w:szCs w:val="20"/>
                          <w:highlight w:val="white"/>
                          <w:lang w:val="en-GB"/>
                        </w:rPr>
                        <w:t>;</w:t>
                      </w:r>
                    </w:p>
                    <w:p w14:paraId="0ED62A54"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92289D1"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D0E04B2"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113856">
                        <w:rPr>
                          <w:rFonts w:ascii="Courier New" w:hAnsi="Courier New" w:cs="Courier New"/>
                          <w:b/>
                          <w:bCs/>
                          <w:color w:val="0000FF"/>
                          <w:sz w:val="15"/>
                          <w:szCs w:val="20"/>
                          <w:highlight w:val="white"/>
                          <w:lang w:val="en-GB"/>
                        </w:rPr>
                        <w:t>END</w:t>
                      </w:r>
                      <w:r w:rsidRPr="00113856">
                        <w:rPr>
                          <w:rFonts w:ascii="Courier New" w:hAnsi="Courier New" w:cs="Courier New"/>
                          <w:b/>
                          <w:bCs/>
                          <w:color w:val="000080"/>
                          <w:sz w:val="15"/>
                          <w:szCs w:val="20"/>
                          <w:highlight w:val="white"/>
                          <w:lang w:val="en-GB"/>
                        </w:rPr>
                        <w:t>;</w:t>
                      </w:r>
                    </w:p>
                    <w:p w14:paraId="2DD6FE7A" w14:textId="77777777" w:rsidR="0087131A" w:rsidRPr="00113856" w:rsidRDefault="0087131A" w:rsidP="00113856">
                      <w:pPr>
                        <w:widowControl w:val="0"/>
                        <w:autoSpaceDE w:val="0"/>
                        <w:autoSpaceDN w:val="0"/>
                        <w:adjustRightInd w:val="0"/>
                        <w:spacing w:before="0" w:after="0" w:line="240" w:lineRule="auto"/>
                        <w:rPr>
                          <w:rFonts w:ascii="Courier New" w:hAnsi="Courier New" w:cs="Courier New"/>
                          <w:color w:val="000000"/>
                          <w:sz w:val="4"/>
                          <w:szCs w:val="20"/>
                          <w:highlight w:val="white"/>
                          <w:lang w:val="en-GB"/>
                        </w:rPr>
                      </w:pPr>
                    </w:p>
                    <w:p w14:paraId="3DAB1708" w14:textId="77777777" w:rsidR="0087131A" w:rsidRDefault="0087131A"/>
                  </w:txbxContent>
                </v:textbox>
                <w10:wrap type="square"/>
              </v:shape>
            </w:pict>
          </mc:Fallback>
        </mc:AlternateContent>
      </w:r>
      <w:r>
        <w:rPr>
          <w:b/>
          <w:color w:val="auto"/>
          <w:sz w:val="32"/>
          <w:szCs w:val="32"/>
          <w:u w:val="single"/>
        </w:rPr>
        <w:t>(Continued.)</w:t>
      </w:r>
    </w:p>
    <w:p w14:paraId="1A69DF00" w14:textId="600F1BB2" w:rsidR="0081451B" w:rsidRDefault="0081451B" w:rsidP="0081451B">
      <w:pPr>
        <w:rPr>
          <w:sz w:val="32"/>
          <w:szCs w:val="32"/>
        </w:rPr>
      </w:pPr>
    </w:p>
    <w:p w14:paraId="135FA15C" w14:textId="0E86C930" w:rsidR="005F76B3" w:rsidRDefault="005F76B3" w:rsidP="0081451B">
      <w:pPr>
        <w:rPr>
          <w:sz w:val="32"/>
          <w:szCs w:val="32"/>
        </w:rPr>
      </w:pPr>
    </w:p>
    <w:p w14:paraId="56BDF15B" w14:textId="1EDBEAF7" w:rsidR="005F76B3" w:rsidRPr="0081451B" w:rsidRDefault="005F76B3" w:rsidP="0081451B">
      <w:pPr>
        <w:rPr>
          <w:sz w:val="32"/>
          <w:szCs w:val="32"/>
        </w:rPr>
      </w:pPr>
    </w:p>
    <w:p w14:paraId="6ACC8D0D" w14:textId="0DEF0A9D" w:rsidR="005F76B3" w:rsidRDefault="005F76B3" w:rsidP="00F425E4">
      <w:pPr>
        <w:rPr>
          <w:b/>
          <w:color w:val="auto"/>
          <w:sz w:val="32"/>
          <w:u w:val="single"/>
        </w:rPr>
      </w:pPr>
    </w:p>
    <w:p w14:paraId="444C148C" w14:textId="75CE541A" w:rsidR="005F76B3" w:rsidRDefault="005F76B3" w:rsidP="00F425E4">
      <w:pPr>
        <w:rPr>
          <w:b/>
          <w:color w:val="auto"/>
          <w:sz w:val="32"/>
          <w:u w:val="single"/>
        </w:rPr>
      </w:pPr>
    </w:p>
    <w:p w14:paraId="35BD1D32" w14:textId="327C4A9C" w:rsidR="005F76B3" w:rsidRDefault="005F76B3" w:rsidP="00F425E4">
      <w:pPr>
        <w:rPr>
          <w:b/>
          <w:color w:val="auto"/>
          <w:sz w:val="32"/>
          <w:u w:val="single"/>
        </w:rPr>
      </w:pPr>
    </w:p>
    <w:p w14:paraId="3315D4F1" w14:textId="5ECCA40C" w:rsidR="005F76B3" w:rsidRDefault="005F76B3" w:rsidP="00F425E4">
      <w:pPr>
        <w:rPr>
          <w:b/>
          <w:color w:val="auto"/>
          <w:sz w:val="32"/>
          <w:u w:val="single"/>
        </w:rPr>
      </w:pPr>
    </w:p>
    <w:p w14:paraId="6796E9DB" w14:textId="5A950FB2" w:rsidR="005F76B3" w:rsidRDefault="00936BB3" w:rsidP="00F425E4">
      <w:pPr>
        <w:rPr>
          <w:b/>
          <w:color w:val="auto"/>
          <w:sz w:val="32"/>
          <w:u w:val="single"/>
        </w:rPr>
      </w:pPr>
      <w:r>
        <w:rPr>
          <w:rFonts w:ascii="Courier New" w:hAnsi="Courier New" w:cs="Courier New"/>
          <w:noProof/>
          <w:color w:val="000000"/>
          <w:sz w:val="20"/>
          <w:szCs w:val="20"/>
          <w:highlight w:val="white"/>
          <w:lang w:val="en-GB" w:eastAsia="en-GB"/>
        </w:rPr>
        <w:lastRenderedPageBreak/>
        <w:drawing>
          <wp:anchor distT="0" distB="0" distL="114300" distR="114300" simplePos="0" relativeHeight="251770880" behindDoc="0" locked="0" layoutInCell="1" allowOverlap="1" wp14:anchorId="2128862E" wp14:editId="03AAB89D">
            <wp:simplePos x="0" y="0"/>
            <wp:positionH relativeFrom="column">
              <wp:posOffset>-77470</wp:posOffset>
            </wp:positionH>
            <wp:positionV relativeFrom="paragraph">
              <wp:posOffset>344170</wp:posOffset>
            </wp:positionV>
            <wp:extent cx="6078220" cy="3242945"/>
            <wp:effectExtent l="0" t="0" r="0" b="8255"/>
            <wp:wrapSquare wrapText="bothSides"/>
            <wp:docPr id="199" name="Picture 199" descr="../Downloads/Lab_2/Report/DataPathC_Simulation_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ab_2/Report/DataPathC_Simulation_inc.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0" t="4839" r="-150" b="23386"/>
                    <a:stretch/>
                  </pic:blipFill>
                  <pic:spPr bwMode="auto">
                    <a:xfrm>
                      <a:off x="0" y="0"/>
                      <a:ext cx="6078220" cy="3242945"/>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b/>
          <w:color w:val="auto"/>
          <w:sz w:val="32"/>
          <w:u w:val="single"/>
        </w:rPr>
        <w:t>Simulations</w:t>
      </w:r>
    </w:p>
    <w:p w14:paraId="505342FA" w14:textId="1DD277B8" w:rsidR="00936BB3" w:rsidRDefault="00936BB3" w:rsidP="00F425E4">
      <w:pPr>
        <w:rPr>
          <w:b/>
          <w:color w:val="auto"/>
          <w:sz w:val="32"/>
          <w:u w:val="single"/>
        </w:rPr>
      </w:pPr>
      <w:r>
        <w:rPr>
          <w:rFonts w:ascii="Courier New" w:hAnsi="Courier New" w:cs="Courier New"/>
          <w:color w:val="000000"/>
          <w:sz w:val="20"/>
          <w:szCs w:val="20"/>
          <w:highlight w:val="white"/>
          <w:lang w:val="en-GB"/>
        </w:rPr>
        <w:t>Screenshot showing the ‘</w:t>
      </w:r>
      <w:r>
        <w:rPr>
          <w:rFonts w:ascii="Courier New" w:hAnsi="Courier New" w:cs="Courier New"/>
          <w:color w:val="000000"/>
          <w:sz w:val="20"/>
          <w:szCs w:val="20"/>
          <w:lang w:val="en-GB"/>
        </w:rPr>
        <w:t>inc’ instruction</w:t>
      </w:r>
    </w:p>
    <w:p w14:paraId="7043A955" w14:textId="7065C6F0" w:rsidR="00936BB3" w:rsidRDefault="00936BB3" w:rsidP="00986BFF">
      <w:pPr>
        <w:widowControl w:val="0"/>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noProof/>
          <w:color w:val="000000"/>
          <w:sz w:val="20"/>
          <w:szCs w:val="20"/>
          <w:lang w:val="en-GB" w:eastAsia="en-GB"/>
        </w:rPr>
        <w:drawing>
          <wp:anchor distT="0" distB="0" distL="114300" distR="114300" simplePos="0" relativeHeight="251771904" behindDoc="0" locked="0" layoutInCell="1" allowOverlap="1" wp14:anchorId="0D03A188" wp14:editId="1C686725">
            <wp:simplePos x="0" y="0"/>
            <wp:positionH relativeFrom="column">
              <wp:posOffset>-5715</wp:posOffset>
            </wp:positionH>
            <wp:positionV relativeFrom="paragraph">
              <wp:posOffset>8255</wp:posOffset>
            </wp:positionV>
            <wp:extent cx="6043295" cy="4457065"/>
            <wp:effectExtent l="0" t="0" r="1905" b="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DataPathC_Simulation_addi.png"/>
                    <pic:cNvPicPr/>
                  </pic:nvPicPr>
                  <pic:blipFill>
                    <a:blip r:embed="rId12">
                      <a:extLst>
                        <a:ext uri="{28A0092B-C50C-407E-A947-70E740481C1C}">
                          <a14:useLocalDpi xmlns:a14="http://schemas.microsoft.com/office/drawing/2010/main" val="0"/>
                        </a:ext>
                      </a:extLst>
                    </a:blip>
                    <a:stretch>
                      <a:fillRect/>
                    </a:stretch>
                  </pic:blipFill>
                  <pic:spPr>
                    <a:xfrm>
                      <a:off x="0" y="0"/>
                      <a:ext cx="6043295" cy="4457065"/>
                    </a:xfrm>
                    <a:prstGeom prst="rect">
                      <a:avLst/>
                    </a:prstGeom>
                  </pic:spPr>
                </pic:pic>
              </a:graphicData>
            </a:graphic>
            <wp14:sizeRelH relativeFrom="page">
              <wp14:pctWidth>0</wp14:pctWidth>
            </wp14:sizeRelH>
            <wp14:sizeRelV relativeFrom="page">
              <wp14:pctHeight>0</wp14:pctHeight>
            </wp14:sizeRelV>
          </wp:anchor>
        </w:drawing>
      </w:r>
    </w:p>
    <w:p w14:paraId="700E7D3C" w14:textId="77777777" w:rsidR="00936BB3" w:rsidRPr="00936BB3" w:rsidRDefault="00936BB3" w:rsidP="00936BB3">
      <w:pPr>
        <w:rPr>
          <w:rFonts w:ascii="Courier New" w:hAnsi="Courier New" w:cs="Courier New"/>
          <w:sz w:val="20"/>
          <w:szCs w:val="20"/>
          <w:highlight w:val="white"/>
          <w:lang w:val="en-GB"/>
        </w:rPr>
      </w:pPr>
    </w:p>
    <w:p w14:paraId="24C0AFAF" w14:textId="77777777" w:rsidR="00936BB3" w:rsidRPr="00936BB3" w:rsidRDefault="00936BB3" w:rsidP="00936BB3">
      <w:pPr>
        <w:rPr>
          <w:rFonts w:ascii="Courier New" w:hAnsi="Courier New" w:cs="Courier New"/>
          <w:sz w:val="20"/>
          <w:szCs w:val="20"/>
          <w:highlight w:val="white"/>
          <w:lang w:val="en-GB"/>
        </w:rPr>
      </w:pPr>
    </w:p>
    <w:p w14:paraId="715B10A9" w14:textId="77777777" w:rsidR="00936BB3" w:rsidRPr="00936BB3" w:rsidRDefault="00936BB3" w:rsidP="00936BB3">
      <w:pPr>
        <w:rPr>
          <w:rFonts w:ascii="Courier New" w:hAnsi="Courier New" w:cs="Courier New"/>
          <w:sz w:val="20"/>
          <w:szCs w:val="20"/>
          <w:highlight w:val="white"/>
          <w:lang w:val="en-GB"/>
        </w:rPr>
      </w:pPr>
    </w:p>
    <w:p w14:paraId="53CE3509" w14:textId="77777777" w:rsidR="00936BB3" w:rsidRPr="00936BB3" w:rsidRDefault="00936BB3" w:rsidP="00936BB3">
      <w:pPr>
        <w:rPr>
          <w:rFonts w:ascii="Courier New" w:hAnsi="Courier New" w:cs="Courier New"/>
          <w:sz w:val="20"/>
          <w:szCs w:val="20"/>
          <w:highlight w:val="white"/>
          <w:lang w:val="en-GB"/>
        </w:rPr>
      </w:pPr>
    </w:p>
    <w:p w14:paraId="20610182" w14:textId="77777777" w:rsidR="00936BB3" w:rsidRPr="00936BB3" w:rsidRDefault="00936BB3" w:rsidP="00936BB3">
      <w:pPr>
        <w:rPr>
          <w:rFonts w:ascii="Courier New" w:hAnsi="Courier New" w:cs="Courier New"/>
          <w:sz w:val="20"/>
          <w:szCs w:val="20"/>
          <w:highlight w:val="white"/>
          <w:lang w:val="en-GB"/>
        </w:rPr>
      </w:pPr>
    </w:p>
    <w:p w14:paraId="09BDBA16" w14:textId="77777777" w:rsidR="00936BB3" w:rsidRPr="00936BB3" w:rsidRDefault="00936BB3" w:rsidP="00936BB3">
      <w:pPr>
        <w:rPr>
          <w:rFonts w:ascii="Courier New" w:hAnsi="Courier New" w:cs="Courier New"/>
          <w:sz w:val="20"/>
          <w:szCs w:val="20"/>
          <w:highlight w:val="white"/>
          <w:lang w:val="en-GB"/>
        </w:rPr>
      </w:pPr>
    </w:p>
    <w:p w14:paraId="4ED7D157" w14:textId="77777777" w:rsidR="00936BB3" w:rsidRPr="00936BB3" w:rsidRDefault="00936BB3" w:rsidP="00936BB3">
      <w:pPr>
        <w:rPr>
          <w:rFonts w:ascii="Courier New" w:hAnsi="Courier New" w:cs="Courier New"/>
          <w:sz w:val="20"/>
          <w:szCs w:val="20"/>
          <w:highlight w:val="white"/>
          <w:lang w:val="en-GB"/>
        </w:rPr>
      </w:pPr>
    </w:p>
    <w:p w14:paraId="7A4770EE" w14:textId="77777777" w:rsidR="00936BB3" w:rsidRPr="00936BB3" w:rsidRDefault="00936BB3" w:rsidP="00936BB3">
      <w:pPr>
        <w:rPr>
          <w:rFonts w:ascii="Courier New" w:hAnsi="Courier New" w:cs="Courier New"/>
          <w:sz w:val="20"/>
          <w:szCs w:val="20"/>
          <w:highlight w:val="white"/>
          <w:lang w:val="en-GB"/>
        </w:rPr>
      </w:pPr>
    </w:p>
    <w:p w14:paraId="068EC9A6" w14:textId="77777777" w:rsidR="00936BB3" w:rsidRPr="00936BB3" w:rsidRDefault="00936BB3" w:rsidP="00936BB3">
      <w:pPr>
        <w:rPr>
          <w:rFonts w:ascii="Courier New" w:hAnsi="Courier New" w:cs="Courier New"/>
          <w:sz w:val="20"/>
          <w:szCs w:val="20"/>
          <w:highlight w:val="white"/>
          <w:lang w:val="en-GB"/>
        </w:rPr>
      </w:pPr>
    </w:p>
    <w:p w14:paraId="1091BFF2" w14:textId="77777777" w:rsidR="00936BB3" w:rsidRPr="00936BB3" w:rsidRDefault="00936BB3" w:rsidP="00936BB3">
      <w:pPr>
        <w:rPr>
          <w:rFonts w:ascii="Courier New" w:hAnsi="Courier New" w:cs="Courier New"/>
          <w:sz w:val="20"/>
          <w:szCs w:val="20"/>
          <w:highlight w:val="white"/>
          <w:lang w:val="en-GB"/>
        </w:rPr>
      </w:pPr>
    </w:p>
    <w:p w14:paraId="6162B912" w14:textId="77777777" w:rsidR="00936BB3" w:rsidRPr="00936BB3" w:rsidRDefault="00936BB3" w:rsidP="00936BB3">
      <w:pPr>
        <w:rPr>
          <w:rFonts w:ascii="Courier New" w:hAnsi="Courier New" w:cs="Courier New"/>
          <w:sz w:val="20"/>
          <w:szCs w:val="20"/>
          <w:highlight w:val="white"/>
          <w:lang w:val="en-GB"/>
        </w:rPr>
      </w:pPr>
    </w:p>
    <w:p w14:paraId="22646C97" w14:textId="77777777" w:rsidR="00936BB3" w:rsidRPr="00936BB3" w:rsidRDefault="00936BB3" w:rsidP="00936BB3">
      <w:pPr>
        <w:rPr>
          <w:rFonts w:ascii="Courier New" w:hAnsi="Courier New" w:cs="Courier New"/>
          <w:sz w:val="20"/>
          <w:szCs w:val="20"/>
          <w:highlight w:val="white"/>
          <w:lang w:val="en-GB"/>
        </w:rPr>
      </w:pPr>
    </w:p>
    <w:p w14:paraId="6DFEBE6B" w14:textId="77777777" w:rsidR="00936BB3" w:rsidRPr="00936BB3" w:rsidRDefault="00936BB3" w:rsidP="00936BB3">
      <w:pPr>
        <w:rPr>
          <w:rFonts w:ascii="Courier New" w:hAnsi="Courier New" w:cs="Courier New"/>
          <w:sz w:val="20"/>
          <w:szCs w:val="20"/>
          <w:highlight w:val="white"/>
          <w:lang w:val="en-GB"/>
        </w:rPr>
      </w:pPr>
    </w:p>
    <w:p w14:paraId="748BD100" w14:textId="77777777" w:rsidR="00936BB3" w:rsidRPr="00936BB3" w:rsidRDefault="00936BB3" w:rsidP="00936BB3">
      <w:pPr>
        <w:rPr>
          <w:rFonts w:ascii="Courier New" w:hAnsi="Courier New" w:cs="Courier New"/>
          <w:sz w:val="20"/>
          <w:szCs w:val="20"/>
          <w:highlight w:val="white"/>
          <w:lang w:val="en-GB"/>
        </w:rPr>
      </w:pPr>
    </w:p>
    <w:p w14:paraId="0B8DDAC1" w14:textId="60DC0A81" w:rsidR="00B912FE" w:rsidRDefault="00B912FE" w:rsidP="00936BB3">
      <w:pPr>
        <w:rPr>
          <w:rFonts w:ascii="Courier New" w:hAnsi="Courier New" w:cs="Courier New"/>
          <w:sz w:val="20"/>
          <w:szCs w:val="20"/>
          <w:highlight w:val="white"/>
          <w:lang w:val="en-GB"/>
        </w:rPr>
      </w:pPr>
    </w:p>
    <w:p w14:paraId="32DDDA8C" w14:textId="76B8DE87" w:rsidR="00936BB3" w:rsidRDefault="00936BB3" w:rsidP="00936BB3">
      <w:pPr>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Screenshot showing the ‘addi’ instruction</w:t>
      </w:r>
    </w:p>
    <w:p w14:paraId="1F6B6971" w14:textId="77777777" w:rsidR="00936BB3" w:rsidRDefault="00936BB3" w:rsidP="00936BB3">
      <w:pPr>
        <w:rPr>
          <w:rFonts w:ascii="Courier New" w:hAnsi="Courier New" w:cs="Courier New"/>
          <w:color w:val="000000"/>
          <w:sz w:val="20"/>
          <w:szCs w:val="20"/>
          <w:highlight w:val="white"/>
          <w:lang w:val="en-GB"/>
        </w:rPr>
      </w:pPr>
    </w:p>
    <w:p w14:paraId="2D3DD003" w14:textId="44267693" w:rsidR="00936BB3" w:rsidRDefault="00936BB3" w:rsidP="00936BB3">
      <w:pPr>
        <w:spacing w:after="0"/>
        <w:rPr>
          <w:rFonts w:ascii="Courier New" w:hAnsi="Courier New" w:cs="Courier New"/>
          <w:sz w:val="20"/>
          <w:szCs w:val="20"/>
          <w:highlight w:val="white"/>
          <w:lang w:val="en-GB"/>
        </w:rPr>
      </w:pPr>
      <w:r>
        <w:rPr>
          <w:rFonts w:ascii="Courier New" w:hAnsi="Courier New" w:cs="Courier New"/>
          <w:noProof/>
          <w:sz w:val="20"/>
          <w:szCs w:val="20"/>
          <w:lang w:val="en-GB" w:eastAsia="en-GB"/>
        </w:rPr>
        <w:lastRenderedPageBreak/>
        <w:drawing>
          <wp:inline distT="0" distB="0" distL="0" distR="0" wp14:anchorId="22FF3516" wp14:editId="584D413F">
            <wp:extent cx="5091740" cy="3769303"/>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DataPathC_Simulation_shl.png"/>
                    <pic:cNvPicPr/>
                  </pic:nvPicPr>
                  <pic:blipFill>
                    <a:blip r:embed="rId13">
                      <a:extLst>
                        <a:ext uri="{28A0092B-C50C-407E-A947-70E740481C1C}">
                          <a14:useLocalDpi xmlns:a14="http://schemas.microsoft.com/office/drawing/2010/main" val="0"/>
                        </a:ext>
                      </a:extLst>
                    </a:blip>
                    <a:stretch>
                      <a:fillRect/>
                    </a:stretch>
                  </pic:blipFill>
                  <pic:spPr>
                    <a:xfrm>
                      <a:off x="0" y="0"/>
                      <a:ext cx="5150659" cy="3812920"/>
                    </a:xfrm>
                    <a:prstGeom prst="rect">
                      <a:avLst/>
                    </a:prstGeom>
                  </pic:spPr>
                </pic:pic>
              </a:graphicData>
            </a:graphic>
          </wp:inline>
        </w:drawing>
      </w:r>
    </w:p>
    <w:p w14:paraId="2128C4F7" w14:textId="4097E19F" w:rsidR="00936BB3" w:rsidRDefault="00936BB3" w:rsidP="00936BB3">
      <w:pPr>
        <w:spacing w:after="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Screenshot showing the ‘shl’ instruction</w:t>
      </w:r>
    </w:p>
    <w:p w14:paraId="3D495FB0" w14:textId="51E86204" w:rsidR="0098226F" w:rsidRDefault="0098226F" w:rsidP="00936BB3">
      <w:pPr>
        <w:spacing w:after="0"/>
        <w:rPr>
          <w:rFonts w:ascii="Courier New" w:hAnsi="Courier New" w:cs="Courier New"/>
          <w:color w:val="000000"/>
          <w:sz w:val="20"/>
          <w:szCs w:val="20"/>
          <w:highlight w:val="white"/>
          <w:lang w:val="en-GB"/>
        </w:rPr>
      </w:pPr>
      <w:r>
        <w:rPr>
          <w:rFonts w:ascii="Courier New" w:hAnsi="Courier New" w:cs="Courier New"/>
          <w:noProof/>
          <w:color w:val="000000"/>
          <w:sz w:val="20"/>
          <w:szCs w:val="20"/>
          <w:highlight w:val="white"/>
          <w:lang w:val="en-GB" w:eastAsia="en-GB"/>
        </w:rPr>
        <w:drawing>
          <wp:anchor distT="0" distB="0" distL="114300" distR="114300" simplePos="0" relativeHeight="251772928" behindDoc="0" locked="0" layoutInCell="1" allowOverlap="1" wp14:anchorId="3968DC8B" wp14:editId="04EA9BC8">
            <wp:simplePos x="0" y="0"/>
            <wp:positionH relativeFrom="column">
              <wp:posOffset>-10795</wp:posOffset>
            </wp:positionH>
            <wp:positionV relativeFrom="paragraph">
              <wp:posOffset>95885</wp:posOffset>
            </wp:positionV>
            <wp:extent cx="5168265" cy="3803650"/>
            <wp:effectExtent l="0" t="0" r="0" b="6350"/>
            <wp:wrapSquare wrapText="bothSides"/>
            <wp:docPr id="206" name="Picture 206" descr="../Downloads/Lab_2/Report/DataPathC_Simulation_st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ab_2/Report/DataPathC_Simulation_stor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265" cy="380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5CE10" w14:textId="77777777" w:rsidR="0098226F" w:rsidRPr="0098226F" w:rsidRDefault="0098226F" w:rsidP="0098226F">
      <w:pPr>
        <w:rPr>
          <w:rFonts w:ascii="Courier New" w:hAnsi="Courier New" w:cs="Courier New"/>
          <w:sz w:val="20"/>
          <w:szCs w:val="20"/>
          <w:highlight w:val="white"/>
          <w:lang w:val="en-GB"/>
        </w:rPr>
      </w:pPr>
    </w:p>
    <w:p w14:paraId="35271500" w14:textId="77777777" w:rsidR="0098226F" w:rsidRPr="0098226F" w:rsidRDefault="0098226F" w:rsidP="0098226F">
      <w:pPr>
        <w:rPr>
          <w:rFonts w:ascii="Courier New" w:hAnsi="Courier New" w:cs="Courier New"/>
          <w:sz w:val="20"/>
          <w:szCs w:val="20"/>
          <w:highlight w:val="white"/>
          <w:lang w:val="en-GB"/>
        </w:rPr>
      </w:pPr>
    </w:p>
    <w:p w14:paraId="160DD500" w14:textId="77777777" w:rsidR="0098226F" w:rsidRPr="0098226F" w:rsidRDefault="0098226F" w:rsidP="0098226F">
      <w:pPr>
        <w:rPr>
          <w:rFonts w:ascii="Courier New" w:hAnsi="Courier New" w:cs="Courier New"/>
          <w:sz w:val="20"/>
          <w:szCs w:val="20"/>
          <w:highlight w:val="white"/>
          <w:lang w:val="en-GB"/>
        </w:rPr>
      </w:pPr>
    </w:p>
    <w:p w14:paraId="430C8243" w14:textId="77777777" w:rsidR="0098226F" w:rsidRPr="0098226F" w:rsidRDefault="0098226F" w:rsidP="0098226F">
      <w:pPr>
        <w:rPr>
          <w:rFonts w:ascii="Courier New" w:hAnsi="Courier New" w:cs="Courier New"/>
          <w:sz w:val="20"/>
          <w:szCs w:val="20"/>
          <w:highlight w:val="white"/>
          <w:lang w:val="en-GB"/>
        </w:rPr>
      </w:pPr>
    </w:p>
    <w:p w14:paraId="34599B4B" w14:textId="77777777" w:rsidR="0098226F" w:rsidRPr="0098226F" w:rsidRDefault="0098226F" w:rsidP="0098226F">
      <w:pPr>
        <w:rPr>
          <w:rFonts w:ascii="Courier New" w:hAnsi="Courier New" w:cs="Courier New"/>
          <w:sz w:val="20"/>
          <w:szCs w:val="20"/>
          <w:highlight w:val="white"/>
          <w:lang w:val="en-GB"/>
        </w:rPr>
      </w:pPr>
    </w:p>
    <w:p w14:paraId="6B12E209" w14:textId="77777777" w:rsidR="0098226F" w:rsidRPr="0098226F" w:rsidRDefault="0098226F" w:rsidP="0098226F">
      <w:pPr>
        <w:rPr>
          <w:rFonts w:ascii="Courier New" w:hAnsi="Courier New" w:cs="Courier New"/>
          <w:sz w:val="20"/>
          <w:szCs w:val="20"/>
          <w:highlight w:val="white"/>
          <w:lang w:val="en-GB"/>
        </w:rPr>
      </w:pPr>
    </w:p>
    <w:p w14:paraId="2EC616E6" w14:textId="77777777" w:rsidR="0098226F" w:rsidRPr="0098226F" w:rsidRDefault="0098226F" w:rsidP="0098226F">
      <w:pPr>
        <w:rPr>
          <w:rFonts w:ascii="Courier New" w:hAnsi="Courier New" w:cs="Courier New"/>
          <w:sz w:val="20"/>
          <w:szCs w:val="20"/>
          <w:highlight w:val="white"/>
          <w:lang w:val="en-GB"/>
        </w:rPr>
      </w:pPr>
    </w:p>
    <w:p w14:paraId="60B922A6" w14:textId="77777777" w:rsidR="0098226F" w:rsidRPr="0098226F" w:rsidRDefault="0098226F" w:rsidP="0098226F">
      <w:pPr>
        <w:rPr>
          <w:rFonts w:ascii="Courier New" w:hAnsi="Courier New" w:cs="Courier New"/>
          <w:sz w:val="20"/>
          <w:szCs w:val="20"/>
          <w:highlight w:val="white"/>
          <w:lang w:val="en-GB"/>
        </w:rPr>
      </w:pPr>
    </w:p>
    <w:p w14:paraId="129BA42E" w14:textId="77777777" w:rsidR="0098226F" w:rsidRPr="0098226F" w:rsidRDefault="0098226F" w:rsidP="0098226F">
      <w:pPr>
        <w:rPr>
          <w:rFonts w:ascii="Courier New" w:hAnsi="Courier New" w:cs="Courier New"/>
          <w:sz w:val="20"/>
          <w:szCs w:val="20"/>
          <w:highlight w:val="white"/>
          <w:lang w:val="en-GB"/>
        </w:rPr>
      </w:pPr>
    </w:p>
    <w:p w14:paraId="3954E742" w14:textId="77777777" w:rsidR="0098226F" w:rsidRPr="0098226F" w:rsidRDefault="0098226F" w:rsidP="0098226F">
      <w:pPr>
        <w:rPr>
          <w:rFonts w:ascii="Courier New" w:hAnsi="Courier New" w:cs="Courier New"/>
          <w:sz w:val="20"/>
          <w:szCs w:val="20"/>
          <w:highlight w:val="white"/>
          <w:lang w:val="en-GB"/>
        </w:rPr>
      </w:pPr>
    </w:p>
    <w:p w14:paraId="5C4CBBA2" w14:textId="77777777" w:rsidR="0098226F" w:rsidRPr="0098226F" w:rsidRDefault="0098226F" w:rsidP="0098226F">
      <w:pPr>
        <w:rPr>
          <w:rFonts w:ascii="Courier New" w:hAnsi="Courier New" w:cs="Courier New"/>
          <w:sz w:val="20"/>
          <w:szCs w:val="20"/>
          <w:highlight w:val="white"/>
          <w:lang w:val="en-GB"/>
        </w:rPr>
      </w:pPr>
    </w:p>
    <w:p w14:paraId="1F77F68B" w14:textId="77777777" w:rsidR="0098226F" w:rsidRPr="0098226F" w:rsidRDefault="0098226F" w:rsidP="0098226F">
      <w:pPr>
        <w:rPr>
          <w:rFonts w:ascii="Courier New" w:hAnsi="Courier New" w:cs="Courier New"/>
          <w:sz w:val="20"/>
          <w:szCs w:val="20"/>
          <w:highlight w:val="white"/>
          <w:lang w:val="en-GB"/>
        </w:rPr>
      </w:pPr>
    </w:p>
    <w:p w14:paraId="404F5218" w14:textId="77777777" w:rsidR="0098226F" w:rsidRPr="0098226F" w:rsidRDefault="0098226F" w:rsidP="0098226F">
      <w:pPr>
        <w:rPr>
          <w:rFonts w:ascii="Courier New" w:hAnsi="Courier New" w:cs="Courier New"/>
          <w:sz w:val="20"/>
          <w:szCs w:val="20"/>
          <w:highlight w:val="white"/>
          <w:lang w:val="en-GB"/>
        </w:rPr>
      </w:pPr>
    </w:p>
    <w:p w14:paraId="1D96C317" w14:textId="3392C288" w:rsidR="0098226F" w:rsidRDefault="0098226F" w:rsidP="0098226F">
      <w:pPr>
        <w:spacing w:after="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Screenshot showing the ‘storr’ instruction</w:t>
      </w:r>
    </w:p>
    <w:p w14:paraId="2E27107A" w14:textId="77777777" w:rsidR="0098226F" w:rsidRDefault="0098226F" w:rsidP="0098226F">
      <w:pPr>
        <w:spacing w:after="0"/>
        <w:rPr>
          <w:rFonts w:ascii="Courier New" w:hAnsi="Courier New" w:cs="Courier New"/>
          <w:color w:val="000000"/>
          <w:sz w:val="20"/>
          <w:szCs w:val="20"/>
          <w:highlight w:val="white"/>
          <w:lang w:val="en-GB"/>
        </w:rPr>
      </w:pPr>
    </w:p>
    <w:p w14:paraId="2BAFD4B7" w14:textId="77777777" w:rsidR="0098226F" w:rsidRDefault="0098226F" w:rsidP="0098226F">
      <w:pPr>
        <w:spacing w:after="0"/>
        <w:rPr>
          <w:rFonts w:ascii="Courier New" w:hAnsi="Courier New" w:cs="Courier New"/>
          <w:color w:val="000000"/>
          <w:sz w:val="20"/>
          <w:szCs w:val="20"/>
          <w:highlight w:val="white"/>
          <w:lang w:val="en-GB"/>
        </w:rPr>
      </w:pPr>
    </w:p>
    <w:p w14:paraId="13803365" w14:textId="77777777" w:rsidR="0098226F" w:rsidRPr="00936BB3" w:rsidRDefault="0098226F" w:rsidP="0098226F">
      <w:pPr>
        <w:spacing w:after="0"/>
        <w:rPr>
          <w:rFonts w:ascii="Courier New" w:hAnsi="Courier New" w:cs="Courier New"/>
          <w:color w:val="000000"/>
          <w:sz w:val="20"/>
          <w:szCs w:val="20"/>
          <w:highlight w:val="white"/>
          <w:lang w:val="en-GB"/>
        </w:rPr>
      </w:pPr>
    </w:p>
    <w:p w14:paraId="5B051801" w14:textId="22754F22" w:rsidR="00936BB3" w:rsidRDefault="0098226F" w:rsidP="0098226F">
      <w:pPr>
        <w:tabs>
          <w:tab w:val="left" w:pos="3139"/>
        </w:tabs>
        <w:spacing w:before="0"/>
        <w:rPr>
          <w:rFonts w:ascii="Courier New" w:hAnsi="Courier New" w:cs="Courier New"/>
          <w:sz w:val="20"/>
          <w:szCs w:val="20"/>
          <w:highlight w:val="white"/>
          <w:lang w:val="en-GB"/>
        </w:rPr>
      </w:pPr>
      <w:r>
        <w:rPr>
          <w:rFonts w:ascii="Courier New" w:hAnsi="Courier New" w:cs="Courier New"/>
          <w:noProof/>
          <w:sz w:val="20"/>
          <w:szCs w:val="20"/>
          <w:highlight w:val="white"/>
          <w:lang w:val="en-GB" w:eastAsia="en-GB"/>
        </w:rPr>
        <w:lastRenderedPageBreak/>
        <w:drawing>
          <wp:inline distT="0" distB="0" distL="0" distR="0" wp14:anchorId="1970DEB7" wp14:editId="37F0686D">
            <wp:extent cx="5088198" cy="3768529"/>
            <wp:effectExtent l="0" t="0" r="0" b="0"/>
            <wp:docPr id="207" name="Picture 207" descr="../Downloads/Lab_2/Report/DataPathC_Simulation_lo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ab_2/Report/DataPathC_Simulation_load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3777" cy="3780067"/>
                    </a:xfrm>
                    <a:prstGeom prst="rect">
                      <a:avLst/>
                    </a:prstGeom>
                    <a:noFill/>
                    <a:ln>
                      <a:noFill/>
                    </a:ln>
                  </pic:spPr>
                </pic:pic>
              </a:graphicData>
            </a:graphic>
          </wp:inline>
        </w:drawing>
      </w:r>
    </w:p>
    <w:p w14:paraId="4AFBECB2" w14:textId="67A8C905" w:rsidR="0098226F" w:rsidRPr="00936BB3" w:rsidRDefault="0098226F" w:rsidP="0098226F">
      <w:pPr>
        <w:spacing w:before="0" w:after="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Screenshot showing the ‘loadi’ instruction</w:t>
      </w:r>
    </w:p>
    <w:p w14:paraId="1CE2FC76" w14:textId="1A741BE2" w:rsidR="0098226F" w:rsidRDefault="0098226F" w:rsidP="0098226F">
      <w:pPr>
        <w:tabs>
          <w:tab w:val="left" w:pos="3139"/>
        </w:tabs>
        <w:rPr>
          <w:rFonts w:ascii="Courier New" w:hAnsi="Courier New" w:cs="Courier New"/>
          <w:sz w:val="20"/>
          <w:szCs w:val="20"/>
          <w:highlight w:val="white"/>
          <w:lang w:val="en-GB"/>
        </w:rPr>
      </w:pPr>
      <w:r>
        <w:rPr>
          <w:rFonts w:ascii="Courier New" w:hAnsi="Courier New" w:cs="Courier New"/>
          <w:noProof/>
          <w:sz w:val="20"/>
          <w:szCs w:val="20"/>
          <w:highlight w:val="white"/>
          <w:lang w:val="en-GB" w:eastAsia="en-GB"/>
        </w:rPr>
        <w:drawing>
          <wp:inline distT="0" distB="0" distL="0" distR="0" wp14:anchorId="6BD9B7A4" wp14:editId="4D454BAD">
            <wp:extent cx="5018348" cy="3694010"/>
            <wp:effectExtent l="0" t="0" r="11430" b="0"/>
            <wp:docPr id="208" name="Picture 208" descr="../Downloads/Lab_2/Report/DataPathC_Simulation_brn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Lab_2/Report/DataPathC_Simulation_brne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7181" cy="3700512"/>
                    </a:xfrm>
                    <a:prstGeom prst="rect">
                      <a:avLst/>
                    </a:prstGeom>
                    <a:noFill/>
                    <a:ln>
                      <a:noFill/>
                    </a:ln>
                  </pic:spPr>
                </pic:pic>
              </a:graphicData>
            </a:graphic>
          </wp:inline>
        </w:drawing>
      </w:r>
    </w:p>
    <w:p w14:paraId="7674FA72" w14:textId="5470374A" w:rsidR="0098226F" w:rsidRDefault="0098226F" w:rsidP="0098226F">
      <w:pPr>
        <w:tabs>
          <w:tab w:val="left" w:pos="3139"/>
        </w:tabs>
        <w:rPr>
          <w:rFonts w:ascii="Courier New" w:hAnsi="Courier New" w:cs="Courier New"/>
          <w:sz w:val="20"/>
          <w:szCs w:val="20"/>
          <w:highlight w:val="white"/>
          <w:lang w:val="en-GB"/>
        </w:rPr>
      </w:pPr>
      <w:r>
        <w:rPr>
          <w:rFonts w:ascii="Courier New" w:hAnsi="Courier New" w:cs="Courier New"/>
          <w:sz w:val="20"/>
          <w:szCs w:val="20"/>
          <w:highlight w:val="white"/>
          <w:lang w:val="en-GB"/>
        </w:rPr>
        <w:t>Screenshot showing the ‘brneq’ instruction</w:t>
      </w:r>
    </w:p>
    <w:p w14:paraId="718D4A81" w14:textId="77777777" w:rsidR="0098226F" w:rsidRDefault="0098226F" w:rsidP="0098226F">
      <w:pPr>
        <w:tabs>
          <w:tab w:val="left" w:pos="3139"/>
        </w:tabs>
        <w:rPr>
          <w:rFonts w:ascii="Courier New" w:hAnsi="Courier New" w:cs="Courier New"/>
          <w:sz w:val="20"/>
          <w:szCs w:val="20"/>
          <w:highlight w:val="white"/>
          <w:lang w:val="en-GB"/>
        </w:rPr>
      </w:pPr>
    </w:p>
    <w:p w14:paraId="7005F89B" w14:textId="77777777" w:rsidR="0098226F" w:rsidRDefault="0098226F" w:rsidP="0098226F">
      <w:pPr>
        <w:tabs>
          <w:tab w:val="left" w:pos="3139"/>
        </w:tabs>
        <w:rPr>
          <w:rFonts w:ascii="Courier New" w:hAnsi="Courier New" w:cs="Courier New"/>
          <w:sz w:val="20"/>
          <w:szCs w:val="20"/>
          <w:highlight w:val="white"/>
          <w:lang w:val="en-GB"/>
        </w:rPr>
      </w:pPr>
    </w:p>
    <w:p w14:paraId="0E3D269F" w14:textId="77777777" w:rsidR="0098226F" w:rsidRDefault="0098226F" w:rsidP="0098226F">
      <w:pPr>
        <w:widowControl w:val="0"/>
        <w:autoSpaceDE w:val="0"/>
        <w:autoSpaceDN w:val="0"/>
        <w:adjustRightInd w:val="0"/>
        <w:spacing w:before="0" w:after="0" w:line="240" w:lineRule="auto"/>
        <w:rPr>
          <w:b/>
          <w:color w:val="auto"/>
          <w:sz w:val="32"/>
          <w:szCs w:val="32"/>
          <w:u w:val="single"/>
        </w:rPr>
      </w:pPr>
      <w:proofErr w:type="gramStart"/>
      <w:r>
        <w:rPr>
          <w:b/>
          <w:color w:val="auto"/>
          <w:sz w:val="32"/>
          <w:szCs w:val="32"/>
          <w:u w:val="single"/>
        </w:rPr>
        <w:lastRenderedPageBreak/>
        <w:t>iSim</w:t>
      </w:r>
      <w:proofErr w:type="gramEnd"/>
      <w:r>
        <w:rPr>
          <w:b/>
          <w:color w:val="auto"/>
          <w:sz w:val="32"/>
          <w:szCs w:val="32"/>
          <w:u w:val="single"/>
        </w:rPr>
        <w:t xml:space="preserve"> Console Output</w:t>
      </w:r>
    </w:p>
    <w:p w14:paraId="7B530EF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ISim P.28xd (signature 0xa0883be4)</w:t>
      </w:r>
    </w:p>
    <w:p w14:paraId="3C72FF7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This is a Full version of ISim.</w:t>
      </w:r>
    </w:p>
    <w:p w14:paraId="22BE4B86"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Time resolution is 1 ps</w:t>
      </w:r>
    </w:p>
    <w:p w14:paraId="7964135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WARNING: Simulation object /datapath_c_tb/test_vectors was not traceable in the design for the following reason:</w:t>
      </w:r>
    </w:p>
    <w:p w14:paraId="0F47E62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ISim does not yet support tracing of constant and generic multi-dimensional arrays.</w:t>
      </w:r>
    </w:p>
    <w:p w14:paraId="54541F8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Simulator is doing circuit initialization process.</w:t>
      </w:r>
    </w:p>
    <w:p w14:paraId="3A4A904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0 ps, Instance /datapath_c_tb/uut/ALU/ : Warning: NUMERIC_STD."&gt;=": metavalue detected, returning FALSE</w:t>
      </w:r>
    </w:p>
    <w:p w14:paraId="598EC96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0 ps, Instance /datapath_c_tb/uut/ALU/ : Warning: NUMERIC_STD."&lt;=": metavalue detected, returning FALSE</w:t>
      </w:r>
    </w:p>
    <w:p w14:paraId="55D0DEF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0 ps, Instance /datapath_c_tb/uut/ALU/ : Warning: NUMERIC_STD."&gt;": metavalue detected, returning FALSE</w:t>
      </w:r>
    </w:p>
    <w:p w14:paraId="49076BB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0 ps, Instance /datapath_c_tb/uut/ALU/ : Warning: NUMERIC_STD."&lt;": metavalue detected, returning FALSE</w:t>
      </w:r>
    </w:p>
    <w:p w14:paraId="3CBB790F"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0 ps, Instance /datapath_c_tb/uut/ALU/ : Warning: NUMERIC_STD."=": metavalue detected, returning FALSE</w:t>
      </w:r>
    </w:p>
    <w:p w14:paraId="7F2015C7"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0 ps, Instance /datapath_c_tb/uut/ALU/ : Warning: NUMERIC_STD."/=": metavalue detected, returning TRUE</w:t>
      </w:r>
    </w:p>
    <w:p w14:paraId="0CF071A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0 ps, Instance /datapath_c_tb/uut/ALU/ : Warning: NUMERIC_STD."=": metavalue detected, returning FALSE</w:t>
      </w:r>
    </w:p>
    <w:p w14:paraId="7F43C43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Finished circuit initialization process.</w:t>
      </w:r>
    </w:p>
    <w:p w14:paraId="65CA671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0E0B3F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130 ns(1): Note: [ OK ] Test 0 was successful! (/datapath_c_tb/).</w:t>
      </w:r>
    </w:p>
    <w:p w14:paraId="67640A4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140 ns(1): Note: [ OK ] Test 1 was successful! (/datapath_c_tb/).</w:t>
      </w:r>
    </w:p>
    <w:p w14:paraId="03EC1F71"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150 ns(1): Note: [ OK ] Test 2 was successful! (/datapath_c_tb/).</w:t>
      </w:r>
    </w:p>
    <w:p w14:paraId="147EE20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160 ns(1): Note: [ OK ] Test 3 was successful! (/datapath_c_tb/).</w:t>
      </w:r>
    </w:p>
    <w:p w14:paraId="62B123CB"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170 ns(1): Note: [ OK ] Test 4 was successful! (/datapath_c_tb/).</w:t>
      </w:r>
    </w:p>
    <w:p w14:paraId="40B6FE0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180 ns(1): Note: [ OK ] Test 5 was successful! (/datapath_c_tb/).</w:t>
      </w:r>
    </w:p>
    <w:p w14:paraId="473B75B5"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190 ns(1): Note: [ OK ] Test 6 was successful! (/datapath_c_tb/).</w:t>
      </w:r>
    </w:p>
    <w:p w14:paraId="4F1F789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200 ns(1): Note: [ OK ] Test 7 was successful!(/datapath_c_tb/).</w:t>
      </w:r>
    </w:p>
    <w:p w14:paraId="05614E6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210 ns(1): Note: [ OK ] Test 8 was successful!(/datapath_c_tb/).</w:t>
      </w:r>
    </w:p>
    <w:p w14:paraId="0108DB2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220 ns(1): Note: [ OK ] Test 9 was successful! (/datapath_c_tb/).</w:t>
      </w:r>
    </w:p>
    <w:p w14:paraId="4BCCEB1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230 ns(1): Note: [ OK ] Test 10 was successful! (/datapath_c_tb/).</w:t>
      </w:r>
    </w:p>
    <w:p w14:paraId="0F63D5D5"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240 ns(1): Note: [ OK ] Test 11 was successful! (/datapath_c_tb/).</w:t>
      </w:r>
    </w:p>
    <w:p w14:paraId="040F10B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250 ns(1): Note: [ OK ] Test 12 was successful! (/datapath_c_tb/).</w:t>
      </w:r>
    </w:p>
    <w:p w14:paraId="5101092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260 ns(1): Note: [ OK ] Test 13 was successful! (/datapath_c_tb/).</w:t>
      </w:r>
    </w:p>
    <w:p w14:paraId="2FC83039"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270 ns(1): Note: [ OK ] Test 14 was successful! (/datapath_c_tb/).</w:t>
      </w:r>
    </w:p>
    <w:p w14:paraId="2DEED08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280 ns(1): Note: [ OK ] Test 15 was successful! (/datapath_c_tb/).</w:t>
      </w:r>
    </w:p>
    <w:p w14:paraId="3DC1978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290 ns(1): Note: [ OK ] Test 16 was successful! (/datapath_c_tb/).</w:t>
      </w:r>
    </w:p>
    <w:p w14:paraId="46DE74B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300 ns(1): Note: [ OK ] Test 17 was successful! (/datapath_c_tb/).</w:t>
      </w:r>
    </w:p>
    <w:p w14:paraId="5F2FD76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310 ns(1): Note: [ OK ] Test 18 was successful! (/datapath_c_tb/).</w:t>
      </w:r>
    </w:p>
    <w:p w14:paraId="4966BB1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320 ns(1): Note: [ OK ] Test 19 was successful! (/datapath_c_tb/).</w:t>
      </w:r>
    </w:p>
    <w:p w14:paraId="05236DAC"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330 ns(1): Note: [ OK ] Test 20 was successful! (/datapath_c_tb/).</w:t>
      </w:r>
    </w:p>
    <w:p w14:paraId="3B33019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98226F">
        <w:rPr>
          <w:rFonts w:ascii="Courier New" w:hAnsi="Courier New" w:cs="Courier New"/>
          <w:color w:val="000000"/>
          <w:sz w:val="15"/>
          <w:szCs w:val="20"/>
          <w:highlight w:val="white"/>
          <w:lang w:val="en-GB"/>
        </w:rPr>
        <w:t>at</w:t>
      </w:r>
      <w:proofErr w:type="gramEnd"/>
      <w:r w:rsidRPr="0098226F">
        <w:rPr>
          <w:rFonts w:ascii="Courier New" w:hAnsi="Courier New" w:cs="Courier New"/>
          <w:color w:val="000000"/>
          <w:sz w:val="15"/>
          <w:szCs w:val="20"/>
          <w:highlight w:val="white"/>
          <w:lang w:val="en-GB"/>
        </w:rPr>
        <w:t xml:space="preserve"> 340 ns(1): Note: [ OK ] Test 21 was successful! (/datapath_c_tb/).</w:t>
      </w:r>
    </w:p>
    <w:p w14:paraId="2ED0570B"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9A8176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ISim&gt;  </w:t>
      </w:r>
    </w:p>
    <w:p w14:paraId="10961B5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9A495ED" w14:textId="77777777" w:rsidR="0098226F" w:rsidRDefault="0098226F" w:rsidP="0098226F">
      <w:pPr>
        <w:widowControl w:val="0"/>
        <w:autoSpaceDE w:val="0"/>
        <w:autoSpaceDN w:val="0"/>
        <w:adjustRightInd w:val="0"/>
        <w:spacing w:before="0" w:after="0" w:line="240" w:lineRule="auto"/>
        <w:rPr>
          <w:rFonts w:ascii="Courier New" w:hAnsi="Courier New" w:cs="Courier New"/>
          <w:b/>
          <w:i/>
          <w:color w:val="000000"/>
          <w:sz w:val="18"/>
          <w:szCs w:val="20"/>
          <w:highlight w:val="white"/>
          <w:lang w:val="en-GB"/>
        </w:rPr>
      </w:pPr>
      <w:r w:rsidRPr="0098226F">
        <w:rPr>
          <w:rFonts w:ascii="Courier New" w:hAnsi="Courier New" w:cs="Courier New"/>
          <w:b/>
          <w:i/>
          <w:color w:val="000000"/>
          <w:sz w:val="18"/>
          <w:szCs w:val="20"/>
          <w:highlight w:val="white"/>
          <w:lang w:val="en-GB"/>
        </w:rPr>
        <w:t xml:space="preserve">All but the first </w:t>
      </w:r>
      <w:proofErr w:type="gramStart"/>
      <w:r w:rsidRPr="0098226F">
        <w:rPr>
          <w:rFonts w:ascii="Courier New" w:hAnsi="Courier New" w:cs="Courier New"/>
          <w:b/>
          <w:i/>
          <w:color w:val="000000"/>
          <w:sz w:val="18"/>
          <w:szCs w:val="20"/>
          <w:highlight w:val="white"/>
          <w:lang w:val="en-GB"/>
        </w:rPr>
        <w:t>meta</w:t>
      </w:r>
      <w:proofErr w:type="gramEnd"/>
      <w:r w:rsidRPr="0098226F">
        <w:rPr>
          <w:rFonts w:ascii="Courier New" w:hAnsi="Courier New" w:cs="Courier New"/>
          <w:b/>
          <w:i/>
          <w:color w:val="000000"/>
          <w:sz w:val="18"/>
          <w:szCs w:val="20"/>
          <w:highlight w:val="white"/>
          <w:lang w:val="en-GB"/>
        </w:rPr>
        <w:t xml:space="preserve"> value warnings have been removed to improve readability.</w:t>
      </w:r>
    </w:p>
    <w:p w14:paraId="4A379E6F" w14:textId="77777777" w:rsidR="0098226F" w:rsidRDefault="0098226F" w:rsidP="0098226F">
      <w:pPr>
        <w:widowControl w:val="0"/>
        <w:autoSpaceDE w:val="0"/>
        <w:autoSpaceDN w:val="0"/>
        <w:adjustRightInd w:val="0"/>
        <w:spacing w:before="0" w:after="0" w:line="240" w:lineRule="auto"/>
        <w:rPr>
          <w:rFonts w:ascii="Courier New" w:hAnsi="Courier New" w:cs="Courier New"/>
          <w:b/>
          <w:i/>
          <w:color w:val="000000"/>
          <w:sz w:val="18"/>
          <w:szCs w:val="20"/>
          <w:highlight w:val="white"/>
          <w:lang w:val="en-GB"/>
        </w:rPr>
      </w:pPr>
    </w:p>
    <w:p w14:paraId="52C5EF6D" w14:textId="77777777" w:rsidR="0098226F" w:rsidRDefault="0098226F" w:rsidP="0098226F">
      <w:pPr>
        <w:widowControl w:val="0"/>
        <w:autoSpaceDE w:val="0"/>
        <w:autoSpaceDN w:val="0"/>
        <w:adjustRightInd w:val="0"/>
        <w:spacing w:before="0" w:after="0" w:line="240" w:lineRule="auto"/>
        <w:rPr>
          <w:rFonts w:ascii="Courier New" w:hAnsi="Courier New" w:cs="Courier New"/>
          <w:b/>
          <w:i/>
          <w:color w:val="000000"/>
          <w:sz w:val="18"/>
          <w:szCs w:val="20"/>
          <w:highlight w:val="white"/>
          <w:lang w:val="en-GB"/>
        </w:rPr>
      </w:pPr>
    </w:p>
    <w:p w14:paraId="0E7F000B" w14:textId="7A209194" w:rsidR="0098226F" w:rsidRDefault="0098226F" w:rsidP="0098226F">
      <w:pPr>
        <w:widowControl w:val="0"/>
        <w:autoSpaceDE w:val="0"/>
        <w:autoSpaceDN w:val="0"/>
        <w:adjustRightInd w:val="0"/>
        <w:spacing w:before="0" w:after="0" w:line="240" w:lineRule="auto"/>
        <w:rPr>
          <w:b/>
          <w:color w:val="auto"/>
          <w:sz w:val="32"/>
          <w:szCs w:val="32"/>
          <w:u w:val="single"/>
        </w:rPr>
      </w:pPr>
      <w:r>
        <w:rPr>
          <w:b/>
          <w:color w:val="auto"/>
          <w:sz w:val="32"/>
          <w:szCs w:val="32"/>
          <w:u w:val="single"/>
        </w:rPr>
        <w:t>HDL Synthesis</w:t>
      </w:r>
    </w:p>
    <w:p w14:paraId="0EEB762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b/>
          <w:i/>
          <w:color w:val="000000"/>
          <w:sz w:val="18"/>
          <w:szCs w:val="20"/>
          <w:highlight w:val="white"/>
          <w:lang w:val="en-GB"/>
        </w:rPr>
      </w:pPr>
    </w:p>
    <w:p w14:paraId="1549773C"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w:t>
      </w:r>
    </w:p>
    <w:p w14:paraId="3E6FF45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HDL Synthesis                               *</w:t>
      </w:r>
    </w:p>
    <w:p w14:paraId="67FE7D2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w:t>
      </w:r>
    </w:p>
    <w:p w14:paraId="29136A07"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8D75ED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Synthesizing Unit &lt;DataPath_C&gt;.</w:t>
      </w:r>
    </w:p>
    <w:p w14:paraId="295F39B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Related source file is "E:\University\_Second Year\Computer Architectures\assesment\MyMicroProccessor\Lab_2\DataPaths - RegBankAlt\DataPath_C.vhd".</w:t>
      </w:r>
    </w:p>
    <w:p w14:paraId="453553B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data_size = 16</w:t>
      </w:r>
    </w:p>
    <w:p w14:paraId="29D90BC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num_registers = 32</w:t>
      </w:r>
    </w:p>
    <w:p w14:paraId="06A51CD9"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Summary:</w:t>
      </w:r>
    </w:p>
    <w:p w14:paraId="07505E9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ab/>
      </w:r>
      <w:proofErr w:type="gramStart"/>
      <w:r w:rsidRPr="0098226F">
        <w:rPr>
          <w:rFonts w:ascii="Courier New" w:hAnsi="Courier New" w:cs="Courier New"/>
          <w:color w:val="000000"/>
          <w:sz w:val="15"/>
          <w:szCs w:val="20"/>
          <w:highlight w:val="white"/>
          <w:lang w:val="en-GB"/>
        </w:rPr>
        <w:t>inferred</w:t>
      </w:r>
      <w:proofErr w:type="gramEnd"/>
      <w:r w:rsidRPr="0098226F">
        <w:rPr>
          <w:rFonts w:ascii="Courier New" w:hAnsi="Courier New" w:cs="Courier New"/>
          <w:color w:val="000000"/>
          <w:sz w:val="15"/>
          <w:szCs w:val="20"/>
          <w:highlight w:val="white"/>
          <w:lang w:val="en-GB"/>
        </w:rPr>
        <w:t xml:space="preserve">   4 Multiplexer(s).</w:t>
      </w:r>
    </w:p>
    <w:p w14:paraId="314A863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Unit &lt;DataPath_C&gt; synthesized.</w:t>
      </w:r>
    </w:p>
    <w:p w14:paraId="130B3237"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F9219BC"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Synthesizing Unit &lt;Reg&gt;.</w:t>
      </w:r>
    </w:p>
    <w:p w14:paraId="12F20C27"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Related source file is "E:\University\_Second Year\Computer Architectures\assesment\MyMicroProccessor\Lab_2\DataPaths - RegBankAlt\Reg.vhd".</w:t>
      </w:r>
    </w:p>
    <w:p w14:paraId="6AC8F94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data_size = 16</w:t>
      </w:r>
    </w:p>
    <w:p w14:paraId="3B0EF839"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&lt;data_out&gt;.</w:t>
      </w:r>
    </w:p>
    <w:p w14:paraId="485572C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Summary:</w:t>
      </w:r>
    </w:p>
    <w:p w14:paraId="11222959"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ab/>
      </w:r>
      <w:proofErr w:type="gramStart"/>
      <w:r w:rsidRPr="0098226F">
        <w:rPr>
          <w:rFonts w:ascii="Courier New" w:hAnsi="Courier New" w:cs="Courier New"/>
          <w:color w:val="000000"/>
          <w:sz w:val="15"/>
          <w:szCs w:val="20"/>
          <w:highlight w:val="white"/>
          <w:lang w:val="en-GB"/>
        </w:rPr>
        <w:t>inferred  16</w:t>
      </w:r>
      <w:proofErr w:type="gramEnd"/>
      <w:r w:rsidRPr="0098226F">
        <w:rPr>
          <w:rFonts w:ascii="Courier New" w:hAnsi="Courier New" w:cs="Courier New"/>
          <w:color w:val="000000"/>
          <w:sz w:val="15"/>
          <w:szCs w:val="20"/>
          <w:highlight w:val="white"/>
          <w:lang w:val="en-GB"/>
        </w:rPr>
        <w:t xml:space="preserve"> D-type flip-flop(s).</w:t>
      </w:r>
    </w:p>
    <w:p w14:paraId="6698ED0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Unit &lt;Reg&gt; synthesized.</w:t>
      </w:r>
    </w:p>
    <w:p w14:paraId="13C94FFA"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D0DF307"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Synthesizing Unit &lt;ALU_param&gt;.</w:t>
      </w:r>
    </w:p>
    <w:p w14:paraId="0B3118C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Related source file is "E:\University\_Second Year\Computer Architectures\assesment\MyMicroProccessor\Lab_2\DataPaths - RegBankAlt\ALU_param.vhd".</w:t>
      </w:r>
    </w:p>
    <w:p w14:paraId="75905DD6"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N = 16</w:t>
      </w:r>
    </w:p>
    <w:p w14:paraId="3E6CC8E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adder for signal &lt;A_</w:t>
      </w:r>
      <w:proofErr w:type="gramStart"/>
      <w:r w:rsidRPr="0098226F">
        <w:rPr>
          <w:rFonts w:ascii="Courier New" w:hAnsi="Courier New" w:cs="Courier New"/>
          <w:color w:val="000000"/>
          <w:sz w:val="15"/>
          <w:szCs w:val="20"/>
          <w:highlight w:val="white"/>
          <w:lang w:val="en-GB"/>
        </w:rPr>
        <w:t>itrn[</w:t>
      </w:r>
      <w:proofErr w:type="gramEnd"/>
      <w:r w:rsidRPr="0098226F">
        <w:rPr>
          <w:rFonts w:ascii="Courier New" w:hAnsi="Courier New" w:cs="Courier New"/>
          <w:color w:val="000000"/>
          <w:sz w:val="15"/>
          <w:szCs w:val="20"/>
          <w:highlight w:val="white"/>
          <w:lang w:val="en-GB"/>
        </w:rPr>
        <w:t>15]_B_itrn[15]_add_27_OUT&gt; created at line 69.</w:t>
      </w:r>
    </w:p>
    <w:p w14:paraId="6E6386E7"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adder for signal &lt;A_</w:t>
      </w:r>
      <w:proofErr w:type="gramStart"/>
      <w:r w:rsidRPr="0098226F">
        <w:rPr>
          <w:rFonts w:ascii="Courier New" w:hAnsi="Courier New" w:cs="Courier New"/>
          <w:color w:val="000000"/>
          <w:sz w:val="15"/>
          <w:szCs w:val="20"/>
          <w:highlight w:val="white"/>
          <w:lang w:val="en-GB"/>
        </w:rPr>
        <w:t>itrn[</w:t>
      </w:r>
      <w:proofErr w:type="gramEnd"/>
      <w:r w:rsidRPr="0098226F">
        <w:rPr>
          <w:rFonts w:ascii="Courier New" w:hAnsi="Courier New" w:cs="Courier New"/>
          <w:color w:val="000000"/>
          <w:sz w:val="15"/>
          <w:szCs w:val="20"/>
          <w:highlight w:val="white"/>
          <w:lang w:val="en-GB"/>
        </w:rPr>
        <w:t>15]_GND_7_o_add_31_OUT&gt; created at line 1253.</w:t>
      </w:r>
    </w:p>
    <w:p w14:paraId="7B3B2EF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subtractor for signal &lt;A_</w:t>
      </w:r>
      <w:proofErr w:type="gramStart"/>
      <w:r w:rsidRPr="0098226F">
        <w:rPr>
          <w:rFonts w:ascii="Courier New" w:hAnsi="Courier New" w:cs="Courier New"/>
          <w:color w:val="000000"/>
          <w:sz w:val="15"/>
          <w:szCs w:val="20"/>
          <w:highlight w:val="white"/>
          <w:lang w:val="en-GB"/>
        </w:rPr>
        <w:t>itrn[</w:t>
      </w:r>
      <w:proofErr w:type="gramEnd"/>
      <w:r w:rsidRPr="0098226F">
        <w:rPr>
          <w:rFonts w:ascii="Courier New" w:hAnsi="Courier New" w:cs="Courier New"/>
          <w:color w:val="000000"/>
          <w:sz w:val="15"/>
          <w:szCs w:val="20"/>
          <w:highlight w:val="white"/>
          <w:lang w:val="en-GB"/>
        </w:rPr>
        <w:t>15]_B_itrn[15]_sub_26_OUT&lt;15:0&gt;&gt; created at line 70.</w:t>
      </w:r>
    </w:p>
    <w:p w14:paraId="2885E565"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subtractor for signal &lt;A_</w:t>
      </w:r>
      <w:proofErr w:type="gramStart"/>
      <w:r w:rsidRPr="0098226F">
        <w:rPr>
          <w:rFonts w:ascii="Courier New" w:hAnsi="Courier New" w:cs="Courier New"/>
          <w:color w:val="000000"/>
          <w:sz w:val="15"/>
          <w:szCs w:val="20"/>
          <w:highlight w:val="white"/>
          <w:lang w:val="en-GB"/>
        </w:rPr>
        <w:t>itrn[</w:t>
      </w:r>
      <w:proofErr w:type="gramEnd"/>
      <w:r w:rsidRPr="0098226F">
        <w:rPr>
          <w:rFonts w:ascii="Courier New" w:hAnsi="Courier New" w:cs="Courier New"/>
          <w:color w:val="000000"/>
          <w:sz w:val="15"/>
          <w:szCs w:val="20"/>
          <w:highlight w:val="white"/>
          <w:lang w:val="en-GB"/>
        </w:rPr>
        <w:t>15]_GND_7_o_sub_30_OUT&lt;15:0&gt;&gt; created at line 1320.</w:t>
      </w:r>
    </w:p>
    <w:p w14:paraId="33BE0C9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shifter rotate right for signal &lt;A_</w:t>
      </w:r>
      <w:proofErr w:type="gramStart"/>
      <w:r w:rsidRPr="0098226F">
        <w:rPr>
          <w:rFonts w:ascii="Courier New" w:hAnsi="Courier New" w:cs="Courier New"/>
          <w:color w:val="000000"/>
          <w:sz w:val="15"/>
          <w:szCs w:val="20"/>
          <w:highlight w:val="white"/>
          <w:lang w:val="en-GB"/>
        </w:rPr>
        <w:t>itrn[</w:t>
      </w:r>
      <w:proofErr w:type="gramEnd"/>
      <w:r w:rsidRPr="0098226F">
        <w:rPr>
          <w:rFonts w:ascii="Courier New" w:hAnsi="Courier New" w:cs="Courier New"/>
          <w:color w:val="000000"/>
          <w:sz w:val="15"/>
          <w:szCs w:val="20"/>
          <w:highlight w:val="white"/>
          <w:lang w:val="en-GB"/>
        </w:rPr>
        <w:t>15]_X_itrn[30]_rotate_right_17_OUT&gt; created at line 3021</w:t>
      </w:r>
    </w:p>
    <w:p w14:paraId="1CF4C4FC"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shifter rotate left for signal &lt;A_</w:t>
      </w:r>
      <w:proofErr w:type="gramStart"/>
      <w:r w:rsidRPr="0098226F">
        <w:rPr>
          <w:rFonts w:ascii="Courier New" w:hAnsi="Courier New" w:cs="Courier New"/>
          <w:color w:val="000000"/>
          <w:sz w:val="15"/>
          <w:szCs w:val="20"/>
          <w:highlight w:val="white"/>
          <w:lang w:val="en-GB"/>
        </w:rPr>
        <w:t>itrn[</w:t>
      </w:r>
      <w:proofErr w:type="gramEnd"/>
      <w:r w:rsidRPr="0098226F">
        <w:rPr>
          <w:rFonts w:ascii="Courier New" w:hAnsi="Courier New" w:cs="Courier New"/>
          <w:color w:val="000000"/>
          <w:sz w:val="15"/>
          <w:szCs w:val="20"/>
          <w:highlight w:val="white"/>
          <w:lang w:val="en-GB"/>
        </w:rPr>
        <w:t>15]_X_itrn[30]_rotate_left_19_OUT&gt; created at line 3012</w:t>
      </w:r>
    </w:p>
    <w:p w14:paraId="7535B4C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shifter arithmetic right for signal &lt;A_</w:t>
      </w:r>
      <w:proofErr w:type="gramStart"/>
      <w:r w:rsidRPr="0098226F">
        <w:rPr>
          <w:rFonts w:ascii="Courier New" w:hAnsi="Courier New" w:cs="Courier New"/>
          <w:color w:val="000000"/>
          <w:sz w:val="15"/>
          <w:szCs w:val="20"/>
          <w:highlight w:val="white"/>
          <w:lang w:val="en-GB"/>
        </w:rPr>
        <w:t>itrn[</w:t>
      </w:r>
      <w:proofErr w:type="gramEnd"/>
      <w:r w:rsidRPr="0098226F">
        <w:rPr>
          <w:rFonts w:ascii="Courier New" w:hAnsi="Courier New" w:cs="Courier New"/>
          <w:color w:val="000000"/>
          <w:sz w:val="15"/>
          <w:szCs w:val="20"/>
          <w:highlight w:val="white"/>
          <w:lang w:val="en-GB"/>
        </w:rPr>
        <w:t>15]_X_itrn[30]_shift_right_21_OUT&gt; created at line 2982</w:t>
      </w:r>
    </w:p>
    <w:p w14:paraId="2864860A"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lastRenderedPageBreak/>
        <w:t xml:space="preserve">    Found 16-bit shifter logical left for signal &lt;A_</w:t>
      </w:r>
      <w:proofErr w:type="gramStart"/>
      <w:r w:rsidRPr="0098226F">
        <w:rPr>
          <w:rFonts w:ascii="Courier New" w:hAnsi="Courier New" w:cs="Courier New"/>
          <w:color w:val="000000"/>
          <w:sz w:val="15"/>
          <w:szCs w:val="20"/>
          <w:highlight w:val="white"/>
          <w:lang w:val="en-GB"/>
        </w:rPr>
        <w:t>itrn[</w:t>
      </w:r>
      <w:proofErr w:type="gramEnd"/>
      <w:r w:rsidRPr="0098226F">
        <w:rPr>
          <w:rFonts w:ascii="Courier New" w:hAnsi="Courier New" w:cs="Courier New"/>
          <w:color w:val="000000"/>
          <w:sz w:val="15"/>
          <w:szCs w:val="20"/>
          <w:highlight w:val="white"/>
          <w:lang w:val="en-GB"/>
        </w:rPr>
        <w:t>15]_X_itrn[30]_shift_left_23_OUT&gt; created at line 2973</w:t>
      </w:r>
    </w:p>
    <w:p w14:paraId="3377085F"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13-to-1 multiplexer for signal &lt;O_itrn&gt; created at line 42.</w:t>
      </w:r>
    </w:p>
    <w:p w14:paraId="7888FD1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comparator greater for signal &lt;flags&lt;3&gt;&gt; created at line 99</w:t>
      </w:r>
    </w:p>
    <w:p w14:paraId="3A61B691"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comparator greater for signal &lt;flags&lt;4&gt;&gt; created at line 100</w:t>
      </w:r>
    </w:p>
    <w:p w14:paraId="51A5AB79"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Summary:</w:t>
      </w:r>
    </w:p>
    <w:p w14:paraId="5BB00FC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ab/>
      </w:r>
      <w:proofErr w:type="gramStart"/>
      <w:r w:rsidRPr="0098226F">
        <w:rPr>
          <w:rFonts w:ascii="Courier New" w:hAnsi="Courier New" w:cs="Courier New"/>
          <w:color w:val="000000"/>
          <w:sz w:val="15"/>
          <w:szCs w:val="20"/>
          <w:highlight w:val="white"/>
          <w:lang w:val="en-GB"/>
        </w:rPr>
        <w:t>inferred</w:t>
      </w:r>
      <w:proofErr w:type="gramEnd"/>
      <w:r w:rsidRPr="0098226F">
        <w:rPr>
          <w:rFonts w:ascii="Courier New" w:hAnsi="Courier New" w:cs="Courier New"/>
          <w:color w:val="000000"/>
          <w:sz w:val="15"/>
          <w:szCs w:val="20"/>
          <w:highlight w:val="white"/>
          <w:lang w:val="en-GB"/>
        </w:rPr>
        <w:t xml:space="preserve">   1 Adder/Subtractor(s).</w:t>
      </w:r>
    </w:p>
    <w:p w14:paraId="0C5A48CC"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ab/>
      </w:r>
      <w:proofErr w:type="gramStart"/>
      <w:r w:rsidRPr="0098226F">
        <w:rPr>
          <w:rFonts w:ascii="Courier New" w:hAnsi="Courier New" w:cs="Courier New"/>
          <w:color w:val="000000"/>
          <w:sz w:val="15"/>
          <w:szCs w:val="20"/>
          <w:highlight w:val="white"/>
          <w:lang w:val="en-GB"/>
        </w:rPr>
        <w:t>inferred</w:t>
      </w:r>
      <w:proofErr w:type="gramEnd"/>
      <w:r w:rsidRPr="0098226F">
        <w:rPr>
          <w:rFonts w:ascii="Courier New" w:hAnsi="Courier New" w:cs="Courier New"/>
          <w:color w:val="000000"/>
          <w:sz w:val="15"/>
          <w:szCs w:val="20"/>
          <w:highlight w:val="white"/>
          <w:lang w:val="en-GB"/>
        </w:rPr>
        <w:t xml:space="preserve">   2 Comparator(s).</w:t>
      </w:r>
    </w:p>
    <w:p w14:paraId="7EA7651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ab/>
      </w:r>
      <w:proofErr w:type="gramStart"/>
      <w:r w:rsidRPr="0098226F">
        <w:rPr>
          <w:rFonts w:ascii="Courier New" w:hAnsi="Courier New" w:cs="Courier New"/>
          <w:color w:val="000000"/>
          <w:sz w:val="15"/>
          <w:szCs w:val="20"/>
          <w:highlight w:val="white"/>
          <w:lang w:val="en-GB"/>
        </w:rPr>
        <w:t>inferred  16</w:t>
      </w:r>
      <w:proofErr w:type="gramEnd"/>
      <w:r w:rsidRPr="0098226F">
        <w:rPr>
          <w:rFonts w:ascii="Courier New" w:hAnsi="Courier New" w:cs="Courier New"/>
          <w:color w:val="000000"/>
          <w:sz w:val="15"/>
          <w:szCs w:val="20"/>
          <w:highlight w:val="white"/>
          <w:lang w:val="en-GB"/>
        </w:rPr>
        <w:t xml:space="preserve"> Multiplexer(s).</w:t>
      </w:r>
    </w:p>
    <w:p w14:paraId="76DF13C6"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ab/>
      </w:r>
      <w:proofErr w:type="gramStart"/>
      <w:r w:rsidRPr="0098226F">
        <w:rPr>
          <w:rFonts w:ascii="Courier New" w:hAnsi="Courier New" w:cs="Courier New"/>
          <w:color w:val="000000"/>
          <w:sz w:val="15"/>
          <w:szCs w:val="20"/>
          <w:highlight w:val="white"/>
          <w:lang w:val="en-GB"/>
        </w:rPr>
        <w:t>inferred</w:t>
      </w:r>
      <w:proofErr w:type="gramEnd"/>
      <w:r w:rsidRPr="0098226F">
        <w:rPr>
          <w:rFonts w:ascii="Courier New" w:hAnsi="Courier New" w:cs="Courier New"/>
          <w:color w:val="000000"/>
          <w:sz w:val="15"/>
          <w:szCs w:val="20"/>
          <w:highlight w:val="white"/>
          <w:lang w:val="en-GB"/>
        </w:rPr>
        <w:t xml:space="preserve">   4 Combinational logic shifter(s).</w:t>
      </w:r>
    </w:p>
    <w:p w14:paraId="6706981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Unit &lt;ALU_param&gt; synthesized.</w:t>
      </w:r>
    </w:p>
    <w:p w14:paraId="03050891"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3265939"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Synthesizing Unit &lt;regbank&gt;.</w:t>
      </w:r>
    </w:p>
    <w:p w14:paraId="2139C28B"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Related source file is "E:\University\_Second Year\Computer Architectures\assesment\MyMicroProccessor\Lab_2\DataPaths - RegBankAlt\otherRegBank.vhd".</w:t>
      </w:r>
    </w:p>
    <w:p w14:paraId="3FE9090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&lt;REG02&gt;.</w:t>
      </w:r>
    </w:p>
    <w:p w14:paraId="6A0BB2F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&lt;REG03&gt;.</w:t>
      </w:r>
    </w:p>
    <w:p w14:paraId="5DDDD019"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&lt;REG04&gt;.</w:t>
      </w:r>
    </w:p>
    <w:p w14:paraId="21854087"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&lt;REG05&gt;.</w:t>
      </w:r>
    </w:p>
    <w:p w14:paraId="10092EAC"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&lt;REG06&gt;.</w:t>
      </w:r>
    </w:p>
    <w:p w14:paraId="4B5035BB"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&lt;REG07&gt;.</w:t>
      </w:r>
    </w:p>
    <w:p w14:paraId="5F2A181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&lt;REG08&gt;.</w:t>
      </w:r>
    </w:p>
    <w:p w14:paraId="6CEAAC9A"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&lt;REG09&gt;.</w:t>
      </w:r>
    </w:p>
    <w:p w14:paraId="01EC7B06"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&lt;REG10&gt;.</w:t>
      </w:r>
    </w:p>
    <w:p w14:paraId="68383805"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&lt;REG11&gt;.</w:t>
      </w:r>
    </w:p>
    <w:p w14:paraId="4FCA036A"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&lt;REG12&gt;.</w:t>
      </w:r>
    </w:p>
    <w:p w14:paraId="13F1E40F"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&lt;REG13&gt;.</w:t>
      </w:r>
    </w:p>
    <w:p w14:paraId="41C6D22A"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&lt;REG14&gt;.</w:t>
      </w:r>
    </w:p>
    <w:p w14:paraId="0379706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&lt;REG15&gt;.</w:t>
      </w:r>
    </w:p>
    <w:p w14:paraId="64D8C18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&lt;REG16&gt;.</w:t>
      </w:r>
    </w:p>
    <w:p w14:paraId="6A8644A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&lt;REG17&gt;.</w:t>
      </w:r>
    </w:p>
    <w:p w14:paraId="3C044289"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&lt;REG18&gt;.</w:t>
      </w:r>
    </w:p>
    <w:p w14:paraId="0A795E6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&lt;REG19&gt;.</w:t>
      </w:r>
    </w:p>
    <w:p w14:paraId="6D269C8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&lt;REG20&gt;.</w:t>
      </w:r>
    </w:p>
    <w:p w14:paraId="7D50F44F"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&lt;REG21&gt;.</w:t>
      </w:r>
    </w:p>
    <w:p w14:paraId="25B97D4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&lt;REG22&gt;.</w:t>
      </w:r>
    </w:p>
    <w:p w14:paraId="5808BD86"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&lt;REG23&gt;.</w:t>
      </w:r>
    </w:p>
    <w:p w14:paraId="625BB39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&lt;REG24&gt;.</w:t>
      </w:r>
    </w:p>
    <w:p w14:paraId="73068A7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&lt;REG25&gt;.</w:t>
      </w:r>
    </w:p>
    <w:p w14:paraId="5CFBD24C"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&lt;REG26&gt;.</w:t>
      </w:r>
    </w:p>
    <w:p w14:paraId="43BF953C"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&lt;REG27&gt;.</w:t>
      </w:r>
    </w:p>
    <w:p w14:paraId="27CD00A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&lt;REG28&gt;.</w:t>
      </w:r>
    </w:p>
    <w:p w14:paraId="7E9EE90C"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&lt;REG29&gt;.</w:t>
      </w:r>
    </w:p>
    <w:p w14:paraId="315F5E2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&lt;REG30&gt;.</w:t>
      </w:r>
    </w:p>
    <w:p w14:paraId="32ABF47B"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&lt;REG31&gt;.</w:t>
      </w:r>
    </w:p>
    <w:p w14:paraId="09CEE54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register for signal &lt;REG01&gt;.</w:t>
      </w:r>
    </w:p>
    <w:p w14:paraId="613DCEE5"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32-to-1 multiplexer for signal &lt;A&gt; created at line 30.</w:t>
      </w:r>
    </w:p>
    <w:p w14:paraId="1B3710B1"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Found 16-bit 32-to-1 multiplexer for signal &lt;B&gt; created at line 31.</w:t>
      </w:r>
    </w:p>
    <w:p w14:paraId="2A88268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Summary:</w:t>
      </w:r>
    </w:p>
    <w:p w14:paraId="443BB74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ab/>
      </w:r>
      <w:proofErr w:type="gramStart"/>
      <w:r w:rsidRPr="0098226F">
        <w:rPr>
          <w:rFonts w:ascii="Courier New" w:hAnsi="Courier New" w:cs="Courier New"/>
          <w:color w:val="000000"/>
          <w:sz w:val="15"/>
          <w:szCs w:val="20"/>
          <w:highlight w:val="white"/>
          <w:lang w:val="en-GB"/>
        </w:rPr>
        <w:t>inferred</w:t>
      </w:r>
      <w:proofErr w:type="gramEnd"/>
      <w:r w:rsidRPr="0098226F">
        <w:rPr>
          <w:rFonts w:ascii="Courier New" w:hAnsi="Courier New" w:cs="Courier New"/>
          <w:color w:val="000000"/>
          <w:sz w:val="15"/>
          <w:szCs w:val="20"/>
          <w:highlight w:val="white"/>
          <w:lang w:val="en-GB"/>
        </w:rPr>
        <w:t xml:space="preserve"> 496 D-type flip-flop(s).</w:t>
      </w:r>
    </w:p>
    <w:p w14:paraId="41F3FB2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ab/>
      </w:r>
      <w:proofErr w:type="gramStart"/>
      <w:r w:rsidRPr="0098226F">
        <w:rPr>
          <w:rFonts w:ascii="Courier New" w:hAnsi="Courier New" w:cs="Courier New"/>
          <w:color w:val="000000"/>
          <w:sz w:val="15"/>
          <w:szCs w:val="20"/>
          <w:highlight w:val="white"/>
          <w:lang w:val="en-GB"/>
        </w:rPr>
        <w:t>inferred</w:t>
      </w:r>
      <w:proofErr w:type="gramEnd"/>
      <w:r w:rsidRPr="0098226F">
        <w:rPr>
          <w:rFonts w:ascii="Courier New" w:hAnsi="Courier New" w:cs="Courier New"/>
          <w:color w:val="000000"/>
          <w:sz w:val="15"/>
          <w:szCs w:val="20"/>
          <w:highlight w:val="white"/>
          <w:lang w:val="en-GB"/>
        </w:rPr>
        <w:t xml:space="preserve">   2 Multiplexer(s).</w:t>
      </w:r>
    </w:p>
    <w:p w14:paraId="47F63259"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Unit &lt;regbank&gt; synthesized.</w:t>
      </w:r>
    </w:p>
    <w:p w14:paraId="4AF668DB"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A21824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w:t>
      </w:r>
    </w:p>
    <w:p w14:paraId="2290E7FE"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HDL Synthesis Report</w:t>
      </w:r>
    </w:p>
    <w:p w14:paraId="2C20C63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06084F2"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Macro Statistics</w:t>
      </w:r>
    </w:p>
    <w:p w14:paraId="11D8F96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Adders/Subtractors                                   : 1</w:t>
      </w:r>
    </w:p>
    <w:p w14:paraId="4BE4B4D1"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16-bit addsub                                         : 1</w:t>
      </w:r>
    </w:p>
    <w:p w14:paraId="1FF99A5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Registers                                            : 35</w:t>
      </w:r>
    </w:p>
    <w:p w14:paraId="45A1B9B1"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16-bit register                                       : 35</w:t>
      </w:r>
    </w:p>
    <w:p w14:paraId="685D91D7"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Comparators                                          : 2</w:t>
      </w:r>
    </w:p>
    <w:p w14:paraId="68B0DD70"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16-bit comparator greater                             : 2</w:t>
      </w:r>
    </w:p>
    <w:p w14:paraId="642C06F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Multiplexers                                         : 22</w:t>
      </w:r>
    </w:p>
    <w:p w14:paraId="08137C6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1-bit 2-to-1 multiplexer                              : 6</w:t>
      </w:r>
    </w:p>
    <w:p w14:paraId="6E9788DA"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16-bit 2-to-1 multiplexer                             : 14</w:t>
      </w:r>
    </w:p>
    <w:p w14:paraId="4669F77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16-bit 32-to-1 multiplexer                            : 2</w:t>
      </w:r>
    </w:p>
    <w:p w14:paraId="6A46D21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Logic shifters                                       : 4</w:t>
      </w:r>
    </w:p>
    <w:p w14:paraId="39F78C7C"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16-bit shifter arithmetic right                       : 1</w:t>
      </w:r>
    </w:p>
    <w:p w14:paraId="68D544B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16-bit shifter logical left                           : 1</w:t>
      </w:r>
    </w:p>
    <w:p w14:paraId="58BB02BD"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16-bit shifter rotate left                            : 1</w:t>
      </w:r>
    </w:p>
    <w:p w14:paraId="1965051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16-bit shifter rotate right                           : 1</w:t>
      </w:r>
    </w:p>
    <w:p w14:paraId="53805968"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Xors                                                 : 1</w:t>
      </w:r>
    </w:p>
    <w:p w14:paraId="7DF2CAC3"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 xml:space="preserve"> 16-bit xor2                                           : 1</w:t>
      </w:r>
    </w:p>
    <w:p w14:paraId="66598ED4" w14:textId="77777777" w:rsidR="0098226F" w:rsidRPr="0098226F" w:rsidRDefault="0098226F" w:rsidP="009822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01F53A3" w14:textId="14C93BC0" w:rsidR="0098226F" w:rsidRDefault="0098226F" w:rsidP="0098226F">
      <w:pPr>
        <w:tabs>
          <w:tab w:val="left" w:pos="3139"/>
        </w:tabs>
        <w:rPr>
          <w:rFonts w:ascii="Courier New" w:hAnsi="Courier New" w:cs="Courier New"/>
          <w:color w:val="000000"/>
          <w:sz w:val="15"/>
          <w:szCs w:val="20"/>
          <w:highlight w:val="white"/>
          <w:lang w:val="en-GB"/>
        </w:rPr>
      </w:pPr>
      <w:r w:rsidRPr="0098226F">
        <w:rPr>
          <w:rFonts w:ascii="Courier New" w:hAnsi="Courier New" w:cs="Courier New"/>
          <w:color w:val="000000"/>
          <w:sz w:val="15"/>
          <w:szCs w:val="20"/>
          <w:highlight w:val="white"/>
          <w:lang w:val="en-GB"/>
        </w:rPr>
        <w:t>=========================================================================</w:t>
      </w:r>
    </w:p>
    <w:p w14:paraId="0705FB56" w14:textId="77777777" w:rsidR="0098226F" w:rsidRDefault="0098226F" w:rsidP="0098226F">
      <w:pPr>
        <w:tabs>
          <w:tab w:val="left" w:pos="3139"/>
        </w:tabs>
        <w:rPr>
          <w:rFonts w:ascii="Courier New" w:hAnsi="Courier New" w:cs="Courier New"/>
          <w:sz w:val="15"/>
          <w:szCs w:val="20"/>
          <w:highlight w:val="white"/>
          <w:lang w:val="en-GB"/>
        </w:rPr>
      </w:pPr>
    </w:p>
    <w:p w14:paraId="539938CF" w14:textId="77777777" w:rsidR="0098226F" w:rsidRDefault="0098226F" w:rsidP="0098226F">
      <w:pPr>
        <w:tabs>
          <w:tab w:val="left" w:pos="3139"/>
        </w:tabs>
        <w:rPr>
          <w:rFonts w:ascii="Courier New" w:hAnsi="Courier New" w:cs="Courier New"/>
          <w:sz w:val="15"/>
          <w:szCs w:val="20"/>
          <w:highlight w:val="white"/>
          <w:lang w:val="en-GB"/>
        </w:rPr>
      </w:pPr>
    </w:p>
    <w:p w14:paraId="382540B4" w14:textId="77777777" w:rsidR="0098226F" w:rsidRDefault="0098226F" w:rsidP="0098226F">
      <w:pPr>
        <w:tabs>
          <w:tab w:val="left" w:pos="3139"/>
        </w:tabs>
        <w:rPr>
          <w:rFonts w:ascii="Courier New" w:hAnsi="Courier New" w:cs="Courier New"/>
          <w:sz w:val="15"/>
          <w:szCs w:val="20"/>
          <w:highlight w:val="white"/>
          <w:lang w:val="en-GB"/>
        </w:rPr>
      </w:pPr>
    </w:p>
    <w:p w14:paraId="66F6EFA7" w14:textId="77777777" w:rsidR="0058550A" w:rsidRPr="00FC45B6" w:rsidRDefault="0058550A" w:rsidP="0058550A">
      <w:pPr>
        <w:rPr>
          <w:b/>
          <w:color w:val="auto"/>
          <w:sz w:val="32"/>
          <w:szCs w:val="32"/>
          <w:u w:val="single"/>
        </w:rPr>
      </w:pPr>
      <w:r>
        <w:rPr>
          <w:b/>
          <w:color w:val="auto"/>
          <w:sz w:val="44"/>
          <w:u w:val="single"/>
        </w:rPr>
        <w:br w:type="page"/>
      </w:r>
      <w:r>
        <w:rPr>
          <w:b/>
          <w:color w:val="auto"/>
          <w:sz w:val="32"/>
          <w:szCs w:val="32"/>
          <w:u w:val="single"/>
        </w:rPr>
        <w:lastRenderedPageBreak/>
        <w:t>Test Data for Architecture C</w:t>
      </w:r>
    </w:p>
    <w:p w14:paraId="2A54D261" w14:textId="77777777" w:rsidR="0058550A" w:rsidRDefault="0058550A" w:rsidP="0058550A">
      <w:pPr>
        <w:rPr>
          <w:rFonts w:ascii="Cambria" w:hAnsi="Cambria"/>
          <w:color w:val="auto"/>
          <w:szCs w:val="24"/>
        </w:rPr>
      </w:pPr>
      <w:r>
        <w:rPr>
          <w:rFonts w:ascii="Cambria" w:hAnsi="Cambria"/>
          <w:color w:val="auto"/>
          <w:szCs w:val="24"/>
        </w:rPr>
        <w:t>Here is our control logic for Arch C as well as the expected outputs.</w:t>
      </w:r>
    </w:p>
    <w:p w14:paraId="13179E9F" w14:textId="77777777" w:rsidR="0058550A" w:rsidRDefault="0058550A" w:rsidP="0058550A">
      <w:pPr>
        <w:rPr>
          <w:rFonts w:ascii="Cambria" w:hAnsi="Cambria"/>
          <w:color w:val="auto"/>
          <w:szCs w:val="24"/>
        </w:rPr>
      </w:pPr>
      <w:r>
        <w:rPr>
          <w:noProof/>
          <w:lang w:val="en-GB" w:eastAsia="en-GB"/>
        </w:rPr>
        <w:drawing>
          <wp:inline distT="0" distB="0" distL="0" distR="0" wp14:anchorId="6469D66B" wp14:editId="4B53B431">
            <wp:extent cx="6858000" cy="1115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115695"/>
                    </a:xfrm>
                    <a:prstGeom prst="rect">
                      <a:avLst/>
                    </a:prstGeom>
                  </pic:spPr>
                </pic:pic>
              </a:graphicData>
            </a:graphic>
          </wp:inline>
        </w:drawing>
      </w:r>
    </w:p>
    <w:p w14:paraId="0C2CE2E7" w14:textId="77777777" w:rsidR="0058550A" w:rsidRPr="00FC45B6" w:rsidRDefault="0058550A" w:rsidP="0058550A">
      <w:pPr>
        <w:rPr>
          <w:rFonts w:ascii="Cambria" w:hAnsi="Cambria"/>
          <w:color w:val="auto"/>
          <w:szCs w:val="24"/>
        </w:rPr>
      </w:pPr>
      <w:r w:rsidRPr="00FC45B6">
        <w:rPr>
          <w:rFonts w:ascii="Cambria" w:hAnsi="Cambria"/>
          <w:color w:val="auto"/>
          <w:szCs w:val="24"/>
        </w:rPr>
        <w:t xml:space="preserve">The instruction time line </w:t>
      </w:r>
      <w:r>
        <w:rPr>
          <w:rFonts w:ascii="Cambria" w:hAnsi="Cambria"/>
          <w:color w:val="auto"/>
          <w:szCs w:val="24"/>
        </w:rPr>
        <w:t>below</w:t>
      </w:r>
      <w:r w:rsidRPr="00FC45B6">
        <w:rPr>
          <w:rFonts w:ascii="Cambria" w:hAnsi="Cambria"/>
          <w:color w:val="auto"/>
          <w:szCs w:val="24"/>
        </w:rPr>
        <w:t xml:space="preserve"> shows how we used a nop instruction as a pipeline stall between the addi instruction and the shl instruction. We had to use a pipeline stall in this case rather forwarding, as there was no way to use any of the forwarding paths to get the value to be in the correct location at the time when we needed it.  </w:t>
      </w:r>
    </w:p>
    <w:tbl>
      <w:tblPr>
        <w:tblpPr w:leftFromText="180" w:rightFromText="180" w:vertAnchor="text" w:horzAnchor="margin" w:tblpY="-22"/>
        <w:tblW w:w="11189" w:type="dxa"/>
        <w:tblLook w:val="04A0" w:firstRow="1" w:lastRow="0" w:firstColumn="1" w:lastColumn="0" w:noHBand="0" w:noVBand="1"/>
      </w:tblPr>
      <w:tblGrid>
        <w:gridCol w:w="1691"/>
        <w:gridCol w:w="851"/>
        <w:gridCol w:w="992"/>
        <w:gridCol w:w="851"/>
        <w:gridCol w:w="850"/>
        <w:gridCol w:w="992"/>
        <w:gridCol w:w="993"/>
        <w:gridCol w:w="992"/>
        <w:gridCol w:w="992"/>
        <w:gridCol w:w="992"/>
        <w:gridCol w:w="993"/>
      </w:tblGrid>
      <w:tr w:rsidR="0058550A" w:rsidRPr="005E4215" w14:paraId="4A8949CF" w14:textId="77777777" w:rsidTr="002524CE">
        <w:trPr>
          <w:trHeight w:val="250"/>
        </w:trPr>
        <w:tc>
          <w:tcPr>
            <w:tcW w:w="1691" w:type="dxa"/>
            <w:tcBorders>
              <w:top w:val="single" w:sz="8" w:space="0" w:color="auto"/>
              <w:left w:val="single" w:sz="8" w:space="0" w:color="auto"/>
              <w:bottom w:val="single" w:sz="8" w:space="0" w:color="auto"/>
              <w:right w:val="nil"/>
            </w:tcBorders>
            <w:shd w:val="clear" w:color="000000" w:fill="5B9BD5"/>
            <w:noWrap/>
            <w:vAlign w:val="bottom"/>
            <w:hideMark/>
          </w:tcPr>
          <w:p w14:paraId="310960AE" w14:textId="77777777" w:rsidR="0058550A" w:rsidRPr="005E4215" w:rsidRDefault="0058550A" w:rsidP="002524CE">
            <w:pPr>
              <w:spacing w:before="0" w:after="0" w:line="240" w:lineRule="auto"/>
              <w:rPr>
                <w:rFonts w:ascii="Calibri" w:eastAsia="Times New Roman" w:hAnsi="Calibri" w:cs="Times New Roman"/>
                <w:b/>
                <w:bCs/>
                <w:color w:val="FFFFFF"/>
                <w:sz w:val="16"/>
                <w:lang w:val="en-GB" w:eastAsia="en-GB"/>
              </w:rPr>
            </w:pPr>
            <w:r w:rsidRPr="005E4215">
              <w:rPr>
                <w:rFonts w:ascii="Calibri" w:eastAsia="Times New Roman" w:hAnsi="Calibri" w:cs="Times New Roman"/>
                <w:b/>
                <w:bCs/>
                <w:color w:val="FFFFFF"/>
                <w:sz w:val="16"/>
                <w:lang w:val="en-GB" w:eastAsia="en-GB"/>
              </w:rPr>
              <w:t>Test command</w:t>
            </w:r>
          </w:p>
        </w:tc>
        <w:tc>
          <w:tcPr>
            <w:tcW w:w="9498" w:type="dxa"/>
            <w:gridSpan w:val="10"/>
            <w:tcBorders>
              <w:top w:val="single" w:sz="8" w:space="0" w:color="auto"/>
              <w:left w:val="nil"/>
              <w:bottom w:val="single" w:sz="8" w:space="0" w:color="auto"/>
              <w:right w:val="single" w:sz="8" w:space="0" w:color="000000"/>
            </w:tcBorders>
            <w:shd w:val="clear" w:color="000000" w:fill="5B9BD5"/>
            <w:noWrap/>
            <w:vAlign w:val="bottom"/>
            <w:hideMark/>
          </w:tcPr>
          <w:p w14:paraId="4FCEC5DB" w14:textId="77777777" w:rsidR="0058550A" w:rsidRPr="005E4215" w:rsidRDefault="0058550A" w:rsidP="002524CE">
            <w:pPr>
              <w:spacing w:before="0" w:after="0" w:line="240" w:lineRule="auto"/>
              <w:jc w:val="center"/>
              <w:rPr>
                <w:rFonts w:ascii="Calibri" w:eastAsia="Times New Roman" w:hAnsi="Calibri" w:cs="Times New Roman"/>
                <w:b/>
                <w:bCs/>
                <w:color w:val="FFFFFF"/>
                <w:sz w:val="16"/>
                <w:lang w:val="en-GB" w:eastAsia="en-GB"/>
              </w:rPr>
            </w:pPr>
            <w:r w:rsidRPr="005E4215">
              <w:rPr>
                <w:rFonts w:ascii="Calibri" w:eastAsia="Times New Roman" w:hAnsi="Calibri" w:cs="Times New Roman"/>
                <w:b/>
                <w:bCs/>
                <w:color w:val="FFFFFF"/>
                <w:sz w:val="16"/>
                <w:lang w:val="en-GB" w:eastAsia="en-GB"/>
              </w:rPr>
              <w:t>TimeLine</w:t>
            </w:r>
          </w:p>
        </w:tc>
      </w:tr>
      <w:tr w:rsidR="0058550A" w:rsidRPr="005E4215" w14:paraId="45BE3B8C" w14:textId="77777777" w:rsidTr="002524CE">
        <w:trPr>
          <w:trHeight w:val="238"/>
        </w:trPr>
        <w:tc>
          <w:tcPr>
            <w:tcW w:w="1691" w:type="dxa"/>
            <w:tcBorders>
              <w:top w:val="nil"/>
              <w:left w:val="single" w:sz="8" w:space="0" w:color="auto"/>
              <w:bottom w:val="nil"/>
              <w:right w:val="nil"/>
            </w:tcBorders>
            <w:shd w:val="clear" w:color="000000" w:fill="5B9BD5"/>
            <w:noWrap/>
            <w:vAlign w:val="bottom"/>
            <w:hideMark/>
          </w:tcPr>
          <w:p w14:paraId="0FE16F95" w14:textId="77777777" w:rsidR="0058550A" w:rsidRPr="005E4215" w:rsidRDefault="0058550A" w:rsidP="002524CE">
            <w:pPr>
              <w:spacing w:before="0" w:after="0" w:line="240" w:lineRule="auto"/>
              <w:rPr>
                <w:rFonts w:ascii="Calibri" w:eastAsia="Times New Roman" w:hAnsi="Calibri" w:cs="Times New Roman"/>
                <w:b/>
                <w:bCs/>
                <w:color w:val="FFFFFF"/>
                <w:sz w:val="16"/>
                <w:lang w:val="en-GB" w:eastAsia="en-GB"/>
              </w:rPr>
            </w:pPr>
            <w:r w:rsidRPr="005E4215">
              <w:rPr>
                <w:rFonts w:ascii="Calibri" w:eastAsia="Times New Roman" w:hAnsi="Calibri" w:cs="Times New Roman"/>
                <w:b/>
                <w:bCs/>
                <w:color w:val="FFFFFF"/>
                <w:sz w:val="16"/>
                <w:lang w:val="en-GB" w:eastAsia="en-GB"/>
              </w:rPr>
              <w:t>inc R1, R0</w:t>
            </w:r>
          </w:p>
        </w:tc>
        <w:tc>
          <w:tcPr>
            <w:tcW w:w="851" w:type="dxa"/>
            <w:tcBorders>
              <w:top w:val="nil"/>
              <w:left w:val="single" w:sz="4" w:space="0" w:color="auto"/>
              <w:bottom w:val="single" w:sz="4" w:space="0" w:color="auto"/>
              <w:right w:val="nil"/>
            </w:tcBorders>
            <w:shd w:val="clear" w:color="000000" w:fill="00B0F0"/>
            <w:noWrap/>
            <w:vAlign w:val="center"/>
            <w:hideMark/>
          </w:tcPr>
          <w:p w14:paraId="56825163"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Fetch</w:t>
            </w:r>
          </w:p>
        </w:tc>
        <w:tc>
          <w:tcPr>
            <w:tcW w:w="992" w:type="dxa"/>
            <w:tcBorders>
              <w:top w:val="nil"/>
              <w:left w:val="nil"/>
              <w:bottom w:val="nil"/>
              <w:right w:val="nil"/>
            </w:tcBorders>
            <w:shd w:val="clear" w:color="000000" w:fill="FFD966"/>
            <w:noWrap/>
            <w:vAlign w:val="center"/>
            <w:hideMark/>
          </w:tcPr>
          <w:p w14:paraId="60792DE3"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Reg Read</w:t>
            </w:r>
          </w:p>
        </w:tc>
        <w:tc>
          <w:tcPr>
            <w:tcW w:w="851" w:type="dxa"/>
            <w:tcBorders>
              <w:top w:val="nil"/>
              <w:left w:val="nil"/>
              <w:bottom w:val="nil"/>
              <w:right w:val="nil"/>
            </w:tcBorders>
            <w:shd w:val="clear" w:color="000000" w:fill="A9D08E"/>
            <w:noWrap/>
            <w:vAlign w:val="center"/>
            <w:hideMark/>
          </w:tcPr>
          <w:p w14:paraId="23E23F06"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ALU+</w:t>
            </w:r>
          </w:p>
        </w:tc>
        <w:tc>
          <w:tcPr>
            <w:tcW w:w="850" w:type="dxa"/>
            <w:tcBorders>
              <w:top w:val="nil"/>
              <w:left w:val="nil"/>
              <w:bottom w:val="nil"/>
              <w:right w:val="nil"/>
            </w:tcBorders>
            <w:shd w:val="clear" w:color="000000" w:fill="B889DB"/>
            <w:noWrap/>
            <w:vAlign w:val="center"/>
            <w:hideMark/>
          </w:tcPr>
          <w:p w14:paraId="39988FB0"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Mem Acc</w:t>
            </w:r>
          </w:p>
        </w:tc>
        <w:tc>
          <w:tcPr>
            <w:tcW w:w="992" w:type="dxa"/>
            <w:tcBorders>
              <w:top w:val="nil"/>
              <w:left w:val="nil"/>
              <w:bottom w:val="nil"/>
              <w:right w:val="single" w:sz="4" w:space="0" w:color="auto"/>
            </w:tcBorders>
            <w:shd w:val="clear" w:color="000000" w:fill="FF99FF"/>
            <w:noWrap/>
            <w:vAlign w:val="center"/>
            <w:hideMark/>
          </w:tcPr>
          <w:p w14:paraId="2CCD29DB"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Reg Write</w:t>
            </w:r>
          </w:p>
        </w:tc>
        <w:tc>
          <w:tcPr>
            <w:tcW w:w="993" w:type="dxa"/>
            <w:tcBorders>
              <w:top w:val="nil"/>
              <w:left w:val="nil"/>
              <w:bottom w:val="nil"/>
              <w:right w:val="nil"/>
            </w:tcBorders>
            <w:shd w:val="clear" w:color="auto" w:fill="auto"/>
            <w:noWrap/>
            <w:vAlign w:val="center"/>
            <w:hideMark/>
          </w:tcPr>
          <w:p w14:paraId="55CB8502"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2" w:type="dxa"/>
            <w:tcBorders>
              <w:top w:val="nil"/>
              <w:left w:val="nil"/>
              <w:bottom w:val="nil"/>
              <w:right w:val="nil"/>
            </w:tcBorders>
            <w:shd w:val="clear" w:color="auto" w:fill="auto"/>
            <w:noWrap/>
            <w:vAlign w:val="center"/>
            <w:hideMark/>
          </w:tcPr>
          <w:p w14:paraId="7BBA7E61"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992" w:type="dxa"/>
            <w:tcBorders>
              <w:top w:val="nil"/>
              <w:left w:val="nil"/>
              <w:bottom w:val="nil"/>
              <w:right w:val="nil"/>
            </w:tcBorders>
            <w:shd w:val="clear" w:color="auto" w:fill="auto"/>
            <w:noWrap/>
            <w:vAlign w:val="center"/>
            <w:hideMark/>
          </w:tcPr>
          <w:p w14:paraId="3C8F5B94"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992" w:type="dxa"/>
            <w:tcBorders>
              <w:top w:val="nil"/>
              <w:left w:val="nil"/>
              <w:bottom w:val="nil"/>
              <w:right w:val="nil"/>
            </w:tcBorders>
            <w:shd w:val="clear" w:color="auto" w:fill="auto"/>
            <w:noWrap/>
            <w:vAlign w:val="center"/>
            <w:hideMark/>
          </w:tcPr>
          <w:p w14:paraId="62B91ED8"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993" w:type="dxa"/>
            <w:tcBorders>
              <w:top w:val="nil"/>
              <w:left w:val="nil"/>
              <w:bottom w:val="nil"/>
              <w:right w:val="single" w:sz="8" w:space="0" w:color="auto"/>
            </w:tcBorders>
            <w:shd w:val="clear" w:color="auto" w:fill="auto"/>
            <w:noWrap/>
            <w:vAlign w:val="center"/>
            <w:hideMark/>
          </w:tcPr>
          <w:p w14:paraId="72E13BC0"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r>
      <w:tr w:rsidR="0058550A" w:rsidRPr="005E4215" w14:paraId="0407623C" w14:textId="77777777" w:rsidTr="002524CE">
        <w:trPr>
          <w:trHeight w:val="238"/>
        </w:trPr>
        <w:tc>
          <w:tcPr>
            <w:tcW w:w="1691" w:type="dxa"/>
            <w:tcBorders>
              <w:top w:val="nil"/>
              <w:left w:val="single" w:sz="8" w:space="0" w:color="auto"/>
              <w:bottom w:val="nil"/>
              <w:right w:val="nil"/>
            </w:tcBorders>
            <w:shd w:val="clear" w:color="000000" w:fill="5B9BD5"/>
            <w:noWrap/>
            <w:vAlign w:val="bottom"/>
            <w:hideMark/>
          </w:tcPr>
          <w:p w14:paraId="2DFF3B02" w14:textId="77777777" w:rsidR="0058550A" w:rsidRPr="005E4215" w:rsidRDefault="0058550A" w:rsidP="002524CE">
            <w:pPr>
              <w:spacing w:before="0" w:after="0" w:line="240" w:lineRule="auto"/>
              <w:rPr>
                <w:rFonts w:ascii="Calibri" w:eastAsia="Times New Roman" w:hAnsi="Calibri" w:cs="Times New Roman"/>
                <w:b/>
                <w:bCs/>
                <w:color w:val="FFFFFF"/>
                <w:sz w:val="16"/>
                <w:lang w:val="en-GB" w:eastAsia="en-GB"/>
              </w:rPr>
            </w:pPr>
            <w:r w:rsidRPr="005E4215">
              <w:rPr>
                <w:rFonts w:ascii="Calibri" w:eastAsia="Times New Roman" w:hAnsi="Calibri" w:cs="Times New Roman"/>
                <w:b/>
                <w:bCs/>
                <w:color w:val="FFFFFF"/>
                <w:sz w:val="16"/>
                <w:lang w:val="en-GB" w:eastAsia="en-GB"/>
              </w:rPr>
              <w:t>addi R2, R0, 0x0005</w:t>
            </w:r>
          </w:p>
        </w:tc>
        <w:tc>
          <w:tcPr>
            <w:tcW w:w="851" w:type="dxa"/>
            <w:tcBorders>
              <w:top w:val="nil"/>
              <w:left w:val="nil"/>
              <w:bottom w:val="nil"/>
              <w:right w:val="nil"/>
            </w:tcBorders>
            <w:shd w:val="clear" w:color="auto" w:fill="auto"/>
            <w:noWrap/>
            <w:vAlign w:val="center"/>
            <w:hideMark/>
          </w:tcPr>
          <w:p w14:paraId="33878AB4" w14:textId="77777777" w:rsidR="0058550A" w:rsidRPr="005E4215" w:rsidRDefault="0058550A" w:rsidP="002524CE">
            <w:pPr>
              <w:spacing w:before="0" w:after="0" w:line="240" w:lineRule="auto"/>
              <w:jc w:val="center"/>
              <w:rPr>
                <w:rFonts w:ascii="Calibri" w:eastAsia="Times New Roman" w:hAnsi="Calibri" w:cs="Times New Roman"/>
                <w:b/>
                <w:bCs/>
                <w:color w:val="FFFFFF"/>
                <w:sz w:val="16"/>
                <w:lang w:val="en-GB" w:eastAsia="en-GB"/>
              </w:rPr>
            </w:pPr>
          </w:p>
        </w:tc>
        <w:tc>
          <w:tcPr>
            <w:tcW w:w="992" w:type="dxa"/>
            <w:tcBorders>
              <w:top w:val="single" w:sz="4" w:space="0" w:color="auto"/>
              <w:left w:val="single" w:sz="4" w:space="0" w:color="auto"/>
              <w:bottom w:val="single" w:sz="4" w:space="0" w:color="auto"/>
              <w:right w:val="nil"/>
            </w:tcBorders>
            <w:shd w:val="clear" w:color="000000" w:fill="00B0F0"/>
            <w:noWrap/>
            <w:vAlign w:val="center"/>
            <w:hideMark/>
          </w:tcPr>
          <w:p w14:paraId="71E0E019"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Fetch</w:t>
            </w:r>
          </w:p>
        </w:tc>
        <w:tc>
          <w:tcPr>
            <w:tcW w:w="851" w:type="dxa"/>
            <w:tcBorders>
              <w:top w:val="single" w:sz="4" w:space="0" w:color="auto"/>
              <w:left w:val="nil"/>
              <w:bottom w:val="nil"/>
              <w:right w:val="nil"/>
            </w:tcBorders>
            <w:shd w:val="clear" w:color="000000" w:fill="FFD966"/>
            <w:noWrap/>
            <w:vAlign w:val="center"/>
            <w:hideMark/>
          </w:tcPr>
          <w:p w14:paraId="5B020E93"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Reg Read</w:t>
            </w:r>
          </w:p>
        </w:tc>
        <w:tc>
          <w:tcPr>
            <w:tcW w:w="850" w:type="dxa"/>
            <w:tcBorders>
              <w:top w:val="single" w:sz="4" w:space="0" w:color="auto"/>
              <w:left w:val="nil"/>
              <w:bottom w:val="nil"/>
              <w:right w:val="nil"/>
            </w:tcBorders>
            <w:shd w:val="clear" w:color="000000" w:fill="A9D08E"/>
            <w:noWrap/>
            <w:vAlign w:val="center"/>
            <w:hideMark/>
          </w:tcPr>
          <w:p w14:paraId="78F60207"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ALU+</w:t>
            </w:r>
          </w:p>
        </w:tc>
        <w:tc>
          <w:tcPr>
            <w:tcW w:w="992" w:type="dxa"/>
            <w:tcBorders>
              <w:top w:val="single" w:sz="4" w:space="0" w:color="auto"/>
              <w:left w:val="nil"/>
              <w:bottom w:val="nil"/>
              <w:right w:val="nil"/>
            </w:tcBorders>
            <w:shd w:val="clear" w:color="000000" w:fill="B889DB"/>
            <w:noWrap/>
            <w:vAlign w:val="center"/>
            <w:hideMark/>
          </w:tcPr>
          <w:p w14:paraId="10B8C493"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Mem Acc</w:t>
            </w:r>
          </w:p>
        </w:tc>
        <w:tc>
          <w:tcPr>
            <w:tcW w:w="993" w:type="dxa"/>
            <w:tcBorders>
              <w:top w:val="single" w:sz="4" w:space="0" w:color="auto"/>
              <w:left w:val="nil"/>
              <w:bottom w:val="nil"/>
              <w:right w:val="single" w:sz="4" w:space="0" w:color="auto"/>
            </w:tcBorders>
            <w:shd w:val="clear" w:color="000000" w:fill="FF99FF"/>
            <w:noWrap/>
            <w:vAlign w:val="center"/>
            <w:hideMark/>
          </w:tcPr>
          <w:p w14:paraId="1B5A02F6"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Reg Write</w:t>
            </w:r>
          </w:p>
        </w:tc>
        <w:tc>
          <w:tcPr>
            <w:tcW w:w="992" w:type="dxa"/>
            <w:tcBorders>
              <w:top w:val="nil"/>
              <w:left w:val="nil"/>
              <w:bottom w:val="nil"/>
              <w:right w:val="nil"/>
            </w:tcBorders>
            <w:shd w:val="clear" w:color="auto" w:fill="auto"/>
            <w:noWrap/>
            <w:vAlign w:val="center"/>
            <w:hideMark/>
          </w:tcPr>
          <w:p w14:paraId="67305CC0"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2" w:type="dxa"/>
            <w:tcBorders>
              <w:top w:val="nil"/>
              <w:left w:val="nil"/>
              <w:bottom w:val="nil"/>
              <w:right w:val="nil"/>
            </w:tcBorders>
            <w:shd w:val="clear" w:color="auto" w:fill="auto"/>
            <w:noWrap/>
            <w:vAlign w:val="center"/>
            <w:hideMark/>
          </w:tcPr>
          <w:p w14:paraId="4563133B"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992" w:type="dxa"/>
            <w:tcBorders>
              <w:top w:val="nil"/>
              <w:left w:val="nil"/>
              <w:bottom w:val="nil"/>
              <w:right w:val="nil"/>
            </w:tcBorders>
            <w:shd w:val="clear" w:color="auto" w:fill="auto"/>
            <w:noWrap/>
            <w:vAlign w:val="center"/>
            <w:hideMark/>
          </w:tcPr>
          <w:p w14:paraId="04E5A457"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993" w:type="dxa"/>
            <w:tcBorders>
              <w:top w:val="nil"/>
              <w:left w:val="nil"/>
              <w:bottom w:val="nil"/>
              <w:right w:val="single" w:sz="8" w:space="0" w:color="auto"/>
            </w:tcBorders>
            <w:shd w:val="clear" w:color="auto" w:fill="auto"/>
            <w:noWrap/>
            <w:vAlign w:val="center"/>
            <w:hideMark/>
          </w:tcPr>
          <w:p w14:paraId="78DE5247"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r>
      <w:tr w:rsidR="0058550A" w:rsidRPr="005E4215" w14:paraId="001568C8" w14:textId="77777777" w:rsidTr="002524CE">
        <w:trPr>
          <w:trHeight w:val="238"/>
        </w:trPr>
        <w:tc>
          <w:tcPr>
            <w:tcW w:w="1691" w:type="dxa"/>
            <w:tcBorders>
              <w:top w:val="nil"/>
              <w:left w:val="single" w:sz="8" w:space="0" w:color="auto"/>
              <w:bottom w:val="nil"/>
              <w:right w:val="nil"/>
            </w:tcBorders>
            <w:shd w:val="clear" w:color="000000" w:fill="5B9BD5"/>
            <w:noWrap/>
            <w:vAlign w:val="bottom"/>
            <w:hideMark/>
          </w:tcPr>
          <w:p w14:paraId="2A5055C4" w14:textId="77777777" w:rsidR="0058550A" w:rsidRPr="005E4215" w:rsidRDefault="0058550A" w:rsidP="002524CE">
            <w:pPr>
              <w:spacing w:before="0" w:after="0" w:line="240" w:lineRule="auto"/>
              <w:rPr>
                <w:rFonts w:ascii="Calibri" w:eastAsia="Times New Roman" w:hAnsi="Calibri" w:cs="Times New Roman"/>
                <w:b/>
                <w:bCs/>
                <w:color w:val="FFFFFF"/>
                <w:sz w:val="16"/>
                <w:lang w:val="en-GB" w:eastAsia="en-GB"/>
              </w:rPr>
            </w:pPr>
            <w:r w:rsidRPr="005E4215">
              <w:rPr>
                <w:rFonts w:ascii="Calibri" w:eastAsia="Times New Roman" w:hAnsi="Calibri" w:cs="Times New Roman"/>
                <w:b/>
                <w:bCs/>
                <w:color w:val="FFFFFF"/>
                <w:sz w:val="16"/>
                <w:lang w:val="en-GB" w:eastAsia="en-GB"/>
              </w:rPr>
              <w:t>nop</w:t>
            </w:r>
          </w:p>
        </w:tc>
        <w:tc>
          <w:tcPr>
            <w:tcW w:w="851" w:type="dxa"/>
            <w:tcBorders>
              <w:top w:val="nil"/>
              <w:left w:val="nil"/>
              <w:bottom w:val="nil"/>
              <w:right w:val="nil"/>
            </w:tcBorders>
            <w:shd w:val="clear" w:color="auto" w:fill="auto"/>
            <w:noWrap/>
            <w:vAlign w:val="center"/>
            <w:hideMark/>
          </w:tcPr>
          <w:p w14:paraId="66F6FBFE" w14:textId="77777777" w:rsidR="0058550A" w:rsidRPr="005E4215" w:rsidRDefault="0058550A" w:rsidP="002524CE">
            <w:pPr>
              <w:spacing w:before="0" w:after="0" w:line="240" w:lineRule="auto"/>
              <w:jc w:val="center"/>
              <w:rPr>
                <w:rFonts w:ascii="Calibri" w:eastAsia="Times New Roman" w:hAnsi="Calibri" w:cs="Times New Roman"/>
                <w:b/>
                <w:bCs/>
                <w:color w:val="FFFFFF"/>
                <w:sz w:val="16"/>
                <w:lang w:val="en-GB" w:eastAsia="en-GB"/>
              </w:rPr>
            </w:pPr>
          </w:p>
        </w:tc>
        <w:tc>
          <w:tcPr>
            <w:tcW w:w="992" w:type="dxa"/>
            <w:tcBorders>
              <w:top w:val="nil"/>
              <w:left w:val="nil"/>
              <w:bottom w:val="nil"/>
              <w:right w:val="nil"/>
            </w:tcBorders>
            <w:shd w:val="clear" w:color="auto" w:fill="auto"/>
            <w:noWrap/>
            <w:vAlign w:val="center"/>
            <w:hideMark/>
          </w:tcPr>
          <w:p w14:paraId="2C2E3D87"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851" w:type="dxa"/>
            <w:tcBorders>
              <w:top w:val="single" w:sz="4" w:space="0" w:color="auto"/>
              <w:left w:val="single" w:sz="4" w:space="0" w:color="auto"/>
              <w:bottom w:val="single" w:sz="4" w:space="0" w:color="auto"/>
              <w:right w:val="nil"/>
            </w:tcBorders>
            <w:shd w:val="clear" w:color="auto" w:fill="auto"/>
            <w:noWrap/>
            <w:vAlign w:val="center"/>
            <w:hideMark/>
          </w:tcPr>
          <w:p w14:paraId="04FB405C"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850" w:type="dxa"/>
            <w:tcBorders>
              <w:top w:val="single" w:sz="4" w:space="0" w:color="auto"/>
              <w:left w:val="nil"/>
              <w:bottom w:val="single" w:sz="4" w:space="0" w:color="auto"/>
              <w:right w:val="nil"/>
            </w:tcBorders>
            <w:shd w:val="clear" w:color="auto" w:fill="auto"/>
            <w:noWrap/>
            <w:vAlign w:val="center"/>
            <w:hideMark/>
          </w:tcPr>
          <w:p w14:paraId="35E0B482"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2" w:type="dxa"/>
            <w:tcBorders>
              <w:top w:val="single" w:sz="4" w:space="0" w:color="auto"/>
              <w:left w:val="nil"/>
              <w:bottom w:val="single" w:sz="4" w:space="0" w:color="auto"/>
              <w:right w:val="nil"/>
            </w:tcBorders>
            <w:shd w:val="clear" w:color="auto" w:fill="auto"/>
            <w:noWrap/>
            <w:vAlign w:val="center"/>
            <w:hideMark/>
          </w:tcPr>
          <w:p w14:paraId="0879A3B7"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3" w:type="dxa"/>
            <w:tcBorders>
              <w:top w:val="single" w:sz="4" w:space="0" w:color="auto"/>
              <w:left w:val="nil"/>
              <w:bottom w:val="single" w:sz="4" w:space="0" w:color="auto"/>
              <w:right w:val="nil"/>
            </w:tcBorders>
            <w:shd w:val="clear" w:color="auto" w:fill="auto"/>
            <w:noWrap/>
            <w:vAlign w:val="center"/>
            <w:hideMark/>
          </w:tcPr>
          <w:p w14:paraId="3D8A57B5"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F538561"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2" w:type="dxa"/>
            <w:tcBorders>
              <w:top w:val="nil"/>
              <w:left w:val="nil"/>
              <w:bottom w:val="nil"/>
              <w:right w:val="nil"/>
            </w:tcBorders>
            <w:shd w:val="clear" w:color="auto" w:fill="auto"/>
            <w:noWrap/>
            <w:vAlign w:val="center"/>
            <w:hideMark/>
          </w:tcPr>
          <w:p w14:paraId="4230D725"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2" w:type="dxa"/>
            <w:tcBorders>
              <w:top w:val="nil"/>
              <w:left w:val="nil"/>
              <w:bottom w:val="nil"/>
              <w:right w:val="nil"/>
            </w:tcBorders>
            <w:shd w:val="clear" w:color="auto" w:fill="auto"/>
            <w:noWrap/>
            <w:vAlign w:val="center"/>
            <w:hideMark/>
          </w:tcPr>
          <w:p w14:paraId="66BA787C"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993" w:type="dxa"/>
            <w:tcBorders>
              <w:top w:val="nil"/>
              <w:left w:val="nil"/>
              <w:bottom w:val="nil"/>
              <w:right w:val="single" w:sz="8" w:space="0" w:color="auto"/>
            </w:tcBorders>
            <w:shd w:val="clear" w:color="auto" w:fill="auto"/>
            <w:noWrap/>
            <w:vAlign w:val="center"/>
            <w:hideMark/>
          </w:tcPr>
          <w:p w14:paraId="1AAD2948"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r>
      <w:tr w:rsidR="0058550A" w:rsidRPr="005E4215" w14:paraId="35D08700" w14:textId="77777777" w:rsidTr="002524CE">
        <w:trPr>
          <w:trHeight w:val="238"/>
        </w:trPr>
        <w:tc>
          <w:tcPr>
            <w:tcW w:w="1691" w:type="dxa"/>
            <w:tcBorders>
              <w:top w:val="nil"/>
              <w:left w:val="single" w:sz="8" w:space="0" w:color="auto"/>
              <w:bottom w:val="nil"/>
              <w:right w:val="nil"/>
            </w:tcBorders>
            <w:shd w:val="clear" w:color="000000" w:fill="5B9BD5"/>
            <w:noWrap/>
            <w:vAlign w:val="bottom"/>
            <w:hideMark/>
          </w:tcPr>
          <w:p w14:paraId="506167EB" w14:textId="77777777" w:rsidR="0058550A" w:rsidRPr="005E4215" w:rsidRDefault="0058550A" w:rsidP="002524CE">
            <w:pPr>
              <w:spacing w:before="0" w:after="0" w:line="240" w:lineRule="auto"/>
              <w:rPr>
                <w:rFonts w:ascii="Calibri" w:eastAsia="Times New Roman" w:hAnsi="Calibri" w:cs="Times New Roman"/>
                <w:b/>
                <w:bCs/>
                <w:color w:val="FFFFFF"/>
                <w:sz w:val="16"/>
                <w:lang w:val="en-GB" w:eastAsia="en-GB"/>
              </w:rPr>
            </w:pPr>
            <w:r w:rsidRPr="005E4215">
              <w:rPr>
                <w:rFonts w:ascii="Calibri" w:eastAsia="Times New Roman" w:hAnsi="Calibri" w:cs="Times New Roman"/>
                <w:b/>
                <w:bCs/>
                <w:color w:val="FFFFFF"/>
                <w:sz w:val="16"/>
                <w:lang w:val="en-GB" w:eastAsia="en-GB"/>
              </w:rPr>
              <w:t>shl R3, R1, 3</w:t>
            </w:r>
          </w:p>
        </w:tc>
        <w:tc>
          <w:tcPr>
            <w:tcW w:w="851" w:type="dxa"/>
            <w:tcBorders>
              <w:top w:val="nil"/>
              <w:left w:val="nil"/>
              <w:bottom w:val="nil"/>
              <w:right w:val="nil"/>
            </w:tcBorders>
            <w:shd w:val="clear" w:color="auto" w:fill="auto"/>
            <w:noWrap/>
            <w:vAlign w:val="center"/>
            <w:hideMark/>
          </w:tcPr>
          <w:p w14:paraId="43DC831B" w14:textId="77777777" w:rsidR="0058550A" w:rsidRPr="005E4215" w:rsidRDefault="0058550A" w:rsidP="002524CE">
            <w:pPr>
              <w:spacing w:before="0" w:after="0" w:line="240" w:lineRule="auto"/>
              <w:jc w:val="center"/>
              <w:rPr>
                <w:rFonts w:ascii="Calibri" w:eastAsia="Times New Roman" w:hAnsi="Calibri" w:cs="Times New Roman"/>
                <w:b/>
                <w:bCs/>
                <w:color w:val="FFFFFF"/>
                <w:sz w:val="16"/>
                <w:lang w:val="en-GB" w:eastAsia="en-GB"/>
              </w:rPr>
            </w:pPr>
          </w:p>
        </w:tc>
        <w:tc>
          <w:tcPr>
            <w:tcW w:w="992" w:type="dxa"/>
            <w:tcBorders>
              <w:top w:val="nil"/>
              <w:left w:val="nil"/>
              <w:bottom w:val="nil"/>
              <w:right w:val="nil"/>
            </w:tcBorders>
            <w:shd w:val="clear" w:color="auto" w:fill="auto"/>
            <w:noWrap/>
            <w:vAlign w:val="center"/>
            <w:hideMark/>
          </w:tcPr>
          <w:p w14:paraId="7D9E7706"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851" w:type="dxa"/>
            <w:tcBorders>
              <w:top w:val="nil"/>
              <w:left w:val="nil"/>
              <w:bottom w:val="nil"/>
              <w:right w:val="nil"/>
            </w:tcBorders>
            <w:shd w:val="clear" w:color="auto" w:fill="auto"/>
            <w:noWrap/>
            <w:vAlign w:val="center"/>
            <w:hideMark/>
          </w:tcPr>
          <w:p w14:paraId="434927AD"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850" w:type="dxa"/>
            <w:tcBorders>
              <w:top w:val="nil"/>
              <w:left w:val="single" w:sz="4" w:space="0" w:color="auto"/>
              <w:bottom w:val="single" w:sz="4" w:space="0" w:color="auto"/>
              <w:right w:val="nil"/>
            </w:tcBorders>
            <w:shd w:val="clear" w:color="000000" w:fill="00B0F0"/>
            <w:noWrap/>
            <w:vAlign w:val="center"/>
            <w:hideMark/>
          </w:tcPr>
          <w:p w14:paraId="6883F37C"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Fetch</w:t>
            </w:r>
          </w:p>
        </w:tc>
        <w:tc>
          <w:tcPr>
            <w:tcW w:w="992" w:type="dxa"/>
            <w:tcBorders>
              <w:top w:val="nil"/>
              <w:left w:val="nil"/>
              <w:bottom w:val="nil"/>
              <w:right w:val="nil"/>
            </w:tcBorders>
            <w:shd w:val="clear" w:color="000000" w:fill="FFD966"/>
            <w:noWrap/>
            <w:vAlign w:val="center"/>
            <w:hideMark/>
          </w:tcPr>
          <w:p w14:paraId="2920BB82"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Reg Read</w:t>
            </w:r>
          </w:p>
        </w:tc>
        <w:tc>
          <w:tcPr>
            <w:tcW w:w="993" w:type="dxa"/>
            <w:tcBorders>
              <w:top w:val="nil"/>
              <w:left w:val="nil"/>
              <w:bottom w:val="nil"/>
              <w:right w:val="nil"/>
            </w:tcBorders>
            <w:shd w:val="clear" w:color="000000" w:fill="A9D08E"/>
            <w:noWrap/>
            <w:vAlign w:val="center"/>
            <w:hideMark/>
          </w:tcPr>
          <w:p w14:paraId="67C62D6F"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ALU+</w:t>
            </w:r>
          </w:p>
        </w:tc>
        <w:tc>
          <w:tcPr>
            <w:tcW w:w="992" w:type="dxa"/>
            <w:tcBorders>
              <w:top w:val="nil"/>
              <w:left w:val="nil"/>
              <w:bottom w:val="nil"/>
              <w:right w:val="nil"/>
            </w:tcBorders>
            <w:shd w:val="clear" w:color="000000" w:fill="B889DB"/>
            <w:noWrap/>
            <w:vAlign w:val="center"/>
            <w:hideMark/>
          </w:tcPr>
          <w:p w14:paraId="38C9F8E8"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Mem Acc</w:t>
            </w:r>
          </w:p>
        </w:tc>
        <w:tc>
          <w:tcPr>
            <w:tcW w:w="992" w:type="dxa"/>
            <w:tcBorders>
              <w:top w:val="single" w:sz="4" w:space="0" w:color="auto"/>
              <w:left w:val="nil"/>
              <w:bottom w:val="nil"/>
              <w:right w:val="single" w:sz="4" w:space="0" w:color="auto"/>
            </w:tcBorders>
            <w:shd w:val="clear" w:color="000000" w:fill="FF99FF"/>
            <w:noWrap/>
            <w:vAlign w:val="center"/>
            <w:hideMark/>
          </w:tcPr>
          <w:p w14:paraId="375EA03E"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Reg Write</w:t>
            </w:r>
          </w:p>
        </w:tc>
        <w:tc>
          <w:tcPr>
            <w:tcW w:w="992" w:type="dxa"/>
            <w:tcBorders>
              <w:top w:val="nil"/>
              <w:left w:val="nil"/>
              <w:bottom w:val="nil"/>
              <w:right w:val="nil"/>
            </w:tcBorders>
            <w:shd w:val="clear" w:color="auto" w:fill="auto"/>
            <w:noWrap/>
            <w:vAlign w:val="center"/>
            <w:hideMark/>
          </w:tcPr>
          <w:p w14:paraId="44363AB2"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3" w:type="dxa"/>
            <w:tcBorders>
              <w:top w:val="nil"/>
              <w:left w:val="nil"/>
              <w:bottom w:val="nil"/>
              <w:right w:val="single" w:sz="8" w:space="0" w:color="auto"/>
            </w:tcBorders>
            <w:shd w:val="clear" w:color="auto" w:fill="auto"/>
            <w:noWrap/>
            <w:vAlign w:val="center"/>
            <w:hideMark/>
          </w:tcPr>
          <w:p w14:paraId="6F76A623"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r>
      <w:tr w:rsidR="0058550A" w:rsidRPr="005E4215" w14:paraId="6C6475F0" w14:textId="77777777" w:rsidTr="002524CE">
        <w:trPr>
          <w:trHeight w:val="238"/>
        </w:trPr>
        <w:tc>
          <w:tcPr>
            <w:tcW w:w="1691" w:type="dxa"/>
            <w:tcBorders>
              <w:top w:val="nil"/>
              <w:left w:val="single" w:sz="8" w:space="0" w:color="auto"/>
              <w:bottom w:val="nil"/>
              <w:right w:val="nil"/>
            </w:tcBorders>
            <w:shd w:val="clear" w:color="000000" w:fill="5B9BD5"/>
            <w:noWrap/>
            <w:vAlign w:val="bottom"/>
            <w:hideMark/>
          </w:tcPr>
          <w:p w14:paraId="1BD7CF43" w14:textId="77777777" w:rsidR="0058550A" w:rsidRPr="005E4215" w:rsidRDefault="0058550A" w:rsidP="002524CE">
            <w:pPr>
              <w:spacing w:before="0" w:after="0" w:line="240" w:lineRule="auto"/>
              <w:rPr>
                <w:rFonts w:ascii="Calibri" w:eastAsia="Times New Roman" w:hAnsi="Calibri" w:cs="Times New Roman"/>
                <w:b/>
                <w:bCs/>
                <w:color w:val="FFFFFF"/>
                <w:sz w:val="16"/>
                <w:lang w:val="en-GB" w:eastAsia="en-GB"/>
              </w:rPr>
            </w:pPr>
            <w:r w:rsidRPr="005E4215">
              <w:rPr>
                <w:rFonts w:ascii="Calibri" w:eastAsia="Times New Roman" w:hAnsi="Calibri" w:cs="Times New Roman"/>
                <w:b/>
                <w:bCs/>
                <w:color w:val="FFFFFF"/>
                <w:sz w:val="16"/>
                <w:lang w:val="en-GB" w:eastAsia="en-GB"/>
              </w:rPr>
              <w:t>storr R2, R3</w:t>
            </w:r>
          </w:p>
        </w:tc>
        <w:tc>
          <w:tcPr>
            <w:tcW w:w="851" w:type="dxa"/>
            <w:tcBorders>
              <w:top w:val="nil"/>
              <w:left w:val="nil"/>
              <w:bottom w:val="nil"/>
              <w:right w:val="nil"/>
            </w:tcBorders>
            <w:shd w:val="clear" w:color="auto" w:fill="auto"/>
            <w:noWrap/>
            <w:vAlign w:val="center"/>
            <w:hideMark/>
          </w:tcPr>
          <w:p w14:paraId="41370306" w14:textId="77777777" w:rsidR="0058550A" w:rsidRPr="005E4215" w:rsidRDefault="0058550A" w:rsidP="002524CE">
            <w:pPr>
              <w:spacing w:before="0" w:after="0" w:line="240" w:lineRule="auto"/>
              <w:jc w:val="center"/>
              <w:rPr>
                <w:rFonts w:ascii="Calibri" w:eastAsia="Times New Roman" w:hAnsi="Calibri" w:cs="Times New Roman"/>
                <w:b/>
                <w:bCs/>
                <w:color w:val="FFFFFF"/>
                <w:sz w:val="16"/>
                <w:lang w:val="en-GB" w:eastAsia="en-GB"/>
              </w:rPr>
            </w:pPr>
          </w:p>
        </w:tc>
        <w:tc>
          <w:tcPr>
            <w:tcW w:w="992" w:type="dxa"/>
            <w:tcBorders>
              <w:top w:val="nil"/>
              <w:left w:val="nil"/>
              <w:bottom w:val="nil"/>
              <w:right w:val="nil"/>
            </w:tcBorders>
            <w:shd w:val="clear" w:color="auto" w:fill="auto"/>
            <w:noWrap/>
            <w:vAlign w:val="center"/>
            <w:hideMark/>
          </w:tcPr>
          <w:p w14:paraId="767BD42B"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851" w:type="dxa"/>
            <w:tcBorders>
              <w:top w:val="nil"/>
              <w:left w:val="nil"/>
              <w:bottom w:val="nil"/>
              <w:right w:val="nil"/>
            </w:tcBorders>
            <w:shd w:val="clear" w:color="auto" w:fill="auto"/>
            <w:noWrap/>
            <w:vAlign w:val="center"/>
            <w:hideMark/>
          </w:tcPr>
          <w:p w14:paraId="07877168"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850" w:type="dxa"/>
            <w:tcBorders>
              <w:top w:val="nil"/>
              <w:left w:val="nil"/>
              <w:bottom w:val="nil"/>
              <w:right w:val="nil"/>
            </w:tcBorders>
            <w:shd w:val="clear" w:color="auto" w:fill="auto"/>
            <w:noWrap/>
            <w:vAlign w:val="center"/>
            <w:hideMark/>
          </w:tcPr>
          <w:p w14:paraId="721658F4" w14:textId="77777777" w:rsidR="0058550A" w:rsidRPr="005E4215" w:rsidRDefault="0058550A" w:rsidP="002524CE">
            <w:pPr>
              <w:spacing w:before="0" w:after="0" w:line="240" w:lineRule="auto"/>
              <w:jc w:val="center"/>
              <w:rPr>
                <w:rFonts w:ascii="Times New Roman" w:eastAsia="Times New Roman" w:hAnsi="Times New Roman" w:cs="Times New Roman"/>
                <w:color w:val="auto"/>
                <w:sz w:val="16"/>
                <w:szCs w:val="20"/>
                <w:lang w:val="en-GB" w:eastAsia="en-GB"/>
              </w:rPr>
            </w:pPr>
          </w:p>
        </w:tc>
        <w:tc>
          <w:tcPr>
            <w:tcW w:w="992" w:type="dxa"/>
            <w:tcBorders>
              <w:top w:val="single" w:sz="4" w:space="0" w:color="auto"/>
              <w:left w:val="single" w:sz="4" w:space="0" w:color="auto"/>
              <w:bottom w:val="single" w:sz="4" w:space="0" w:color="auto"/>
              <w:right w:val="nil"/>
            </w:tcBorders>
            <w:shd w:val="clear" w:color="000000" w:fill="00B0F0"/>
            <w:noWrap/>
            <w:vAlign w:val="center"/>
            <w:hideMark/>
          </w:tcPr>
          <w:p w14:paraId="5E5F6EFE"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Fetch</w:t>
            </w:r>
          </w:p>
        </w:tc>
        <w:tc>
          <w:tcPr>
            <w:tcW w:w="993" w:type="dxa"/>
            <w:tcBorders>
              <w:top w:val="single" w:sz="4" w:space="0" w:color="auto"/>
              <w:left w:val="nil"/>
              <w:bottom w:val="nil"/>
              <w:right w:val="nil"/>
            </w:tcBorders>
            <w:shd w:val="clear" w:color="000000" w:fill="FFD966"/>
            <w:noWrap/>
            <w:vAlign w:val="center"/>
            <w:hideMark/>
          </w:tcPr>
          <w:p w14:paraId="0E31E4E9"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Reg Read</w:t>
            </w:r>
          </w:p>
        </w:tc>
        <w:tc>
          <w:tcPr>
            <w:tcW w:w="992" w:type="dxa"/>
            <w:tcBorders>
              <w:top w:val="single" w:sz="4" w:space="0" w:color="auto"/>
              <w:left w:val="nil"/>
              <w:bottom w:val="nil"/>
              <w:right w:val="nil"/>
            </w:tcBorders>
            <w:shd w:val="clear" w:color="000000" w:fill="A9D08E"/>
            <w:noWrap/>
            <w:vAlign w:val="center"/>
            <w:hideMark/>
          </w:tcPr>
          <w:p w14:paraId="2B2781EF"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ALU+</w:t>
            </w:r>
          </w:p>
        </w:tc>
        <w:tc>
          <w:tcPr>
            <w:tcW w:w="992" w:type="dxa"/>
            <w:tcBorders>
              <w:top w:val="single" w:sz="4" w:space="0" w:color="auto"/>
              <w:left w:val="nil"/>
              <w:bottom w:val="nil"/>
              <w:right w:val="nil"/>
            </w:tcBorders>
            <w:shd w:val="clear" w:color="000000" w:fill="B889DB"/>
            <w:noWrap/>
            <w:vAlign w:val="center"/>
            <w:hideMark/>
          </w:tcPr>
          <w:p w14:paraId="25B065A6"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Mem Acc</w:t>
            </w:r>
          </w:p>
        </w:tc>
        <w:tc>
          <w:tcPr>
            <w:tcW w:w="992" w:type="dxa"/>
            <w:tcBorders>
              <w:top w:val="single" w:sz="4" w:space="0" w:color="auto"/>
              <w:left w:val="nil"/>
              <w:bottom w:val="nil"/>
              <w:right w:val="single" w:sz="4" w:space="0" w:color="auto"/>
            </w:tcBorders>
            <w:shd w:val="clear" w:color="000000" w:fill="FF99FF"/>
            <w:noWrap/>
            <w:vAlign w:val="center"/>
            <w:hideMark/>
          </w:tcPr>
          <w:p w14:paraId="7B385124"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Reg Write</w:t>
            </w:r>
          </w:p>
        </w:tc>
        <w:tc>
          <w:tcPr>
            <w:tcW w:w="993" w:type="dxa"/>
            <w:tcBorders>
              <w:top w:val="nil"/>
              <w:left w:val="nil"/>
              <w:bottom w:val="nil"/>
              <w:right w:val="single" w:sz="8" w:space="0" w:color="auto"/>
            </w:tcBorders>
            <w:shd w:val="clear" w:color="auto" w:fill="auto"/>
            <w:noWrap/>
            <w:vAlign w:val="center"/>
            <w:hideMark/>
          </w:tcPr>
          <w:p w14:paraId="3A8DC8FD"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r>
      <w:tr w:rsidR="0058550A" w:rsidRPr="005E4215" w14:paraId="2A3606D3" w14:textId="77777777" w:rsidTr="002524CE">
        <w:trPr>
          <w:trHeight w:val="250"/>
        </w:trPr>
        <w:tc>
          <w:tcPr>
            <w:tcW w:w="1691" w:type="dxa"/>
            <w:tcBorders>
              <w:top w:val="nil"/>
              <w:left w:val="single" w:sz="8" w:space="0" w:color="auto"/>
              <w:bottom w:val="single" w:sz="8" w:space="0" w:color="auto"/>
              <w:right w:val="nil"/>
            </w:tcBorders>
            <w:shd w:val="clear" w:color="000000" w:fill="5B9BD5"/>
            <w:noWrap/>
            <w:vAlign w:val="bottom"/>
            <w:hideMark/>
          </w:tcPr>
          <w:p w14:paraId="650D64D5" w14:textId="77777777" w:rsidR="0058550A" w:rsidRPr="005E4215" w:rsidRDefault="0058550A" w:rsidP="002524CE">
            <w:pPr>
              <w:spacing w:before="0" w:after="0" w:line="240" w:lineRule="auto"/>
              <w:rPr>
                <w:rFonts w:ascii="Calibri" w:eastAsia="Times New Roman" w:hAnsi="Calibri" w:cs="Times New Roman"/>
                <w:b/>
                <w:bCs/>
                <w:color w:val="FFFFFF"/>
                <w:sz w:val="16"/>
                <w:lang w:val="en-GB" w:eastAsia="en-GB"/>
              </w:rPr>
            </w:pPr>
            <w:r w:rsidRPr="005E4215">
              <w:rPr>
                <w:rFonts w:ascii="Calibri" w:eastAsia="Times New Roman" w:hAnsi="Calibri" w:cs="Times New Roman"/>
                <w:b/>
                <w:bCs/>
                <w:color w:val="FFFFFF"/>
                <w:sz w:val="16"/>
                <w:lang w:val="en-GB" w:eastAsia="en-GB"/>
              </w:rPr>
              <w:t>loadi R5, 1f1f</w:t>
            </w:r>
          </w:p>
        </w:tc>
        <w:tc>
          <w:tcPr>
            <w:tcW w:w="851" w:type="dxa"/>
            <w:tcBorders>
              <w:top w:val="nil"/>
              <w:left w:val="nil"/>
              <w:bottom w:val="single" w:sz="8" w:space="0" w:color="auto"/>
              <w:right w:val="nil"/>
            </w:tcBorders>
            <w:shd w:val="clear" w:color="auto" w:fill="auto"/>
            <w:noWrap/>
            <w:vAlign w:val="center"/>
            <w:hideMark/>
          </w:tcPr>
          <w:p w14:paraId="4DE227E7"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2" w:type="dxa"/>
            <w:tcBorders>
              <w:top w:val="nil"/>
              <w:left w:val="nil"/>
              <w:bottom w:val="single" w:sz="8" w:space="0" w:color="auto"/>
              <w:right w:val="nil"/>
            </w:tcBorders>
            <w:shd w:val="clear" w:color="auto" w:fill="auto"/>
            <w:noWrap/>
            <w:vAlign w:val="center"/>
            <w:hideMark/>
          </w:tcPr>
          <w:p w14:paraId="7821B1AA"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851" w:type="dxa"/>
            <w:tcBorders>
              <w:top w:val="nil"/>
              <w:left w:val="nil"/>
              <w:bottom w:val="single" w:sz="8" w:space="0" w:color="auto"/>
              <w:right w:val="nil"/>
            </w:tcBorders>
            <w:shd w:val="clear" w:color="auto" w:fill="auto"/>
            <w:noWrap/>
            <w:vAlign w:val="center"/>
            <w:hideMark/>
          </w:tcPr>
          <w:p w14:paraId="3FA9C46A"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850" w:type="dxa"/>
            <w:tcBorders>
              <w:top w:val="nil"/>
              <w:left w:val="nil"/>
              <w:bottom w:val="single" w:sz="8" w:space="0" w:color="auto"/>
              <w:right w:val="nil"/>
            </w:tcBorders>
            <w:shd w:val="clear" w:color="auto" w:fill="auto"/>
            <w:noWrap/>
            <w:vAlign w:val="center"/>
            <w:hideMark/>
          </w:tcPr>
          <w:p w14:paraId="6EE0E182"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2" w:type="dxa"/>
            <w:tcBorders>
              <w:top w:val="nil"/>
              <w:left w:val="nil"/>
              <w:bottom w:val="single" w:sz="8" w:space="0" w:color="auto"/>
              <w:right w:val="nil"/>
            </w:tcBorders>
            <w:shd w:val="clear" w:color="auto" w:fill="auto"/>
            <w:noWrap/>
            <w:vAlign w:val="center"/>
            <w:hideMark/>
          </w:tcPr>
          <w:p w14:paraId="4438319C"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p>
        </w:tc>
        <w:tc>
          <w:tcPr>
            <w:tcW w:w="993" w:type="dxa"/>
            <w:tcBorders>
              <w:top w:val="single" w:sz="4" w:space="0" w:color="auto"/>
              <w:left w:val="single" w:sz="4" w:space="0" w:color="auto"/>
              <w:bottom w:val="single" w:sz="8" w:space="0" w:color="auto"/>
              <w:right w:val="nil"/>
            </w:tcBorders>
            <w:shd w:val="clear" w:color="000000" w:fill="00B0F0"/>
            <w:noWrap/>
            <w:vAlign w:val="center"/>
            <w:hideMark/>
          </w:tcPr>
          <w:p w14:paraId="3AD41167"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Fetch</w:t>
            </w:r>
          </w:p>
        </w:tc>
        <w:tc>
          <w:tcPr>
            <w:tcW w:w="992" w:type="dxa"/>
            <w:tcBorders>
              <w:top w:val="single" w:sz="4" w:space="0" w:color="auto"/>
              <w:left w:val="nil"/>
              <w:bottom w:val="single" w:sz="8" w:space="0" w:color="auto"/>
              <w:right w:val="nil"/>
            </w:tcBorders>
            <w:shd w:val="clear" w:color="000000" w:fill="FFD966"/>
            <w:noWrap/>
            <w:vAlign w:val="center"/>
            <w:hideMark/>
          </w:tcPr>
          <w:p w14:paraId="74AC6D30"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Reg Read</w:t>
            </w:r>
          </w:p>
        </w:tc>
        <w:tc>
          <w:tcPr>
            <w:tcW w:w="992" w:type="dxa"/>
            <w:tcBorders>
              <w:top w:val="single" w:sz="4" w:space="0" w:color="auto"/>
              <w:left w:val="nil"/>
              <w:bottom w:val="single" w:sz="8" w:space="0" w:color="auto"/>
              <w:right w:val="nil"/>
            </w:tcBorders>
            <w:shd w:val="clear" w:color="000000" w:fill="A9D08E"/>
            <w:noWrap/>
            <w:vAlign w:val="center"/>
            <w:hideMark/>
          </w:tcPr>
          <w:p w14:paraId="15E5C34D"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ALU+</w:t>
            </w:r>
          </w:p>
        </w:tc>
        <w:tc>
          <w:tcPr>
            <w:tcW w:w="992" w:type="dxa"/>
            <w:tcBorders>
              <w:top w:val="single" w:sz="4" w:space="0" w:color="auto"/>
              <w:left w:val="nil"/>
              <w:bottom w:val="single" w:sz="8" w:space="0" w:color="auto"/>
              <w:right w:val="nil"/>
            </w:tcBorders>
            <w:shd w:val="clear" w:color="000000" w:fill="B889DB"/>
            <w:noWrap/>
            <w:vAlign w:val="center"/>
            <w:hideMark/>
          </w:tcPr>
          <w:p w14:paraId="2A821400"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Mem Acc</w:t>
            </w:r>
          </w:p>
        </w:tc>
        <w:tc>
          <w:tcPr>
            <w:tcW w:w="993" w:type="dxa"/>
            <w:tcBorders>
              <w:top w:val="single" w:sz="4" w:space="0" w:color="auto"/>
              <w:left w:val="nil"/>
              <w:bottom w:val="single" w:sz="8" w:space="0" w:color="auto"/>
              <w:right w:val="single" w:sz="8" w:space="0" w:color="auto"/>
            </w:tcBorders>
            <w:shd w:val="clear" w:color="000000" w:fill="FF99FF"/>
            <w:noWrap/>
            <w:vAlign w:val="center"/>
            <w:hideMark/>
          </w:tcPr>
          <w:p w14:paraId="5B461239" w14:textId="77777777" w:rsidR="0058550A" w:rsidRPr="005E4215" w:rsidRDefault="0058550A" w:rsidP="002524CE">
            <w:pPr>
              <w:spacing w:before="0" w:after="0" w:line="240" w:lineRule="auto"/>
              <w:jc w:val="center"/>
              <w:rPr>
                <w:rFonts w:ascii="Calibri" w:eastAsia="Times New Roman" w:hAnsi="Calibri" w:cs="Times New Roman"/>
                <w:color w:val="000000"/>
                <w:sz w:val="16"/>
                <w:lang w:val="en-GB" w:eastAsia="en-GB"/>
              </w:rPr>
            </w:pPr>
            <w:r w:rsidRPr="005E4215">
              <w:rPr>
                <w:rFonts w:ascii="Calibri" w:eastAsia="Times New Roman" w:hAnsi="Calibri" w:cs="Times New Roman"/>
                <w:color w:val="000000"/>
                <w:sz w:val="16"/>
                <w:lang w:val="en-GB" w:eastAsia="en-GB"/>
              </w:rPr>
              <w:t>Reg Write</w:t>
            </w:r>
          </w:p>
        </w:tc>
      </w:tr>
    </w:tbl>
    <w:p w14:paraId="75B098A0" w14:textId="77777777" w:rsidR="0058550A" w:rsidRDefault="0058550A" w:rsidP="0058550A">
      <w:pPr>
        <w:rPr>
          <w:rFonts w:ascii="Cambria" w:hAnsi="Cambria"/>
          <w:color w:val="auto"/>
          <w:szCs w:val="24"/>
        </w:rPr>
      </w:pPr>
      <w:r w:rsidRPr="00FC45B6">
        <w:rPr>
          <w:rFonts w:ascii="Cambria" w:hAnsi="Cambria"/>
          <w:color w:val="auto"/>
          <w:szCs w:val="24"/>
        </w:rPr>
        <w:t xml:space="preserve">We also used forwarding in our control logic. In fact, the only time we take a value directly from a register is when the value of R Zero </w:t>
      </w:r>
      <w:proofErr w:type="gramStart"/>
      <w:r w:rsidRPr="00FC45B6">
        <w:rPr>
          <w:rFonts w:ascii="Cambria" w:hAnsi="Cambria"/>
          <w:color w:val="auto"/>
          <w:szCs w:val="24"/>
        </w:rPr>
        <w:t>is used</w:t>
      </w:r>
      <w:proofErr w:type="gramEnd"/>
      <w:r w:rsidRPr="00FC45B6">
        <w:rPr>
          <w:rFonts w:ascii="Cambria" w:hAnsi="Cambria"/>
          <w:color w:val="auto"/>
          <w:szCs w:val="24"/>
        </w:rPr>
        <w:t xml:space="preserve"> for the first two instruction. Both the shift left and the store instruction use forwarding in order to execute sooner than they would of other wise.</w:t>
      </w:r>
      <w:r>
        <w:rPr>
          <w:rFonts w:ascii="Cambria" w:hAnsi="Cambria"/>
          <w:color w:val="auto"/>
          <w:szCs w:val="24"/>
        </w:rPr>
        <w:t xml:space="preserve"> </w:t>
      </w:r>
    </w:p>
    <w:p w14:paraId="12DC3960" w14:textId="77777777" w:rsidR="0058550A" w:rsidRDefault="0058550A" w:rsidP="0058550A">
      <w:pPr>
        <w:rPr>
          <w:color w:val="auto"/>
          <w:sz w:val="24"/>
          <w:szCs w:val="24"/>
        </w:rPr>
      </w:pPr>
      <w:r>
        <w:rPr>
          <w:rFonts w:ascii="Cambria" w:hAnsi="Cambria"/>
          <w:color w:val="auto"/>
          <w:szCs w:val="24"/>
        </w:rPr>
        <w:t xml:space="preserve">You can see in the table below that the only time RA has a definite value is during the first two clock cylces. You can also see use of select 5 and 6 to forward data </w:t>
      </w:r>
      <w:proofErr w:type="gramStart"/>
      <w:r>
        <w:rPr>
          <w:rFonts w:ascii="Cambria" w:hAnsi="Cambria"/>
          <w:color w:val="auto"/>
          <w:szCs w:val="24"/>
        </w:rPr>
        <w:t>( that</w:t>
      </w:r>
      <w:proofErr w:type="gramEnd"/>
      <w:r>
        <w:rPr>
          <w:rFonts w:ascii="Cambria" w:hAnsi="Cambria"/>
          <w:color w:val="auto"/>
          <w:szCs w:val="24"/>
        </w:rPr>
        <w:t xml:space="preserve"> has not yet been writte to the register) into the A and B registers. Select 2 has also been used to forward data from the output of the alu back to the input of the alu.</w:t>
      </w:r>
    </w:p>
    <w:p w14:paraId="7E8290D0" w14:textId="2591C61C" w:rsidR="0058550A" w:rsidRDefault="0058550A" w:rsidP="0058550A">
      <w:pPr>
        <w:rPr>
          <w:b/>
          <w:color w:val="auto"/>
          <w:sz w:val="44"/>
          <w:u w:val="single"/>
        </w:rPr>
      </w:pPr>
      <w:r>
        <w:rPr>
          <w:noProof/>
          <w:lang w:val="en-GB" w:eastAsia="en-GB"/>
        </w:rPr>
        <w:drawing>
          <wp:inline distT="0" distB="0" distL="0" distR="0" wp14:anchorId="6534962A" wp14:editId="2D71A559">
            <wp:extent cx="6858000" cy="1442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442720"/>
                    </a:xfrm>
                    <a:prstGeom prst="rect">
                      <a:avLst/>
                    </a:prstGeom>
                  </pic:spPr>
                </pic:pic>
              </a:graphicData>
            </a:graphic>
          </wp:inline>
        </w:drawing>
      </w:r>
    </w:p>
    <w:p w14:paraId="245933EE" w14:textId="77777777" w:rsidR="0058550A" w:rsidRDefault="0058550A">
      <w:pPr>
        <w:rPr>
          <w:b/>
          <w:color w:val="auto"/>
          <w:sz w:val="44"/>
          <w:u w:val="single"/>
        </w:rPr>
      </w:pPr>
      <w:r>
        <w:rPr>
          <w:b/>
          <w:color w:val="auto"/>
          <w:sz w:val="44"/>
          <w:u w:val="single"/>
        </w:rPr>
        <w:br w:type="page"/>
      </w:r>
    </w:p>
    <w:p w14:paraId="64992674" w14:textId="546AE828" w:rsidR="0098226F" w:rsidRDefault="0098226F" w:rsidP="00F0741B">
      <w:pPr>
        <w:tabs>
          <w:tab w:val="left" w:pos="3139"/>
        </w:tabs>
        <w:jc w:val="center"/>
        <w:rPr>
          <w:b/>
          <w:color w:val="auto"/>
          <w:sz w:val="44"/>
          <w:u w:val="single"/>
        </w:rPr>
      </w:pPr>
      <w:r>
        <w:rPr>
          <w:b/>
          <w:color w:val="auto"/>
          <w:sz w:val="44"/>
          <w:u w:val="single"/>
        </w:rPr>
        <w:lastRenderedPageBreak/>
        <w:t>Architecture</w:t>
      </w:r>
      <w:r w:rsidR="00F0741B">
        <w:rPr>
          <w:b/>
          <w:color w:val="auto"/>
          <w:sz w:val="44"/>
          <w:u w:val="single"/>
        </w:rPr>
        <w:t xml:space="preserve"> D</w:t>
      </w:r>
    </w:p>
    <w:p w14:paraId="4C2E0F44" w14:textId="62A39EBF" w:rsidR="00084C6F" w:rsidRDefault="00084C6F" w:rsidP="00084C6F">
      <w:pPr>
        <w:tabs>
          <w:tab w:val="left" w:pos="3139"/>
        </w:tabs>
        <w:rPr>
          <w:b/>
          <w:color w:val="auto"/>
          <w:sz w:val="32"/>
          <w:szCs w:val="32"/>
          <w:u w:val="single"/>
        </w:rPr>
      </w:pPr>
      <w:r>
        <w:rPr>
          <w:b/>
          <w:noProof/>
          <w:color w:val="auto"/>
          <w:sz w:val="32"/>
          <w:szCs w:val="32"/>
          <w:u w:val="single"/>
          <w:lang w:val="en-GB" w:eastAsia="en-GB"/>
        </w:rPr>
        <mc:AlternateContent>
          <mc:Choice Requires="wps">
            <w:drawing>
              <wp:anchor distT="0" distB="0" distL="114300" distR="114300" simplePos="0" relativeHeight="251783168" behindDoc="0" locked="0" layoutInCell="1" allowOverlap="1" wp14:anchorId="1E0C90F3" wp14:editId="63218DAC">
                <wp:simplePos x="0" y="0"/>
                <wp:positionH relativeFrom="column">
                  <wp:posOffset>-365125</wp:posOffset>
                </wp:positionH>
                <wp:positionV relativeFrom="paragraph">
                  <wp:posOffset>292735</wp:posOffset>
                </wp:positionV>
                <wp:extent cx="7546340" cy="7824470"/>
                <wp:effectExtent l="0" t="0" r="22860" b="24130"/>
                <wp:wrapSquare wrapText="bothSides"/>
                <wp:docPr id="213" name="Text Box 213"/>
                <wp:cNvGraphicFramePr/>
                <a:graphic xmlns:a="http://schemas.openxmlformats.org/drawingml/2006/main">
                  <a:graphicData uri="http://schemas.microsoft.com/office/word/2010/wordprocessingShape">
                    <wps:wsp>
                      <wps:cNvSpPr txBox="1"/>
                      <wps:spPr>
                        <a:xfrm>
                          <a:off x="0" y="0"/>
                          <a:ext cx="7546340" cy="7824470"/>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209A02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65204A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library</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IEEE</w:t>
                            </w:r>
                            <w:r w:rsidRPr="00084C6F">
                              <w:rPr>
                                <w:rFonts w:ascii="Courier New" w:hAnsi="Courier New" w:cs="Courier New"/>
                                <w:b/>
                                <w:bCs/>
                                <w:color w:val="000080"/>
                                <w:sz w:val="15"/>
                                <w:szCs w:val="20"/>
                                <w:highlight w:val="white"/>
                                <w:lang w:val="en-GB"/>
                              </w:rPr>
                              <w:t>;</w:t>
                            </w:r>
                          </w:p>
                          <w:p w14:paraId="4389910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use</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IEEE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800000"/>
                                <w:sz w:val="15"/>
                                <w:szCs w:val="20"/>
                                <w:highlight w:val="white"/>
                                <w:lang w:val="en-GB"/>
                              </w:rPr>
                              <w:t>STD_LOGIC_1164</w:t>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ALL</w:t>
                            </w:r>
                            <w:r w:rsidRPr="00084C6F">
                              <w:rPr>
                                <w:rFonts w:ascii="Courier New" w:hAnsi="Courier New" w:cs="Courier New"/>
                                <w:b/>
                                <w:bCs/>
                                <w:color w:val="000080"/>
                                <w:sz w:val="15"/>
                                <w:szCs w:val="20"/>
                                <w:highlight w:val="white"/>
                                <w:lang w:val="en-GB"/>
                              </w:rPr>
                              <w:t>;</w:t>
                            </w:r>
                          </w:p>
                          <w:p w14:paraId="0F8E687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use</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IEEE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800000"/>
                                <w:sz w:val="15"/>
                                <w:szCs w:val="20"/>
                                <w:highlight w:val="white"/>
                                <w:lang w:val="en-GB"/>
                              </w:rPr>
                              <w:t>NUMERIC_STD</w:t>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ALL</w:t>
                            </w:r>
                            <w:r w:rsidRPr="00084C6F">
                              <w:rPr>
                                <w:rFonts w:ascii="Courier New" w:hAnsi="Courier New" w:cs="Courier New"/>
                                <w:b/>
                                <w:bCs/>
                                <w:color w:val="000080"/>
                                <w:sz w:val="15"/>
                                <w:szCs w:val="20"/>
                                <w:highlight w:val="white"/>
                                <w:lang w:val="en-GB"/>
                              </w:rPr>
                              <w:t>;</w:t>
                            </w:r>
                          </w:p>
                          <w:p w14:paraId="654AF87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use</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DigEng</w:t>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All</w:t>
                            </w:r>
                            <w:r w:rsidRPr="00084C6F">
                              <w:rPr>
                                <w:rFonts w:ascii="Courier New" w:hAnsi="Courier New" w:cs="Courier New"/>
                                <w:b/>
                                <w:bCs/>
                                <w:color w:val="000080"/>
                                <w:sz w:val="15"/>
                                <w:szCs w:val="20"/>
                                <w:highlight w:val="white"/>
                                <w:lang w:val="en-GB"/>
                              </w:rPr>
                              <w:t>;</w:t>
                            </w:r>
                          </w:p>
                          <w:p w14:paraId="082AFFD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4A6AD2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entity</w:t>
                            </w:r>
                            <w:proofErr w:type="gramEnd"/>
                            <w:r w:rsidRPr="00084C6F">
                              <w:rPr>
                                <w:rFonts w:ascii="Courier New" w:hAnsi="Courier New" w:cs="Courier New"/>
                                <w:color w:val="000000"/>
                                <w:sz w:val="15"/>
                                <w:szCs w:val="20"/>
                                <w:highlight w:val="white"/>
                                <w:lang w:val="en-GB"/>
                              </w:rPr>
                              <w:t xml:space="preserve"> DataPath_D </w:t>
                            </w:r>
                            <w:r w:rsidRPr="00084C6F">
                              <w:rPr>
                                <w:rFonts w:ascii="Courier New" w:hAnsi="Courier New" w:cs="Courier New"/>
                                <w:b/>
                                <w:bCs/>
                                <w:color w:val="0000FF"/>
                                <w:sz w:val="15"/>
                                <w:szCs w:val="20"/>
                                <w:highlight w:val="white"/>
                                <w:lang w:val="en-GB"/>
                              </w:rPr>
                              <w:t>is</w:t>
                            </w:r>
                          </w:p>
                          <w:p w14:paraId="394EAD2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Generic</w:t>
                            </w:r>
                            <w:r w:rsidRPr="00084C6F">
                              <w:rPr>
                                <w:rFonts w:ascii="Courier New" w:hAnsi="Courier New" w:cs="Courier New"/>
                                <w:b/>
                                <w:bCs/>
                                <w:color w:val="000080"/>
                                <w:sz w:val="15"/>
                                <w:szCs w:val="20"/>
                                <w:highlight w:val="white"/>
                                <w:lang w:val="en-GB"/>
                              </w:rPr>
                              <w:t>(</w:t>
                            </w:r>
                            <w:proofErr w:type="gramEnd"/>
                          </w:p>
                          <w:p w14:paraId="1A54A8B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data_</w:t>
                            </w:r>
                            <w:proofErr w:type="gramStart"/>
                            <w:r w:rsidRPr="00084C6F">
                              <w:rPr>
                                <w:rFonts w:ascii="Courier New" w:hAnsi="Courier New" w:cs="Courier New"/>
                                <w:color w:val="000000"/>
                                <w:sz w:val="15"/>
                                <w:szCs w:val="20"/>
                                <w:highlight w:val="white"/>
                                <w:lang w:val="en-GB"/>
                              </w:rPr>
                              <w:t xml:space="preserve">size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natural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16</w:t>
                            </w:r>
                            <w:r w:rsidRPr="00084C6F">
                              <w:rPr>
                                <w:rFonts w:ascii="Courier New" w:hAnsi="Courier New" w:cs="Courier New"/>
                                <w:b/>
                                <w:bCs/>
                                <w:color w:val="000080"/>
                                <w:sz w:val="15"/>
                                <w:szCs w:val="20"/>
                                <w:highlight w:val="white"/>
                                <w:lang w:val="en-GB"/>
                              </w:rPr>
                              <w:t>;</w:t>
                            </w:r>
                          </w:p>
                          <w:p w14:paraId="3CD9A3F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num_</w:t>
                            </w:r>
                            <w:proofErr w:type="gramStart"/>
                            <w:r w:rsidRPr="00084C6F">
                              <w:rPr>
                                <w:rFonts w:ascii="Courier New" w:hAnsi="Courier New" w:cs="Courier New"/>
                                <w:color w:val="000000"/>
                                <w:sz w:val="15"/>
                                <w:szCs w:val="20"/>
                                <w:highlight w:val="white"/>
                                <w:lang w:val="en-GB"/>
                              </w:rPr>
                              <w:t xml:space="preserve">registers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natural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32</w:t>
                            </w:r>
                          </w:p>
                          <w:p w14:paraId="0473FDA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70D65E4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p>
                          <w:p w14:paraId="6AEBEAF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 xml:space="preserve">clk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w:t>
                            </w:r>
                            <w:r w:rsidRPr="00084C6F">
                              <w:rPr>
                                <w:rFonts w:ascii="Courier New" w:hAnsi="Courier New" w:cs="Courier New"/>
                                <w:b/>
                                <w:bCs/>
                                <w:color w:val="000080"/>
                                <w:sz w:val="15"/>
                                <w:szCs w:val="20"/>
                                <w:highlight w:val="white"/>
                                <w:lang w:val="en-GB"/>
                              </w:rPr>
                              <w:t>;</w:t>
                            </w:r>
                          </w:p>
                          <w:p w14:paraId="77A1D47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 xml:space="preserve">rst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w:t>
                            </w:r>
                            <w:r w:rsidRPr="00084C6F">
                              <w:rPr>
                                <w:rFonts w:ascii="Courier New" w:hAnsi="Courier New" w:cs="Courier New"/>
                                <w:b/>
                                <w:bCs/>
                                <w:color w:val="000080"/>
                                <w:sz w:val="15"/>
                                <w:szCs w:val="20"/>
                                <w:highlight w:val="white"/>
                                <w:lang w:val="en-GB"/>
                              </w:rPr>
                              <w:t>;</w:t>
                            </w:r>
                          </w:p>
                          <w:p w14:paraId="166148E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 xml:space="preserve">en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w:t>
                            </w:r>
                            <w:r w:rsidRPr="00084C6F">
                              <w:rPr>
                                <w:rFonts w:ascii="Courier New" w:hAnsi="Courier New" w:cs="Courier New"/>
                                <w:b/>
                                <w:bCs/>
                                <w:color w:val="000080"/>
                                <w:sz w:val="15"/>
                                <w:szCs w:val="20"/>
                                <w:highlight w:val="white"/>
                                <w:lang w:val="en-GB"/>
                              </w:rPr>
                              <w:t>;</w:t>
                            </w:r>
                          </w:p>
                          <w:p w14:paraId="2D3788A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4681953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R_</w:t>
                            </w:r>
                            <w:proofErr w:type="gramStart"/>
                            <w:r w:rsidRPr="00084C6F">
                              <w:rPr>
                                <w:rFonts w:ascii="Courier New" w:hAnsi="Courier New" w:cs="Courier New"/>
                                <w:color w:val="000000"/>
                                <w:sz w:val="15"/>
                                <w:szCs w:val="20"/>
                                <w:highlight w:val="white"/>
                                <w:lang w:val="en-GB"/>
                              </w:rPr>
                              <w:t xml:space="preserve">A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log2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num_registers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8000"/>
                                <w:sz w:val="15"/>
                                <w:szCs w:val="20"/>
                                <w:highlight w:val="white"/>
                                <w:lang w:val="en-GB"/>
                              </w:rPr>
                              <w:t>-- Read address A</w:t>
                            </w:r>
                          </w:p>
                          <w:p w14:paraId="7445CA5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R_</w:t>
                            </w:r>
                            <w:proofErr w:type="gramStart"/>
                            <w:r w:rsidRPr="00084C6F">
                              <w:rPr>
                                <w:rFonts w:ascii="Courier New" w:hAnsi="Courier New" w:cs="Courier New"/>
                                <w:color w:val="000000"/>
                                <w:sz w:val="15"/>
                                <w:szCs w:val="20"/>
                                <w:highlight w:val="white"/>
                                <w:lang w:val="en-GB"/>
                              </w:rPr>
                              <w:t xml:space="preserve">B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log2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num_registers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8000"/>
                                <w:sz w:val="15"/>
                                <w:szCs w:val="20"/>
                                <w:highlight w:val="white"/>
                                <w:lang w:val="en-GB"/>
                              </w:rPr>
                              <w:t>-- Read address B</w:t>
                            </w:r>
                          </w:p>
                          <w:p w14:paraId="3471A09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W_</w:t>
                            </w:r>
                            <w:proofErr w:type="gramStart"/>
                            <w:r w:rsidRPr="00084C6F">
                              <w:rPr>
                                <w:rFonts w:ascii="Courier New" w:hAnsi="Courier New" w:cs="Courier New"/>
                                <w:color w:val="000000"/>
                                <w:sz w:val="15"/>
                                <w:szCs w:val="20"/>
                                <w:highlight w:val="white"/>
                                <w:lang w:val="en-GB"/>
                              </w:rPr>
                              <w:t xml:space="preserve">EN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Register write enable</w:t>
                            </w:r>
                          </w:p>
                          <w:p w14:paraId="062A80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W_</w:t>
                            </w:r>
                            <w:proofErr w:type="gramStart"/>
                            <w:r w:rsidRPr="00084C6F">
                              <w:rPr>
                                <w:rFonts w:ascii="Courier New" w:hAnsi="Courier New" w:cs="Courier New"/>
                                <w:color w:val="000000"/>
                                <w:sz w:val="15"/>
                                <w:szCs w:val="20"/>
                                <w:highlight w:val="white"/>
                                <w:lang w:val="en-GB"/>
                              </w:rPr>
                              <w:t xml:space="preserve">A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log2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num_registers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8000"/>
                                <w:sz w:val="15"/>
                                <w:szCs w:val="20"/>
                                <w:highlight w:val="white"/>
                                <w:lang w:val="en-GB"/>
                              </w:rPr>
                              <w:t>-- Write address</w:t>
                            </w:r>
                          </w:p>
                          <w:p w14:paraId="27A09CD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 xml:space="preserve">IMM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Itermediate value</w:t>
                            </w:r>
                          </w:p>
                          <w:p w14:paraId="57AD223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M_</w:t>
                            </w:r>
                            <w:proofErr w:type="gramStart"/>
                            <w:r w:rsidRPr="00084C6F">
                              <w:rPr>
                                <w:rFonts w:ascii="Courier New" w:hAnsi="Courier New" w:cs="Courier New"/>
                                <w:color w:val="000000"/>
                                <w:sz w:val="15"/>
                                <w:szCs w:val="20"/>
                                <w:highlight w:val="white"/>
                                <w:lang w:val="en-GB"/>
                              </w:rPr>
                              <w:t xml:space="preserve">A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Memory address</w:t>
                            </w:r>
                          </w:p>
                          <w:p w14:paraId="28078B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M_</w:t>
                            </w:r>
                            <w:proofErr w:type="gramStart"/>
                            <w:r w:rsidRPr="00084C6F">
                              <w:rPr>
                                <w:rFonts w:ascii="Courier New" w:hAnsi="Courier New" w:cs="Courier New"/>
                                <w:color w:val="000000"/>
                                <w:sz w:val="15"/>
                                <w:szCs w:val="20"/>
                                <w:highlight w:val="white"/>
                                <w:lang w:val="en-GB"/>
                              </w:rPr>
                              <w:t xml:space="preserve">in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Memory input (read)</w:t>
                            </w:r>
                          </w:p>
                          <w:p w14:paraId="4478D11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 xml:space="preserve">SEL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7</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Selector control</w:t>
                            </w:r>
                          </w:p>
                          <w:p w14:paraId="69F9FBF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 xml:space="preserve">AL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ALU control</w:t>
                            </w:r>
                          </w:p>
                          <w:p w14:paraId="36448E7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 xml:space="preserve">SH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log2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Shift amount</w:t>
                            </w:r>
                          </w:p>
                          <w:p w14:paraId="7F1B6E7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5A6973E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 xml:space="preserve">Flags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out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7</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ALU flags</w:t>
                            </w:r>
                          </w:p>
                          <w:p w14:paraId="1A90CA2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M_</w:t>
                            </w:r>
                            <w:proofErr w:type="gramStart"/>
                            <w:r w:rsidRPr="00084C6F">
                              <w:rPr>
                                <w:rFonts w:ascii="Courier New" w:hAnsi="Courier New" w:cs="Courier New"/>
                                <w:color w:val="000000"/>
                                <w:sz w:val="15"/>
                                <w:szCs w:val="20"/>
                                <w:highlight w:val="white"/>
                                <w:lang w:val="en-GB"/>
                              </w:rPr>
                              <w:t xml:space="preserve">DA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out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Memory address</w:t>
                            </w:r>
                          </w:p>
                          <w:p w14:paraId="3FA6F9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M_</w:t>
                            </w:r>
                            <w:proofErr w:type="gramStart"/>
                            <w:r w:rsidRPr="00084C6F">
                              <w:rPr>
                                <w:rFonts w:ascii="Courier New" w:hAnsi="Courier New" w:cs="Courier New"/>
                                <w:color w:val="000000"/>
                                <w:sz w:val="15"/>
                                <w:szCs w:val="20"/>
                                <w:highlight w:val="white"/>
                                <w:lang w:val="en-GB"/>
                              </w:rPr>
                              <w:t xml:space="preserve">out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out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Memory output (write)</w:t>
                            </w:r>
                          </w:p>
                          <w:p w14:paraId="03C269D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5462BE8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DataPath_D</w:t>
                            </w:r>
                            <w:r w:rsidRPr="00084C6F">
                              <w:rPr>
                                <w:rFonts w:ascii="Courier New" w:hAnsi="Courier New" w:cs="Courier New"/>
                                <w:b/>
                                <w:bCs/>
                                <w:color w:val="000080"/>
                                <w:sz w:val="15"/>
                                <w:szCs w:val="20"/>
                                <w:highlight w:val="white"/>
                                <w:lang w:val="en-GB"/>
                              </w:rPr>
                              <w:t>;</w:t>
                            </w:r>
                          </w:p>
                          <w:p w14:paraId="6B34636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D6A49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architecture</w:t>
                            </w:r>
                            <w:proofErr w:type="gramEnd"/>
                            <w:r w:rsidRPr="00084C6F">
                              <w:rPr>
                                <w:rFonts w:ascii="Courier New" w:hAnsi="Courier New" w:cs="Courier New"/>
                                <w:color w:val="000000"/>
                                <w:sz w:val="15"/>
                                <w:szCs w:val="20"/>
                                <w:highlight w:val="white"/>
                                <w:lang w:val="en-GB"/>
                              </w:rPr>
                              <w:t xml:space="preserve"> Behavioral </w:t>
                            </w:r>
                            <w:r w:rsidRPr="00084C6F">
                              <w:rPr>
                                <w:rFonts w:ascii="Courier New" w:hAnsi="Courier New" w:cs="Courier New"/>
                                <w:b/>
                                <w:bCs/>
                                <w:color w:val="0000FF"/>
                                <w:sz w:val="15"/>
                                <w:szCs w:val="20"/>
                                <w:highlight w:val="white"/>
                                <w:lang w:val="en-GB"/>
                              </w:rPr>
                              <w:t>of</w:t>
                            </w:r>
                            <w:r w:rsidRPr="00084C6F">
                              <w:rPr>
                                <w:rFonts w:ascii="Courier New" w:hAnsi="Courier New" w:cs="Courier New"/>
                                <w:color w:val="000000"/>
                                <w:sz w:val="15"/>
                                <w:szCs w:val="20"/>
                                <w:highlight w:val="white"/>
                                <w:lang w:val="en-GB"/>
                              </w:rPr>
                              <w:t xml:space="preserve"> DataPath_D </w:t>
                            </w:r>
                            <w:r w:rsidRPr="00084C6F">
                              <w:rPr>
                                <w:rFonts w:ascii="Courier New" w:hAnsi="Courier New" w:cs="Courier New"/>
                                <w:b/>
                                <w:bCs/>
                                <w:color w:val="0000FF"/>
                                <w:sz w:val="15"/>
                                <w:szCs w:val="20"/>
                                <w:highlight w:val="white"/>
                                <w:lang w:val="en-GB"/>
                              </w:rPr>
                              <w:t>is</w:t>
                            </w:r>
                          </w:p>
                          <w:p w14:paraId="6C74E8A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C0D560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Data to write to the registers</w:t>
                            </w:r>
                          </w:p>
                          <w:p w14:paraId="06AA60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reg_in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13E2DD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5970605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Outputs of the registers</w:t>
                            </w:r>
                          </w:p>
                          <w:p w14:paraId="472D23B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A_data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29C077E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B_data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7C4B0E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2FC2B16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two multiplexers for A and B</w:t>
                            </w:r>
                          </w:p>
                          <w:p w14:paraId="5B1BC9E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A_mux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41E745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B_mux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2F6144D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19B61F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Output of the register on the A and B buses</w:t>
                            </w:r>
                          </w:p>
                          <w:p w14:paraId="0109595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A_reg_out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EB4D23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B_reg_out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9F26F7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4ABE0F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inputs to the ALU</w:t>
                            </w:r>
                          </w:p>
                          <w:p w14:paraId="10E2DD7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A_ALU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6A5707B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B_ALU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27D0612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002D102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output of the combined ALU and shifter</w:t>
                            </w:r>
                          </w:p>
                          <w:p w14:paraId="5BD19E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ALU_out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13B3E78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ALU_reg_out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77C5837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F52A97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ALU output after it passes through a second register</w:t>
                            </w:r>
                          </w:p>
                          <w:p w14:paraId="513BACF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ALU_reg_out_reg_out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79677A3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1C94F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Signals for memory registers</w:t>
                            </w:r>
                          </w:p>
                          <w:p w14:paraId="72F502F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signal</w:t>
                            </w:r>
                            <w:proofErr w:type="gramEnd"/>
                            <w:r w:rsidRPr="00084C6F">
                              <w:rPr>
                                <w:rFonts w:ascii="Courier New" w:hAnsi="Courier New" w:cs="Courier New"/>
                                <w:color w:val="000000"/>
                                <w:sz w:val="15"/>
                                <w:szCs w:val="20"/>
                                <w:highlight w:val="white"/>
                                <w:lang w:val="en-GB"/>
                              </w:rPr>
                              <w:t xml:space="preserve"> M_in_reg_out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3C8063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479CDB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begin</w:t>
                            </w:r>
                            <w:proofErr w:type="gramEnd"/>
                          </w:p>
                          <w:p w14:paraId="6FD56C8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9B12D5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two multiplexers for A and B</w:t>
                            </w:r>
                          </w:p>
                          <w:p w14:paraId="4D263D2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A_mux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A_data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7</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reg_in</w:t>
                            </w:r>
                            <w:r w:rsidRPr="00084C6F">
                              <w:rPr>
                                <w:rFonts w:ascii="Courier New" w:hAnsi="Courier New" w:cs="Courier New"/>
                                <w:b/>
                                <w:bCs/>
                                <w:color w:val="000080"/>
                                <w:sz w:val="15"/>
                                <w:szCs w:val="20"/>
                                <w:highlight w:val="white"/>
                                <w:lang w:val="en-GB"/>
                              </w:rPr>
                              <w:t>;</w:t>
                            </w:r>
                          </w:p>
                          <w:p w14:paraId="4F04B80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B_mux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B_data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6</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reg_in</w:t>
                            </w:r>
                            <w:r w:rsidRPr="00084C6F">
                              <w:rPr>
                                <w:rFonts w:ascii="Courier New" w:hAnsi="Courier New" w:cs="Courier New"/>
                                <w:b/>
                                <w:bCs/>
                                <w:color w:val="000080"/>
                                <w:sz w:val="15"/>
                                <w:szCs w:val="20"/>
                                <w:highlight w:val="white"/>
                                <w:lang w:val="en-GB"/>
                              </w:rPr>
                              <w:t>;</w:t>
                            </w:r>
                          </w:p>
                          <w:p w14:paraId="031449C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C5FD08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2CEC3F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multiplexers on the input of the ALU</w:t>
                            </w:r>
                          </w:p>
                          <w:p w14:paraId="11401F0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A_ALU </w:t>
                            </w:r>
                            <w:r w:rsidRPr="00084C6F">
                              <w:rPr>
                                <w:rFonts w:ascii="Courier New" w:hAnsi="Courier New" w:cs="Courier New"/>
                                <w:b/>
                                <w:bCs/>
                                <w:color w:val="000080"/>
                                <w:sz w:val="15"/>
                                <w:szCs w:val="20"/>
                                <w:highlight w:val="white"/>
                                <w:lang w:val="en-GB"/>
                              </w:rPr>
                              <w:t>&lt;=</w:t>
                            </w:r>
                          </w:p>
                          <w:p w14:paraId="63F298D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ALU_reg_out </w:t>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6CDE7FB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roofErr w:type="gramStart"/>
                            <w:r w:rsidRPr="00084C6F">
                              <w:rPr>
                                <w:rFonts w:ascii="Courier New" w:hAnsi="Courier New" w:cs="Courier New"/>
                                <w:b/>
                                <w:bCs/>
                                <w:color w:val="0000FF"/>
                                <w:sz w:val="15"/>
                                <w:szCs w:val="20"/>
                                <w:highlight w:val="white"/>
                                <w:lang w:val="en-GB"/>
                              </w:rPr>
                              <w:t>others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2ED77DB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A_reg_out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1BFF436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reg_in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2AC8AEE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roofErr w:type="gramStart"/>
                            <w:r w:rsidRPr="00084C6F">
                              <w:rPr>
                                <w:rFonts w:ascii="Courier New" w:hAnsi="Courier New" w:cs="Courier New"/>
                                <w:b/>
                                <w:bCs/>
                                <w:color w:val="0000FF"/>
                                <w:sz w:val="15"/>
                                <w:szCs w:val="20"/>
                                <w:highlight w:val="white"/>
                                <w:lang w:val="en-GB"/>
                              </w:rPr>
                              <w:t>others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p>
                          <w:p w14:paraId="6FEB163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B_ALU </w:t>
                            </w:r>
                            <w:r w:rsidRPr="00084C6F">
                              <w:rPr>
                                <w:rFonts w:ascii="Courier New" w:hAnsi="Courier New" w:cs="Courier New"/>
                                <w:b/>
                                <w:bCs/>
                                <w:color w:val="000080"/>
                                <w:sz w:val="15"/>
                                <w:szCs w:val="20"/>
                                <w:highlight w:val="white"/>
                                <w:lang w:val="en-GB"/>
                              </w:rPr>
                              <w:t>&lt;=</w:t>
                            </w:r>
                          </w:p>
                          <w:p w14:paraId="28BFC8D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ALU_reg_out </w:t>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6089CFC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IMM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21F4EB0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B_reg_out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4BE9F87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reg_in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69ED9D2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roofErr w:type="gramStart"/>
                            <w:r w:rsidRPr="00084C6F">
                              <w:rPr>
                                <w:rFonts w:ascii="Courier New" w:hAnsi="Courier New" w:cs="Courier New"/>
                                <w:b/>
                                <w:bCs/>
                                <w:color w:val="0000FF"/>
                                <w:sz w:val="15"/>
                                <w:szCs w:val="20"/>
                                <w:highlight w:val="white"/>
                                <w:lang w:val="en-GB"/>
                              </w:rPr>
                              <w:t>others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p>
                          <w:p w14:paraId="5BB3F78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222AEB2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638B0D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address multiplexer for the memory</w:t>
                            </w:r>
                          </w:p>
                          <w:p w14:paraId="6895CB1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M_DA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M_A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4</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ALU_reg_out</w:t>
                            </w:r>
                            <w:r w:rsidRPr="00084C6F">
                              <w:rPr>
                                <w:rFonts w:ascii="Courier New" w:hAnsi="Courier New" w:cs="Courier New"/>
                                <w:b/>
                                <w:bCs/>
                                <w:color w:val="000080"/>
                                <w:sz w:val="15"/>
                                <w:szCs w:val="20"/>
                                <w:highlight w:val="white"/>
                                <w:lang w:val="en-GB"/>
                              </w:rPr>
                              <w:t>;</w:t>
                            </w:r>
                          </w:p>
                          <w:p w14:paraId="559E5FF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37D482A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write multiplexer</w:t>
                            </w:r>
                          </w:p>
                          <w:p w14:paraId="6EA577D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reg_in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ALU_reg_out_reg_out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5</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M_in_reg_out</w:t>
                            </w:r>
                            <w:r w:rsidRPr="00084C6F">
                              <w:rPr>
                                <w:rFonts w:ascii="Courier New" w:hAnsi="Courier New" w:cs="Courier New"/>
                                <w:b/>
                                <w:bCs/>
                                <w:color w:val="000080"/>
                                <w:sz w:val="15"/>
                                <w:szCs w:val="20"/>
                                <w:highlight w:val="white"/>
                                <w:lang w:val="en-GB"/>
                              </w:rPr>
                              <w:t>;</w:t>
                            </w:r>
                          </w:p>
                          <w:p w14:paraId="5CF45DC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5BDBAB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A bus</w:t>
                            </w:r>
                          </w:p>
                          <w:p w14:paraId="7AB0ACC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66E17E9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73C29C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0C085F4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383B882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5EE2E87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A_mux</w:t>
                            </w:r>
                            <w:r w:rsidRPr="00084C6F">
                              <w:rPr>
                                <w:rFonts w:ascii="Courier New" w:hAnsi="Courier New" w:cs="Courier New"/>
                                <w:b/>
                                <w:bCs/>
                                <w:color w:val="000080"/>
                                <w:sz w:val="15"/>
                                <w:szCs w:val="20"/>
                                <w:highlight w:val="white"/>
                                <w:lang w:val="en-GB"/>
                              </w:rPr>
                              <w:t>,</w:t>
                            </w:r>
                          </w:p>
                          <w:p w14:paraId="41FD85E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A_reg_out</w:t>
                            </w:r>
                          </w:p>
                          <w:p w14:paraId="360608B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2089379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B27416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B bus</w:t>
                            </w:r>
                          </w:p>
                          <w:p w14:paraId="3C05BFB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B_reg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43980C5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3B1E6F6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19A4775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5582416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01140A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B_mux</w:t>
                            </w:r>
                            <w:r w:rsidRPr="00084C6F">
                              <w:rPr>
                                <w:rFonts w:ascii="Courier New" w:hAnsi="Courier New" w:cs="Courier New"/>
                                <w:b/>
                                <w:bCs/>
                                <w:color w:val="000080"/>
                                <w:sz w:val="15"/>
                                <w:szCs w:val="20"/>
                                <w:highlight w:val="white"/>
                                <w:lang w:val="en-GB"/>
                              </w:rPr>
                              <w:t>,</w:t>
                            </w:r>
                          </w:p>
                          <w:p w14:paraId="78E764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B_reg_out</w:t>
                            </w:r>
                          </w:p>
                          <w:p w14:paraId="6017ADA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076E48C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2CEA8AA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out put of the ALU</w:t>
                            </w:r>
                          </w:p>
                          <w:p w14:paraId="3CD50CE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545C6ED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7914995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264BDF7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47C8ED6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0248C7C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ALU_out</w:t>
                            </w:r>
                            <w:r w:rsidRPr="00084C6F">
                              <w:rPr>
                                <w:rFonts w:ascii="Courier New" w:hAnsi="Courier New" w:cs="Courier New"/>
                                <w:b/>
                                <w:bCs/>
                                <w:color w:val="000080"/>
                                <w:sz w:val="15"/>
                                <w:szCs w:val="20"/>
                                <w:highlight w:val="white"/>
                                <w:lang w:val="en-GB"/>
                              </w:rPr>
                              <w:t>,</w:t>
                            </w:r>
                          </w:p>
                          <w:p w14:paraId="3D25406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w:t>
                            </w:r>
                          </w:p>
                          <w:p w14:paraId="5924E68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77AD50A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EFB7DD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memory read bus</w:t>
                            </w:r>
                          </w:p>
                          <w:p w14:paraId="211882D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M_in_reg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4460601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405391C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610D1C7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4F0A0DD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M_in</w:t>
                            </w:r>
                            <w:r w:rsidRPr="00084C6F">
                              <w:rPr>
                                <w:rFonts w:ascii="Courier New" w:hAnsi="Courier New" w:cs="Courier New"/>
                                <w:b/>
                                <w:bCs/>
                                <w:color w:val="000080"/>
                                <w:sz w:val="15"/>
                                <w:szCs w:val="20"/>
                                <w:highlight w:val="white"/>
                                <w:lang w:val="en-GB"/>
                              </w:rPr>
                              <w:t>,</w:t>
                            </w:r>
                          </w:p>
                          <w:p w14:paraId="4FC2FB8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M_in_reg_out</w:t>
                            </w:r>
                          </w:p>
                          <w:p w14:paraId="063849E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3876FC6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7BECA9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second register on the ALU out</w:t>
                            </w:r>
                          </w:p>
                          <w:p w14:paraId="7D6E2F3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ALU_reg_out_reg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0716F5B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16DDADD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5162358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3FACF0A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89A459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w:t>
                            </w:r>
                            <w:r w:rsidRPr="00084C6F">
                              <w:rPr>
                                <w:rFonts w:ascii="Courier New" w:hAnsi="Courier New" w:cs="Courier New"/>
                                <w:b/>
                                <w:bCs/>
                                <w:color w:val="000080"/>
                                <w:sz w:val="15"/>
                                <w:szCs w:val="20"/>
                                <w:highlight w:val="white"/>
                                <w:lang w:val="en-GB"/>
                              </w:rPr>
                              <w:t>,</w:t>
                            </w:r>
                          </w:p>
                          <w:p w14:paraId="016C676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ALU_reg_out_reg_out</w:t>
                            </w:r>
                          </w:p>
                          <w:p w14:paraId="36C8BBE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4DDE728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69DD6F6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memory read bus</w:t>
                            </w:r>
                          </w:p>
                          <w:p w14:paraId="6F0796A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M_out_reg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112ACB5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31C7F0F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5E74398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2BD0BFC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025ACC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B_reg_out</w:t>
                            </w:r>
                            <w:r w:rsidRPr="00084C6F">
                              <w:rPr>
                                <w:rFonts w:ascii="Courier New" w:hAnsi="Courier New" w:cs="Courier New"/>
                                <w:b/>
                                <w:bCs/>
                                <w:color w:val="000080"/>
                                <w:sz w:val="15"/>
                                <w:szCs w:val="20"/>
                                <w:highlight w:val="white"/>
                                <w:lang w:val="en-GB"/>
                              </w:rPr>
                              <w:t>,</w:t>
                            </w:r>
                          </w:p>
                          <w:p w14:paraId="705D767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M_out</w:t>
                            </w:r>
                          </w:p>
                          <w:p w14:paraId="4C96F67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567B3E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112EE5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ALU</w:t>
                            </w:r>
                          </w:p>
                          <w:p w14:paraId="5E4E409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ALU_param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 </w:t>
                            </w:r>
                            <w:r w:rsidRPr="00084C6F">
                              <w:rPr>
                                <w:rFonts w:ascii="Courier New" w:hAnsi="Courier New" w:cs="Courier New"/>
                                <w:b/>
                                <w:bCs/>
                                <w:color w:val="000080"/>
                                <w:sz w:val="15"/>
                                <w:szCs w:val="20"/>
                                <w:highlight w:val="white"/>
                                <w:lang w:val="en-GB"/>
                              </w:rPr>
                              <w:t>)</w:t>
                            </w:r>
                          </w:p>
                          <w:p w14:paraId="7B0FE70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2C1E9DA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A_ALU</w:t>
                            </w:r>
                            <w:r w:rsidRPr="00084C6F">
                              <w:rPr>
                                <w:rFonts w:ascii="Courier New" w:hAnsi="Courier New" w:cs="Courier New"/>
                                <w:b/>
                                <w:bCs/>
                                <w:color w:val="000080"/>
                                <w:sz w:val="15"/>
                                <w:szCs w:val="20"/>
                                <w:highlight w:val="white"/>
                                <w:lang w:val="en-GB"/>
                              </w:rPr>
                              <w:t>,</w:t>
                            </w:r>
                          </w:p>
                          <w:p w14:paraId="2D94079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B_ALU</w:t>
                            </w:r>
                            <w:r w:rsidRPr="00084C6F">
                              <w:rPr>
                                <w:rFonts w:ascii="Courier New" w:hAnsi="Courier New" w:cs="Courier New"/>
                                <w:b/>
                                <w:bCs/>
                                <w:color w:val="000080"/>
                                <w:sz w:val="15"/>
                                <w:szCs w:val="20"/>
                                <w:highlight w:val="white"/>
                                <w:lang w:val="en-GB"/>
                              </w:rPr>
                              <w:t>,</w:t>
                            </w:r>
                          </w:p>
                          <w:p w14:paraId="22F3C42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X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SH</w:t>
                            </w:r>
                            <w:r w:rsidRPr="00084C6F">
                              <w:rPr>
                                <w:rFonts w:ascii="Courier New" w:hAnsi="Courier New" w:cs="Courier New"/>
                                <w:b/>
                                <w:bCs/>
                                <w:color w:val="000080"/>
                                <w:sz w:val="15"/>
                                <w:szCs w:val="20"/>
                                <w:highlight w:val="white"/>
                                <w:lang w:val="en-GB"/>
                              </w:rPr>
                              <w:t>,</w:t>
                            </w:r>
                          </w:p>
                          <w:p w14:paraId="7CB8207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ctrl</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w:t>
                            </w:r>
                            <w:r w:rsidRPr="00084C6F">
                              <w:rPr>
                                <w:rFonts w:ascii="Courier New" w:hAnsi="Courier New" w:cs="Courier New"/>
                                <w:b/>
                                <w:bCs/>
                                <w:color w:val="000080"/>
                                <w:sz w:val="15"/>
                                <w:szCs w:val="20"/>
                                <w:highlight w:val="white"/>
                                <w:lang w:val="en-GB"/>
                              </w:rPr>
                              <w:t>,</w:t>
                            </w:r>
                          </w:p>
                          <w:p w14:paraId="3EC3814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O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ALU_out</w:t>
                            </w:r>
                            <w:r w:rsidRPr="00084C6F">
                              <w:rPr>
                                <w:rFonts w:ascii="Courier New" w:hAnsi="Courier New" w:cs="Courier New"/>
                                <w:b/>
                                <w:bCs/>
                                <w:color w:val="000080"/>
                                <w:sz w:val="15"/>
                                <w:szCs w:val="20"/>
                                <w:highlight w:val="white"/>
                                <w:lang w:val="en-GB"/>
                              </w:rPr>
                              <w:t>,</w:t>
                            </w:r>
                          </w:p>
                          <w:p w14:paraId="6D4446C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flags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flags</w:t>
                            </w:r>
                          </w:p>
                          <w:p w14:paraId="6F5D32E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6576179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7E73CFB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bank</w:t>
                            </w:r>
                          </w:p>
                          <w:p w14:paraId="3BF3E9A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regbank </w:t>
                            </w:r>
                          </w:p>
                          <w:p w14:paraId="1758A88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3F46279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R_A</w:t>
                            </w:r>
                            <w:r w:rsidRPr="00084C6F">
                              <w:rPr>
                                <w:rFonts w:ascii="Courier New" w:hAnsi="Courier New" w:cs="Courier New"/>
                                <w:b/>
                                <w:bCs/>
                                <w:color w:val="000080"/>
                                <w:sz w:val="15"/>
                                <w:szCs w:val="20"/>
                                <w:highlight w:val="white"/>
                                <w:lang w:val="en-GB"/>
                              </w:rPr>
                              <w:t>,</w:t>
                            </w:r>
                          </w:p>
                          <w:p w14:paraId="0169E94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R_B</w:t>
                            </w:r>
                            <w:r w:rsidRPr="00084C6F">
                              <w:rPr>
                                <w:rFonts w:ascii="Courier New" w:hAnsi="Courier New" w:cs="Courier New"/>
                                <w:b/>
                                <w:bCs/>
                                <w:color w:val="000080"/>
                                <w:sz w:val="15"/>
                                <w:szCs w:val="20"/>
                                <w:highlight w:val="white"/>
                                <w:lang w:val="en-GB"/>
                              </w:rPr>
                              <w:t>,</w:t>
                            </w:r>
                          </w:p>
                          <w:p w14:paraId="57273AA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WSEL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W_A</w:t>
                            </w:r>
                            <w:r w:rsidRPr="00084C6F">
                              <w:rPr>
                                <w:rFonts w:ascii="Courier New" w:hAnsi="Courier New" w:cs="Courier New"/>
                                <w:b/>
                                <w:bCs/>
                                <w:color w:val="000080"/>
                                <w:sz w:val="15"/>
                                <w:szCs w:val="20"/>
                                <w:highlight w:val="white"/>
                                <w:lang w:val="en-GB"/>
                              </w:rPr>
                              <w:t>,</w:t>
                            </w:r>
                          </w:p>
                          <w:p w14:paraId="1703290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reg_in</w:t>
                            </w:r>
                            <w:r w:rsidRPr="00084C6F">
                              <w:rPr>
                                <w:rFonts w:ascii="Courier New" w:hAnsi="Courier New" w:cs="Courier New"/>
                                <w:b/>
                                <w:bCs/>
                                <w:color w:val="000080"/>
                                <w:sz w:val="15"/>
                                <w:szCs w:val="20"/>
                                <w:highlight w:val="white"/>
                                <w:lang w:val="en-GB"/>
                              </w:rPr>
                              <w:t>,</w:t>
                            </w:r>
                          </w:p>
                          <w:p w14:paraId="6F492A6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W_EN</w:t>
                            </w:r>
                            <w:r w:rsidRPr="00084C6F">
                              <w:rPr>
                                <w:rFonts w:ascii="Courier New" w:hAnsi="Courier New" w:cs="Courier New"/>
                                <w:b/>
                                <w:bCs/>
                                <w:color w:val="000080"/>
                                <w:sz w:val="15"/>
                                <w:szCs w:val="20"/>
                                <w:highlight w:val="white"/>
                                <w:lang w:val="en-GB"/>
                              </w:rPr>
                              <w:t>,</w:t>
                            </w:r>
                          </w:p>
                          <w:p w14:paraId="64EDD61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133A19D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A_data</w:t>
                            </w:r>
                            <w:r w:rsidRPr="00084C6F">
                              <w:rPr>
                                <w:rFonts w:ascii="Courier New" w:hAnsi="Courier New" w:cs="Courier New"/>
                                <w:b/>
                                <w:bCs/>
                                <w:color w:val="000080"/>
                                <w:sz w:val="15"/>
                                <w:szCs w:val="20"/>
                                <w:highlight w:val="white"/>
                                <w:lang w:val="en-GB"/>
                              </w:rPr>
                              <w:t>,</w:t>
                            </w:r>
                          </w:p>
                          <w:p w14:paraId="36FD90B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B_data</w:t>
                            </w:r>
                            <w:r w:rsidRPr="00084C6F">
                              <w:rPr>
                                <w:rFonts w:ascii="Courier New" w:hAnsi="Courier New" w:cs="Courier New"/>
                                <w:b/>
                                <w:bCs/>
                                <w:color w:val="000080"/>
                                <w:sz w:val="15"/>
                                <w:szCs w:val="20"/>
                                <w:highlight w:val="white"/>
                                <w:lang w:val="en-GB"/>
                              </w:rPr>
                              <w:t>,</w:t>
                            </w:r>
                          </w:p>
                          <w:p w14:paraId="38A586E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p>
                          <w:p w14:paraId="4134741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1456E7C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506B16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Behavioral</w:t>
                            </w:r>
                            <w:r w:rsidRPr="00084C6F">
                              <w:rPr>
                                <w:rFonts w:ascii="Courier New" w:hAnsi="Courier New" w:cs="Courier New"/>
                                <w:b/>
                                <w:bCs/>
                                <w:color w:val="000080"/>
                                <w:sz w:val="15"/>
                                <w:szCs w:val="20"/>
                                <w:highlight w:val="white"/>
                                <w:lang w:val="en-GB"/>
                              </w:rPr>
                              <w:t>;</w:t>
                            </w:r>
                          </w:p>
                          <w:p w14:paraId="4CD1B7A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7FE91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C90F3" id="Text Box 213" o:spid="_x0000_s1044" type="#_x0000_t202" style="position:absolute;margin-left:-28.75pt;margin-top:23.05pt;width:594.2pt;height:616.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" filled="f" strokecolor="black [3213]" strokeweight=".25pt">
                <v:textbox>
                  <w:txbxContent>
                    <w:p w14:paraId="7209A02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65204A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library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IEEE</w:t>
                      </w:r>
                      <w:r w:rsidRPr="00084C6F">
                        <w:rPr>
                          <w:rFonts w:ascii="Courier New" w:hAnsi="Courier New" w:cs="Courier New"/>
                          <w:b/>
                          <w:bCs/>
                          <w:color w:val="000080"/>
                          <w:sz w:val="15"/>
                          <w:szCs w:val="20"/>
                          <w:highlight w:val="white"/>
                          <w:lang w:val="en-GB"/>
                        </w:rPr>
                        <w:t>;</w:t>
                      </w:r>
                    </w:p>
                    <w:p w14:paraId="4389910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use</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IEEE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800000"/>
                          <w:sz w:val="15"/>
                          <w:szCs w:val="20"/>
                          <w:highlight w:val="white"/>
                          <w:lang w:val="en-GB"/>
                        </w:rPr>
                        <w:t>STD_LOGIC_1164</w:t>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ALL</w:t>
                      </w:r>
                      <w:r w:rsidRPr="00084C6F">
                        <w:rPr>
                          <w:rFonts w:ascii="Courier New" w:hAnsi="Courier New" w:cs="Courier New"/>
                          <w:b/>
                          <w:bCs/>
                          <w:color w:val="000080"/>
                          <w:sz w:val="15"/>
                          <w:szCs w:val="20"/>
                          <w:highlight w:val="white"/>
                          <w:lang w:val="en-GB"/>
                        </w:rPr>
                        <w:t>;</w:t>
                      </w:r>
                    </w:p>
                    <w:p w14:paraId="0F8E687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use</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IEEE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800000"/>
                          <w:sz w:val="15"/>
                          <w:szCs w:val="20"/>
                          <w:highlight w:val="white"/>
                          <w:lang w:val="en-GB"/>
                        </w:rPr>
                        <w:t>NUMERIC_STD</w:t>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ALL</w:t>
                      </w:r>
                      <w:r w:rsidRPr="00084C6F">
                        <w:rPr>
                          <w:rFonts w:ascii="Courier New" w:hAnsi="Courier New" w:cs="Courier New"/>
                          <w:b/>
                          <w:bCs/>
                          <w:color w:val="000080"/>
                          <w:sz w:val="15"/>
                          <w:szCs w:val="20"/>
                          <w:highlight w:val="white"/>
                          <w:lang w:val="en-GB"/>
                        </w:rPr>
                        <w:t>;</w:t>
                      </w:r>
                    </w:p>
                    <w:p w14:paraId="654AF87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use</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DigEng</w:t>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All</w:t>
                      </w:r>
                      <w:r w:rsidRPr="00084C6F">
                        <w:rPr>
                          <w:rFonts w:ascii="Courier New" w:hAnsi="Courier New" w:cs="Courier New"/>
                          <w:b/>
                          <w:bCs/>
                          <w:color w:val="000080"/>
                          <w:sz w:val="15"/>
                          <w:szCs w:val="20"/>
                          <w:highlight w:val="white"/>
                          <w:lang w:val="en-GB"/>
                        </w:rPr>
                        <w:t>;</w:t>
                      </w:r>
                    </w:p>
                    <w:p w14:paraId="082AFFD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4A6AD2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DataPath_D </w:t>
                      </w:r>
                      <w:r w:rsidRPr="00084C6F">
                        <w:rPr>
                          <w:rFonts w:ascii="Courier New" w:hAnsi="Courier New" w:cs="Courier New"/>
                          <w:b/>
                          <w:bCs/>
                          <w:color w:val="0000FF"/>
                          <w:sz w:val="15"/>
                          <w:szCs w:val="20"/>
                          <w:highlight w:val="white"/>
                          <w:lang w:val="en-GB"/>
                        </w:rPr>
                        <w:t>is</w:t>
                      </w:r>
                    </w:p>
                    <w:p w14:paraId="394EAD2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Generic</w:t>
                      </w:r>
                      <w:r w:rsidRPr="00084C6F">
                        <w:rPr>
                          <w:rFonts w:ascii="Courier New" w:hAnsi="Courier New" w:cs="Courier New"/>
                          <w:b/>
                          <w:bCs/>
                          <w:color w:val="000080"/>
                          <w:sz w:val="15"/>
                          <w:szCs w:val="20"/>
                          <w:highlight w:val="white"/>
                          <w:lang w:val="en-GB"/>
                        </w:rPr>
                        <w:t>(</w:t>
                      </w:r>
                    </w:p>
                    <w:p w14:paraId="1A54A8B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data_size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natural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16</w:t>
                      </w:r>
                      <w:r w:rsidRPr="00084C6F">
                        <w:rPr>
                          <w:rFonts w:ascii="Courier New" w:hAnsi="Courier New" w:cs="Courier New"/>
                          <w:b/>
                          <w:bCs/>
                          <w:color w:val="000080"/>
                          <w:sz w:val="15"/>
                          <w:szCs w:val="20"/>
                          <w:highlight w:val="white"/>
                          <w:lang w:val="en-GB"/>
                        </w:rPr>
                        <w:t>;</w:t>
                      </w:r>
                    </w:p>
                    <w:p w14:paraId="3CD9A3F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num_registers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natural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32</w:t>
                      </w:r>
                    </w:p>
                    <w:p w14:paraId="0473FDA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70D65E4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p>
                    <w:p w14:paraId="6AEBEAF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clk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w:t>
                      </w:r>
                      <w:r w:rsidRPr="00084C6F">
                        <w:rPr>
                          <w:rFonts w:ascii="Courier New" w:hAnsi="Courier New" w:cs="Courier New"/>
                          <w:b/>
                          <w:bCs/>
                          <w:color w:val="000080"/>
                          <w:sz w:val="15"/>
                          <w:szCs w:val="20"/>
                          <w:highlight w:val="white"/>
                          <w:lang w:val="en-GB"/>
                        </w:rPr>
                        <w:t>;</w:t>
                      </w:r>
                    </w:p>
                    <w:p w14:paraId="77A1D47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w:t>
                      </w:r>
                      <w:r w:rsidRPr="00084C6F">
                        <w:rPr>
                          <w:rFonts w:ascii="Courier New" w:hAnsi="Courier New" w:cs="Courier New"/>
                          <w:b/>
                          <w:bCs/>
                          <w:color w:val="000080"/>
                          <w:sz w:val="15"/>
                          <w:szCs w:val="20"/>
                          <w:highlight w:val="white"/>
                          <w:lang w:val="en-GB"/>
                        </w:rPr>
                        <w:t>;</w:t>
                      </w:r>
                    </w:p>
                    <w:p w14:paraId="166148E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en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w:t>
                      </w:r>
                      <w:r w:rsidRPr="00084C6F">
                        <w:rPr>
                          <w:rFonts w:ascii="Courier New" w:hAnsi="Courier New" w:cs="Courier New"/>
                          <w:b/>
                          <w:bCs/>
                          <w:color w:val="000080"/>
                          <w:sz w:val="15"/>
                          <w:szCs w:val="20"/>
                          <w:highlight w:val="white"/>
                          <w:lang w:val="en-GB"/>
                        </w:rPr>
                        <w:t>;</w:t>
                      </w:r>
                    </w:p>
                    <w:p w14:paraId="2D3788A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4681953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R_A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log2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num_registers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8000"/>
                          <w:sz w:val="15"/>
                          <w:szCs w:val="20"/>
                          <w:highlight w:val="white"/>
                          <w:lang w:val="en-GB"/>
                        </w:rPr>
                        <w:t>-- Read address A</w:t>
                      </w:r>
                    </w:p>
                    <w:p w14:paraId="7445CA5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R_B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log2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num_registers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8000"/>
                          <w:sz w:val="15"/>
                          <w:szCs w:val="20"/>
                          <w:highlight w:val="white"/>
                          <w:lang w:val="en-GB"/>
                        </w:rPr>
                        <w:t>-- Read address B</w:t>
                      </w:r>
                    </w:p>
                    <w:p w14:paraId="3471A09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W_EN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Register write enable</w:t>
                      </w:r>
                    </w:p>
                    <w:p w14:paraId="062A80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W_A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log2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num_registers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8000"/>
                          <w:sz w:val="15"/>
                          <w:szCs w:val="20"/>
                          <w:highlight w:val="white"/>
                          <w:lang w:val="en-GB"/>
                        </w:rPr>
                        <w:t>-- Write address</w:t>
                      </w:r>
                    </w:p>
                    <w:p w14:paraId="27A09CD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IMM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Itermediate value</w:t>
                      </w:r>
                    </w:p>
                    <w:p w14:paraId="57AD223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Memory address</w:t>
                      </w:r>
                    </w:p>
                    <w:p w14:paraId="28078B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M_in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Memory input (read)</w:t>
                      </w:r>
                    </w:p>
                    <w:p w14:paraId="4478D11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SEL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7</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Selector control</w:t>
                      </w:r>
                    </w:p>
                    <w:p w14:paraId="69F9FBF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ALU control</w:t>
                      </w:r>
                    </w:p>
                    <w:p w14:paraId="36448E7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SH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log2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Shift amount</w:t>
                      </w:r>
                    </w:p>
                    <w:p w14:paraId="7F1B6E7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5A6973E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Flags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out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7</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ALU flags</w:t>
                      </w:r>
                    </w:p>
                    <w:p w14:paraId="1A90CA2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M_DA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out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Memory address</w:t>
                      </w:r>
                    </w:p>
                    <w:p w14:paraId="3FA6F9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out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r w:rsidRPr="00084C6F">
                        <w:rPr>
                          <w:rFonts w:ascii="Courier New" w:hAnsi="Courier New" w:cs="Courier New"/>
                          <w:color w:val="008000"/>
                          <w:sz w:val="15"/>
                          <w:szCs w:val="20"/>
                          <w:highlight w:val="white"/>
                          <w:lang w:val="en-GB"/>
                        </w:rPr>
                        <w:t>-- Memory output (write)</w:t>
                      </w:r>
                    </w:p>
                    <w:p w14:paraId="03C269D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5462BE8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end</w:t>
                      </w:r>
                      <w:r w:rsidRPr="00084C6F">
                        <w:rPr>
                          <w:rFonts w:ascii="Courier New" w:hAnsi="Courier New" w:cs="Courier New"/>
                          <w:color w:val="000000"/>
                          <w:sz w:val="15"/>
                          <w:szCs w:val="20"/>
                          <w:highlight w:val="white"/>
                          <w:lang w:val="en-GB"/>
                        </w:rPr>
                        <w:t xml:space="preserve"> DataPath_D</w:t>
                      </w:r>
                      <w:r w:rsidRPr="00084C6F">
                        <w:rPr>
                          <w:rFonts w:ascii="Courier New" w:hAnsi="Courier New" w:cs="Courier New"/>
                          <w:b/>
                          <w:bCs/>
                          <w:color w:val="000080"/>
                          <w:sz w:val="15"/>
                          <w:szCs w:val="20"/>
                          <w:highlight w:val="white"/>
                          <w:lang w:val="en-GB"/>
                        </w:rPr>
                        <w:t>;</w:t>
                      </w:r>
                    </w:p>
                    <w:p w14:paraId="6B34636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D6A49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architecture</w:t>
                      </w:r>
                      <w:r w:rsidRPr="00084C6F">
                        <w:rPr>
                          <w:rFonts w:ascii="Courier New" w:hAnsi="Courier New" w:cs="Courier New"/>
                          <w:color w:val="000000"/>
                          <w:sz w:val="15"/>
                          <w:szCs w:val="20"/>
                          <w:highlight w:val="white"/>
                          <w:lang w:val="en-GB"/>
                        </w:rPr>
                        <w:t xml:space="preserve"> Behavioral </w:t>
                      </w:r>
                      <w:r w:rsidRPr="00084C6F">
                        <w:rPr>
                          <w:rFonts w:ascii="Courier New" w:hAnsi="Courier New" w:cs="Courier New"/>
                          <w:b/>
                          <w:bCs/>
                          <w:color w:val="0000FF"/>
                          <w:sz w:val="15"/>
                          <w:szCs w:val="20"/>
                          <w:highlight w:val="white"/>
                          <w:lang w:val="en-GB"/>
                        </w:rPr>
                        <w:t>of</w:t>
                      </w:r>
                      <w:r w:rsidRPr="00084C6F">
                        <w:rPr>
                          <w:rFonts w:ascii="Courier New" w:hAnsi="Courier New" w:cs="Courier New"/>
                          <w:color w:val="000000"/>
                          <w:sz w:val="15"/>
                          <w:szCs w:val="20"/>
                          <w:highlight w:val="white"/>
                          <w:lang w:val="en-GB"/>
                        </w:rPr>
                        <w:t xml:space="preserve"> DataPath_D </w:t>
                      </w:r>
                      <w:r w:rsidRPr="00084C6F">
                        <w:rPr>
                          <w:rFonts w:ascii="Courier New" w:hAnsi="Courier New" w:cs="Courier New"/>
                          <w:b/>
                          <w:bCs/>
                          <w:color w:val="0000FF"/>
                          <w:sz w:val="15"/>
                          <w:szCs w:val="20"/>
                          <w:highlight w:val="white"/>
                          <w:lang w:val="en-GB"/>
                        </w:rPr>
                        <w:t>is</w:t>
                      </w:r>
                    </w:p>
                    <w:p w14:paraId="6C74E8A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C0D560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Data to write to the registers</w:t>
                      </w:r>
                    </w:p>
                    <w:p w14:paraId="06AA60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reg_in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13E2DD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5970605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Outputs of the registers</w:t>
                      </w:r>
                    </w:p>
                    <w:p w14:paraId="472D23B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A_data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29C077E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B_data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7C4B0E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2FC2B16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two multiplexers for A and B</w:t>
                      </w:r>
                    </w:p>
                    <w:p w14:paraId="5B1BC9E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A_mux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41E745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B_mux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2F6144D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19B61F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Output of the register on the A and B buses</w:t>
                      </w:r>
                    </w:p>
                    <w:p w14:paraId="0109595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A_reg_out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EB4D23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B_reg_out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9F26F7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4ABE0F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inputs to the ALU</w:t>
                      </w:r>
                    </w:p>
                    <w:p w14:paraId="10E2DD7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A_ALU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6A5707B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B_ALU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27D0612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002D102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output of the combined ALU and shifter</w:t>
                      </w:r>
                    </w:p>
                    <w:p w14:paraId="5BD19E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ALU_out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13B3E78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ALU_reg_out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77C5837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F52A97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ALU output after it passes through a second register</w:t>
                      </w:r>
                    </w:p>
                    <w:p w14:paraId="513BACF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ALU_reg_out_reg_out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79677A3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1C94F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Signals for memory registers</w:t>
                      </w:r>
                    </w:p>
                    <w:p w14:paraId="72F502F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signal</w:t>
                      </w:r>
                      <w:r w:rsidRPr="00084C6F">
                        <w:rPr>
                          <w:rFonts w:ascii="Courier New" w:hAnsi="Courier New" w:cs="Courier New"/>
                          <w:color w:val="000000"/>
                          <w:sz w:val="15"/>
                          <w:szCs w:val="20"/>
                          <w:highlight w:val="white"/>
                          <w:lang w:val="en-GB"/>
                        </w:rPr>
                        <w:t xml:space="preserve"> M_in_reg_out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3C8063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479CDB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begin</w:t>
                      </w:r>
                    </w:p>
                    <w:p w14:paraId="6FD56C8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9B12D5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two multiplexers for A and B</w:t>
                      </w:r>
                    </w:p>
                    <w:p w14:paraId="4D263D2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A_mux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A_data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7</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reg_in</w:t>
                      </w:r>
                      <w:r w:rsidRPr="00084C6F">
                        <w:rPr>
                          <w:rFonts w:ascii="Courier New" w:hAnsi="Courier New" w:cs="Courier New"/>
                          <w:b/>
                          <w:bCs/>
                          <w:color w:val="000080"/>
                          <w:sz w:val="15"/>
                          <w:szCs w:val="20"/>
                          <w:highlight w:val="white"/>
                          <w:lang w:val="en-GB"/>
                        </w:rPr>
                        <w:t>;</w:t>
                      </w:r>
                    </w:p>
                    <w:p w14:paraId="4F04B80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B_mux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B_data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6</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reg_in</w:t>
                      </w:r>
                      <w:r w:rsidRPr="00084C6F">
                        <w:rPr>
                          <w:rFonts w:ascii="Courier New" w:hAnsi="Courier New" w:cs="Courier New"/>
                          <w:b/>
                          <w:bCs/>
                          <w:color w:val="000080"/>
                          <w:sz w:val="15"/>
                          <w:szCs w:val="20"/>
                          <w:highlight w:val="white"/>
                          <w:lang w:val="en-GB"/>
                        </w:rPr>
                        <w:t>;</w:t>
                      </w:r>
                    </w:p>
                    <w:p w14:paraId="031449C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C5FD08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2CEC3F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multiplexers on the input of the ALU</w:t>
                      </w:r>
                    </w:p>
                    <w:p w14:paraId="11401F0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A_ALU </w:t>
                      </w:r>
                      <w:r w:rsidRPr="00084C6F">
                        <w:rPr>
                          <w:rFonts w:ascii="Courier New" w:hAnsi="Courier New" w:cs="Courier New"/>
                          <w:b/>
                          <w:bCs/>
                          <w:color w:val="000080"/>
                          <w:sz w:val="15"/>
                          <w:szCs w:val="20"/>
                          <w:highlight w:val="white"/>
                          <w:lang w:val="en-GB"/>
                        </w:rPr>
                        <w:t>&lt;=</w:t>
                      </w:r>
                    </w:p>
                    <w:p w14:paraId="63F298D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ALU_reg_out </w:t>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6CDE7FB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others</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2ED77DB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A_reg_out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1BFF436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reg_in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2AC8AEE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others</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p>
                    <w:p w14:paraId="6FEB163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B_ALU </w:t>
                      </w:r>
                      <w:r w:rsidRPr="00084C6F">
                        <w:rPr>
                          <w:rFonts w:ascii="Courier New" w:hAnsi="Courier New" w:cs="Courier New"/>
                          <w:b/>
                          <w:bCs/>
                          <w:color w:val="000080"/>
                          <w:sz w:val="15"/>
                          <w:szCs w:val="20"/>
                          <w:highlight w:val="white"/>
                          <w:lang w:val="en-GB"/>
                        </w:rPr>
                        <w:t>&lt;=</w:t>
                      </w:r>
                    </w:p>
                    <w:p w14:paraId="28BFC8D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ALU_reg_out </w:t>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6089CFC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IMM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21F4EB0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B_reg_out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4BE9F87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reg_in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69ED9D2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others</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p>
                    <w:p w14:paraId="5BB3F78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222AEB2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638B0D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address multiplexer for the memory</w:t>
                      </w:r>
                    </w:p>
                    <w:p w14:paraId="6895CB1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M_DA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M_A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4</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ALU_reg_out</w:t>
                      </w:r>
                      <w:r w:rsidRPr="00084C6F">
                        <w:rPr>
                          <w:rFonts w:ascii="Courier New" w:hAnsi="Courier New" w:cs="Courier New"/>
                          <w:b/>
                          <w:bCs/>
                          <w:color w:val="000080"/>
                          <w:sz w:val="15"/>
                          <w:szCs w:val="20"/>
                          <w:highlight w:val="white"/>
                          <w:lang w:val="en-GB"/>
                        </w:rPr>
                        <w:t>;</w:t>
                      </w:r>
                    </w:p>
                    <w:p w14:paraId="559E5FF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37D482A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write multiplexer</w:t>
                      </w:r>
                    </w:p>
                    <w:p w14:paraId="6EA577D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reg_in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ALU_reg_out_reg_out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5</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M_in_reg_out</w:t>
                      </w:r>
                      <w:r w:rsidRPr="00084C6F">
                        <w:rPr>
                          <w:rFonts w:ascii="Courier New" w:hAnsi="Courier New" w:cs="Courier New"/>
                          <w:b/>
                          <w:bCs/>
                          <w:color w:val="000080"/>
                          <w:sz w:val="15"/>
                          <w:szCs w:val="20"/>
                          <w:highlight w:val="white"/>
                          <w:lang w:val="en-GB"/>
                        </w:rPr>
                        <w:t>;</w:t>
                      </w:r>
                    </w:p>
                    <w:p w14:paraId="5CF45DC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5BDBAB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A bus</w:t>
                      </w:r>
                    </w:p>
                    <w:p w14:paraId="7AB0ACC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66E17E9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
                    <w:p w14:paraId="73C29C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clk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0C085F4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383B882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5EE2E87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A_mux</w:t>
                      </w:r>
                      <w:r w:rsidRPr="00084C6F">
                        <w:rPr>
                          <w:rFonts w:ascii="Courier New" w:hAnsi="Courier New" w:cs="Courier New"/>
                          <w:b/>
                          <w:bCs/>
                          <w:color w:val="000080"/>
                          <w:sz w:val="15"/>
                          <w:szCs w:val="20"/>
                          <w:highlight w:val="white"/>
                          <w:lang w:val="en-GB"/>
                        </w:rPr>
                        <w:t>,</w:t>
                      </w:r>
                    </w:p>
                    <w:p w14:paraId="41FD85E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A_reg_out</w:t>
                      </w:r>
                    </w:p>
                    <w:p w14:paraId="360608B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2089379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B27416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B bus</w:t>
                      </w:r>
                    </w:p>
                    <w:p w14:paraId="3C05BFB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B_reg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43980C5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
                    <w:p w14:paraId="3B1E6F6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clk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19A4775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5582416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01140A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B_mux</w:t>
                      </w:r>
                      <w:r w:rsidRPr="00084C6F">
                        <w:rPr>
                          <w:rFonts w:ascii="Courier New" w:hAnsi="Courier New" w:cs="Courier New"/>
                          <w:b/>
                          <w:bCs/>
                          <w:color w:val="000080"/>
                          <w:sz w:val="15"/>
                          <w:szCs w:val="20"/>
                          <w:highlight w:val="white"/>
                          <w:lang w:val="en-GB"/>
                        </w:rPr>
                        <w:t>,</w:t>
                      </w:r>
                    </w:p>
                    <w:p w14:paraId="78E764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B_reg_out</w:t>
                      </w:r>
                    </w:p>
                    <w:p w14:paraId="6017ADA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076E48C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2CEA8AA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out put of the ALU</w:t>
                      </w:r>
                    </w:p>
                    <w:p w14:paraId="3CD50CE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545C6ED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
                    <w:p w14:paraId="7914995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clk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264BDF7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47C8ED6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0248C7C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ALU_out</w:t>
                      </w:r>
                      <w:r w:rsidRPr="00084C6F">
                        <w:rPr>
                          <w:rFonts w:ascii="Courier New" w:hAnsi="Courier New" w:cs="Courier New"/>
                          <w:b/>
                          <w:bCs/>
                          <w:color w:val="000080"/>
                          <w:sz w:val="15"/>
                          <w:szCs w:val="20"/>
                          <w:highlight w:val="white"/>
                          <w:lang w:val="en-GB"/>
                        </w:rPr>
                        <w:t>,</w:t>
                      </w:r>
                    </w:p>
                    <w:p w14:paraId="3D25406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w:t>
                      </w:r>
                    </w:p>
                    <w:p w14:paraId="5924E68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77AD50A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EFB7DD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memory read bus</w:t>
                      </w:r>
                    </w:p>
                    <w:p w14:paraId="211882D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M_in_reg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4460601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
                    <w:p w14:paraId="405391C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clk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610D1C7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4F0A0DD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M_in</w:t>
                      </w:r>
                      <w:r w:rsidRPr="00084C6F">
                        <w:rPr>
                          <w:rFonts w:ascii="Courier New" w:hAnsi="Courier New" w:cs="Courier New"/>
                          <w:b/>
                          <w:bCs/>
                          <w:color w:val="000080"/>
                          <w:sz w:val="15"/>
                          <w:szCs w:val="20"/>
                          <w:highlight w:val="white"/>
                          <w:lang w:val="en-GB"/>
                        </w:rPr>
                        <w:t>,</w:t>
                      </w:r>
                    </w:p>
                    <w:p w14:paraId="4FC2FB8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M_in_reg_out</w:t>
                      </w:r>
                    </w:p>
                    <w:p w14:paraId="063849E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3876FC6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7BECA9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second register on the ALU out</w:t>
                      </w:r>
                    </w:p>
                    <w:p w14:paraId="7D6E2F3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ALU_reg_out_reg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0716F5B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
                    <w:p w14:paraId="16DDADD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clk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5162358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3FACF0A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89A459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w:t>
                      </w:r>
                      <w:r w:rsidRPr="00084C6F">
                        <w:rPr>
                          <w:rFonts w:ascii="Courier New" w:hAnsi="Courier New" w:cs="Courier New"/>
                          <w:b/>
                          <w:bCs/>
                          <w:color w:val="000080"/>
                          <w:sz w:val="15"/>
                          <w:szCs w:val="20"/>
                          <w:highlight w:val="white"/>
                          <w:lang w:val="en-GB"/>
                        </w:rPr>
                        <w:t>,</w:t>
                      </w:r>
                    </w:p>
                    <w:p w14:paraId="016C676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ALU_reg_out_reg_out</w:t>
                      </w:r>
                    </w:p>
                    <w:p w14:paraId="36C8BBE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4DDE728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69DD6F6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memory read bus</w:t>
                      </w:r>
                    </w:p>
                    <w:p w14:paraId="6F0796A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M_out_reg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112ACB5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
                    <w:p w14:paraId="31C7F0F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clk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5E74398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2BD0BFC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025ACC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B_reg_out</w:t>
                      </w:r>
                      <w:r w:rsidRPr="00084C6F">
                        <w:rPr>
                          <w:rFonts w:ascii="Courier New" w:hAnsi="Courier New" w:cs="Courier New"/>
                          <w:b/>
                          <w:bCs/>
                          <w:color w:val="000080"/>
                          <w:sz w:val="15"/>
                          <w:szCs w:val="20"/>
                          <w:highlight w:val="white"/>
                          <w:lang w:val="en-GB"/>
                        </w:rPr>
                        <w:t>,</w:t>
                      </w:r>
                    </w:p>
                    <w:p w14:paraId="705D767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M_out</w:t>
                      </w:r>
                    </w:p>
                    <w:p w14:paraId="4C96F67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567B3E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112EE5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ALU</w:t>
                      </w:r>
                    </w:p>
                    <w:p w14:paraId="5E4E409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ALU_param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 </w:t>
                      </w:r>
                      <w:r w:rsidRPr="00084C6F">
                        <w:rPr>
                          <w:rFonts w:ascii="Courier New" w:hAnsi="Courier New" w:cs="Courier New"/>
                          <w:b/>
                          <w:bCs/>
                          <w:color w:val="000080"/>
                          <w:sz w:val="15"/>
                          <w:szCs w:val="20"/>
                          <w:highlight w:val="white"/>
                          <w:lang w:val="en-GB"/>
                        </w:rPr>
                        <w:t>)</w:t>
                      </w:r>
                    </w:p>
                    <w:p w14:paraId="7B0FE70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
                    <w:p w14:paraId="2C1E9DA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A_ALU</w:t>
                      </w:r>
                      <w:r w:rsidRPr="00084C6F">
                        <w:rPr>
                          <w:rFonts w:ascii="Courier New" w:hAnsi="Courier New" w:cs="Courier New"/>
                          <w:b/>
                          <w:bCs/>
                          <w:color w:val="000080"/>
                          <w:sz w:val="15"/>
                          <w:szCs w:val="20"/>
                          <w:highlight w:val="white"/>
                          <w:lang w:val="en-GB"/>
                        </w:rPr>
                        <w:t>,</w:t>
                      </w:r>
                    </w:p>
                    <w:p w14:paraId="2D94079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B_ALU</w:t>
                      </w:r>
                      <w:r w:rsidRPr="00084C6F">
                        <w:rPr>
                          <w:rFonts w:ascii="Courier New" w:hAnsi="Courier New" w:cs="Courier New"/>
                          <w:b/>
                          <w:bCs/>
                          <w:color w:val="000080"/>
                          <w:sz w:val="15"/>
                          <w:szCs w:val="20"/>
                          <w:highlight w:val="white"/>
                          <w:lang w:val="en-GB"/>
                        </w:rPr>
                        <w:t>,</w:t>
                      </w:r>
                    </w:p>
                    <w:p w14:paraId="22F3C42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X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SH</w:t>
                      </w:r>
                      <w:r w:rsidRPr="00084C6F">
                        <w:rPr>
                          <w:rFonts w:ascii="Courier New" w:hAnsi="Courier New" w:cs="Courier New"/>
                          <w:b/>
                          <w:bCs/>
                          <w:color w:val="000080"/>
                          <w:sz w:val="15"/>
                          <w:szCs w:val="20"/>
                          <w:highlight w:val="white"/>
                          <w:lang w:val="en-GB"/>
                        </w:rPr>
                        <w:t>,</w:t>
                      </w:r>
                    </w:p>
                    <w:p w14:paraId="7CB8207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ctrl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w:t>
                      </w:r>
                      <w:r w:rsidRPr="00084C6F">
                        <w:rPr>
                          <w:rFonts w:ascii="Courier New" w:hAnsi="Courier New" w:cs="Courier New"/>
                          <w:b/>
                          <w:bCs/>
                          <w:color w:val="000080"/>
                          <w:sz w:val="15"/>
                          <w:szCs w:val="20"/>
                          <w:highlight w:val="white"/>
                          <w:lang w:val="en-GB"/>
                        </w:rPr>
                        <w:t>,</w:t>
                      </w:r>
                    </w:p>
                    <w:p w14:paraId="3EC3814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O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ALU_out</w:t>
                      </w:r>
                      <w:r w:rsidRPr="00084C6F">
                        <w:rPr>
                          <w:rFonts w:ascii="Courier New" w:hAnsi="Courier New" w:cs="Courier New"/>
                          <w:b/>
                          <w:bCs/>
                          <w:color w:val="000080"/>
                          <w:sz w:val="15"/>
                          <w:szCs w:val="20"/>
                          <w:highlight w:val="white"/>
                          <w:lang w:val="en-GB"/>
                        </w:rPr>
                        <w:t>,</w:t>
                      </w:r>
                    </w:p>
                    <w:p w14:paraId="6D4446C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flags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flags</w:t>
                      </w:r>
                    </w:p>
                    <w:p w14:paraId="6F5D32E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6576179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7E73CFB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bank</w:t>
                      </w:r>
                    </w:p>
                    <w:p w14:paraId="3BF3E9A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regbank </w:t>
                      </w:r>
                    </w:p>
                    <w:p w14:paraId="1758A88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
                    <w:p w14:paraId="3F46279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R_A</w:t>
                      </w:r>
                      <w:r w:rsidRPr="00084C6F">
                        <w:rPr>
                          <w:rFonts w:ascii="Courier New" w:hAnsi="Courier New" w:cs="Courier New"/>
                          <w:b/>
                          <w:bCs/>
                          <w:color w:val="000080"/>
                          <w:sz w:val="15"/>
                          <w:szCs w:val="20"/>
                          <w:highlight w:val="white"/>
                          <w:lang w:val="en-GB"/>
                        </w:rPr>
                        <w:t>,</w:t>
                      </w:r>
                    </w:p>
                    <w:p w14:paraId="0169E94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R_B</w:t>
                      </w:r>
                      <w:r w:rsidRPr="00084C6F">
                        <w:rPr>
                          <w:rFonts w:ascii="Courier New" w:hAnsi="Courier New" w:cs="Courier New"/>
                          <w:b/>
                          <w:bCs/>
                          <w:color w:val="000080"/>
                          <w:sz w:val="15"/>
                          <w:szCs w:val="20"/>
                          <w:highlight w:val="white"/>
                          <w:lang w:val="en-GB"/>
                        </w:rPr>
                        <w:t>,</w:t>
                      </w:r>
                    </w:p>
                    <w:p w14:paraId="57273AA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WSEL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W_A</w:t>
                      </w:r>
                      <w:r w:rsidRPr="00084C6F">
                        <w:rPr>
                          <w:rFonts w:ascii="Courier New" w:hAnsi="Courier New" w:cs="Courier New"/>
                          <w:b/>
                          <w:bCs/>
                          <w:color w:val="000080"/>
                          <w:sz w:val="15"/>
                          <w:szCs w:val="20"/>
                          <w:highlight w:val="white"/>
                          <w:lang w:val="en-GB"/>
                        </w:rPr>
                        <w:t>,</w:t>
                      </w:r>
                    </w:p>
                    <w:p w14:paraId="1703290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reg_in</w:t>
                      </w:r>
                      <w:r w:rsidRPr="00084C6F">
                        <w:rPr>
                          <w:rFonts w:ascii="Courier New" w:hAnsi="Courier New" w:cs="Courier New"/>
                          <w:b/>
                          <w:bCs/>
                          <w:color w:val="000080"/>
                          <w:sz w:val="15"/>
                          <w:szCs w:val="20"/>
                          <w:highlight w:val="white"/>
                          <w:lang w:val="en-GB"/>
                        </w:rPr>
                        <w:t>,</w:t>
                      </w:r>
                    </w:p>
                    <w:p w14:paraId="6F492A6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W_EN</w:t>
                      </w:r>
                      <w:r w:rsidRPr="00084C6F">
                        <w:rPr>
                          <w:rFonts w:ascii="Courier New" w:hAnsi="Courier New" w:cs="Courier New"/>
                          <w:b/>
                          <w:bCs/>
                          <w:color w:val="000080"/>
                          <w:sz w:val="15"/>
                          <w:szCs w:val="20"/>
                          <w:highlight w:val="white"/>
                          <w:lang w:val="en-GB"/>
                        </w:rPr>
                        <w:t>,</w:t>
                      </w:r>
                    </w:p>
                    <w:p w14:paraId="64EDD61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clk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133A19D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A_data</w:t>
                      </w:r>
                      <w:r w:rsidRPr="00084C6F">
                        <w:rPr>
                          <w:rFonts w:ascii="Courier New" w:hAnsi="Courier New" w:cs="Courier New"/>
                          <w:b/>
                          <w:bCs/>
                          <w:color w:val="000080"/>
                          <w:sz w:val="15"/>
                          <w:szCs w:val="20"/>
                          <w:highlight w:val="white"/>
                          <w:lang w:val="en-GB"/>
                        </w:rPr>
                        <w:t>,</w:t>
                      </w:r>
                    </w:p>
                    <w:p w14:paraId="36FD90B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B_data</w:t>
                      </w:r>
                      <w:r w:rsidRPr="00084C6F">
                        <w:rPr>
                          <w:rFonts w:ascii="Courier New" w:hAnsi="Courier New" w:cs="Courier New"/>
                          <w:b/>
                          <w:bCs/>
                          <w:color w:val="000080"/>
                          <w:sz w:val="15"/>
                          <w:szCs w:val="20"/>
                          <w:highlight w:val="white"/>
                          <w:lang w:val="en-GB"/>
                        </w:rPr>
                        <w:t>,</w:t>
                      </w:r>
                    </w:p>
                    <w:p w14:paraId="38A586E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p>
                    <w:p w14:paraId="4134741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1456E7C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506B16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end</w:t>
                      </w:r>
                      <w:r w:rsidRPr="00084C6F">
                        <w:rPr>
                          <w:rFonts w:ascii="Courier New" w:hAnsi="Courier New" w:cs="Courier New"/>
                          <w:color w:val="000000"/>
                          <w:sz w:val="15"/>
                          <w:szCs w:val="20"/>
                          <w:highlight w:val="white"/>
                          <w:lang w:val="en-GB"/>
                        </w:rPr>
                        <w:t xml:space="preserve"> Behavioral</w:t>
                      </w:r>
                      <w:r w:rsidRPr="00084C6F">
                        <w:rPr>
                          <w:rFonts w:ascii="Courier New" w:hAnsi="Courier New" w:cs="Courier New"/>
                          <w:b/>
                          <w:bCs/>
                          <w:color w:val="000080"/>
                          <w:sz w:val="15"/>
                          <w:szCs w:val="20"/>
                          <w:highlight w:val="white"/>
                          <w:lang w:val="en-GB"/>
                        </w:rPr>
                        <w:t>;</w:t>
                      </w:r>
                    </w:p>
                    <w:p w14:paraId="4CD1B7A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7FE91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v:textbox>
                <w10:wrap type="square"/>
              </v:shape>
            </w:pict>
          </mc:Fallback>
        </mc:AlternateContent>
      </w:r>
      <w:r>
        <w:rPr>
          <w:b/>
          <w:color w:val="auto"/>
          <w:sz w:val="32"/>
          <w:szCs w:val="32"/>
          <w:u w:val="single"/>
        </w:rPr>
        <w:t>DataPathD.vhd</w:t>
      </w:r>
    </w:p>
    <w:p w14:paraId="0EBFD2BD" w14:textId="7999F08D" w:rsidR="00084C6F" w:rsidRDefault="00084C6F" w:rsidP="00084C6F">
      <w:pPr>
        <w:tabs>
          <w:tab w:val="left" w:pos="3139"/>
        </w:tabs>
        <w:rPr>
          <w:b/>
          <w:color w:val="auto"/>
          <w:sz w:val="32"/>
          <w:szCs w:val="32"/>
          <w:u w:val="single"/>
        </w:rPr>
      </w:pPr>
      <w:r>
        <w:rPr>
          <w:b/>
          <w:noProof/>
          <w:color w:val="auto"/>
          <w:sz w:val="32"/>
          <w:szCs w:val="32"/>
          <w:u w:val="single"/>
          <w:lang w:val="en-GB" w:eastAsia="en-GB"/>
        </w:rPr>
        <w:lastRenderedPageBreak/>
        <mc:AlternateContent>
          <mc:Choice Requires="wps">
            <w:drawing>
              <wp:anchor distT="0" distB="0" distL="114300" distR="114300" simplePos="0" relativeHeight="251785216" behindDoc="0" locked="0" layoutInCell="1" allowOverlap="1" wp14:anchorId="7004493D" wp14:editId="269ABAAD">
                <wp:simplePos x="0" y="0"/>
                <wp:positionH relativeFrom="column">
                  <wp:posOffset>-365125</wp:posOffset>
                </wp:positionH>
                <wp:positionV relativeFrom="paragraph">
                  <wp:posOffset>292735</wp:posOffset>
                </wp:positionV>
                <wp:extent cx="7546340" cy="8510270"/>
                <wp:effectExtent l="0" t="0" r="22860" b="24130"/>
                <wp:wrapSquare wrapText="bothSides"/>
                <wp:docPr id="214" name="Text Box 214"/>
                <wp:cNvGraphicFramePr/>
                <a:graphic xmlns:a="http://schemas.openxmlformats.org/drawingml/2006/main">
                  <a:graphicData uri="http://schemas.microsoft.com/office/word/2010/wordprocessingShape">
                    <wps:wsp>
                      <wps:cNvSpPr txBox="1"/>
                      <wps:spPr>
                        <a:xfrm>
                          <a:off x="0" y="0"/>
                          <a:ext cx="7546340" cy="8510270"/>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5E2A277" w14:textId="021113B7" w:rsidR="0087131A" w:rsidRPr="00084C6F" w:rsidRDefault="00C05124"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color w:val="000000"/>
                                <w:sz w:val="15"/>
                                <w:szCs w:val="20"/>
                                <w:highlight w:val="white"/>
                                <w:lang w:val="en-GB"/>
                              </w:rPr>
                              <w:t xml:space="preserve">        </w:t>
                            </w:r>
                            <w:r w:rsidR="0087131A" w:rsidRPr="00084C6F">
                              <w:rPr>
                                <w:rFonts w:ascii="Courier New" w:hAnsi="Courier New" w:cs="Courier New"/>
                                <w:color w:val="008000"/>
                                <w:sz w:val="15"/>
                                <w:szCs w:val="20"/>
                                <w:highlight w:val="white"/>
                                <w:lang w:val="en-GB"/>
                              </w:rPr>
                              <w:t>-- The multiplexers on the input of the ALU</w:t>
                            </w:r>
                          </w:p>
                          <w:p w14:paraId="027F777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A_ALU </w:t>
                            </w:r>
                            <w:r w:rsidRPr="00084C6F">
                              <w:rPr>
                                <w:rFonts w:ascii="Courier New" w:hAnsi="Courier New" w:cs="Courier New"/>
                                <w:b/>
                                <w:bCs/>
                                <w:color w:val="000080"/>
                                <w:sz w:val="15"/>
                                <w:szCs w:val="20"/>
                                <w:highlight w:val="white"/>
                                <w:lang w:val="en-GB"/>
                              </w:rPr>
                              <w:t>&lt;=</w:t>
                            </w:r>
                          </w:p>
                          <w:p w14:paraId="6F16C7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ALU_reg_out </w:t>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57F441B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roofErr w:type="gramStart"/>
                            <w:r w:rsidRPr="00084C6F">
                              <w:rPr>
                                <w:rFonts w:ascii="Courier New" w:hAnsi="Courier New" w:cs="Courier New"/>
                                <w:b/>
                                <w:bCs/>
                                <w:color w:val="0000FF"/>
                                <w:sz w:val="15"/>
                                <w:szCs w:val="20"/>
                                <w:highlight w:val="white"/>
                                <w:lang w:val="en-GB"/>
                              </w:rPr>
                              <w:t>others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5089706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A_reg_out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43A918D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reg_in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492B0DF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roofErr w:type="gramStart"/>
                            <w:r w:rsidRPr="00084C6F">
                              <w:rPr>
                                <w:rFonts w:ascii="Courier New" w:hAnsi="Courier New" w:cs="Courier New"/>
                                <w:b/>
                                <w:bCs/>
                                <w:color w:val="0000FF"/>
                                <w:sz w:val="15"/>
                                <w:szCs w:val="20"/>
                                <w:highlight w:val="white"/>
                                <w:lang w:val="en-GB"/>
                              </w:rPr>
                              <w:t>others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p>
                          <w:p w14:paraId="13C4252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B_ALU </w:t>
                            </w:r>
                            <w:r w:rsidRPr="00084C6F">
                              <w:rPr>
                                <w:rFonts w:ascii="Courier New" w:hAnsi="Courier New" w:cs="Courier New"/>
                                <w:b/>
                                <w:bCs/>
                                <w:color w:val="000080"/>
                                <w:sz w:val="15"/>
                                <w:szCs w:val="20"/>
                                <w:highlight w:val="white"/>
                                <w:lang w:val="en-GB"/>
                              </w:rPr>
                              <w:t>&lt;=</w:t>
                            </w:r>
                          </w:p>
                          <w:p w14:paraId="66D25A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ALU_reg_out </w:t>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2EEAB57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IMM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7D3F6E5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B_reg_out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0577F11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reg_in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0563822E" w14:textId="39BE0E68"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roofErr w:type="gramStart"/>
                            <w:r w:rsidRPr="00084C6F">
                              <w:rPr>
                                <w:rFonts w:ascii="Courier New" w:hAnsi="Courier New" w:cs="Courier New"/>
                                <w:b/>
                                <w:bCs/>
                                <w:color w:val="0000FF"/>
                                <w:sz w:val="15"/>
                                <w:szCs w:val="20"/>
                                <w:highlight w:val="white"/>
                                <w:lang w:val="en-GB"/>
                              </w:rPr>
                              <w:t>others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p>
                          <w:p w14:paraId="5585D9D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0B027F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address multiplexer for the memory</w:t>
                            </w:r>
                          </w:p>
                          <w:p w14:paraId="79F2356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M_DA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M_A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4</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ALU_reg_out</w:t>
                            </w:r>
                            <w:r w:rsidRPr="00084C6F">
                              <w:rPr>
                                <w:rFonts w:ascii="Courier New" w:hAnsi="Courier New" w:cs="Courier New"/>
                                <w:b/>
                                <w:bCs/>
                                <w:color w:val="000080"/>
                                <w:sz w:val="15"/>
                                <w:szCs w:val="20"/>
                                <w:highlight w:val="white"/>
                                <w:lang w:val="en-GB"/>
                              </w:rPr>
                              <w:t>;</w:t>
                            </w:r>
                          </w:p>
                          <w:p w14:paraId="5BF7CB3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4C3C07A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write multiplexer</w:t>
                            </w:r>
                          </w:p>
                          <w:p w14:paraId="35FF33A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reg_in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ALU_reg_out_reg_out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5</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M_in_reg_out</w:t>
                            </w:r>
                            <w:r w:rsidRPr="00084C6F">
                              <w:rPr>
                                <w:rFonts w:ascii="Courier New" w:hAnsi="Courier New" w:cs="Courier New"/>
                                <w:b/>
                                <w:bCs/>
                                <w:color w:val="000080"/>
                                <w:sz w:val="15"/>
                                <w:szCs w:val="20"/>
                                <w:highlight w:val="white"/>
                                <w:lang w:val="en-GB"/>
                              </w:rPr>
                              <w:t>;</w:t>
                            </w:r>
                          </w:p>
                          <w:p w14:paraId="1A6CF27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09EC1E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A bus</w:t>
                            </w:r>
                          </w:p>
                          <w:p w14:paraId="4581B2B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1BB2746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2829077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4910047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068952A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5D35AF2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A_mux</w:t>
                            </w:r>
                            <w:r w:rsidRPr="00084C6F">
                              <w:rPr>
                                <w:rFonts w:ascii="Courier New" w:hAnsi="Courier New" w:cs="Courier New"/>
                                <w:b/>
                                <w:bCs/>
                                <w:color w:val="000080"/>
                                <w:sz w:val="15"/>
                                <w:szCs w:val="20"/>
                                <w:highlight w:val="white"/>
                                <w:lang w:val="en-GB"/>
                              </w:rPr>
                              <w:t>,</w:t>
                            </w:r>
                          </w:p>
                          <w:p w14:paraId="6F8E6CF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A_reg_out</w:t>
                            </w:r>
                          </w:p>
                          <w:p w14:paraId="45F7709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40A6119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3DFCA59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B bus</w:t>
                            </w:r>
                          </w:p>
                          <w:p w14:paraId="206886D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B_reg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650AA84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64E7478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17B09AD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6D30901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7B15348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B_mux</w:t>
                            </w:r>
                            <w:r w:rsidRPr="00084C6F">
                              <w:rPr>
                                <w:rFonts w:ascii="Courier New" w:hAnsi="Courier New" w:cs="Courier New"/>
                                <w:b/>
                                <w:bCs/>
                                <w:color w:val="000080"/>
                                <w:sz w:val="15"/>
                                <w:szCs w:val="20"/>
                                <w:highlight w:val="white"/>
                                <w:lang w:val="en-GB"/>
                              </w:rPr>
                              <w:t>,</w:t>
                            </w:r>
                          </w:p>
                          <w:p w14:paraId="778CD4E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B_reg_out</w:t>
                            </w:r>
                          </w:p>
                          <w:p w14:paraId="70D105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1DDD24C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7D7908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out put of the ALU</w:t>
                            </w:r>
                          </w:p>
                          <w:p w14:paraId="33D0360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55B674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53A416A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5905F54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549FCB9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1151F9B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ALU_out</w:t>
                            </w:r>
                            <w:r w:rsidRPr="00084C6F">
                              <w:rPr>
                                <w:rFonts w:ascii="Courier New" w:hAnsi="Courier New" w:cs="Courier New"/>
                                <w:b/>
                                <w:bCs/>
                                <w:color w:val="000080"/>
                                <w:sz w:val="15"/>
                                <w:szCs w:val="20"/>
                                <w:highlight w:val="white"/>
                                <w:lang w:val="en-GB"/>
                              </w:rPr>
                              <w:t>,</w:t>
                            </w:r>
                          </w:p>
                          <w:p w14:paraId="10E561C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w:t>
                            </w:r>
                          </w:p>
                          <w:p w14:paraId="4AE5050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4EFDDEE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7C5D91E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memory read bus</w:t>
                            </w:r>
                          </w:p>
                          <w:p w14:paraId="2CB2E4B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M_in_reg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65FC46B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1A31FA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0A6AA60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3870129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M_in</w:t>
                            </w:r>
                            <w:r w:rsidRPr="00084C6F">
                              <w:rPr>
                                <w:rFonts w:ascii="Courier New" w:hAnsi="Courier New" w:cs="Courier New"/>
                                <w:b/>
                                <w:bCs/>
                                <w:color w:val="000080"/>
                                <w:sz w:val="15"/>
                                <w:szCs w:val="20"/>
                                <w:highlight w:val="white"/>
                                <w:lang w:val="en-GB"/>
                              </w:rPr>
                              <w:t>,</w:t>
                            </w:r>
                          </w:p>
                          <w:p w14:paraId="3E85FF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M_in_reg_out</w:t>
                            </w:r>
                          </w:p>
                          <w:p w14:paraId="35AB7B2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0E9F861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18E7154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second register on the ALU out</w:t>
                            </w:r>
                          </w:p>
                          <w:p w14:paraId="74288C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ALU_reg_out_reg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52B3402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41B1134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413D4EF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680BB1E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3B49FA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w:t>
                            </w:r>
                            <w:r w:rsidRPr="00084C6F">
                              <w:rPr>
                                <w:rFonts w:ascii="Courier New" w:hAnsi="Courier New" w:cs="Courier New"/>
                                <w:b/>
                                <w:bCs/>
                                <w:color w:val="000080"/>
                                <w:sz w:val="15"/>
                                <w:szCs w:val="20"/>
                                <w:highlight w:val="white"/>
                                <w:lang w:val="en-GB"/>
                              </w:rPr>
                              <w:t>,</w:t>
                            </w:r>
                          </w:p>
                          <w:p w14:paraId="635E382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ALU_reg_out_reg_out</w:t>
                            </w:r>
                          </w:p>
                          <w:p w14:paraId="309D835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25C38F0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5A528F6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memory read bus</w:t>
                            </w:r>
                          </w:p>
                          <w:p w14:paraId="2C5535E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M_out_reg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5C0252B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602CD26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328FDC8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540B381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4D730A5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B_reg_out</w:t>
                            </w:r>
                            <w:r w:rsidRPr="00084C6F">
                              <w:rPr>
                                <w:rFonts w:ascii="Courier New" w:hAnsi="Courier New" w:cs="Courier New"/>
                                <w:b/>
                                <w:bCs/>
                                <w:color w:val="000080"/>
                                <w:sz w:val="15"/>
                                <w:szCs w:val="20"/>
                                <w:highlight w:val="white"/>
                                <w:lang w:val="en-GB"/>
                              </w:rPr>
                              <w:t>,</w:t>
                            </w:r>
                          </w:p>
                          <w:p w14:paraId="51618D57" w14:textId="63D9ED69"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M_out</w:t>
                            </w:r>
                          </w:p>
                          <w:p w14:paraId="267830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6BED504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A2E50F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ALU</w:t>
                            </w:r>
                          </w:p>
                          <w:p w14:paraId="2DE5208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ALU_param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 </w:t>
                            </w:r>
                            <w:r w:rsidRPr="00084C6F">
                              <w:rPr>
                                <w:rFonts w:ascii="Courier New" w:hAnsi="Courier New" w:cs="Courier New"/>
                                <w:b/>
                                <w:bCs/>
                                <w:color w:val="000080"/>
                                <w:sz w:val="15"/>
                                <w:szCs w:val="20"/>
                                <w:highlight w:val="white"/>
                                <w:lang w:val="en-GB"/>
                              </w:rPr>
                              <w:t>)</w:t>
                            </w:r>
                          </w:p>
                          <w:p w14:paraId="4A1D73C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66EF242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A_ALU</w:t>
                            </w:r>
                            <w:r w:rsidRPr="00084C6F">
                              <w:rPr>
                                <w:rFonts w:ascii="Courier New" w:hAnsi="Courier New" w:cs="Courier New"/>
                                <w:b/>
                                <w:bCs/>
                                <w:color w:val="000080"/>
                                <w:sz w:val="15"/>
                                <w:szCs w:val="20"/>
                                <w:highlight w:val="white"/>
                                <w:lang w:val="en-GB"/>
                              </w:rPr>
                              <w:t>,</w:t>
                            </w:r>
                          </w:p>
                          <w:p w14:paraId="7F4AF9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B_ALU</w:t>
                            </w:r>
                            <w:r w:rsidRPr="00084C6F">
                              <w:rPr>
                                <w:rFonts w:ascii="Courier New" w:hAnsi="Courier New" w:cs="Courier New"/>
                                <w:b/>
                                <w:bCs/>
                                <w:color w:val="000080"/>
                                <w:sz w:val="15"/>
                                <w:szCs w:val="20"/>
                                <w:highlight w:val="white"/>
                                <w:lang w:val="en-GB"/>
                              </w:rPr>
                              <w:t>,</w:t>
                            </w:r>
                          </w:p>
                          <w:p w14:paraId="7A4C13C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X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SH</w:t>
                            </w:r>
                            <w:r w:rsidRPr="00084C6F">
                              <w:rPr>
                                <w:rFonts w:ascii="Courier New" w:hAnsi="Courier New" w:cs="Courier New"/>
                                <w:b/>
                                <w:bCs/>
                                <w:color w:val="000080"/>
                                <w:sz w:val="15"/>
                                <w:szCs w:val="20"/>
                                <w:highlight w:val="white"/>
                                <w:lang w:val="en-GB"/>
                              </w:rPr>
                              <w:t>,</w:t>
                            </w:r>
                          </w:p>
                          <w:p w14:paraId="53A0D59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ctrl</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w:t>
                            </w:r>
                            <w:r w:rsidRPr="00084C6F">
                              <w:rPr>
                                <w:rFonts w:ascii="Courier New" w:hAnsi="Courier New" w:cs="Courier New"/>
                                <w:b/>
                                <w:bCs/>
                                <w:color w:val="000080"/>
                                <w:sz w:val="15"/>
                                <w:szCs w:val="20"/>
                                <w:highlight w:val="white"/>
                                <w:lang w:val="en-GB"/>
                              </w:rPr>
                              <w:t>,</w:t>
                            </w:r>
                          </w:p>
                          <w:p w14:paraId="5C30247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O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ALU_out</w:t>
                            </w:r>
                            <w:r w:rsidRPr="00084C6F">
                              <w:rPr>
                                <w:rFonts w:ascii="Courier New" w:hAnsi="Courier New" w:cs="Courier New"/>
                                <w:b/>
                                <w:bCs/>
                                <w:color w:val="000080"/>
                                <w:sz w:val="15"/>
                                <w:szCs w:val="20"/>
                                <w:highlight w:val="white"/>
                                <w:lang w:val="en-GB"/>
                              </w:rPr>
                              <w:t>,</w:t>
                            </w:r>
                          </w:p>
                          <w:p w14:paraId="3DF455D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flags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flags</w:t>
                            </w:r>
                          </w:p>
                          <w:p w14:paraId="618E7DD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327F4FD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5925D82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bank</w:t>
                            </w:r>
                          </w:p>
                          <w:p w14:paraId="1BE2E24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regbank </w:t>
                            </w:r>
                          </w:p>
                          <w:p w14:paraId="6A0EC26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5344239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R_A</w:t>
                            </w:r>
                            <w:r w:rsidRPr="00084C6F">
                              <w:rPr>
                                <w:rFonts w:ascii="Courier New" w:hAnsi="Courier New" w:cs="Courier New"/>
                                <w:b/>
                                <w:bCs/>
                                <w:color w:val="000080"/>
                                <w:sz w:val="15"/>
                                <w:szCs w:val="20"/>
                                <w:highlight w:val="white"/>
                                <w:lang w:val="en-GB"/>
                              </w:rPr>
                              <w:t>,</w:t>
                            </w:r>
                          </w:p>
                          <w:p w14:paraId="7816003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R_B</w:t>
                            </w:r>
                            <w:r w:rsidRPr="00084C6F">
                              <w:rPr>
                                <w:rFonts w:ascii="Courier New" w:hAnsi="Courier New" w:cs="Courier New"/>
                                <w:b/>
                                <w:bCs/>
                                <w:color w:val="000080"/>
                                <w:sz w:val="15"/>
                                <w:szCs w:val="20"/>
                                <w:highlight w:val="white"/>
                                <w:lang w:val="en-GB"/>
                              </w:rPr>
                              <w:t>,</w:t>
                            </w:r>
                          </w:p>
                          <w:p w14:paraId="7F1420B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WSEL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W_A</w:t>
                            </w:r>
                            <w:r w:rsidRPr="00084C6F">
                              <w:rPr>
                                <w:rFonts w:ascii="Courier New" w:hAnsi="Courier New" w:cs="Courier New"/>
                                <w:b/>
                                <w:bCs/>
                                <w:color w:val="000080"/>
                                <w:sz w:val="15"/>
                                <w:szCs w:val="20"/>
                                <w:highlight w:val="white"/>
                                <w:lang w:val="en-GB"/>
                              </w:rPr>
                              <w:t>,</w:t>
                            </w:r>
                          </w:p>
                          <w:p w14:paraId="4236FBF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reg_in</w:t>
                            </w:r>
                            <w:r w:rsidRPr="00084C6F">
                              <w:rPr>
                                <w:rFonts w:ascii="Courier New" w:hAnsi="Courier New" w:cs="Courier New"/>
                                <w:b/>
                                <w:bCs/>
                                <w:color w:val="000080"/>
                                <w:sz w:val="15"/>
                                <w:szCs w:val="20"/>
                                <w:highlight w:val="white"/>
                                <w:lang w:val="en-GB"/>
                              </w:rPr>
                              <w:t>,</w:t>
                            </w:r>
                          </w:p>
                          <w:p w14:paraId="526C3E1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W_EN</w:t>
                            </w:r>
                            <w:r w:rsidRPr="00084C6F">
                              <w:rPr>
                                <w:rFonts w:ascii="Courier New" w:hAnsi="Courier New" w:cs="Courier New"/>
                                <w:b/>
                                <w:bCs/>
                                <w:color w:val="000080"/>
                                <w:sz w:val="15"/>
                                <w:szCs w:val="20"/>
                                <w:highlight w:val="white"/>
                                <w:lang w:val="en-GB"/>
                              </w:rPr>
                              <w:t>,</w:t>
                            </w:r>
                          </w:p>
                          <w:p w14:paraId="1D95F32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1C9D3AD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A_data</w:t>
                            </w:r>
                            <w:r w:rsidRPr="00084C6F">
                              <w:rPr>
                                <w:rFonts w:ascii="Courier New" w:hAnsi="Courier New" w:cs="Courier New"/>
                                <w:b/>
                                <w:bCs/>
                                <w:color w:val="000080"/>
                                <w:sz w:val="15"/>
                                <w:szCs w:val="20"/>
                                <w:highlight w:val="white"/>
                                <w:lang w:val="en-GB"/>
                              </w:rPr>
                              <w:t>,</w:t>
                            </w:r>
                          </w:p>
                          <w:p w14:paraId="56E71BA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B_data</w:t>
                            </w:r>
                            <w:r w:rsidRPr="00084C6F">
                              <w:rPr>
                                <w:rFonts w:ascii="Courier New" w:hAnsi="Courier New" w:cs="Courier New"/>
                                <w:b/>
                                <w:bCs/>
                                <w:color w:val="000080"/>
                                <w:sz w:val="15"/>
                                <w:szCs w:val="20"/>
                                <w:highlight w:val="white"/>
                                <w:lang w:val="en-GB"/>
                              </w:rPr>
                              <w:t>,</w:t>
                            </w:r>
                          </w:p>
                          <w:p w14:paraId="7B1BBAF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p>
                          <w:p w14:paraId="71DF860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272538F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A07632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Behavioral</w:t>
                            </w:r>
                            <w:r w:rsidRPr="00084C6F">
                              <w:rPr>
                                <w:rFonts w:ascii="Courier New" w:hAnsi="Courier New" w:cs="Courier New"/>
                                <w:b/>
                                <w:bCs/>
                                <w:color w:val="000080"/>
                                <w:sz w:val="15"/>
                                <w:szCs w:val="20"/>
                                <w:highlight w:val="white"/>
                                <w:lang w:val="en-GB"/>
                              </w:rPr>
                              <w:t>;</w:t>
                            </w:r>
                          </w:p>
                          <w:p w14:paraId="6872A51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133E40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4493D" id="Text Box 214" o:spid="_x0000_s1045" type="#_x0000_t202" style="position:absolute;margin-left:-28.75pt;margin-top:23.05pt;width:594.2pt;height:670.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" filled="f" strokecolor="black [3213]" strokeweight=".25pt">
                <v:textbox>
                  <w:txbxContent>
                    <w:p w14:paraId="25E2A277" w14:textId="021113B7" w:rsidR="0087131A" w:rsidRPr="00084C6F" w:rsidRDefault="00C05124"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color w:val="000000"/>
                          <w:sz w:val="15"/>
                          <w:szCs w:val="20"/>
                          <w:highlight w:val="white"/>
                          <w:lang w:val="en-GB"/>
                        </w:rPr>
                        <w:t xml:space="preserve">        </w:t>
                      </w:r>
                      <w:r w:rsidR="0087131A" w:rsidRPr="00084C6F">
                        <w:rPr>
                          <w:rFonts w:ascii="Courier New" w:hAnsi="Courier New" w:cs="Courier New"/>
                          <w:color w:val="008000"/>
                          <w:sz w:val="15"/>
                          <w:szCs w:val="20"/>
                          <w:highlight w:val="white"/>
                          <w:lang w:val="en-GB"/>
                        </w:rPr>
                        <w:t>-- The multiplexers on the input of the ALU</w:t>
                      </w:r>
                    </w:p>
                    <w:p w14:paraId="027F777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A_ALU </w:t>
                      </w:r>
                      <w:r w:rsidRPr="00084C6F">
                        <w:rPr>
                          <w:rFonts w:ascii="Courier New" w:hAnsi="Courier New" w:cs="Courier New"/>
                          <w:b/>
                          <w:bCs/>
                          <w:color w:val="000080"/>
                          <w:sz w:val="15"/>
                          <w:szCs w:val="20"/>
                          <w:highlight w:val="white"/>
                          <w:lang w:val="en-GB"/>
                        </w:rPr>
                        <w:t>&lt;=</w:t>
                      </w:r>
                    </w:p>
                    <w:p w14:paraId="6F16C7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ALU_reg_out </w:t>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57F441B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roofErr w:type="gramStart"/>
                      <w:r w:rsidRPr="00084C6F">
                        <w:rPr>
                          <w:rFonts w:ascii="Courier New" w:hAnsi="Courier New" w:cs="Courier New"/>
                          <w:b/>
                          <w:bCs/>
                          <w:color w:val="0000FF"/>
                          <w:sz w:val="15"/>
                          <w:szCs w:val="20"/>
                          <w:highlight w:val="white"/>
                          <w:lang w:val="en-GB"/>
                        </w:rPr>
                        <w:t>others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5089706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A_reg_out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43A918D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reg_in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3</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492B0DF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roofErr w:type="gramStart"/>
                      <w:r w:rsidRPr="00084C6F">
                        <w:rPr>
                          <w:rFonts w:ascii="Courier New" w:hAnsi="Courier New" w:cs="Courier New"/>
                          <w:b/>
                          <w:bCs/>
                          <w:color w:val="0000FF"/>
                          <w:sz w:val="15"/>
                          <w:szCs w:val="20"/>
                          <w:highlight w:val="white"/>
                          <w:lang w:val="en-GB"/>
                        </w:rPr>
                        <w:t>others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p>
                    <w:p w14:paraId="13C4252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B_ALU </w:t>
                      </w:r>
                      <w:r w:rsidRPr="00084C6F">
                        <w:rPr>
                          <w:rFonts w:ascii="Courier New" w:hAnsi="Courier New" w:cs="Courier New"/>
                          <w:b/>
                          <w:bCs/>
                          <w:color w:val="000080"/>
                          <w:sz w:val="15"/>
                          <w:szCs w:val="20"/>
                          <w:highlight w:val="white"/>
                          <w:lang w:val="en-GB"/>
                        </w:rPr>
                        <w:t>&lt;=</w:t>
                      </w:r>
                    </w:p>
                    <w:p w14:paraId="66D25A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ALU_reg_out </w:t>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2EEAB57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IMM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"10"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7D3F6E5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B_reg_out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0577F11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reg_in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SEL</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"00"</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p>
                    <w:p w14:paraId="0563822E" w14:textId="39BE0E68"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roofErr w:type="gramStart"/>
                      <w:r w:rsidRPr="00084C6F">
                        <w:rPr>
                          <w:rFonts w:ascii="Courier New" w:hAnsi="Courier New" w:cs="Courier New"/>
                          <w:b/>
                          <w:bCs/>
                          <w:color w:val="0000FF"/>
                          <w:sz w:val="15"/>
                          <w:szCs w:val="20"/>
                          <w:highlight w:val="white"/>
                          <w:lang w:val="en-GB"/>
                        </w:rPr>
                        <w:t>others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'U'</w:t>
                      </w:r>
                      <w:r w:rsidRPr="00084C6F">
                        <w:rPr>
                          <w:rFonts w:ascii="Courier New" w:hAnsi="Courier New" w:cs="Courier New"/>
                          <w:b/>
                          <w:bCs/>
                          <w:color w:val="000080"/>
                          <w:sz w:val="15"/>
                          <w:szCs w:val="20"/>
                          <w:highlight w:val="white"/>
                          <w:lang w:val="en-GB"/>
                        </w:rPr>
                        <w:t>);</w:t>
                      </w:r>
                    </w:p>
                    <w:p w14:paraId="5585D9D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0B027F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address multiplexer for the memory</w:t>
                      </w:r>
                    </w:p>
                    <w:p w14:paraId="79F2356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M_DA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M_A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4</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ALU_reg_out</w:t>
                      </w:r>
                      <w:r w:rsidRPr="00084C6F">
                        <w:rPr>
                          <w:rFonts w:ascii="Courier New" w:hAnsi="Courier New" w:cs="Courier New"/>
                          <w:b/>
                          <w:bCs/>
                          <w:color w:val="000080"/>
                          <w:sz w:val="15"/>
                          <w:szCs w:val="20"/>
                          <w:highlight w:val="white"/>
                          <w:lang w:val="en-GB"/>
                        </w:rPr>
                        <w:t>;</w:t>
                      </w:r>
                    </w:p>
                    <w:p w14:paraId="5BF7CB3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4C3C07A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write multiplexer</w:t>
                      </w:r>
                    </w:p>
                    <w:p w14:paraId="35FF33A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 xml:space="preserve">reg_in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ALU_reg_out_reg_out </w:t>
                      </w:r>
                      <w:r w:rsidRPr="00084C6F">
                        <w:rPr>
                          <w:rFonts w:ascii="Courier New" w:hAnsi="Courier New" w:cs="Courier New"/>
                          <w:b/>
                          <w:bCs/>
                          <w:color w:val="0000FF"/>
                          <w:sz w:val="15"/>
                          <w:szCs w:val="20"/>
                          <w:highlight w:val="white"/>
                          <w:lang w:val="en-GB"/>
                        </w:rPr>
                        <w:t>when</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SEL</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FF8000"/>
                          <w:sz w:val="15"/>
                          <w:szCs w:val="20"/>
                          <w:highlight w:val="white"/>
                          <w:lang w:val="en-GB"/>
                        </w:rPr>
                        <w:t>5</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else</w:t>
                      </w:r>
                      <w:r w:rsidRPr="00084C6F">
                        <w:rPr>
                          <w:rFonts w:ascii="Courier New" w:hAnsi="Courier New" w:cs="Courier New"/>
                          <w:color w:val="000000"/>
                          <w:sz w:val="15"/>
                          <w:szCs w:val="20"/>
                          <w:highlight w:val="white"/>
                          <w:lang w:val="en-GB"/>
                        </w:rPr>
                        <w:t xml:space="preserve"> M_in_reg_out</w:t>
                      </w:r>
                      <w:r w:rsidRPr="00084C6F">
                        <w:rPr>
                          <w:rFonts w:ascii="Courier New" w:hAnsi="Courier New" w:cs="Courier New"/>
                          <w:b/>
                          <w:bCs/>
                          <w:color w:val="000080"/>
                          <w:sz w:val="15"/>
                          <w:szCs w:val="20"/>
                          <w:highlight w:val="white"/>
                          <w:lang w:val="en-GB"/>
                        </w:rPr>
                        <w:t>;</w:t>
                      </w:r>
                    </w:p>
                    <w:p w14:paraId="1A6CF27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09EC1E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A bus</w:t>
                      </w:r>
                    </w:p>
                    <w:p w14:paraId="4581B2B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1BB2746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2829077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4910047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068952A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5D35AF2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A_mux</w:t>
                      </w:r>
                      <w:r w:rsidRPr="00084C6F">
                        <w:rPr>
                          <w:rFonts w:ascii="Courier New" w:hAnsi="Courier New" w:cs="Courier New"/>
                          <w:b/>
                          <w:bCs/>
                          <w:color w:val="000080"/>
                          <w:sz w:val="15"/>
                          <w:szCs w:val="20"/>
                          <w:highlight w:val="white"/>
                          <w:lang w:val="en-GB"/>
                        </w:rPr>
                        <w:t>,</w:t>
                      </w:r>
                    </w:p>
                    <w:p w14:paraId="6F8E6CF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A_reg_out</w:t>
                      </w:r>
                    </w:p>
                    <w:p w14:paraId="45F7709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40A6119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3DFCA59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B bus</w:t>
                      </w:r>
                    </w:p>
                    <w:p w14:paraId="206886D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B_reg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650AA84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64E7478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17B09AD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6D30901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7B15348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B_mux</w:t>
                      </w:r>
                      <w:r w:rsidRPr="00084C6F">
                        <w:rPr>
                          <w:rFonts w:ascii="Courier New" w:hAnsi="Courier New" w:cs="Courier New"/>
                          <w:b/>
                          <w:bCs/>
                          <w:color w:val="000080"/>
                          <w:sz w:val="15"/>
                          <w:szCs w:val="20"/>
                          <w:highlight w:val="white"/>
                          <w:lang w:val="en-GB"/>
                        </w:rPr>
                        <w:t>,</w:t>
                      </w:r>
                    </w:p>
                    <w:p w14:paraId="778CD4E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B_reg_out</w:t>
                      </w:r>
                    </w:p>
                    <w:p w14:paraId="70D105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1DDD24C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47D7908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out put of the ALU</w:t>
                      </w:r>
                    </w:p>
                    <w:p w14:paraId="33D0360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55B674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53A416A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5905F54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549FCB9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1151F9B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ALU_out</w:t>
                      </w:r>
                      <w:r w:rsidRPr="00084C6F">
                        <w:rPr>
                          <w:rFonts w:ascii="Courier New" w:hAnsi="Courier New" w:cs="Courier New"/>
                          <w:b/>
                          <w:bCs/>
                          <w:color w:val="000080"/>
                          <w:sz w:val="15"/>
                          <w:szCs w:val="20"/>
                          <w:highlight w:val="white"/>
                          <w:lang w:val="en-GB"/>
                        </w:rPr>
                        <w:t>,</w:t>
                      </w:r>
                    </w:p>
                    <w:p w14:paraId="10E561C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w:t>
                      </w:r>
                    </w:p>
                    <w:p w14:paraId="4AE5050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4EFDDEE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7C5D91E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memory read bus</w:t>
                      </w:r>
                    </w:p>
                    <w:p w14:paraId="2CB2E4B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M_in_reg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65FC46B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1A31FA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0A6AA60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3870129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M_in</w:t>
                      </w:r>
                      <w:r w:rsidRPr="00084C6F">
                        <w:rPr>
                          <w:rFonts w:ascii="Courier New" w:hAnsi="Courier New" w:cs="Courier New"/>
                          <w:b/>
                          <w:bCs/>
                          <w:color w:val="000080"/>
                          <w:sz w:val="15"/>
                          <w:szCs w:val="20"/>
                          <w:highlight w:val="white"/>
                          <w:lang w:val="en-GB"/>
                        </w:rPr>
                        <w:t>,</w:t>
                      </w:r>
                    </w:p>
                    <w:p w14:paraId="3E85FF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M_in_reg_out</w:t>
                      </w:r>
                    </w:p>
                    <w:p w14:paraId="35AB7B2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0E9F861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18E7154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second register on the ALU out</w:t>
                      </w:r>
                    </w:p>
                    <w:p w14:paraId="74288C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ALU_reg_out_reg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52B3402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41B1134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413D4EF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680BB1E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3B49FA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w:t>
                      </w:r>
                      <w:r w:rsidRPr="00084C6F">
                        <w:rPr>
                          <w:rFonts w:ascii="Courier New" w:hAnsi="Courier New" w:cs="Courier New"/>
                          <w:b/>
                          <w:bCs/>
                          <w:color w:val="000080"/>
                          <w:sz w:val="15"/>
                          <w:szCs w:val="20"/>
                          <w:highlight w:val="white"/>
                          <w:lang w:val="en-GB"/>
                        </w:rPr>
                        <w:t>,</w:t>
                      </w:r>
                    </w:p>
                    <w:p w14:paraId="635E382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ALU_reg_out_reg_out</w:t>
                      </w:r>
                    </w:p>
                    <w:p w14:paraId="309D835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25C38F0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5A528F6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on the memory read bus</w:t>
                      </w:r>
                    </w:p>
                    <w:p w14:paraId="2C5535E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M_out_reg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5C0252B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602CD26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328FDC8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rst</w:t>
                      </w:r>
                      <w:r w:rsidRPr="00084C6F">
                        <w:rPr>
                          <w:rFonts w:ascii="Courier New" w:hAnsi="Courier New" w:cs="Courier New"/>
                          <w:b/>
                          <w:bCs/>
                          <w:color w:val="000080"/>
                          <w:sz w:val="15"/>
                          <w:szCs w:val="20"/>
                          <w:highlight w:val="white"/>
                          <w:lang w:val="en-GB"/>
                        </w:rPr>
                        <w:t>,</w:t>
                      </w:r>
                    </w:p>
                    <w:p w14:paraId="540B381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en</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en</w:t>
                      </w:r>
                      <w:r w:rsidRPr="00084C6F">
                        <w:rPr>
                          <w:rFonts w:ascii="Courier New" w:hAnsi="Courier New" w:cs="Courier New"/>
                          <w:b/>
                          <w:bCs/>
                          <w:color w:val="000080"/>
                          <w:sz w:val="15"/>
                          <w:szCs w:val="20"/>
                          <w:highlight w:val="white"/>
                          <w:lang w:val="en-GB"/>
                        </w:rPr>
                        <w:t>,</w:t>
                      </w:r>
                    </w:p>
                    <w:p w14:paraId="4D730A5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B_reg_out</w:t>
                      </w:r>
                      <w:r w:rsidRPr="00084C6F">
                        <w:rPr>
                          <w:rFonts w:ascii="Courier New" w:hAnsi="Courier New" w:cs="Courier New"/>
                          <w:b/>
                          <w:bCs/>
                          <w:color w:val="000080"/>
                          <w:sz w:val="15"/>
                          <w:szCs w:val="20"/>
                          <w:highlight w:val="white"/>
                          <w:lang w:val="en-GB"/>
                        </w:rPr>
                        <w:t>,</w:t>
                      </w:r>
                    </w:p>
                    <w:p w14:paraId="51618D57" w14:textId="63D9ED69"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data_out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M_out</w:t>
                      </w:r>
                    </w:p>
                    <w:p w14:paraId="267830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6BED504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A2E50F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ALU</w:t>
                      </w:r>
                    </w:p>
                    <w:p w14:paraId="2DE5208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ALU_param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 </w:t>
                      </w:r>
                      <w:r w:rsidRPr="00084C6F">
                        <w:rPr>
                          <w:rFonts w:ascii="Courier New" w:hAnsi="Courier New" w:cs="Courier New"/>
                          <w:b/>
                          <w:bCs/>
                          <w:color w:val="000080"/>
                          <w:sz w:val="15"/>
                          <w:szCs w:val="20"/>
                          <w:highlight w:val="white"/>
                          <w:lang w:val="en-GB"/>
                        </w:rPr>
                        <w:t>)</w:t>
                      </w:r>
                    </w:p>
                    <w:p w14:paraId="4A1D73C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66EF242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A_ALU</w:t>
                      </w:r>
                      <w:r w:rsidRPr="00084C6F">
                        <w:rPr>
                          <w:rFonts w:ascii="Courier New" w:hAnsi="Courier New" w:cs="Courier New"/>
                          <w:b/>
                          <w:bCs/>
                          <w:color w:val="000080"/>
                          <w:sz w:val="15"/>
                          <w:szCs w:val="20"/>
                          <w:highlight w:val="white"/>
                          <w:lang w:val="en-GB"/>
                        </w:rPr>
                        <w:t>,</w:t>
                      </w:r>
                    </w:p>
                    <w:p w14:paraId="7F4AF9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B_ALU</w:t>
                      </w:r>
                      <w:r w:rsidRPr="00084C6F">
                        <w:rPr>
                          <w:rFonts w:ascii="Courier New" w:hAnsi="Courier New" w:cs="Courier New"/>
                          <w:b/>
                          <w:bCs/>
                          <w:color w:val="000080"/>
                          <w:sz w:val="15"/>
                          <w:szCs w:val="20"/>
                          <w:highlight w:val="white"/>
                          <w:lang w:val="en-GB"/>
                        </w:rPr>
                        <w:t>,</w:t>
                      </w:r>
                    </w:p>
                    <w:p w14:paraId="7A4C13C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X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SH</w:t>
                      </w:r>
                      <w:r w:rsidRPr="00084C6F">
                        <w:rPr>
                          <w:rFonts w:ascii="Courier New" w:hAnsi="Courier New" w:cs="Courier New"/>
                          <w:b/>
                          <w:bCs/>
                          <w:color w:val="000080"/>
                          <w:sz w:val="15"/>
                          <w:szCs w:val="20"/>
                          <w:highlight w:val="white"/>
                          <w:lang w:val="en-GB"/>
                        </w:rPr>
                        <w:t>,</w:t>
                      </w:r>
                    </w:p>
                    <w:p w14:paraId="53A0D59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ctrl</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w:t>
                      </w:r>
                      <w:r w:rsidRPr="00084C6F">
                        <w:rPr>
                          <w:rFonts w:ascii="Courier New" w:hAnsi="Courier New" w:cs="Courier New"/>
                          <w:b/>
                          <w:bCs/>
                          <w:color w:val="000080"/>
                          <w:sz w:val="15"/>
                          <w:szCs w:val="20"/>
                          <w:highlight w:val="white"/>
                          <w:lang w:val="en-GB"/>
                        </w:rPr>
                        <w:t>,</w:t>
                      </w:r>
                    </w:p>
                    <w:p w14:paraId="5C30247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O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ALU_out</w:t>
                      </w:r>
                      <w:r w:rsidRPr="00084C6F">
                        <w:rPr>
                          <w:rFonts w:ascii="Courier New" w:hAnsi="Courier New" w:cs="Courier New"/>
                          <w:b/>
                          <w:bCs/>
                          <w:color w:val="000080"/>
                          <w:sz w:val="15"/>
                          <w:szCs w:val="20"/>
                          <w:highlight w:val="white"/>
                          <w:lang w:val="en-GB"/>
                        </w:rPr>
                        <w:t>,</w:t>
                      </w:r>
                    </w:p>
                    <w:p w14:paraId="3DF455D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flags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flags</w:t>
                      </w:r>
                    </w:p>
                    <w:p w14:paraId="618E7DD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327F4FD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5925D82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bank</w:t>
                      </w:r>
                    </w:p>
                    <w:p w14:paraId="1BE2E24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regbank </w:t>
                      </w:r>
                    </w:p>
                    <w:p w14:paraId="6A0EC26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5344239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R_A</w:t>
                      </w:r>
                      <w:r w:rsidRPr="00084C6F">
                        <w:rPr>
                          <w:rFonts w:ascii="Courier New" w:hAnsi="Courier New" w:cs="Courier New"/>
                          <w:b/>
                          <w:bCs/>
                          <w:color w:val="000080"/>
                          <w:sz w:val="15"/>
                          <w:szCs w:val="20"/>
                          <w:highlight w:val="white"/>
                          <w:lang w:val="en-GB"/>
                        </w:rPr>
                        <w:t>,</w:t>
                      </w:r>
                    </w:p>
                    <w:p w14:paraId="7816003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R_B</w:t>
                      </w:r>
                      <w:r w:rsidRPr="00084C6F">
                        <w:rPr>
                          <w:rFonts w:ascii="Courier New" w:hAnsi="Courier New" w:cs="Courier New"/>
                          <w:b/>
                          <w:bCs/>
                          <w:color w:val="000080"/>
                          <w:sz w:val="15"/>
                          <w:szCs w:val="20"/>
                          <w:highlight w:val="white"/>
                          <w:lang w:val="en-GB"/>
                        </w:rPr>
                        <w:t>,</w:t>
                      </w:r>
                    </w:p>
                    <w:p w14:paraId="7F1420B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WSEL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W_A</w:t>
                      </w:r>
                      <w:r w:rsidRPr="00084C6F">
                        <w:rPr>
                          <w:rFonts w:ascii="Courier New" w:hAnsi="Courier New" w:cs="Courier New"/>
                          <w:b/>
                          <w:bCs/>
                          <w:color w:val="000080"/>
                          <w:sz w:val="15"/>
                          <w:szCs w:val="20"/>
                          <w:highlight w:val="white"/>
                          <w:lang w:val="en-GB"/>
                        </w:rPr>
                        <w:t>,</w:t>
                      </w:r>
                    </w:p>
                    <w:p w14:paraId="4236FBF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reg_in</w:t>
                      </w:r>
                      <w:r w:rsidRPr="00084C6F">
                        <w:rPr>
                          <w:rFonts w:ascii="Courier New" w:hAnsi="Courier New" w:cs="Courier New"/>
                          <w:b/>
                          <w:bCs/>
                          <w:color w:val="000080"/>
                          <w:sz w:val="15"/>
                          <w:szCs w:val="20"/>
                          <w:highlight w:val="white"/>
                          <w:lang w:val="en-GB"/>
                        </w:rPr>
                        <w:t>,</w:t>
                      </w:r>
                    </w:p>
                    <w:p w14:paraId="526C3E1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W_EN</w:t>
                      </w:r>
                      <w:r w:rsidRPr="00084C6F">
                        <w:rPr>
                          <w:rFonts w:ascii="Courier New" w:hAnsi="Courier New" w:cs="Courier New"/>
                          <w:b/>
                          <w:bCs/>
                          <w:color w:val="000080"/>
                          <w:sz w:val="15"/>
                          <w:szCs w:val="20"/>
                          <w:highlight w:val="white"/>
                          <w:lang w:val="en-GB"/>
                        </w:rPr>
                        <w:t>,</w:t>
                      </w:r>
                    </w:p>
                    <w:p w14:paraId="1D95F32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1C9D3AD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A_data</w:t>
                      </w:r>
                      <w:r w:rsidRPr="00084C6F">
                        <w:rPr>
                          <w:rFonts w:ascii="Courier New" w:hAnsi="Courier New" w:cs="Courier New"/>
                          <w:b/>
                          <w:bCs/>
                          <w:color w:val="000080"/>
                          <w:sz w:val="15"/>
                          <w:szCs w:val="20"/>
                          <w:highlight w:val="white"/>
                          <w:lang w:val="en-GB"/>
                        </w:rPr>
                        <w:t>,</w:t>
                      </w:r>
                    </w:p>
                    <w:p w14:paraId="56E71BA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B_data</w:t>
                      </w:r>
                      <w:r w:rsidRPr="00084C6F">
                        <w:rPr>
                          <w:rFonts w:ascii="Courier New" w:hAnsi="Courier New" w:cs="Courier New"/>
                          <w:b/>
                          <w:bCs/>
                          <w:color w:val="000080"/>
                          <w:sz w:val="15"/>
                          <w:szCs w:val="20"/>
                          <w:highlight w:val="white"/>
                          <w:lang w:val="en-GB"/>
                        </w:rPr>
                        <w:t>,</w:t>
                      </w:r>
                    </w:p>
                    <w:p w14:paraId="7B1BBAF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p>
                    <w:p w14:paraId="71DF860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272538F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A07632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Behavioral</w:t>
                      </w:r>
                      <w:r w:rsidRPr="00084C6F">
                        <w:rPr>
                          <w:rFonts w:ascii="Courier New" w:hAnsi="Courier New" w:cs="Courier New"/>
                          <w:b/>
                          <w:bCs/>
                          <w:color w:val="000080"/>
                          <w:sz w:val="15"/>
                          <w:szCs w:val="20"/>
                          <w:highlight w:val="white"/>
                          <w:lang w:val="en-GB"/>
                        </w:rPr>
                        <w:t>;</w:t>
                      </w:r>
                    </w:p>
                    <w:p w14:paraId="6872A51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133E40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v:textbox>
                <w10:wrap type="square"/>
              </v:shape>
            </w:pict>
          </mc:Fallback>
        </mc:AlternateContent>
      </w:r>
      <w:r>
        <w:rPr>
          <w:b/>
          <w:color w:val="auto"/>
          <w:sz w:val="32"/>
          <w:szCs w:val="32"/>
          <w:u w:val="single"/>
        </w:rPr>
        <w:t>(Continued.)</w:t>
      </w:r>
    </w:p>
    <w:p w14:paraId="7A7ED339" w14:textId="77777777" w:rsidR="00084C6F" w:rsidRDefault="00084C6F" w:rsidP="00084C6F">
      <w:pPr>
        <w:tabs>
          <w:tab w:val="left" w:pos="3139"/>
        </w:tabs>
        <w:rPr>
          <w:b/>
          <w:color w:val="auto"/>
          <w:sz w:val="32"/>
          <w:szCs w:val="32"/>
          <w:u w:val="single"/>
        </w:rPr>
      </w:pPr>
      <w:r>
        <w:rPr>
          <w:b/>
          <w:noProof/>
          <w:color w:val="auto"/>
          <w:sz w:val="32"/>
          <w:szCs w:val="32"/>
          <w:u w:val="single"/>
          <w:lang w:val="en-GB" w:eastAsia="en-GB"/>
        </w:rPr>
        <w:lastRenderedPageBreak/>
        <mc:AlternateContent>
          <mc:Choice Requires="wps">
            <w:drawing>
              <wp:anchor distT="0" distB="0" distL="114300" distR="114300" simplePos="0" relativeHeight="251787264" behindDoc="0" locked="0" layoutInCell="1" allowOverlap="1" wp14:anchorId="6E7A2252" wp14:editId="032CB56D">
                <wp:simplePos x="0" y="0"/>
                <wp:positionH relativeFrom="column">
                  <wp:posOffset>-365125</wp:posOffset>
                </wp:positionH>
                <wp:positionV relativeFrom="paragraph">
                  <wp:posOffset>292735</wp:posOffset>
                </wp:positionV>
                <wp:extent cx="7546340" cy="3366770"/>
                <wp:effectExtent l="0" t="0" r="22860" b="36830"/>
                <wp:wrapSquare wrapText="bothSides"/>
                <wp:docPr id="215" name="Text Box 215"/>
                <wp:cNvGraphicFramePr/>
                <a:graphic xmlns:a="http://schemas.openxmlformats.org/drawingml/2006/main">
                  <a:graphicData uri="http://schemas.microsoft.com/office/word/2010/wordprocessingShape">
                    <wps:wsp>
                      <wps:cNvSpPr txBox="1"/>
                      <wps:spPr>
                        <a:xfrm>
                          <a:off x="0" y="0"/>
                          <a:ext cx="7546340" cy="3366770"/>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F54FF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D092A5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ALU</w:t>
                            </w:r>
                          </w:p>
                          <w:p w14:paraId="33AB333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ALU_param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 </w:t>
                            </w:r>
                            <w:r w:rsidRPr="00084C6F">
                              <w:rPr>
                                <w:rFonts w:ascii="Courier New" w:hAnsi="Courier New" w:cs="Courier New"/>
                                <w:b/>
                                <w:bCs/>
                                <w:color w:val="000080"/>
                                <w:sz w:val="15"/>
                                <w:szCs w:val="20"/>
                                <w:highlight w:val="white"/>
                                <w:lang w:val="en-GB"/>
                              </w:rPr>
                              <w:t>)</w:t>
                            </w:r>
                          </w:p>
                          <w:p w14:paraId="49D7868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6C5033C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A_ALU</w:t>
                            </w:r>
                            <w:r w:rsidRPr="00084C6F">
                              <w:rPr>
                                <w:rFonts w:ascii="Courier New" w:hAnsi="Courier New" w:cs="Courier New"/>
                                <w:b/>
                                <w:bCs/>
                                <w:color w:val="000080"/>
                                <w:sz w:val="15"/>
                                <w:szCs w:val="20"/>
                                <w:highlight w:val="white"/>
                                <w:lang w:val="en-GB"/>
                              </w:rPr>
                              <w:t>,</w:t>
                            </w:r>
                          </w:p>
                          <w:p w14:paraId="5BDEE0C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B_ALU</w:t>
                            </w:r>
                            <w:r w:rsidRPr="00084C6F">
                              <w:rPr>
                                <w:rFonts w:ascii="Courier New" w:hAnsi="Courier New" w:cs="Courier New"/>
                                <w:b/>
                                <w:bCs/>
                                <w:color w:val="000080"/>
                                <w:sz w:val="15"/>
                                <w:szCs w:val="20"/>
                                <w:highlight w:val="white"/>
                                <w:lang w:val="en-GB"/>
                              </w:rPr>
                              <w:t>,</w:t>
                            </w:r>
                          </w:p>
                          <w:p w14:paraId="10625F2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X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SH</w:t>
                            </w:r>
                            <w:r w:rsidRPr="00084C6F">
                              <w:rPr>
                                <w:rFonts w:ascii="Courier New" w:hAnsi="Courier New" w:cs="Courier New"/>
                                <w:b/>
                                <w:bCs/>
                                <w:color w:val="000080"/>
                                <w:sz w:val="15"/>
                                <w:szCs w:val="20"/>
                                <w:highlight w:val="white"/>
                                <w:lang w:val="en-GB"/>
                              </w:rPr>
                              <w:t>,</w:t>
                            </w:r>
                          </w:p>
                          <w:p w14:paraId="28E936B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ctrl</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w:t>
                            </w:r>
                            <w:r w:rsidRPr="00084C6F">
                              <w:rPr>
                                <w:rFonts w:ascii="Courier New" w:hAnsi="Courier New" w:cs="Courier New"/>
                                <w:b/>
                                <w:bCs/>
                                <w:color w:val="000080"/>
                                <w:sz w:val="15"/>
                                <w:szCs w:val="20"/>
                                <w:highlight w:val="white"/>
                                <w:lang w:val="en-GB"/>
                              </w:rPr>
                              <w:t>,</w:t>
                            </w:r>
                          </w:p>
                          <w:p w14:paraId="15E57C6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O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ALU_out</w:t>
                            </w:r>
                            <w:r w:rsidRPr="00084C6F">
                              <w:rPr>
                                <w:rFonts w:ascii="Courier New" w:hAnsi="Courier New" w:cs="Courier New"/>
                                <w:b/>
                                <w:bCs/>
                                <w:color w:val="000080"/>
                                <w:sz w:val="15"/>
                                <w:szCs w:val="20"/>
                                <w:highlight w:val="white"/>
                                <w:lang w:val="en-GB"/>
                              </w:rPr>
                              <w:t>,</w:t>
                            </w:r>
                          </w:p>
                          <w:p w14:paraId="1FE328E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flags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flags</w:t>
                            </w:r>
                          </w:p>
                          <w:p w14:paraId="68A6094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44BFBCD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0ABB82B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bank</w:t>
                            </w:r>
                          </w:p>
                          <w:p w14:paraId="569218F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regbank </w:t>
                            </w:r>
                          </w:p>
                          <w:p w14:paraId="3DD5ADC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4979700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R_A</w:t>
                            </w:r>
                            <w:r w:rsidRPr="00084C6F">
                              <w:rPr>
                                <w:rFonts w:ascii="Courier New" w:hAnsi="Courier New" w:cs="Courier New"/>
                                <w:b/>
                                <w:bCs/>
                                <w:color w:val="000080"/>
                                <w:sz w:val="15"/>
                                <w:szCs w:val="20"/>
                                <w:highlight w:val="white"/>
                                <w:lang w:val="en-GB"/>
                              </w:rPr>
                              <w:t>,</w:t>
                            </w:r>
                          </w:p>
                          <w:p w14:paraId="52CBC59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R_B</w:t>
                            </w:r>
                            <w:r w:rsidRPr="00084C6F">
                              <w:rPr>
                                <w:rFonts w:ascii="Courier New" w:hAnsi="Courier New" w:cs="Courier New"/>
                                <w:b/>
                                <w:bCs/>
                                <w:color w:val="000080"/>
                                <w:sz w:val="15"/>
                                <w:szCs w:val="20"/>
                                <w:highlight w:val="white"/>
                                <w:lang w:val="en-GB"/>
                              </w:rPr>
                              <w:t>,</w:t>
                            </w:r>
                          </w:p>
                          <w:p w14:paraId="6E67EDC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WSEL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W_A</w:t>
                            </w:r>
                            <w:r w:rsidRPr="00084C6F">
                              <w:rPr>
                                <w:rFonts w:ascii="Courier New" w:hAnsi="Courier New" w:cs="Courier New"/>
                                <w:b/>
                                <w:bCs/>
                                <w:color w:val="000080"/>
                                <w:sz w:val="15"/>
                                <w:szCs w:val="20"/>
                                <w:highlight w:val="white"/>
                                <w:lang w:val="en-GB"/>
                              </w:rPr>
                              <w:t>,</w:t>
                            </w:r>
                          </w:p>
                          <w:p w14:paraId="241A90F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reg_in</w:t>
                            </w:r>
                            <w:r w:rsidRPr="00084C6F">
                              <w:rPr>
                                <w:rFonts w:ascii="Courier New" w:hAnsi="Courier New" w:cs="Courier New"/>
                                <w:b/>
                                <w:bCs/>
                                <w:color w:val="000080"/>
                                <w:sz w:val="15"/>
                                <w:szCs w:val="20"/>
                                <w:highlight w:val="white"/>
                                <w:lang w:val="en-GB"/>
                              </w:rPr>
                              <w:t>,</w:t>
                            </w:r>
                          </w:p>
                          <w:p w14:paraId="2A371B5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W_EN</w:t>
                            </w:r>
                            <w:r w:rsidRPr="00084C6F">
                              <w:rPr>
                                <w:rFonts w:ascii="Courier New" w:hAnsi="Courier New" w:cs="Courier New"/>
                                <w:b/>
                                <w:bCs/>
                                <w:color w:val="000080"/>
                                <w:sz w:val="15"/>
                                <w:szCs w:val="20"/>
                                <w:highlight w:val="white"/>
                                <w:lang w:val="en-GB"/>
                              </w:rPr>
                              <w:t>,</w:t>
                            </w:r>
                          </w:p>
                          <w:p w14:paraId="1F20650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38D136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A_data</w:t>
                            </w:r>
                            <w:r w:rsidRPr="00084C6F">
                              <w:rPr>
                                <w:rFonts w:ascii="Courier New" w:hAnsi="Courier New" w:cs="Courier New"/>
                                <w:b/>
                                <w:bCs/>
                                <w:color w:val="000080"/>
                                <w:sz w:val="15"/>
                                <w:szCs w:val="20"/>
                                <w:highlight w:val="white"/>
                                <w:lang w:val="en-GB"/>
                              </w:rPr>
                              <w:t>,</w:t>
                            </w:r>
                          </w:p>
                          <w:p w14:paraId="4D2B895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B_data</w:t>
                            </w:r>
                            <w:r w:rsidRPr="00084C6F">
                              <w:rPr>
                                <w:rFonts w:ascii="Courier New" w:hAnsi="Courier New" w:cs="Courier New"/>
                                <w:b/>
                                <w:bCs/>
                                <w:color w:val="000080"/>
                                <w:sz w:val="15"/>
                                <w:szCs w:val="20"/>
                                <w:highlight w:val="white"/>
                                <w:lang w:val="en-GB"/>
                              </w:rPr>
                              <w:t>,</w:t>
                            </w:r>
                          </w:p>
                          <w:p w14:paraId="1A40265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p>
                          <w:p w14:paraId="2A0CCF9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4884E63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D7FB5D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Behavioral</w:t>
                            </w:r>
                            <w:r w:rsidRPr="00084C6F">
                              <w:rPr>
                                <w:rFonts w:ascii="Courier New" w:hAnsi="Courier New" w:cs="Courier New"/>
                                <w:b/>
                                <w:bCs/>
                                <w:color w:val="000080"/>
                                <w:sz w:val="15"/>
                                <w:szCs w:val="20"/>
                                <w:highlight w:val="white"/>
                                <w:lang w:val="en-GB"/>
                              </w:rPr>
                              <w:t>;</w:t>
                            </w:r>
                          </w:p>
                          <w:p w14:paraId="176F393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C28F6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A2252" id="Text Box 215" o:spid="_x0000_s1046" type="#_x0000_t202" style="position:absolute;margin-left:-28.75pt;margin-top:23.05pt;width:594.2pt;height:265.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" filled="f" strokecolor="black [3213]" strokeweight=".25pt">
                <v:textbox>
                  <w:txbxContent>
                    <w:p w14:paraId="7BF54FF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D092A5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ALU</w:t>
                      </w:r>
                    </w:p>
                    <w:p w14:paraId="33AB333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ALU</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ALU_param </w:t>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 </w:t>
                      </w:r>
                      <w:r w:rsidRPr="00084C6F">
                        <w:rPr>
                          <w:rFonts w:ascii="Courier New" w:hAnsi="Courier New" w:cs="Courier New"/>
                          <w:b/>
                          <w:bCs/>
                          <w:color w:val="000080"/>
                          <w:sz w:val="15"/>
                          <w:szCs w:val="20"/>
                          <w:highlight w:val="white"/>
                          <w:lang w:val="en-GB"/>
                        </w:rPr>
                        <w:t>)</w:t>
                      </w:r>
                    </w:p>
                    <w:p w14:paraId="49D7868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6C5033C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A_ALU</w:t>
                      </w:r>
                      <w:r w:rsidRPr="00084C6F">
                        <w:rPr>
                          <w:rFonts w:ascii="Courier New" w:hAnsi="Courier New" w:cs="Courier New"/>
                          <w:b/>
                          <w:bCs/>
                          <w:color w:val="000080"/>
                          <w:sz w:val="15"/>
                          <w:szCs w:val="20"/>
                          <w:highlight w:val="white"/>
                          <w:lang w:val="en-GB"/>
                        </w:rPr>
                        <w:t>,</w:t>
                      </w:r>
                    </w:p>
                    <w:p w14:paraId="5BDEE0C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B_ALU</w:t>
                      </w:r>
                      <w:r w:rsidRPr="00084C6F">
                        <w:rPr>
                          <w:rFonts w:ascii="Courier New" w:hAnsi="Courier New" w:cs="Courier New"/>
                          <w:b/>
                          <w:bCs/>
                          <w:color w:val="000080"/>
                          <w:sz w:val="15"/>
                          <w:szCs w:val="20"/>
                          <w:highlight w:val="white"/>
                          <w:lang w:val="en-GB"/>
                        </w:rPr>
                        <w:t>,</w:t>
                      </w:r>
                    </w:p>
                    <w:p w14:paraId="10625F2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X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SH</w:t>
                      </w:r>
                      <w:r w:rsidRPr="00084C6F">
                        <w:rPr>
                          <w:rFonts w:ascii="Courier New" w:hAnsi="Courier New" w:cs="Courier New"/>
                          <w:b/>
                          <w:bCs/>
                          <w:color w:val="000080"/>
                          <w:sz w:val="15"/>
                          <w:szCs w:val="20"/>
                          <w:highlight w:val="white"/>
                          <w:lang w:val="en-GB"/>
                        </w:rPr>
                        <w:t>,</w:t>
                      </w:r>
                    </w:p>
                    <w:p w14:paraId="28E936B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ctrl</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w:t>
                      </w:r>
                      <w:r w:rsidRPr="00084C6F">
                        <w:rPr>
                          <w:rFonts w:ascii="Courier New" w:hAnsi="Courier New" w:cs="Courier New"/>
                          <w:b/>
                          <w:bCs/>
                          <w:color w:val="000080"/>
                          <w:sz w:val="15"/>
                          <w:szCs w:val="20"/>
                          <w:highlight w:val="white"/>
                          <w:lang w:val="en-GB"/>
                        </w:rPr>
                        <w:t>,</w:t>
                      </w:r>
                    </w:p>
                    <w:p w14:paraId="15E57C6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O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ALU_out</w:t>
                      </w:r>
                      <w:r w:rsidRPr="00084C6F">
                        <w:rPr>
                          <w:rFonts w:ascii="Courier New" w:hAnsi="Courier New" w:cs="Courier New"/>
                          <w:b/>
                          <w:bCs/>
                          <w:color w:val="000080"/>
                          <w:sz w:val="15"/>
                          <w:szCs w:val="20"/>
                          <w:highlight w:val="white"/>
                          <w:lang w:val="en-GB"/>
                        </w:rPr>
                        <w:t>,</w:t>
                      </w:r>
                    </w:p>
                    <w:p w14:paraId="1FE328E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flags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flags</w:t>
                      </w:r>
                    </w:p>
                    <w:p w14:paraId="68A6094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44BFBCD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0ABB82B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The register bank</w:t>
                      </w:r>
                    </w:p>
                    <w:p w14:paraId="569218F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Registers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entity</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00"/>
                          <w:sz w:val="15"/>
                          <w:szCs w:val="20"/>
                          <w:highlight w:val="white"/>
                          <w:lang w:val="en-GB"/>
                        </w:rPr>
                        <w:t>work</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regbank </w:t>
                      </w:r>
                    </w:p>
                    <w:p w14:paraId="3DD5ADC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4979700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R_A</w:t>
                      </w:r>
                      <w:r w:rsidRPr="00084C6F">
                        <w:rPr>
                          <w:rFonts w:ascii="Courier New" w:hAnsi="Courier New" w:cs="Courier New"/>
                          <w:b/>
                          <w:bCs/>
                          <w:color w:val="000080"/>
                          <w:sz w:val="15"/>
                          <w:szCs w:val="20"/>
                          <w:highlight w:val="white"/>
                          <w:lang w:val="en-GB"/>
                        </w:rPr>
                        <w:t>,</w:t>
                      </w:r>
                    </w:p>
                    <w:p w14:paraId="52CBC59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RSELB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R_B</w:t>
                      </w:r>
                      <w:r w:rsidRPr="00084C6F">
                        <w:rPr>
                          <w:rFonts w:ascii="Courier New" w:hAnsi="Courier New" w:cs="Courier New"/>
                          <w:b/>
                          <w:bCs/>
                          <w:color w:val="000080"/>
                          <w:sz w:val="15"/>
                          <w:szCs w:val="20"/>
                          <w:highlight w:val="white"/>
                          <w:lang w:val="en-GB"/>
                        </w:rPr>
                        <w:t>,</w:t>
                      </w:r>
                    </w:p>
                    <w:p w14:paraId="6E67EDC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WSEL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W_A</w:t>
                      </w:r>
                      <w:r w:rsidRPr="00084C6F">
                        <w:rPr>
                          <w:rFonts w:ascii="Courier New" w:hAnsi="Courier New" w:cs="Courier New"/>
                          <w:b/>
                          <w:bCs/>
                          <w:color w:val="000080"/>
                          <w:sz w:val="15"/>
                          <w:szCs w:val="20"/>
                          <w:highlight w:val="white"/>
                          <w:lang w:val="en-GB"/>
                        </w:rPr>
                        <w:t>,</w:t>
                      </w:r>
                    </w:p>
                    <w:p w14:paraId="241A90F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reg_in</w:t>
                      </w:r>
                      <w:r w:rsidRPr="00084C6F">
                        <w:rPr>
                          <w:rFonts w:ascii="Courier New" w:hAnsi="Courier New" w:cs="Courier New"/>
                          <w:b/>
                          <w:bCs/>
                          <w:color w:val="000080"/>
                          <w:sz w:val="15"/>
                          <w:szCs w:val="20"/>
                          <w:highlight w:val="white"/>
                          <w:lang w:val="en-GB"/>
                        </w:rPr>
                        <w:t>,</w:t>
                      </w:r>
                    </w:p>
                    <w:p w14:paraId="2A371B5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W_EN</w:t>
                      </w:r>
                      <w:r w:rsidRPr="00084C6F">
                        <w:rPr>
                          <w:rFonts w:ascii="Courier New" w:hAnsi="Courier New" w:cs="Courier New"/>
                          <w:b/>
                          <w:bCs/>
                          <w:color w:val="000080"/>
                          <w:sz w:val="15"/>
                          <w:szCs w:val="20"/>
                          <w:highlight w:val="white"/>
                          <w:lang w:val="en-GB"/>
                        </w:rPr>
                        <w:t>,</w:t>
                      </w:r>
                    </w:p>
                    <w:p w14:paraId="1F20650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38D136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A_data</w:t>
                      </w:r>
                      <w:r w:rsidRPr="00084C6F">
                        <w:rPr>
                          <w:rFonts w:ascii="Courier New" w:hAnsi="Courier New" w:cs="Courier New"/>
                          <w:b/>
                          <w:bCs/>
                          <w:color w:val="000080"/>
                          <w:sz w:val="15"/>
                          <w:szCs w:val="20"/>
                          <w:highlight w:val="white"/>
                          <w:lang w:val="en-GB"/>
                        </w:rPr>
                        <w:t>,</w:t>
                      </w:r>
                    </w:p>
                    <w:p w14:paraId="4D2B895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B_data</w:t>
                      </w:r>
                      <w:r w:rsidRPr="00084C6F">
                        <w:rPr>
                          <w:rFonts w:ascii="Courier New" w:hAnsi="Courier New" w:cs="Courier New"/>
                          <w:b/>
                          <w:bCs/>
                          <w:color w:val="000080"/>
                          <w:sz w:val="15"/>
                          <w:szCs w:val="20"/>
                          <w:highlight w:val="white"/>
                          <w:lang w:val="en-GB"/>
                        </w:rPr>
                        <w:t>,</w:t>
                      </w:r>
                    </w:p>
                    <w:p w14:paraId="1A40265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rst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p>
                    <w:p w14:paraId="2A0CCF9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4884E63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D7FB5D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Behavioral</w:t>
                      </w:r>
                      <w:r w:rsidRPr="00084C6F">
                        <w:rPr>
                          <w:rFonts w:ascii="Courier New" w:hAnsi="Courier New" w:cs="Courier New"/>
                          <w:b/>
                          <w:bCs/>
                          <w:color w:val="000080"/>
                          <w:sz w:val="15"/>
                          <w:szCs w:val="20"/>
                          <w:highlight w:val="white"/>
                          <w:lang w:val="en-GB"/>
                        </w:rPr>
                        <w:t>;</w:t>
                      </w:r>
                    </w:p>
                    <w:p w14:paraId="176F393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C28F65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v:textbox>
                <w10:wrap type="square"/>
              </v:shape>
            </w:pict>
          </mc:Fallback>
        </mc:AlternateContent>
      </w:r>
      <w:r>
        <w:rPr>
          <w:b/>
          <w:color w:val="auto"/>
          <w:sz w:val="32"/>
          <w:szCs w:val="32"/>
          <w:u w:val="single"/>
        </w:rPr>
        <w:t>(Continued.)</w:t>
      </w:r>
    </w:p>
    <w:p w14:paraId="3CC4AB70" w14:textId="77777777" w:rsidR="00084C6F" w:rsidRDefault="00084C6F" w:rsidP="00F0741B">
      <w:pPr>
        <w:tabs>
          <w:tab w:val="left" w:pos="3139"/>
        </w:tabs>
        <w:jc w:val="center"/>
        <w:rPr>
          <w:b/>
          <w:color w:val="auto"/>
          <w:sz w:val="44"/>
          <w:u w:val="single"/>
        </w:rPr>
      </w:pPr>
    </w:p>
    <w:p w14:paraId="5FF1C220" w14:textId="77777777" w:rsidR="00084C6F" w:rsidRDefault="00084C6F" w:rsidP="00F0741B">
      <w:pPr>
        <w:tabs>
          <w:tab w:val="left" w:pos="3139"/>
        </w:tabs>
        <w:jc w:val="center"/>
        <w:rPr>
          <w:b/>
          <w:color w:val="auto"/>
          <w:sz w:val="44"/>
          <w:u w:val="single"/>
        </w:rPr>
      </w:pPr>
    </w:p>
    <w:p w14:paraId="58B128AE" w14:textId="77777777" w:rsidR="00084C6F" w:rsidRDefault="00084C6F" w:rsidP="00F0741B">
      <w:pPr>
        <w:tabs>
          <w:tab w:val="left" w:pos="3139"/>
        </w:tabs>
        <w:jc w:val="center"/>
        <w:rPr>
          <w:b/>
          <w:color w:val="auto"/>
          <w:sz w:val="44"/>
          <w:u w:val="single"/>
        </w:rPr>
      </w:pPr>
    </w:p>
    <w:p w14:paraId="1F7279FF" w14:textId="77777777" w:rsidR="00084C6F" w:rsidRDefault="00084C6F" w:rsidP="00F0741B">
      <w:pPr>
        <w:tabs>
          <w:tab w:val="left" w:pos="3139"/>
        </w:tabs>
        <w:jc w:val="center"/>
        <w:rPr>
          <w:b/>
          <w:color w:val="auto"/>
          <w:sz w:val="44"/>
          <w:u w:val="single"/>
        </w:rPr>
      </w:pPr>
    </w:p>
    <w:p w14:paraId="05BEFCDD" w14:textId="77777777" w:rsidR="00084C6F" w:rsidRDefault="00084C6F" w:rsidP="00F0741B">
      <w:pPr>
        <w:tabs>
          <w:tab w:val="left" w:pos="3139"/>
        </w:tabs>
        <w:jc w:val="center"/>
        <w:rPr>
          <w:b/>
          <w:color w:val="auto"/>
          <w:sz w:val="44"/>
          <w:u w:val="single"/>
        </w:rPr>
      </w:pPr>
    </w:p>
    <w:p w14:paraId="0AF759DE" w14:textId="77777777" w:rsidR="00084C6F" w:rsidRDefault="00084C6F" w:rsidP="00F0741B">
      <w:pPr>
        <w:tabs>
          <w:tab w:val="left" w:pos="3139"/>
        </w:tabs>
        <w:jc w:val="center"/>
        <w:rPr>
          <w:b/>
          <w:color w:val="auto"/>
          <w:sz w:val="44"/>
          <w:u w:val="single"/>
        </w:rPr>
      </w:pPr>
    </w:p>
    <w:p w14:paraId="4E3F5A3C" w14:textId="77777777" w:rsidR="00084C6F" w:rsidRDefault="00084C6F" w:rsidP="00F0741B">
      <w:pPr>
        <w:tabs>
          <w:tab w:val="left" w:pos="3139"/>
        </w:tabs>
        <w:jc w:val="center"/>
        <w:rPr>
          <w:b/>
          <w:color w:val="auto"/>
          <w:sz w:val="44"/>
          <w:u w:val="single"/>
        </w:rPr>
      </w:pPr>
    </w:p>
    <w:p w14:paraId="6F759FAA" w14:textId="77777777" w:rsidR="00084C6F" w:rsidRDefault="00084C6F" w:rsidP="00F0741B">
      <w:pPr>
        <w:tabs>
          <w:tab w:val="left" w:pos="3139"/>
        </w:tabs>
        <w:jc w:val="center"/>
        <w:rPr>
          <w:b/>
          <w:color w:val="auto"/>
          <w:sz w:val="44"/>
          <w:u w:val="single"/>
        </w:rPr>
      </w:pPr>
    </w:p>
    <w:p w14:paraId="0E7B1DDE" w14:textId="77777777" w:rsidR="00084C6F" w:rsidRDefault="00084C6F" w:rsidP="00F0741B">
      <w:pPr>
        <w:tabs>
          <w:tab w:val="left" w:pos="3139"/>
        </w:tabs>
        <w:jc w:val="center"/>
        <w:rPr>
          <w:b/>
          <w:color w:val="auto"/>
          <w:sz w:val="44"/>
          <w:u w:val="single"/>
        </w:rPr>
      </w:pPr>
    </w:p>
    <w:p w14:paraId="2D453539" w14:textId="77777777" w:rsidR="00084C6F" w:rsidRPr="00F0741B" w:rsidRDefault="00084C6F" w:rsidP="00084C6F">
      <w:pPr>
        <w:tabs>
          <w:tab w:val="left" w:pos="3139"/>
        </w:tabs>
        <w:rPr>
          <w:b/>
          <w:color w:val="auto"/>
          <w:sz w:val="44"/>
          <w:u w:val="single"/>
        </w:rPr>
      </w:pPr>
    </w:p>
    <w:p w14:paraId="76E9ECB9" w14:textId="1492FB5E" w:rsidR="00F0741B" w:rsidRDefault="00F0741B" w:rsidP="0098226F">
      <w:pPr>
        <w:tabs>
          <w:tab w:val="left" w:pos="3139"/>
        </w:tabs>
        <w:rPr>
          <w:b/>
          <w:color w:val="auto"/>
          <w:sz w:val="32"/>
          <w:szCs w:val="32"/>
          <w:u w:val="single"/>
        </w:rPr>
      </w:pPr>
      <w:r>
        <w:rPr>
          <w:b/>
          <w:noProof/>
          <w:color w:val="auto"/>
          <w:sz w:val="32"/>
          <w:szCs w:val="32"/>
          <w:u w:val="single"/>
          <w:lang w:val="en-GB" w:eastAsia="en-GB"/>
        </w:rPr>
        <w:lastRenderedPageBreak/>
        <mc:AlternateContent>
          <mc:Choice Requires="wps">
            <w:drawing>
              <wp:anchor distT="0" distB="0" distL="114300" distR="114300" simplePos="0" relativeHeight="251774976" behindDoc="0" locked="0" layoutInCell="1" allowOverlap="1" wp14:anchorId="4BCBFEDA" wp14:editId="26487708">
                <wp:simplePos x="0" y="0"/>
                <wp:positionH relativeFrom="column">
                  <wp:posOffset>-362585</wp:posOffset>
                </wp:positionH>
                <wp:positionV relativeFrom="paragraph">
                  <wp:posOffset>295910</wp:posOffset>
                </wp:positionV>
                <wp:extent cx="7546340" cy="7863840"/>
                <wp:effectExtent l="0" t="0" r="16510" b="22860"/>
                <wp:wrapSquare wrapText="bothSides"/>
                <wp:docPr id="209" name="Text Box 209"/>
                <wp:cNvGraphicFramePr/>
                <a:graphic xmlns:a="http://schemas.openxmlformats.org/drawingml/2006/main">
                  <a:graphicData uri="http://schemas.microsoft.com/office/word/2010/wordprocessingShape">
                    <wps:wsp>
                      <wps:cNvSpPr txBox="1"/>
                      <wps:spPr>
                        <a:xfrm>
                          <a:off x="0" y="0"/>
                          <a:ext cx="7546340" cy="7863840"/>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A18687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LIBRARY</w:t>
                            </w: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color w:val="800000"/>
                                <w:sz w:val="15"/>
                                <w:szCs w:val="20"/>
                                <w:highlight w:val="white"/>
                                <w:lang w:val="en-GB"/>
                              </w:rPr>
                              <w:t>ieee</w:t>
                            </w:r>
                            <w:proofErr w:type="gramEnd"/>
                            <w:r w:rsidRPr="00F0741B">
                              <w:rPr>
                                <w:rFonts w:ascii="Courier New" w:hAnsi="Courier New" w:cs="Courier New"/>
                                <w:b/>
                                <w:bCs/>
                                <w:color w:val="000080"/>
                                <w:sz w:val="15"/>
                                <w:szCs w:val="20"/>
                                <w:highlight w:val="white"/>
                                <w:lang w:val="en-GB"/>
                              </w:rPr>
                              <w:t>;</w:t>
                            </w:r>
                          </w:p>
                          <w:p w14:paraId="656D46B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USE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00"/>
                                <w:sz w:val="15"/>
                                <w:szCs w:val="20"/>
                                <w:highlight w:val="white"/>
                                <w:lang w:val="en-GB"/>
                              </w:rPr>
                              <w:t>ieee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800000"/>
                                <w:sz w:val="15"/>
                                <w:szCs w:val="20"/>
                                <w:highlight w:val="white"/>
                                <w:lang w:val="en-GB"/>
                              </w:rPr>
                              <w:t>std_logic_1164</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ALL</w:t>
                            </w:r>
                            <w:r w:rsidRPr="00F0741B">
                              <w:rPr>
                                <w:rFonts w:ascii="Courier New" w:hAnsi="Courier New" w:cs="Courier New"/>
                                <w:b/>
                                <w:bCs/>
                                <w:color w:val="000080"/>
                                <w:sz w:val="15"/>
                                <w:szCs w:val="20"/>
                                <w:highlight w:val="white"/>
                                <w:lang w:val="en-GB"/>
                              </w:rPr>
                              <w:t>;</w:t>
                            </w:r>
                          </w:p>
                          <w:p w14:paraId="2C3DF8D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USE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00"/>
                                <w:sz w:val="15"/>
                                <w:szCs w:val="20"/>
                                <w:highlight w:val="white"/>
                                <w:lang w:val="en-GB"/>
                              </w:rPr>
                              <w:t>work</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DigEng</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ALL</w:t>
                            </w:r>
                            <w:r w:rsidRPr="00F0741B">
                              <w:rPr>
                                <w:rFonts w:ascii="Courier New" w:hAnsi="Courier New" w:cs="Courier New"/>
                                <w:b/>
                                <w:bCs/>
                                <w:color w:val="000080"/>
                                <w:sz w:val="15"/>
                                <w:szCs w:val="20"/>
                                <w:highlight w:val="white"/>
                                <w:lang w:val="en-GB"/>
                              </w:rPr>
                              <w:t>;</w:t>
                            </w:r>
                          </w:p>
                          <w:p w14:paraId="6080830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USE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00"/>
                                <w:sz w:val="15"/>
                                <w:szCs w:val="20"/>
                                <w:highlight w:val="white"/>
                                <w:lang w:val="en-GB"/>
                              </w:rPr>
                              <w:t>work</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easyprint</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ALL</w:t>
                            </w:r>
                            <w:r w:rsidRPr="00F0741B">
                              <w:rPr>
                                <w:rFonts w:ascii="Courier New" w:hAnsi="Courier New" w:cs="Courier New"/>
                                <w:b/>
                                <w:bCs/>
                                <w:color w:val="000080"/>
                                <w:sz w:val="15"/>
                                <w:szCs w:val="20"/>
                                <w:highlight w:val="white"/>
                                <w:lang w:val="en-GB"/>
                              </w:rPr>
                              <w:t>;</w:t>
                            </w:r>
                          </w:p>
                          <w:p w14:paraId="3D2FC0D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USE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00"/>
                                <w:sz w:val="15"/>
                                <w:szCs w:val="20"/>
                                <w:highlight w:val="white"/>
                                <w:lang w:val="en-GB"/>
                              </w:rPr>
                              <w:t>ieee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800000"/>
                                <w:sz w:val="15"/>
                                <w:szCs w:val="20"/>
                                <w:highlight w:val="white"/>
                                <w:lang w:val="en-GB"/>
                              </w:rPr>
                              <w:t>numeric_std</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ALL</w:t>
                            </w:r>
                            <w:r w:rsidRPr="00F0741B">
                              <w:rPr>
                                <w:rFonts w:ascii="Courier New" w:hAnsi="Courier New" w:cs="Courier New"/>
                                <w:b/>
                                <w:bCs/>
                                <w:color w:val="000080"/>
                                <w:sz w:val="15"/>
                                <w:szCs w:val="20"/>
                                <w:highlight w:val="white"/>
                                <w:lang w:val="en-GB"/>
                              </w:rPr>
                              <w:t>;</w:t>
                            </w:r>
                          </w:p>
                          <w:p w14:paraId="6C04F5E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15599E6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ENTITY</w:t>
                            </w:r>
                            <w:r w:rsidRPr="00F0741B">
                              <w:rPr>
                                <w:rFonts w:ascii="Courier New" w:hAnsi="Courier New" w:cs="Courier New"/>
                                <w:color w:val="000000"/>
                                <w:sz w:val="15"/>
                                <w:szCs w:val="20"/>
                                <w:highlight w:val="white"/>
                                <w:lang w:val="en-GB"/>
                              </w:rPr>
                              <w:t xml:space="preserve"> DataPathB_TB </w:t>
                            </w:r>
                            <w:r w:rsidRPr="00F0741B">
                              <w:rPr>
                                <w:rFonts w:ascii="Courier New" w:hAnsi="Courier New" w:cs="Courier New"/>
                                <w:b/>
                                <w:bCs/>
                                <w:color w:val="0000FF"/>
                                <w:sz w:val="15"/>
                                <w:szCs w:val="20"/>
                                <w:highlight w:val="white"/>
                                <w:lang w:val="en-GB"/>
                              </w:rPr>
                              <w:t>IS</w:t>
                            </w:r>
                          </w:p>
                          <w:p w14:paraId="2A1F351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END</w:t>
                            </w:r>
                            <w:r w:rsidRPr="00F0741B">
                              <w:rPr>
                                <w:rFonts w:ascii="Courier New" w:hAnsi="Courier New" w:cs="Courier New"/>
                                <w:color w:val="000000"/>
                                <w:sz w:val="15"/>
                                <w:szCs w:val="20"/>
                                <w:highlight w:val="white"/>
                                <w:lang w:val="en-GB"/>
                              </w:rPr>
                              <w:t xml:space="preserve"> DataPathB_TB</w:t>
                            </w:r>
                            <w:r w:rsidRPr="00F0741B">
                              <w:rPr>
                                <w:rFonts w:ascii="Courier New" w:hAnsi="Courier New" w:cs="Courier New"/>
                                <w:b/>
                                <w:bCs/>
                                <w:color w:val="000080"/>
                                <w:sz w:val="15"/>
                                <w:szCs w:val="20"/>
                                <w:highlight w:val="white"/>
                                <w:lang w:val="en-GB"/>
                              </w:rPr>
                              <w:t>;</w:t>
                            </w:r>
                          </w:p>
                          <w:p w14:paraId="0A4421A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72CCA26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ARCHITECTURE</w:t>
                            </w:r>
                            <w:r w:rsidRPr="00F0741B">
                              <w:rPr>
                                <w:rFonts w:ascii="Courier New" w:hAnsi="Courier New" w:cs="Courier New"/>
                                <w:color w:val="000000"/>
                                <w:sz w:val="15"/>
                                <w:szCs w:val="20"/>
                                <w:highlight w:val="white"/>
                                <w:lang w:val="en-GB"/>
                              </w:rPr>
                              <w:t xml:space="preserve"> behavior </w:t>
                            </w:r>
                            <w:r w:rsidRPr="00F0741B">
                              <w:rPr>
                                <w:rFonts w:ascii="Courier New" w:hAnsi="Courier New" w:cs="Courier New"/>
                                <w:b/>
                                <w:bCs/>
                                <w:color w:val="0000FF"/>
                                <w:sz w:val="15"/>
                                <w:szCs w:val="20"/>
                                <w:highlight w:val="white"/>
                                <w:lang w:val="en-GB"/>
                              </w:rPr>
                              <w:t>OF</w:t>
                            </w:r>
                            <w:r w:rsidRPr="00F0741B">
                              <w:rPr>
                                <w:rFonts w:ascii="Courier New" w:hAnsi="Courier New" w:cs="Courier New"/>
                                <w:color w:val="000000"/>
                                <w:sz w:val="15"/>
                                <w:szCs w:val="20"/>
                                <w:highlight w:val="white"/>
                                <w:lang w:val="en-GB"/>
                              </w:rPr>
                              <w:t xml:space="preserve"> DataPathB_TB </w:t>
                            </w:r>
                            <w:r w:rsidRPr="00F0741B">
                              <w:rPr>
                                <w:rFonts w:ascii="Courier New" w:hAnsi="Courier New" w:cs="Courier New"/>
                                <w:b/>
                                <w:bCs/>
                                <w:color w:val="0000FF"/>
                                <w:sz w:val="15"/>
                                <w:szCs w:val="20"/>
                                <w:highlight w:val="white"/>
                                <w:lang w:val="en-GB"/>
                              </w:rPr>
                              <w:t>IS</w:t>
                            </w:r>
                            <w:r w:rsidRPr="00F0741B">
                              <w:rPr>
                                <w:rFonts w:ascii="Courier New" w:hAnsi="Courier New" w:cs="Courier New"/>
                                <w:color w:val="000000"/>
                                <w:sz w:val="15"/>
                                <w:szCs w:val="20"/>
                                <w:highlight w:val="white"/>
                                <w:lang w:val="en-GB"/>
                              </w:rPr>
                              <w:t xml:space="preserve"> </w:t>
                            </w:r>
                          </w:p>
                          <w:p w14:paraId="2F7FC20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437AC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Constants</w:t>
                            </w:r>
                          </w:p>
                          <w:p w14:paraId="5EC933C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constant</w:t>
                            </w:r>
                            <w:proofErr w:type="gramEnd"/>
                            <w:r w:rsidRPr="00F0741B">
                              <w:rPr>
                                <w:rFonts w:ascii="Courier New" w:hAnsi="Courier New" w:cs="Courier New"/>
                                <w:color w:val="000000"/>
                                <w:sz w:val="15"/>
                                <w:szCs w:val="20"/>
                                <w:highlight w:val="white"/>
                                <w:lang w:val="en-GB"/>
                              </w:rPr>
                              <w:t xml:space="preserve"> data_size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NATURAL</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16</w:t>
                            </w:r>
                            <w:r w:rsidRPr="00F0741B">
                              <w:rPr>
                                <w:rFonts w:ascii="Courier New" w:hAnsi="Courier New" w:cs="Courier New"/>
                                <w:b/>
                                <w:bCs/>
                                <w:color w:val="000080"/>
                                <w:sz w:val="15"/>
                                <w:szCs w:val="20"/>
                                <w:highlight w:val="white"/>
                                <w:lang w:val="en-GB"/>
                              </w:rPr>
                              <w:t>;</w:t>
                            </w:r>
                          </w:p>
                          <w:p w14:paraId="67D32D5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constant</w:t>
                            </w:r>
                            <w:proofErr w:type="gramEnd"/>
                            <w:r w:rsidRPr="00F0741B">
                              <w:rPr>
                                <w:rFonts w:ascii="Courier New" w:hAnsi="Courier New" w:cs="Courier New"/>
                                <w:color w:val="000000"/>
                                <w:sz w:val="15"/>
                                <w:szCs w:val="20"/>
                                <w:highlight w:val="white"/>
                                <w:lang w:val="en-GB"/>
                              </w:rPr>
                              <w:t xml:space="preserve"> num_registers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NATURAL</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32</w:t>
                            </w:r>
                            <w:r w:rsidRPr="00F0741B">
                              <w:rPr>
                                <w:rFonts w:ascii="Courier New" w:hAnsi="Courier New" w:cs="Courier New"/>
                                <w:b/>
                                <w:bCs/>
                                <w:color w:val="000080"/>
                                <w:sz w:val="15"/>
                                <w:szCs w:val="20"/>
                                <w:highlight w:val="white"/>
                                <w:lang w:val="en-GB"/>
                              </w:rPr>
                              <w:t>;</w:t>
                            </w:r>
                          </w:p>
                          <w:p w14:paraId="2B7EF4E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0858E9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xml:space="preserve">-- Component Declaration for the Unit </w:t>
                            </w:r>
                            <w:proofErr w:type="gramStart"/>
                            <w:r w:rsidRPr="00F0741B">
                              <w:rPr>
                                <w:rFonts w:ascii="Courier New" w:hAnsi="Courier New" w:cs="Courier New"/>
                                <w:color w:val="008000"/>
                                <w:sz w:val="15"/>
                                <w:szCs w:val="20"/>
                                <w:highlight w:val="white"/>
                                <w:lang w:val="en-GB"/>
                              </w:rPr>
                              <w:t>Under</w:t>
                            </w:r>
                            <w:proofErr w:type="gramEnd"/>
                            <w:r w:rsidRPr="00F0741B">
                              <w:rPr>
                                <w:rFonts w:ascii="Courier New" w:hAnsi="Courier New" w:cs="Courier New"/>
                                <w:color w:val="008000"/>
                                <w:sz w:val="15"/>
                                <w:szCs w:val="20"/>
                                <w:highlight w:val="white"/>
                                <w:lang w:val="en-GB"/>
                              </w:rPr>
                              <w:t xml:space="preserve"> Test (UUT)</w:t>
                            </w:r>
                          </w:p>
                          <w:p w14:paraId="5EBC26C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COMPONENT</w:t>
                            </w:r>
                            <w:r w:rsidRPr="00F0741B">
                              <w:rPr>
                                <w:rFonts w:ascii="Courier New" w:hAnsi="Courier New" w:cs="Courier New"/>
                                <w:color w:val="000000"/>
                                <w:sz w:val="15"/>
                                <w:szCs w:val="20"/>
                                <w:highlight w:val="white"/>
                                <w:lang w:val="en-GB"/>
                              </w:rPr>
                              <w:t xml:space="preserve"> DataPath_B</w:t>
                            </w:r>
                          </w:p>
                          <w:p w14:paraId="7329482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GENERIC</w:t>
                            </w:r>
                            <w:r w:rsidRPr="00F0741B">
                              <w:rPr>
                                <w:rFonts w:ascii="Courier New" w:hAnsi="Courier New" w:cs="Courier New"/>
                                <w:b/>
                                <w:bCs/>
                                <w:color w:val="000080"/>
                                <w:sz w:val="15"/>
                                <w:szCs w:val="20"/>
                                <w:highlight w:val="white"/>
                                <w:lang w:val="en-GB"/>
                              </w:rPr>
                              <w:t>(</w:t>
                            </w:r>
                            <w:proofErr w:type="gramEnd"/>
                          </w:p>
                          <w:p w14:paraId="11C3186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data_</w:t>
                            </w:r>
                            <w:proofErr w:type="gramStart"/>
                            <w:r w:rsidRPr="00F0741B">
                              <w:rPr>
                                <w:rFonts w:ascii="Courier New" w:hAnsi="Courier New" w:cs="Courier New"/>
                                <w:color w:val="000000"/>
                                <w:sz w:val="15"/>
                                <w:szCs w:val="20"/>
                                <w:highlight w:val="white"/>
                                <w:lang w:val="en-GB"/>
                              </w:rPr>
                              <w:t xml:space="preserve">size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natural</w:t>
                            </w:r>
                            <w:r w:rsidRPr="00F0741B">
                              <w:rPr>
                                <w:rFonts w:ascii="Courier New" w:hAnsi="Courier New" w:cs="Courier New"/>
                                <w:b/>
                                <w:bCs/>
                                <w:color w:val="000080"/>
                                <w:sz w:val="15"/>
                                <w:szCs w:val="20"/>
                                <w:highlight w:val="white"/>
                                <w:lang w:val="en-GB"/>
                              </w:rPr>
                              <w:t>;</w:t>
                            </w:r>
                          </w:p>
                          <w:p w14:paraId="048B0AE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num_</w:t>
                            </w:r>
                            <w:proofErr w:type="gramStart"/>
                            <w:r w:rsidRPr="00F0741B">
                              <w:rPr>
                                <w:rFonts w:ascii="Courier New" w:hAnsi="Courier New" w:cs="Courier New"/>
                                <w:color w:val="000000"/>
                                <w:sz w:val="15"/>
                                <w:szCs w:val="20"/>
                                <w:highlight w:val="white"/>
                                <w:lang w:val="en-GB"/>
                              </w:rPr>
                              <w:t xml:space="preserve">registers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natural</w:t>
                            </w:r>
                          </w:p>
                          <w:p w14:paraId="652DBBD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p>
                          <w:p w14:paraId="268D3B3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PORT</w:t>
                            </w:r>
                            <w:r w:rsidRPr="00F0741B">
                              <w:rPr>
                                <w:rFonts w:ascii="Courier New" w:hAnsi="Courier New" w:cs="Courier New"/>
                                <w:b/>
                                <w:bCs/>
                                <w:color w:val="000080"/>
                                <w:sz w:val="15"/>
                                <w:szCs w:val="20"/>
                                <w:highlight w:val="white"/>
                                <w:lang w:val="en-GB"/>
                              </w:rPr>
                              <w:t>(</w:t>
                            </w:r>
                            <w:proofErr w:type="gramEnd"/>
                          </w:p>
                          <w:p w14:paraId="1324B73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R_</w:t>
                            </w:r>
                            <w:proofErr w:type="gramStart"/>
                            <w:r w:rsidRPr="00F0741B">
                              <w:rPr>
                                <w:rFonts w:ascii="Courier New" w:hAnsi="Courier New" w:cs="Courier New"/>
                                <w:color w:val="000000"/>
                                <w:sz w:val="15"/>
                                <w:szCs w:val="20"/>
                                <w:highlight w:val="white"/>
                                <w:lang w:val="en-GB"/>
                              </w:rPr>
                              <w:t xml:space="preserve">A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0294BE5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R_</w:t>
                            </w:r>
                            <w:proofErr w:type="gramStart"/>
                            <w:r w:rsidRPr="00F0741B">
                              <w:rPr>
                                <w:rFonts w:ascii="Courier New" w:hAnsi="Courier New" w:cs="Courier New"/>
                                <w:color w:val="000000"/>
                                <w:sz w:val="15"/>
                                <w:szCs w:val="20"/>
                                <w:highlight w:val="white"/>
                                <w:lang w:val="en-GB"/>
                              </w:rPr>
                              <w:t xml:space="preserve">B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1F5642B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W_</w:t>
                            </w:r>
                            <w:proofErr w:type="gramStart"/>
                            <w:r w:rsidRPr="00F0741B">
                              <w:rPr>
                                <w:rFonts w:ascii="Courier New" w:hAnsi="Courier New" w:cs="Courier New"/>
                                <w:color w:val="000000"/>
                                <w:sz w:val="15"/>
                                <w:szCs w:val="20"/>
                                <w:highlight w:val="white"/>
                                <w:lang w:val="en-GB"/>
                              </w:rPr>
                              <w:t xml:space="preserve">EN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b/>
                                <w:bCs/>
                                <w:color w:val="000080"/>
                                <w:sz w:val="15"/>
                                <w:szCs w:val="20"/>
                                <w:highlight w:val="white"/>
                                <w:lang w:val="en-GB"/>
                              </w:rPr>
                              <w:t>;</w:t>
                            </w:r>
                          </w:p>
                          <w:p w14:paraId="4B4ACBD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W_</w:t>
                            </w:r>
                            <w:proofErr w:type="gramStart"/>
                            <w:r w:rsidRPr="00F0741B">
                              <w:rPr>
                                <w:rFonts w:ascii="Courier New" w:hAnsi="Courier New" w:cs="Courier New"/>
                                <w:color w:val="000000"/>
                                <w:sz w:val="15"/>
                                <w:szCs w:val="20"/>
                                <w:highlight w:val="white"/>
                                <w:lang w:val="en-GB"/>
                              </w:rPr>
                              <w:t xml:space="preserve">A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0F7AC1A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000000"/>
                                <w:sz w:val="15"/>
                                <w:szCs w:val="20"/>
                                <w:highlight w:val="white"/>
                                <w:lang w:val="en-GB"/>
                              </w:rPr>
                              <w:t xml:space="preserve">clk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b/>
                                <w:bCs/>
                                <w:color w:val="000080"/>
                                <w:sz w:val="15"/>
                                <w:szCs w:val="20"/>
                                <w:highlight w:val="white"/>
                                <w:lang w:val="en-GB"/>
                              </w:rPr>
                              <w:t>;</w:t>
                            </w:r>
                          </w:p>
                          <w:p w14:paraId="73643FF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000000"/>
                                <w:sz w:val="15"/>
                                <w:szCs w:val="20"/>
                                <w:highlight w:val="white"/>
                                <w:lang w:val="en-GB"/>
                              </w:rPr>
                              <w:t xml:space="preserve">IMM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67F6E32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000000"/>
                                <w:sz w:val="15"/>
                                <w:szCs w:val="20"/>
                                <w:highlight w:val="white"/>
                                <w:lang w:val="en-GB"/>
                              </w:rPr>
                              <w:t xml:space="preserve">AL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3</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0576770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000000"/>
                                <w:sz w:val="15"/>
                                <w:szCs w:val="20"/>
                                <w:highlight w:val="white"/>
                                <w:lang w:val="en-GB"/>
                              </w:rPr>
                              <w:t xml:space="preserve">SH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CC182D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M_</w:t>
                            </w:r>
                            <w:proofErr w:type="gramStart"/>
                            <w:r w:rsidRPr="00F0741B">
                              <w:rPr>
                                <w:rFonts w:ascii="Courier New" w:hAnsi="Courier New" w:cs="Courier New"/>
                                <w:color w:val="000000"/>
                                <w:sz w:val="15"/>
                                <w:szCs w:val="20"/>
                                <w:highlight w:val="white"/>
                                <w:lang w:val="en-GB"/>
                              </w:rPr>
                              <w:t xml:space="preserve">A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16C6360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000000"/>
                                <w:sz w:val="15"/>
                                <w:szCs w:val="20"/>
                                <w:highlight w:val="white"/>
                                <w:lang w:val="en-GB"/>
                              </w:rPr>
                              <w:t xml:space="preserve">S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4</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w:t>
                            </w:r>
                            <w:r w:rsidRPr="00F0741B">
                              <w:rPr>
                                <w:rFonts w:ascii="Courier New" w:hAnsi="Courier New" w:cs="Courier New"/>
                                <w:b/>
                                <w:bCs/>
                                <w:color w:val="000080"/>
                                <w:sz w:val="15"/>
                                <w:szCs w:val="20"/>
                                <w:highlight w:val="white"/>
                                <w:lang w:val="en-GB"/>
                              </w:rPr>
                              <w:t>);</w:t>
                            </w:r>
                          </w:p>
                          <w:p w14:paraId="4D13409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000000"/>
                                <w:sz w:val="15"/>
                                <w:szCs w:val="20"/>
                                <w:highlight w:val="white"/>
                                <w:lang w:val="en-GB"/>
                              </w:rPr>
                              <w:t xml:space="preserve">flags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OUT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7</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76A10A4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M_</w:t>
                            </w:r>
                            <w:proofErr w:type="gramStart"/>
                            <w:r w:rsidRPr="00F0741B">
                              <w:rPr>
                                <w:rFonts w:ascii="Courier New" w:hAnsi="Courier New" w:cs="Courier New"/>
                                <w:color w:val="000000"/>
                                <w:sz w:val="15"/>
                                <w:szCs w:val="20"/>
                                <w:highlight w:val="white"/>
                                <w:lang w:val="en-GB"/>
                              </w:rPr>
                              <w:t xml:space="preserve">B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OUT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1B1580C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M_</w:t>
                            </w:r>
                            <w:proofErr w:type="gramStart"/>
                            <w:r w:rsidRPr="00F0741B">
                              <w:rPr>
                                <w:rFonts w:ascii="Courier New" w:hAnsi="Courier New" w:cs="Courier New"/>
                                <w:color w:val="000000"/>
                                <w:sz w:val="15"/>
                                <w:szCs w:val="20"/>
                                <w:highlight w:val="white"/>
                                <w:lang w:val="en-GB"/>
                              </w:rPr>
                              <w:t xml:space="preserve">DA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OUT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2F9DA0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M_</w:t>
                            </w:r>
                            <w:proofErr w:type="gramStart"/>
                            <w:r w:rsidRPr="00F0741B">
                              <w:rPr>
                                <w:rFonts w:ascii="Courier New" w:hAnsi="Courier New" w:cs="Courier New"/>
                                <w:color w:val="000000"/>
                                <w:sz w:val="15"/>
                                <w:szCs w:val="20"/>
                                <w:highlight w:val="white"/>
                                <w:lang w:val="en-GB"/>
                              </w:rPr>
                              <w:t xml:space="preserve">in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662D73C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p>
                          <w:p w14:paraId="78BEF56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END</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COMPONENT</w:t>
                            </w:r>
                            <w:r w:rsidRPr="00F0741B">
                              <w:rPr>
                                <w:rFonts w:ascii="Courier New" w:hAnsi="Courier New" w:cs="Courier New"/>
                                <w:b/>
                                <w:bCs/>
                                <w:color w:val="000080"/>
                                <w:sz w:val="15"/>
                                <w:szCs w:val="20"/>
                                <w:highlight w:val="white"/>
                                <w:lang w:val="en-GB"/>
                              </w:rPr>
                              <w:t>;</w:t>
                            </w:r>
                          </w:p>
                          <w:p w14:paraId="50D94A0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3AF9F80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2AD570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8000"/>
                                <w:sz w:val="15"/>
                                <w:szCs w:val="20"/>
                                <w:highlight w:val="white"/>
                                <w:lang w:val="en-GB"/>
                              </w:rPr>
                              <w:t>--Inputs</w:t>
                            </w:r>
                          </w:p>
                          <w:p w14:paraId="6EF04E4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R_A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13F7F67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R_B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2AB7636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W_EN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586CA83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W_A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5B7E9C0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clk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2335768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IMM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5511617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AL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3</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16D55AE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SH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120CA0F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M_A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0986F54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S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4</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197D43D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M_in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75A08A2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AE0444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--Outputs</w:t>
                            </w:r>
                          </w:p>
                          <w:p w14:paraId="78A8DA8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flags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7</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00D4020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M_B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605E749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M_DA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2ACECCE"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signal</w:t>
                            </w:r>
                            <w:proofErr w:type="gramEnd"/>
                            <w:r w:rsidRPr="00F0741B">
                              <w:rPr>
                                <w:rFonts w:ascii="Courier New" w:hAnsi="Courier New" w:cs="Courier New"/>
                                <w:color w:val="000000"/>
                                <w:sz w:val="15"/>
                                <w:szCs w:val="20"/>
                                <w:highlight w:val="white"/>
                                <w:lang w:val="en-GB"/>
                              </w:rPr>
                              <w:t xml:space="preserve"> OEN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5F054F2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69B9C34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8000"/>
                                <w:sz w:val="15"/>
                                <w:szCs w:val="20"/>
                                <w:highlight w:val="white"/>
                                <w:lang w:val="en-GB"/>
                              </w:rPr>
                              <w:t>-- Clock period definitions</w:t>
                            </w:r>
                          </w:p>
                          <w:p w14:paraId="1686A67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constant</w:t>
                            </w:r>
                            <w:proofErr w:type="gramEnd"/>
                            <w:r w:rsidRPr="00F0741B">
                              <w:rPr>
                                <w:rFonts w:ascii="Courier New" w:hAnsi="Courier New" w:cs="Courier New"/>
                                <w:color w:val="000000"/>
                                <w:sz w:val="15"/>
                                <w:szCs w:val="20"/>
                                <w:highlight w:val="white"/>
                                <w:lang w:val="en-GB"/>
                              </w:rPr>
                              <w:t xml:space="preserve"> clk_period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time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10</w:t>
                            </w:r>
                            <w:r w:rsidRPr="00F0741B">
                              <w:rPr>
                                <w:rFonts w:ascii="Courier New" w:hAnsi="Courier New" w:cs="Courier New"/>
                                <w:color w:val="000000"/>
                                <w:sz w:val="15"/>
                                <w:szCs w:val="20"/>
                                <w:highlight w:val="white"/>
                                <w:lang w:val="en-GB"/>
                              </w:rPr>
                              <w:t xml:space="preserve"> ns</w:t>
                            </w:r>
                            <w:r w:rsidRPr="00F0741B">
                              <w:rPr>
                                <w:rFonts w:ascii="Courier New" w:hAnsi="Courier New" w:cs="Courier New"/>
                                <w:b/>
                                <w:bCs/>
                                <w:color w:val="000080"/>
                                <w:sz w:val="15"/>
                                <w:szCs w:val="20"/>
                                <w:highlight w:val="white"/>
                                <w:lang w:val="en-GB"/>
                              </w:rPr>
                              <w:t>;</w:t>
                            </w:r>
                          </w:p>
                          <w:p w14:paraId="46ADB56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constant</w:t>
                            </w:r>
                            <w:proofErr w:type="gramEnd"/>
                            <w:r w:rsidRPr="00F0741B">
                              <w:rPr>
                                <w:rFonts w:ascii="Courier New" w:hAnsi="Courier New" w:cs="Courier New"/>
                                <w:color w:val="000000"/>
                                <w:sz w:val="15"/>
                                <w:szCs w:val="20"/>
                                <w:highlight w:val="white"/>
                                <w:lang w:val="en-GB"/>
                              </w:rPr>
                              <w:t xml:space="preserve"> wait_time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time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clk_period</w:t>
                            </w:r>
                            <w:r w:rsidRPr="00F0741B">
                              <w:rPr>
                                <w:rFonts w:ascii="Courier New" w:hAnsi="Courier New" w:cs="Courier New"/>
                                <w:b/>
                                <w:bCs/>
                                <w:color w:val="000080"/>
                                <w:sz w:val="15"/>
                                <w:szCs w:val="20"/>
                                <w:highlight w:val="white"/>
                                <w:lang w:val="en-GB"/>
                              </w:rPr>
                              <w:t>;</w:t>
                            </w:r>
                          </w:p>
                          <w:p w14:paraId="1114AF1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18D150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Test data for self checking test bench</w:t>
                            </w:r>
                          </w:p>
                          <w:p w14:paraId="7C6CEFC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type</w:t>
                            </w:r>
                            <w:proofErr w:type="gramEnd"/>
                            <w:r w:rsidRPr="00F0741B">
                              <w:rPr>
                                <w:rFonts w:ascii="Courier New" w:hAnsi="Courier New" w:cs="Courier New"/>
                                <w:color w:val="000000"/>
                                <w:sz w:val="15"/>
                                <w:szCs w:val="20"/>
                                <w:highlight w:val="white"/>
                                <w:lang w:val="en-GB"/>
                              </w:rPr>
                              <w:t xml:space="preserve"> TEST_VECTOR </w:t>
                            </w:r>
                            <w:r w:rsidRPr="00F0741B">
                              <w:rPr>
                                <w:rFonts w:ascii="Courier New" w:hAnsi="Courier New" w:cs="Courier New"/>
                                <w:b/>
                                <w:bCs/>
                                <w:color w:val="0000FF"/>
                                <w:sz w:val="15"/>
                                <w:szCs w:val="20"/>
                                <w:highlight w:val="white"/>
                                <w:lang w:val="en-GB"/>
                              </w:rPr>
                              <w:t>is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RECORD</w:t>
                            </w:r>
                          </w:p>
                          <w:p w14:paraId="7A36B81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W_</w:t>
                            </w:r>
                            <w:proofErr w:type="gramStart"/>
                            <w:r w:rsidRPr="00F0741B">
                              <w:rPr>
                                <w:rFonts w:ascii="Courier New" w:hAnsi="Courier New" w:cs="Courier New"/>
                                <w:color w:val="000000"/>
                                <w:sz w:val="15"/>
                                <w:szCs w:val="20"/>
                                <w:highlight w:val="white"/>
                                <w:lang w:val="en-GB"/>
                              </w:rPr>
                              <w:t xml:space="preserve">EN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b/>
                                <w:bCs/>
                                <w:color w:val="000080"/>
                                <w:sz w:val="15"/>
                                <w:szCs w:val="20"/>
                                <w:highlight w:val="white"/>
                                <w:lang w:val="en-GB"/>
                              </w:rPr>
                              <w:t>;</w:t>
                            </w:r>
                          </w:p>
                          <w:p w14:paraId="2042649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t>
                            </w:r>
                            <w:proofErr w:type="gramStart"/>
                            <w:r w:rsidRPr="00F0741B">
                              <w:rPr>
                                <w:rFonts w:ascii="Courier New" w:hAnsi="Courier New" w:cs="Courier New"/>
                                <w:color w:val="000000"/>
                                <w:sz w:val="15"/>
                                <w:szCs w:val="20"/>
                                <w:highlight w:val="white"/>
                                <w:lang w:val="en-GB"/>
                              </w:rPr>
                              <w:t xml:space="preserve">AL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3</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E19BAE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R_</w:t>
                            </w:r>
                            <w:proofErr w:type="gramStart"/>
                            <w:r w:rsidRPr="00F0741B">
                              <w:rPr>
                                <w:rFonts w:ascii="Courier New" w:hAnsi="Courier New" w:cs="Courier New"/>
                                <w:color w:val="000000"/>
                                <w:sz w:val="15"/>
                                <w:szCs w:val="20"/>
                                <w:highlight w:val="white"/>
                                <w:lang w:val="en-GB"/>
                              </w:rPr>
                              <w:t xml:space="preserve">A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C24767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R_</w:t>
                            </w:r>
                            <w:proofErr w:type="gramStart"/>
                            <w:r w:rsidRPr="00F0741B">
                              <w:rPr>
                                <w:rFonts w:ascii="Courier New" w:hAnsi="Courier New" w:cs="Courier New"/>
                                <w:color w:val="000000"/>
                                <w:sz w:val="15"/>
                                <w:szCs w:val="20"/>
                                <w:highlight w:val="white"/>
                                <w:lang w:val="en-GB"/>
                              </w:rPr>
                              <w:t xml:space="preserve">B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0DE20D8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W_</w:t>
                            </w:r>
                            <w:proofErr w:type="gramStart"/>
                            <w:r w:rsidRPr="00F0741B">
                              <w:rPr>
                                <w:rFonts w:ascii="Courier New" w:hAnsi="Courier New" w:cs="Courier New"/>
                                <w:color w:val="000000"/>
                                <w:sz w:val="15"/>
                                <w:szCs w:val="20"/>
                                <w:highlight w:val="white"/>
                                <w:lang w:val="en-GB"/>
                              </w:rPr>
                              <w:t xml:space="preserve">A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342C9F8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t>
                            </w:r>
                            <w:proofErr w:type="gramStart"/>
                            <w:r w:rsidRPr="00F0741B">
                              <w:rPr>
                                <w:rFonts w:ascii="Courier New" w:hAnsi="Courier New" w:cs="Courier New"/>
                                <w:color w:val="000000"/>
                                <w:sz w:val="15"/>
                                <w:szCs w:val="20"/>
                                <w:highlight w:val="white"/>
                                <w:lang w:val="en-GB"/>
                              </w:rPr>
                              <w:t xml:space="preserve">IMM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EF1929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t>
                            </w:r>
                            <w:proofErr w:type="gramStart"/>
                            <w:r w:rsidRPr="00F0741B">
                              <w:rPr>
                                <w:rFonts w:ascii="Courier New" w:hAnsi="Courier New" w:cs="Courier New"/>
                                <w:color w:val="000000"/>
                                <w:sz w:val="15"/>
                                <w:szCs w:val="20"/>
                                <w:highlight w:val="white"/>
                                <w:lang w:val="en-GB"/>
                              </w:rPr>
                              <w:t xml:space="preserve">SH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p>
                          <w:p w14:paraId="0492087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M_</w:t>
                            </w:r>
                            <w:proofErr w:type="gramStart"/>
                            <w:r w:rsidRPr="00F0741B">
                              <w:rPr>
                                <w:rFonts w:ascii="Courier New" w:hAnsi="Courier New" w:cs="Courier New"/>
                                <w:color w:val="000000"/>
                                <w:sz w:val="15"/>
                                <w:szCs w:val="20"/>
                                <w:highlight w:val="white"/>
                                <w:lang w:val="en-GB"/>
                              </w:rPr>
                              <w:t xml:space="preserve">A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715CAED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t>
                            </w:r>
                            <w:proofErr w:type="gramStart"/>
                            <w:r w:rsidRPr="00F0741B">
                              <w:rPr>
                                <w:rFonts w:ascii="Courier New" w:hAnsi="Courier New" w:cs="Courier New"/>
                                <w:color w:val="000000"/>
                                <w:sz w:val="15"/>
                                <w:szCs w:val="20"/>
                                <w:highlight w:val="white"/>
                                <w:lang w:val="en-GB"/>
                              </w:rPr>
                              <w:t xml:space="preserve">S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4</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w:t>
                            </w:r>
                            <w:r w:rsidRPr="00F0741B">
                              <w:rPr>
                                <w:rFonts w:ascii="Courier New" w:hAnsi="Courier New" w:cs="Courier New"/>
                                <w:b/>
                                <w:bCs/>
                                <w:color w:val="000080"/>
                                <w:sz w:val="15"/>
                                <w:szCs w:val="20"/>
                                <w:highlight w:val="white"/>
                                <w:lang w:val="en-GB"/>
                              </w:rPr>
                              <w:t>);</w:t>
                            </w:r>
                          </w:p>
                          <w:p w14:paraId="0BACBC5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M_</w:t>
                            </w:r>
                            <w:proofErr w:type="gramStart"/>
                            <w:r w:rsidRPr="00F0741B">
                              <w:rPr>
                                <w:rFonts w:ascii="Courier New" w:hAnsi="Courier New" w:cs="Courier New"/>
                                <w:color w:val="000000"/>
                                <w:sz w:val="15"/>
                                <w:szCs w:val="20"/>
                                <w:highlight w:val="white"/>
                                <w:lang w:val="en-GB"/>
                              </w:rPr>
                              <w:t xml:space="preserve">in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7CC0F7B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11ED141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t>
                            </w:r>
                            <w:proofErr w:type="gramStart"/>
                            <w:r w:rsidRPr="00F0741B">
                              <w:rPr>
                                <w:rFonts w:ascii="Courier New" w:hAnsi="Courier New" w:cs="Courier New"/>
                                <w:color w:val="000000"/>
                                <w:sz w:val="15"/>
                                <w:szCs w:val="20"/>
                                <w:highlight w:val="white"/>
                                <w:lang w:val="en-GB"/>
                              </w:rPr>
                              <w:t xml:space="preserve">flags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7</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4F283E5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M_</w:t>
                            </w:r>
                            <w:proofErr w:type="gramStart"/>
                            <w:r w:rsidRPr="00F0741B">
                              <w:rPr>
                                <w:rFonts w:ascii="Courier New" w:hAnsi="Courier New" w:cs="Courier New"/>
                                <w:color w:val="000000"/>
                                <w:sz w:val="15"/>
                                <w:szCs w:val="20"/>
                                <w:highlight w:val="white"/>
                                <w:lang w:val="en-GB"/>
                              </w:rPr>
                              <w:t xml:space="preserve">B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55EDAD0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M_</w:t>
                            </w:r>
                            <w:proofErr w:type="gramStart"/>
                            <w:r w:rsidRPr="00F0741B">
                              <w:rPr>
                                <w:rFonts w:ascii="Courier New" w:hAnsi="Courier New" w:cs="Courier New"/>
                                <w:color w:val="000000"/>
                                <w:sz w:val="15"/>
                                <w:szCs w:val="20"/>
                                <w:highlight w:val="white"/>
                                <w:lang w:val="en-GB"/>
                              </w:rPr>
                              <w:t xml:space="preserve">DA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1A14FD8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t>
                            </w:r>
                          </w:p>
                          <w:p w14:paraId="324EFF2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t>
                            </w:r>
                            <w:proofErr w:type="gramStart"/>
                            <w:r w:rsidRPr="00F0741B">
                              <w:rPr>
                                <w:rFonts w:ascii="Courier New" w:hAnsi="Courier New" w:cs="Courier New"/>
                                <w:color w:val="000000"/>
                                <w:sz w:val="15"/>
                                <w:szCs w:val="20"/>
                                <w:highlight w:val="white"/>
                                <w:lang w:val="en-GB"/>
                              </w:rPr>
                              <w:t xml:space="preserve">OEN </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b/>
                                <w:bCs/>
                                <w:color w:val="000080"/>
                                <w:sz w:val="15"/>
                                <w:szCs w:val="20"/>
                                <w:highlight w:val="white"/>
                                <w:lang w:val="en-GB"/>
                              </w:rPr>
                              <w:t>;</w:t>
                            </w:r>
                          </w:p>
                          <w:p w14:paraId="1B9F769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end</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RECORD</w:t>
                            </w:r>
                            <w:r w:rsidRPr="00F0741B">
                              <w:rPr>
                                <w:rFonts w:ascii="Courier New" w:hAnsi="Courier New" w:cs="Courier New"/>
                                <w:b/>
                                <w:bCs/>
                                <w:color w:val="000080"/>
                                <w:sz w:val="15"/>
                                <w:szCs w:val="20"/>
                                <w:highlight w:val="white"/>
                                <w:lang w:val="en-GB"/>
                              </w:rPr>
                              <w:t>;</w:t>
                            </w:r>
                          </w:p>
                          <w:p w14:paraId="4F94C57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
                          <w:p w14:paraId="1968147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type</w:t>
                            </w:r>
                            <w:proofErr w:type="gramEnd"/>
                            <w:r w:rsidRPr="00F0741B">
                              <w:rPr>
                                <w:rFonts w:ascii="Courier New" w:hAnsi="Courier New" w:cs="Courier New"/>
                                <w:color w:val="000000"/>
                                <w:sz w:val="15"/>
                                <w:szCs w:val="20"/>
                                <w:highlight w:val="white"/>
                                <w:lang w:val="en-GB"/>
                              </w:rPr>
                              <w:t xml:space="preserve"> TEST_VECTOR_ARRAY </w:t>
                            </w:r>
                            <w:r w:rsidRPr="00F0741B">
                              <w:rPr>
                                <w:rFonts w:ascii="Courier New" w:hAnsi="Courier New" w:cs="Courier New"/>
                                <w:b/>
                                <w:bCs/>
                                <w:color w:val="0000FF"/>
                                <w:sz w:val="15"/>
                                <w:szCs w:val="20"/>
                                <w:highlight w:val="white"/>
                                <w:lang w:val="en-GB"/>
                              </w:rPr>
                              <w:t>is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ARRAY</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8000FF"/>
                                <w:sz w:val="15"/>
                                <w:szCs w:val="20"/>
                                <w:highlight w:val="white"/>
                                <w:lang w:val="en-GB"/>
                              </w:rPr>
                              <w:t>NATURAL</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RANGE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&lt;&gt;)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of</w:t>
                            </w:r>
                            <w:r w:rsidRPr="00F0741B">
                              <w:rPr>
                                <w:rFonts w:ascii="Courier New" w:hAnsi="Courier New" w:cs="Courier New"/>
                                <w:color w:val="000000"/>
                                <w:sz w:val="15"/>
                                <w:szCs w:val="20"/>
                                <w:highlight w:val="white"/>
                                <w:lang w:val="en-GB"/>
                              </w:rPr>
                              <w:t xml:space="preserve"> TEST_VECTOR</w:t>
                            </w:r>
                            <w:r w:rsidRPr="00F0741B">
                              <w:rPr>
                                <w:rFonts w:ascii="Courier New" w:hAnsi="Courier New" w:cs="Courier New"/>
                                <w:b/>
                                <w:bCs/>
                                <w:color w:val="000080"/>
                                <w:sz w:val="15"/>
                                <w:szCs w:val="20"/>
                                <w:highlight w:val="white"/>
                                <w:lang w:val="en-GB"/>
                              </w:rPr>
                              <w:t>;</w:t>
                            </w:r>
                          </w:p>
                          <w:p w14:paraId="48E5CF7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
                          <w:p w14:paraId="335568A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constant</w:t>
                            </w:r>
                            <w:proofErr w:type="gramEnd"/>
                            <w:r w:rsidRPr="00F0741B">
                              <w:rPr>
                                <w:rFonts w:ascii="Courier New" w:hAnsi="Courier New" w:cs="Courier New"/>
                                <w:color w:val="000000"/>
                                <w:sz w:val="15"/>
                                <w:szCs w:val="20"/>
                                <w:highlight w:val="white"/>
                                <w:lang w:val="en-GB"/>
                              </w:rPr>
                              <w:t xml:space="preserve"> test_vectors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TEST_VECTOR_ARRAY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p>
                          <w:p w14:paraId="6E9C35F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--W_EN,</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AL,</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R_A,</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R_B,</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W_A,</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IMM,</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SH,</w:t>
                            </w:r>
                          </w:p>
                          <w:p w14:paraId="79CE3AA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--M_A,</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S,</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M_in,</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flags,</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M_B,</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p>
                          <w:p w14:paraId="77AC623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--M_DA,</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OEN</w:t>
                            </w:r>
                            <w:r w:rsidRPr="00F0741B">
                              <w:rPr>
                                <w:rFonts w:ascii="Courier New" w:hAnsi="Courier New" w:cs="Courier New"/>
                                <w:color w:val="008000"/>
                                <w:sz w:val="15"/>
                                <w:szCs w:val="20"/>
                                <w:highlight w:val="white"/>
                                <w:lang w:val="en-GB"/>
                              </w:rPr>
                              <w:tab/>
                            </w:r>
                          </w:p>
                          <w:p w14:paraId="2B3FF00E"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"1000"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"00000"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"00001"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4EE9257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"01010110"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614F6B5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3ED7023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597DB91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"1010"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"00000"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"0005"</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p>
                          <w:p w14:paraId="4733C7B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"01010010"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2882393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26DA86A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286C253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"1100"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"00001"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"00011"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"0011"</w:t>
                            </w:r>
                            <w:r w:rsidRPr="00F0741B">
                              <w:rPr>
                                <w:rFonts w:ascii="Courier New" w:hAnsi="Courier New" w:cs="Courier New"/>
                                <w:b/>
                                <w:bCs/>
                                <w:color w:val="000080"/>
                                <w:sz w:val="15"/>
                                <w:szCs w:val="20"/>
                                <w:highlight w:val="white"/>
                                <w:lang w:val="en-GB"/>
                              </w:rPr>
                              <w:t>,</w:t>
                            </w:r>
                          </w:p>
                          <w:p w14:paraId="57DD389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"01010010"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5CD1429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62F3674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2ECCF36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"00011"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07A227D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"01010010"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"0005"</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72DDF9E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"0008"</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48C9EF1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05E6E25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"00101"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p>
                          <w:p w14:paraId="0584C21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"1f1f"</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"11--"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"CCCC"</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5116106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"1f1f"</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5680B79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p>
                          <w:p w14:paraId="230F996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287C1EA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BEGIN</w:t>
                            </w:r>
                          </w:p>
                          <w:p w14:paraId="3CB1465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77E41E4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xml:space="preserve">-- Instantiate the Unit </w:t>
                            </w:r>
                            <w:proofErr w:type="gramStart"/>
                            <w:r w:rsidRPr="00F0741B">
                              <w:rPr>
                                <w:rFonts w:ascii="Courier New" w:hAnsi="Courier New" w:cs="Courier New"/>
                                <w:color w:val="008000"/>
                                <w:sz w:val="15"/>
                                <w:szCs w:val="20"/>
                                <w:highlight w:val="white"/>
                                <w:lang w:val="en-GB"/>
                              </w:rPr>
                              <w:t>Under</w:t>
                            </w:r>
                            <w:proofErr w:type="gramEnd"/>
                            <w:r w:rsidRPr="00F0741B">
                              <w:rPr>
                                <w:rFonts w:ascii="Courier New" w:hAnsi="Courier New" w:cs="Courier New"/>
                                <w:color w:val="008000"/>
                                <w:sz w:val="15"/>
                                <w:szCs w:val="20"/>
                                <w:highlight w:val="white"/>
                                <w:lang w:val="en-GB"/>
                              </w:rPr>
                              <w:t xml:space="preserve"> Test (UUT)</w:t>
                            </w:r>
                          </w:p>
                          <w:p w14:paraId="056A0C6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color w:val="000000"/>
                                <w:sz w:val="15"/>
                                <w:szCs w:val="20"/>
                                <w:highlight w:val="white"/>
                                <w:lang w:val="en-GB"/>
                              </w:rPr>
                              <w:t>uut</w:t>
                            </w:r>
                            <w:proofErr w:type="gramEnd"/>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DataPath_B </w:t>
                            </w:r>
                          </w:p>
                          <w:p w14:paraId="506B262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Generic</w:t>
                            </w: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Map</w:t>
                            </w:r>
                            <w:r w:rsidRPr="00F0741B">
                              <w:rPr>
                                <w:rFonts w:ascii="Courier New" w:hAnsi="Courier New" w:cs="Courier New"/>
                                <w:b/>
                                <w:bCs/>
                                <w:color w:val="000080"/>
                                <w:sz w:val="15"/>
                                <w:szCs w:val="20"/>
                                <w:highlight w:val="white"/>
                                <w:lang w:val="en-GB"/>
                              </w:rPr>
                              <w:t>(</w:t>
                            </w:r>
                            <w:proofErr w:type="gramEnd"/>
                          </w:p>
                          <w:p w14:paraId="39A2C83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data_size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data_size</w:t>
                            </w:r>
                            <w:r w:rsidRPr="00F0741B">
                              <w:rPr>
                                <w:rFonts w:ascii="Courier New" w:hAnsi="Courier New" w:cs="Courier New"/>
                                <w:b/>
                                <w:bCs/>
                                <w:color w:val="000080"/>
                                <w:sz w:val="15"/>
                                <w:szCs w:val="20"/>
                                <w:highlight w:val="white"/>
                                <w:lang w:val="en-GB"/>
                              </w:rPr>
                              <w:t>,</w:t>
                            </w:r>
                          </w:p>
                          <w:p w14:paraId="34E77BA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num_registers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num_registers</w:t>
                            </w:r>
                            <w:r w:rsidRPr="00F0741B">
                              <w:rPr>
                                <w:rFonts w:ascii="Courier New" w:hAnsi="Courier New" w:cs="Courier New"/>
                                <w:color w:val="000000"/>
                                <w:sz w:val="15"/>
                                <w:szCs w:val="20"/>
                                <w:highlight w:val="white"/>
                                <w:lang w:val="en-GB"/>
                              </w:rPr>
                              <w:tab/>
                            </w:r>
                          </w:p>
                          <w:p w14:paraId="2F7EE2A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p>
                          <w:p w14:paraId="31C9CA4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PORT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MAP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p>
                          <w:p w14:paraId="2560F23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R_A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R_A</w:t>
                            </w:r>
                            <w:r w:rsidRPr="00F0741B">
                              <w:rPr>
                                <w:rFonts w:ascii="Courier New" w:hAnsi="Courier New" w:cs="Courier New"/>
                                <w:b/>
                                <w:bCs/>
                                <w:color w:val="000080"/>
                                <w:sz w:val="15"/>
                                <w:szCs w:val="20"/>
                                <w:highlight w:val="white"/>
                                <w:lang w:val="en-GB"/>
                              </w:rPr>
                              <w:t>,</w:t>
                            </w:r>
                          </w:p>
                          <w:p w14:paraId="1337D55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R_B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R_B</w:t>
                            </w:r>
                            <w:r w:rsidRPr="00F0741B">
                              <w:rPr>
                                <w:rFonts w:ascii="Courier New" w:hAnsi="Courier New" w:cs="Courier New"/>
                                <w:b/>
                                <w:bCs/>
                                <w:color w:val="000080"/>
                                <w:sz w:val="15"/>
                                <w:szCs w:val="20"/>
                                <w:highlight w:val="white"/>
                                <w:lang w:val="en-GB"/>
                              </w:rPr>
                              <w:t>,</w:t>
                            </w:r>
                          </w:p>
                          <w:p w14:paraId="6000ED8E"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W_EN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W_EN</w:t>
                            </w:r>
                            <w:r w:rsidRPr="00F0741B">
                              <w:rPr>
                                <w:rFonts w:ascii="Courier New" w:hAnsi="Courier New" w:cs="Courier New"/>
                                <w:b/>
                                <w:bCs/>
                                <w:color w:val="000080"/>
                                <w:sz w:val="15"/>
                                <w:szCs w:val="20"/>
                                <w:highlight w:val="white"/>
                                <w:lang w:val="en-GB"/>
                              </w:rPr>
                              <w:t>,</w:t>
                            </w:r>
                          </w:p>
                          <w:p w14:paraId="1EA6573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W_A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W_A</w:t>
                            </w:r>
                            <w:r w:rsidRPr="00F0741B">
                              <w:rPr>
                                <w:rFonts w:ascii="Courier New" w:hAnsi="Courier New" w:cs="Courier New"/>
                                <w:b/>
                                <w:bCs/>
                                <w:color w:val="000080"/>
                                <w:sz w:val="15"/>
                                <w:szCs w:val="20"/>
                                <w:highlight w:val="white"/>
                                <w:lang w:val="en-GB"/>
                              </w:rPr>
                              <w:t>,</w:t>
                            </w:r>
                          </w:p>
                          <w:p w14:paraId="6E6C079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color w:val="000000"/>
                                <w:sz w:val="15"/>
                                <w:szCs w:val="20"/>
                                <w:highlight w:val="white"/>
                                <w:lang w:val="en-GB"/>
                              </w:rPr>
                              <w:t>clk</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clk</w:t>
                            </w:r>
                            <w:r w:rsidRPr="00F0741B">
                              <w:rPr>
                                <w:rFonts w:ascii="Courier New" w:hAnsi="Courier New" w:cs="Courier New"/>
                                <w:b/>
                                <w:bCs/>
                                <w:color w:val="000080"/>
                                <w:sz w:val="15"/>
                                <w:szCs w:val="20"/>
                                <w:highlight w:val="white"/>
                                <w:lang w:val="en-GB"/>
                              </w:rPr>
                              <w:t>,</w:t>
                            </w:r>
                          </w:p>
                          <w:p w14:paraId="416CBB7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IMM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IMM</w:t>
                            </w:r>
                            <w:r w:rsidRPr="00F0741B">
                              <w:rPr>
                                <w:rFonts w:ascii="Courier New" w:hAnsi="Courier New" w:cs="Courier New"/>
                                <w:b/>
                                <w:bCs/>
                                <w:color w:val="000080"/>
                                <w:sz w:val="15"/>
                                <w:szCs w:val="20"/>
                                <w:highlight w:val="white"/>
                                <w:lang w:val="en-GB"/>
                              </w:rPr>
                              <w:t>,</w:t>
                            </w:r>
                          </w:p>
                          <w:p w14:paraId="0360D5A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AL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AL</w:t>
                            </w:r>
                            <w:r w:rsidRPr="00F0741B">
                              <w:rPr>
                                <w:rFonts w:ascii="Courier New" w:hAnsi="Courier New" w:cs="Courier New"/>
                                <w:b/>
                                <w:bCs/>
                                <w:color w:val="000080"/>
                                <w:sz w:val="15"/>
                                <w:szCs w:val="20"/>
                                <w:highlight w:val="white"/>
                                <w:lang w:val="en-GB"/>
                              </w:rPr>
                              <w:t>,</w:t>
                            </w:r>
                          </w:p>
                          <w:p w14:paraId="34F1CA4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SH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SH</w:t>
                            </w:r>
                            <w:r w:rsidRPr="00F0741B">
                              <w:rPr>
                                <w:rFonts w:ascii="Courier New" w:hAnsi="Courier New" w:cs="Courier New"/>
                                <w:b/>
                                <w:bCs/>
                                <w:color w:val="000080"/>
                                <w:sz w:val="15"/>
                                <w:szCs w:val="20"/>
                                <w:highlight w:val="white"/>
                                <w:lang w:val="en-GB"/>
                              </w:rPr>
                              <w:t>,</w:t>
                            </w:r>
                          </w:p>
                          <w:p w14:paraId="3AE8DDE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M_A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M_A</w:t>
                            </w:r>
                            <w:r w:rsidRPr="00F0741B">
                              <w:rPr>
                                <w:rFonts w:ascii="Courier New" w:hAnsi="Courier New" w:cs="Courier New"/>
                                <w:b/>
                                <w:bCs/>
                                <w:color w:val="000080"/>
                                <w:sz w:val="15"/>
                                <w:szCs w:val="20"/>
                                <w:highlight w:val="white"/>
                                <w:lang w:val="en-GB"/>
                              </w:rPr>
                              <w:t>,</w:t>
                            </w:r>
                          </w:p>
                          <w:p w14:paraId="1294D86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S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S</w:t>
                            </w:r>
                            <w:r w:rsidRPr="00F0741B">
                              <w:rPr>
                                <w:rFonts w:ascii="Courier New" w:hAnsi="Courier New" w:cs="Courier New"/>
                                <w:b/>
                                <w:bCs/>
                                <w:color w:val="000080"/>
                                <w:sz w:val="15"/>
                                <w:szCs w:val="20"/>
                                <w:highlight w:val="white"/>
                                <w:lang w:val="en-GB"/>
                              </w:rPr>
                              <w:t>,</w:t>
                            </w:r>
                          </w:p>
                          <w:p w14:paraId="733ED52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color w:val="000000"/>
                                <w:sz w:val="15"/>
                                <w:szCs w:val="20"/>
                                <w:highlight w:val="white"/>
                                <w:lang w:val="en-GB"/>
                              </w:rPr>
                              <w:t>flags</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flags</w:t>
                            </w:r>
                            <w:r w:rsidRPr="00F0741B">
                              <w:rPr>
                                <w:rFonts w:ascii="Courier New" w:hAnsi="Courier New" w:cs="Courier New"/>
                                <w:b/>
                                <w:bCs/>
                                <w:color w:val="000080"/>
                                <w:sz w:val="15"/>
                                <w:szCs w:val="20"/>
                                <w:highlight w:val="white"/>
                                <w:lang w:val="en-GB"/>
                              </w:rPr>
                              <w:t>,</w:t>
                            </w:r>
                          </w:p>
                          <w:p w14:paraId="4C85703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M_B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M_B</w:t>
                            </w:r>
                            <w:r w:rsidRPr="00F0741B">
                              <w:rPr>
                                <w:rFonts w:ascii="Courier New" w:hAnsi="Courier New" w:cs="Courier New"/>
                                <w:b/>
                                <w:bCs/>
                                <w:color w:val="000080"/>
                                <w:sz w:val="15"/>
                                <w:szCs w:val="20"/>
                                <w:highlight w:val="white"/>
                                <w:lang w:val="en-GB"/>
                              </w:rPr>
                              <w:t>,</w:t>
                            </w:r>
                          </w:p>
                          <w:p w14:paraId="36300A9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M_DA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M_DA</w:t>
                            </w:r>
                            <w:r w:rsidRPr="00F0741B">
                              <w:rPr>
                                <w:rFonts w:ascii="Courier New" w:hAnsi="Courier New" w:cs="Courier New"/>
                                <w:b/>
                                <w:bCs/>
                                <w:color w:val="000080"/>
                                <w:sz w:val="15"/>
                                <w:szCs w:val="20"/>
                                <w:highlight w:val="white"/>
                                <w:lang w:val="en-GB"/>
                              </w:rPr>
                              <w:t>,</w:t>
                            </w:r>
                          </w:p>
                          <w:p w14:paraId="6C13E7D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M_in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M_in</w:t>
                            </w:r>
                          </w:p>
                          <w:p w14:paraId="52B16BB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p>
                          <w:p w14:paraId="7B7EDC4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CD610A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8000"/>
                                <w:sz w:val="15"/>
                                <w:szCs w:val="20"/>
                                <w:highlight w:val="white"/>
                                <w:lang w:val="en-GB"/>
                              </w:rPr>
                              <w:t>-- Clock process definitions</w:t>
                            </w:r>
                          </w:p>
                          <w:p w14:paraId="4B497D4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color w:val="000000"/>
                                <w:sz w:val="15"/>
                                <w:szCs w:val="20"/>
                                <w:highlight w:val="white"/>
                                <w:lang w:val="en-GB"/>
                              </w:rPr>
                              <w:t xml:space="preserve">clk_process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process</w:t>
                            </w:r>
                            <w:proofErr w:type="gramEnd"/>
                          </w:p>
                          <w:p w14:paraId="5D57155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begin</w:t>
                            </w:r>
                            <w:proofErr w:type="gramEnd"/>
                          </w:p>
                          <w:p w14:paraId="70DB2FB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000000"/>
                                <w:sz w:val="15"/>
                                <w:szCs w:val="20"/>
                                <w:highlight w:val="white"/>
                                <w:lang w:val="en-GB"/>
                              </w:rPr>
                              <w:t>clk</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23C2F37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wait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for</w:t>
                            </w:r>
                            <w:r w:rsidRPr="00F0741B">
                              <w:rPr>
                                <w:rFonts w:ascii="Courier New" w:hAnsi="Courier New" w:cs="Courier New"/>
                                <w:color w:val="000000"/>
                                <w:sz w:val="15"/>
                                <w:szCs w:val="20"/>
                                <w:highlight w:val="white"/>
                                <w:lang w:val="en-GB"/>
                              </w:rPr>
                              <w:t xml:space="preserve"> clk_period</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2</w:t>
                            </w:r>
                            <w:r w:rsidRPr="00F0741B">
                              <w:rPr>
                                <w:rFonts w:ascii="Courier New" w:hAnsi="Courier New" w:cs="Courier New"/>
                                <w:b/>
                                <w:bCs/>
                                <w:color w:val="000080"/>
                                <w:sz w:val="15"/>
                                <w:szCs w:val="20"/>
                                <w:highlight w:val="white"/>
                                <w:lang w:val="en-GB"/>
                              </w:rPr>
                              <w:t>;</w:t>
                            </w:r>
                          </w:p>
                          <w:p w14:paraId="0902467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000000"/>
                                <w:sz w:val="15"/>
                                <w:szCs w:val="20"/>
                                <w:highlight w:val="white"/>
                                <w:lang w:val="en-GB"/>
                              </w:rPr>
                              <w:t>clk</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3755115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wait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for</w:t>
                            </w:r>
                            <w:r w:rsidRPr="00F0741B">
                              <w:rPr>
                                <w:rFonts w:ascii="Courier New" w:hAnsi="Courier New" w:cs="Courier New"/>
                                <w:color w:val="000000"/>
                                <w:sz w:val="15"/>
                                <w:szCs w:val="20"/>
                                <w:highlight w:val="white"/>
                                <w:lang w:val="en-GB"/>
                              </w:rPr>
                              <w:t xml:space="preserve"> clk_period</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2</w:t>
                            </w:r>
                            <w:r w:rsidRPr="00F0741B">
                              <w:rPr>
                                <w:rFonts w:ascii="Courier New" w:hAnsi="Courier New" w:cs="Courier New"/>
                                <w:b/>
                                <w:bCs/>
                                <w:color w:val="000080"/>
                                <w:sz w:val="15"/>
                                <w:szCs w:val="20"/>
                                <w:highlight w:val="white"/>
                                <w:lang w:val="en-GB"/>
                              </w:rPr>
                              <w:t>;</w:t>
                            </w:r>
                          </w:p>
                          <w:p w14:paraId="55877B4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b/>
                                <w:bCs/>
                                <w:color w:val="0000FF"/>
                                <w:sz w:val="15"/>
                                <w:szCs w:val="20"/>
                                <w:highlight w:val="white"/>
                                <w:lang w:val="en-GB"/>
                              </w:rPr>
                              <w:t>end</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process</w:t>
                            </w:r>
                            <w:r w:rsidRPr="00F0741B">
                              <w:rPr>
                                <w:rFonts w:ascii="Courier New" w:hAnsi="Courier New" w:cs="Courier New"/>
                                <w:b/>
                                <w:bCs/>
                                <w:color w:val="000080"/>
                                <w:sz w:val="15"/>
                                <w:szCs w:val="20"/>
                                <w:highlight w:val="white"/>
                                <w:lang w:val="en-GB"/>
                              </w:rPr>
                              <w:t>;</w:t>
                            </w:r>
                          </w:p>
                          <w:p w14:paraId="4991BEA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774C787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BB65EF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Stimulus process</w:t>
                            </w:r>
                          </w:p>
                          <w:p w14:paraId="2E66461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t>stim_proc</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process</w:t>
                            </w:r>
                          </w:p>
                          <w:p w14:paraId="249C56D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begin</w:t>
                            </w:r>
                            <w:proofErr w:type="gramEnd"/>
                          </w:p>
                          <w:p w14:paraId="1CBD736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
                          <w:p w14:paraId="2B01918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xml:space="preserve">-- </w:t>
                            </w:r>
                            <w:proofErr w:type="gramStart"/>
                            <w:r w:rsidRPr="00F0741B">
                              <w:rPr>
                                <w:rFonts w:ascii="Courier New" w:hAnsi="Courier New" w:cs="Courier New"/>
                                <w:color w:val="008000"/>
                                <w:sz w:val="15"/>
                                <w:szCs w:val="20"/>
                                <w:highlight w:val="white"/>
                                <w:lang w:val="en-GB"/>
                              </w:rPr>
                              <w:t>hold</w:t>
                            </w:r>
                            <w:proofErr w:type="gramEnd"/>
                            <w:r w:rsidRPr="00F0741B">
                              <w:rPr>
                                <w:rFonts w:ascii="Courier New" w:hAnsi="Courier New" w:cs="Courier New"/>
                                <w:color w:val="008000"/>
                                <w:sz w:val="15"/>
                                <w:szCs w:val="20"/>
                                <w:highlight w:val="white"/>
                                <w:lang w:val="en-GB"/>
                              </w:rPr>
                              <w:t xml:space="preserve"> reset state for 100 ns.</w:t>
                            </w:r>
                          </w:p>
                          <w:p w14:paraId="7638068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wait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for</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100</w:t>
                            </w:r>
                            <w:r w:rsidRPr="00F0741B">
                              <w:rPr>
                                <w:rFonts w:ascii="Courier New" w:hAnsi="Courier New" w:cs="Courier New"/>
                                <w:color w:val="000000"/>
                                <w:sz w:val="15"/>
                                <w:szCs w:val="20"/>
                                <w:highlight w:val="white"/>
                                <w:lang w:val="en-GB"/>
                              </w:rPr>
                              <w:t xml:space="preserve"> ns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5E60901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9848AD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run the test for every set of data</w:t>
                            </w:r>
                          </w:p>
                          <w:p w14:paraId="2CCE19D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for</w:t>
                            </w:r>
                            <w:proofErr w:type="gramEnd"/>
                            <w:r w:rsidRPr="00F0741B">
                              <w:rPr>
                                <w:rFonts w:ascii="Courier New" w:hAnsi="Courier New" w:cs="Courier New"/>
                                <w:color w:val="000000"/>
                                <w:sz w:val="15"/>
                                <w:szCs w:val="20"/>
                                <w:highlight w:val="white"/>
                                <w:lang w:val="en-GB"/>
                              </w:rPr>
                              <w:t xml:space="preserve"> i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FF"/>
                                <w:sz w:val="15"/>
                                <w:szCs w:val="20"/>
                                <w:highlight w:val="white"/>
                                <w:lang w:val="en-GB"/>
                              </w:rPr>
                              <w:t>range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loop</w:t>
                            </w:r>
                          </w:p>
                          <w:p w14:paraId="79C2237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27D8A98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assign test inputs</w:t>
                            </w:r>
                          </w:p>
                          <w:p w14:paraId="3DECC3E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R_A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R_A</w:t>
                            </w:r>
                            <w:r w:rsidRPr="00F0741B">
                              <w:rPr>
                                <w:rFonts w:ascii="Courier New" w:hAnsi="Courier New" w:cs="Courier New"/>
                                <w:b/>
                                <w:bCs/>
                                <w:color w:val="000080"/>
                                <w:sz w:val="15"/>
                                <w:szCs w:val="20"/>
                                <w:highlight w:val="white"/>
                                <w:lang w:val="en-GB"/>
                              </w:rPr>
                              <w:t>;</w:t>
                            </w:r>
                          </w:p>
                          <w:p w14:paraId="3F24A50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R_B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R_B</w:t>
                            </w:r>
                            <w:r w:rsidRPr="00F0741B">
                              <w:rPr>
                                <w:rFonts w:ascii="Courier New" w:hAnsi="Courier New" w:cs="Courier New"/>
                                <w:b/>
                                <w:bCs/>
                                <w:color w:val="000080"/>
                                <w:sz w:val="15"/>
                                <w:szCs w:val="20"/>
                                <w:highlight w:val="white"/>
                                <w:lang w:val="en-GB"/>
                              </w:rPr>
                              <w:t>;</w:t>
                            </w:r>
                          </w:p>
                          <w:p w14:paraId="7BDAC54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W_EN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W_EN</w:t>
                            </w:r>
                            <w:r w:rsidRPr="00F0741B">
                              <w:rPr>
                                <w:rFonts w:ascii="Courier New" w:hAnsi="Courier New" w:cs="Courier New"/>
                                <w:b/>
                                <w:bCs/>
                                <w:color w:val="000080"/>
                                <w:sz w:val="15"/>
                                <w:szCs w:val="20"/>
                                <w:highlight w:val="white"/>
                                <w:lang w:val="en-GB"/>
                              </w:rPr>
                              <w:t>;</w:t>
                            </w:r>
                          </w:p>
                          <w:p w14:paraId="12CFB55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W_A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W_A</w:t>
                            </w:r>
                            <w:r w:rsidRPr="00F0741B">
                              <w:rPr>
                                <w:rFonts w:ascii="Courier New" w:hAnsi="Courier New" w:cs="Courier New"/>
                                <w:b/>
                                <w:bCs/>
                                <w:color w:val="000080"/>
                                <w:sz w:val="15"/>
                                <w:szCs w:val="20"/>
                                <w:highlight w:val="white"/>
                                <w:lang w:val="en-GB"/>
                              </w:rPr>
                              <w:t>;</w:t>
                            </w:r>
                          </w:p>
                          <w:p w14:paraId="456CEEC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IMM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IMM</w:t>
                            </w:r>
                            <w:r w:rsidRPr="00F0741B">
                              <w:rPr>
                                <w:rFonts w:ascii="Courier New" w:hAnsi="Courier New" w:cs="Courier New"/>
                                <w:b/>
                                <w:bCs/>
                                <w:color w:val="000080"/>
                                <w:sz w:val="15"/>
                                <w:szCs w:val="20"/>
                                <w:highlight w:val="white"/>
                                <w:lang w:val="en-GB"/>
                              </w:rPr>
                              <w:t>;</w:t>
                            </w:r>
                          </w:p>
                          <w:p w14:paraId="7F10FAC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AL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AL</w:t>
                            </w:r>
                            <w:r w:rsidRPr="00F0741B">
                              <w:rPr>
                                <w:rFonts w:ascii="Courier New" w:hAnsi="Courier New" w:cs="Courier New"/>
                                <w:b/>
                                <w:bCs/>
                                <w:color w:val="000080"/>
                                <w:sz w:val="15"/>
                                <w:szCs w:val="20"/>
                                <w:highlight w:val="white"/>
                                <w:lang w:val="en-GB"/>
                              </w:rPr>
                              <w:t>;</w:t>
                            </w:r>
                          </w:p>
                          <w:p w14:paraId="497227E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SH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SH</w:t>
                            </w:r>
                            <w:r w:rsidRPr="00F0741B">
                              <w:rPr>
                                <w:rFonts w:ascii="Courier New" w:hAnsi="Courier New" w:cs="Courier New"/>
                                <w:b/>
                                <w:bCs/>
                                <w:color w:val="000080"/>
                                <w:sz w:val="15"/>
                                <w:szCs w:val="20"/>
                                <w:highlight w:val="white"/>
                                <w:lang w:val="en-GB"/>
                              </w:rPr>
                              <w:t>;</w:t>
                            </w:r>
                          </w:p>
                          <w:p w14:paraId="3B724B0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M_A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M_A</w:t>
                            </w:r>
                            <w:r w:rsidRPr="00F0741B">
                              <w:rPr>
                                <w:rFonts w:ascii="Courier New" w:hAnsi="Courier New" w:cs="Courier New"/>
                                <w:b/>
                                <w:bCs/>
                                <w:color w:val="000080"/>
                                <w:sz w:val="15"/>
                                <w:szCs w:val="20"/>
                                <w:highlight w:val="white"/>
                                <w:lang w:val="en-GB"/>
                              </w:rPr>
                              <w:t>;</w:t>
                            </w:r>
                          </w:p>
                          <w:p w14:paraId="2AB5DBA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S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S</w:t>
                            </w:r>
                            <w:r w:rsidRPr="00F0741B">
                              <w:rPr>
                                <w:rFonts w:ascii="Courier New" w:hAnsi="Courier New" w:cs="Courier New"/>
                                <w:b/>
                                <w:bCs/>
                                <w:color w:val="000080"/>
                                <w:sz w:val="15"/>
                                <w:szCs w:val="20"/>
                                <w:highlight w:val="white"/>
                                <w:lang w:val="en-GB"/>
                              </w:rPr>
                              <w:t>;</w:t>
                            </w:r>
                          </w:p>
                          <w:p w14:paraId="1DB997A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M_in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M_in</w:t>
                            </w:r>
                            <w:r w:rsidRPr="00F0741B">
                              <w:rPr>
                                <w:rFonts w:ascii="Courier New" w:hAnsi="Courier New" w:cs="Courier New"/>
                                <w:b/>
                                <w:bCs/>
                                <w:color w:val="000080"/>
                                <w:sz w:val="15"/>
                                <w:szCs w:val="20"/>
                                <w:highlight w:val="white"/>
                                <w:lang w:val="en-GB"/>
                              </w:rPr>
                              <w:t>;</w:t>
                            </w:r>
                          </w:p>
                          <w:p w14:paraId="73FAA0C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0F7C3D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OEN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w:t>
                            </w:r>
                            <w:proofErr w:type="gramStart"/>
                            <w:r w:rsidRPr="00F0741B">
                              <w:rPr>
                                <w:rFonts w:ascii="Courier New" w:hAnsi="Courier New" w:cs="Courier New"/>
                                <w:color w:val="000000"/>
                                <w:sz w:val="15"/>
                                <w:szCs w:val="20"/>
                                <w:highlight w:val="white"/>
                                <w:lang w:val="en-GB"/>
                              </w:rPr>
                              <w:t>vectors</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OEN</w:t>
                            </w:r>
                            <w:r w:rsidRPr="00F0741B">
                              <w:rPr>
                                <w:rFonts w:ascii="Courier New" w:hAnsi="Courier New" w:cs="Courier New"/>
                                <w:b/>
                                <w:bCs/>
                                <w:color w:val="000080"/>
                                <w:sz w:val="15"/>
                                <w:szCs w:val="20"/>
                                <w:highlight w:val="white"/>
                                <w:lang w:val="en-GB"/>
                              </w:rPr>
                              <w:t>;</w:t>
                            </w:r>
                          </w:p>
                          <w:p w14:paraId="6C211A8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4D04480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wait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until</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80FF"/>
                                <w:sz w:val="15"/>
                                <w:szCs w:val="20"/>
                                <w:highlight w:val="white"/>
                                <w:lang w:val="en-GB"/>
                              </w:rPr>
                              <w:t>rising_edge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clk</w:t>
                            </w:r>
                            <w:r w:rsidRPr="00F0741B">
                              <w:rPr>
                                <w:rFonts w:ascii="Courier New" w:hAnsi="Courier New" w:cs="Courier New"/>
                                <w:b/>
                                <w:bCs/>
                                <w:color w:val="000080"/>
                                <w:sz w:val="15"/>
                                <w:szCs w:val="20"/>
                                <w:highlight w:val="white"/>
                                <w:lang w:val="en-GB"/>
                              </w:rPr>
                              <w:t>);</w:t>
                            </w:r>
                          </w:p>
                          <w:p w14:paraId="384CD07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75E5885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Check that the actual outputs are the same as were expecting</w:t>
                            </w:r>
                          </w:p>
                          <w:p w14:paraId="01AB82A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xml:space="preserve">-- Have to use std_match when comparing </w:t>
                            </w:r>
                            <w:proofErr w:type="gramStart"/>
                            <w:r w:rsidRPr="00F0741B">
                              <w:rPr>
                                <w:rFonts w:ascii="Courier New" w:hAnsi="Courier New" w:cs="Courier New"/>
                                <w:color w:val="008000"/>
                                <w:sz w:val="15"/>
                                <w:szCs w:val="20"/>
                                <w:highlight w:val="white"/>
                                <w:lang w:val="en-GB"/>
                              </w:rPr>
                              <w:t>meta</w:t>
                            </w:r>
                            <w:proofErr w:type="gramEnd"/>
                            <w:r w:rsidRPr="00F0741B">
                              <w:rPr>
                                <w:rFonts w:ascii="Courier New" w:hAnsi="Courier New" w:cs="Courier New"/>
                                <w:color w:val="008000"/>
                                <w:sz w:val="15"/>
                                <w:szCs w:val="20"/>
                                <w:highlight w:val="white"/>
                                <w:lang w:val="en-GB"/>
                              </w:rPr>
                              <w:t xml:space="preserve"> values like '-'</w:t>
                            </w:r>
                          </w:p>
                          <w:p w14:paraId="2BBF80C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assert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80FF"/>
                                <w:sz w:val="15"/>
                                <w:szCs w:val="20"/>
                                <w:highlight w:val="white"/>
                                <w:lang w:val="en-GB"/>
                              </w:rPr>
                              <w:t>std_match</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p>
                          <w:p w14:paraId="6CBB484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report</w:t>
                            </w:r>
                            <w:proofErr w:type="gramEnd"/>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[ERR!] Test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color w:val="8000FF"/>
                                <w:sz w:val="15"/>
                                <w:szCs w:val="20"/>
                                <w:highlight w:val="white"/>
                                <w:lang w:val="en-GB"/>
                              </w:rPr>
                              <w:t>integer</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image(</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p>
                          <w:p w14:paraId="67D0A64E"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808080"/>
                                <w:sz w:val="15"/>
                                <w:szCs w:val="20"/>
                                <w:highlight w:val="white"/>
                                <w:lang w:val="en-GB"/>
                              </w:rPr>
                              <w:t>" Actual</w:t>
                            </w:r>
                            <w:proofErr w:type="gramEnd"/>
                            <w:r w:rsidRPr="00F0741B">
                              <w:rPr>
                                <w:rFonts w:ascii="Courier New" w:hAnsi="Courier New" w:cs="Courier New"/>
                                <w:color w:val="808080"/>
                                <w:sz w:val="15"/>
                                <w:szCs w:val="20"/>
                                <w:highlight w:val="white"/>
                                <w:lang w:val="en-GB"/>
                              </w:rPr>
                              <w:t xml:space="preserve"> flags did not equal expected flags."</w:t>
                            </w:r>
                            <w:r w:rsidRPr="00F0741B">
                              <w:rPr>
                                <w:rFonts w:ascii="Courier New" w:hAnsi="Courier New" w:cs="Courier New"/>
                                <w:b/>
                                <w:bCs/>
                                <w:color w:val="000080"/>
                                <w:sz w:val="15"/>
                                <w:szCs w:val="20"/>
                                <w:highlight w:val="white"/>
                                <w:lang w:val="en-GB"/>
                              </w:rPr>
                              <w:t>&amp;</w:t>
                            </w:r>
                          </w:p>
                          <w:p w14:paraId="4A88E85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808080"/>
                                <w:sz w:val="15"/>
                                <w:szCs w:val="20"/>
                                <w:highlight w:val="white"/>
                                <w:lang w:val="en-GB"/>
                              </w:rPr>
                              <w:t>" Actual</w:t>
                            </w:r>
                            <w:proofErr w:type="gramEnd"/>
                            <w:r w:rsidRPr="00F0741B">
                              <w:rPr>
                                <w:rFonts w:ascii="Courier New" w:hAnsi="Courier New" w:cs="Courier New"/>
                                <w:color w:val="808080"/>
                                <w:sz w:val="15"/>
                                <w:szCs w:val="20"/>
                                <w:highlight w:val="white"/>
                                <w:lang w:val="en-GB"/>
                              </w:rPr>
                              <w:t xml:space="preserve">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to_bstring</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p>
                          <w:p w14:paraId="0146EC1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808080"/>
                                <w:sz w:val="15"/>
                                <w:szCs w:val="20"/>
                                <w:highlight w:val="white"/>
                                <w:lang w:val="en-GB"/>
                              </w:rPr>
                              <w:t>" Expected</w:t>
                            </w:r>
                            <w:proofErr w:type="gramEnd"/>
                            <w:r w:rsidRPr="00F0741B">
                              <w:rPr>
                                <w:rFonts w:ascii="Courier New" w:hAnsi="Courier New" w:cs="Courier New"/>
                                <w:color w:val="808080"/>
                                <w:sz w:val="15"/>
                                <w:szCs w:val="20"/>
                                <w:highlight w:val="white"/>
                                <w:lang w:val="en-GB"/>
                              </w:rPr>
                              <w:t xml:space="preserve">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to_bstring</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p>
                          <w:p w14:paraId="18DBD99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severity</w:t>
                            </w:r>
                            <w:proofErr w:type="gramEnd"/>
                            <w:r w:rsidRPr="00F0741B">
                              <w:rPr>
                                <w:rFonts w:ascii="Courier New" w:hAnsi="Courier New" w:cs="Courier New"/>
                                <w:color w:val="000000"/>
                                <w:sz w:val="15"/>
                                <w:szCs w:val="20"/>
                                <w:highlight w:val="white"/>
                                <w:lang w:val="en-GB"/>
                              </w:rPr>
                              <w:t xml:space="preserve"> error</w:t>
                            </w:r>
                            <w:r w:rsidRPr="00F0741B">
                              <w:rPr>
                                <w:rFonts w:ascii="Courier New" w:hAnsi="Courier New" w:cs="Courier New"/>
                                <w:b/>
                                <w:bCs/>
                                <w:color w:val="000080"/>
                                <w:sz w:val="15"/>
                                <w:szCs w:val="20"/>
                                <w:highlight w:val="white"/>
                                <w:lang w:val="en-GB"/>
                              </w:rPr>
                              <w:t>;</w:t>
                            </w:r>
                          </w:p>
                          <w:p w14:paraId="4537484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74DCA9A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assert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80FF"/>
                                <w:sz w:val="15"/>
                                <w:szCs w:val="20"/>
                                <w:highlight w:val="white"/>
                                <w:lang w:val="en-GB"/>
                              </w:rPr>
                              <w:t>std_match</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p>
                          <w:p w14:paraId="5064D2A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report</w:t>
                            </w:r>
                            <w:proofErr w:type="gramEnd"/>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808080"/>
                                <w:sz w:val="15"/>
                                <w:szCs w:val="20"/>
                                <w:highlight w:val="white"/>
                                <w:lang w:val="en-GB"/>
                              </w:rPr>
                              <w:t>" [ERR!] Test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color w:val="8000FF"/>
                                <w:sz w:val="15"/>
                                <w:szCs w:val="20"/>
                                <w:highlight w:val="white"/>
                                <w:lang w:val="en-GB"/>
                              </w:rPr>
                              <w:t>integer</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image(</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p>
                          <w:p w14:paraId="46F1C44E"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808080"/>
                                <w:sz w:val="15"/>
                                <w:szCs w:val="20"/>
                                <w:highlight w:val="white"/>
                                <w:lang w:val="en-GB"/>
                              </w:rPr>
                              <w:t>" Actual</w:t>
                            </w:r>
                            <w:proofErr w:type="gramEnd"/>
                            <w:r w:rsidRPr="00F0741B">
                              <w:rPr>
                                <w:rFonts w:ascii="Courier New" w:hAnsi="Courier New" w:cs="Courier New"/>
                                <w:color w:val="808080"/>
                                <w:sz w:val="15"/>
                                <w:szCs w:val="20"/>
                                <w:highlight w:val="white"/>
                                <w:lang w:val="en-GB"/>
                              </w:rPr>
                              <w:t xml:space="preserve"> value to memory did not equal expected value to memory."</w:t>
                            </w:r>
                            <w:r w:rsidRPr="00F0741B">
                              <w:rPr>
                                <w:rFonts w:ascii="Courier New" w:hAnsi="Courier New" w:cs="Courier New"/>
                                <w:b/>
                                <w:bCs/>
                                <w:color w:val="000080"/>
                                <w:sz w:val="15"/>
                                <w:szCs w:val="20"/>
                                <w:highlight w:val="white"/>
                                <w:lang w:val="en-GB"/>
                              </w:rPr>
                              <w:t>&amp;</w:t>
                            </w:r>
                          </w:p>
                          <w:p w14:paraId="4404BF4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808080"/>
                                <w:sz w:val="15"/>
                                <w:szCs w:val="20"/>
                                <w:highlight w:val="white"/>
                                <w:lang w:val="en-GB"/>
                              </w:rPr>
                              <w:t>" Actual</w:t>
                            </w:r>
                            <w:proofErr w:type="gramEnd"/>
                            <w:r w:rsidRPr="00F0741B">
                              <w:rPr>
                                <w:rFonts w:ascii="Courier New" w:hAnsi="Courier New" w:cs="Courier New"/>
                                <w:color w:val="808080"/>
                                <w:sz w:val="15"/>
                                <w:szCs w:val="20"/>
                                <w:highlight w:val="white"/>
                                <w:lang w:val="en-GB"/>
                              </w:rPr>
                              <w:t xml:space="preserve">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u_tostr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p>
                          <w:p w14:paraId="052BB41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808080"/>
                                <w:sz w:val="15"/>
                                <w:szCs w:val="20"/>
                                <w:highlight w:val="white"/>
                                <w:lang w:val="en-GB"/>
                              </w:rPr>
                              <w:t>" Expected</w:t>
                            </w:r>
                            <w:proofErr w:type="gramEnd"/>
                            <w:r w:rsidRPr="00F0741B">
                              <w:rPr>
                                <w:rFonts w:ascii="Courier New" w:hAnsi="Courier New" w:cs="Courier New"/>
                                <w:color w:val="808080"/>
                                <w:sz w:val="15"/>
                                <w:szCs w:val="20"/>
                                <w:highlight w:val="white"/>
                                <w:lang w:val="en-GB"/>
                              </w:rPr>
                              <w:t xml:space="preserve">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u_tostr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p>
                          <w:p w14:paraId="78A84B9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severity</w:t>
                            </w:r>
                            <w:proofErr w:type="gramEnd"/>
                            <w:r w:rsidRPr="00F0741B">
                              <w:rPr>
                                <w:rFonts w:ascii="Courier New" w:hAnsi="Courier New" w:cs="Courier New"/>
                                <w:color w:val="000000"/>
                                <w:sz w:val="15"/>
                                <w:szCs w:val="20"/>
                                <w:highlight w:val="white"/>
                                <w:lang w:val="en-GB"/>
                              </w:rPr>
                              <w:t xml:space="preserve"> error</w:t>
                            </w:r>
                            <w:r w:rsidRPr="00F0741B">
                              <w:rPr>
                                <w:rFonts w:ascii="Courier New" w:hAnsi="Courier New" w:cs="Courier New"/>
                                <w:b/>
                                <w:bCs/>
                                <w:color w:val="000080"/>
                                <w:sz w:val="15"/>
                                <w:szCs w:val="20"/>
                                <w:highlight w:val="white"/>
                                <w:lang w:val="en-GB"/>
                              </w:rPr>
                              <w:t>;</w:t>
                            </w:r>
                          </w:p>
                          <w:p w14:paraId="6B67CD8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08444B0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assert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80FF"/>
                                <w:sz w:val="15"/>
                                <w:szCs w:val="20"/>
                                <w:highlight w:val="white"/>
                                <w:lang w:val="en-GB"/>
                              </w:rPr>
                              <w:t>std_match</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M_DA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M_DA</w:t>
                            </w:r>
                            <w:r w:rsidRPr="00F0741B">
                              <w:rPr>
                                <w:rFonts w:ascii="Courier New" w:hAnsi="Courier New" w:cs="Courier New"/>
                                <w:b/>
                                <w:bCs/>
                                <w:color w:val="000080"/>
                                <w:sz w:val="15"/>
                                <w:szCs w:val="20"/>
                                <w:highlight w:val="white"/>
                                <w:lang w:val="en-GB"/>
                              </w:rPr>
                              <w:t>)</w:t>
                            </w:r>
                          </w:p>
                          <w:p w14:paraId="3EFFDC3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report</w:t>
                            </w:r>
                            <w:proofErr w:type="gramEnd"/>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808080"/>
                                <w:sz w:val="15"/>
                                <w:szCs w:val="20"/>
                                <w:highlight w:val="white"/>
                                <w:lang w:val="en-GB"/>
                              </w:rPr>
                              <w:t>" [ERR!] Test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proofErr w:type="gramStart"/>
                            <w:r w:rsidRPr="00F0741B">
                              <w:rPr>
                                <w:rFonts w:ascii="Courier New" w:hAnsi="Courier New" w:cs="Courier New"/>
                                <w:color w:val="8000FF"/>
                                <w:sz w:val="15"/>
                                <w:szCs w:val="20"/>
                                <w:highlight w:val="white"/>
                                <w:lang w:val="en-GB"/>
                              </w:rPr>
                              <w:t>integer</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image(</w:t>
                            </w:r>
                            <w:proofErr w:type="gramEnd"/>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p>
                          <w:p w14:paraId="78AFB6B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808080"/>
                                <w:sz w:val="15"/>
                                <w:szCs w:val="20"/>
                                <w:highlight w:val="white"/>
                                <w:lang w:val="en-GB"/>
                              </w:rPr>
                              <w:t>" Actual</w:t>
                            </w:r>
                            <w:proofErr w:type="gramEnd"/>
                            <w:r w:rsidRPr="00F0741B">
                              <w:rPr>
                                <w:rFonts w:ascii="Courier New" w:hAnsi="Courier New" w:cs="Courier New"/>
                                <w:color w:val="808080"/>
                                <w:sz w:val="15"/>
                                <w:szCs w:val="20"/>
                                <w:highlight w:val="white"/>
                                <w:lang w:val="en-GB"/>
                              </w:rPr>
                              <w:t xml:space="preserve"> memory address did not equal expected memory address."</w:t>
                            </w:r>
                            <w:r w:rsidRPr="00F0741B">
                              <w:rPr>
                                <w:rFonts w:ascii="Courier New" w:hAnsi="Courier New" w:cs="Courier New"/>
                                <w:b/>
                                <w:bCs/>
                                <w:color w:val="000080"/>
                                <w:sz w:val="15"/>
                                <w:szCs w:val="20"/>
                                <w:highlight w:val="white"/>
                                <w:lang w:val="en-GB"/>
                              </w:rPr>
                              <w:t>&amp;</w:t>
                            </w:r>
                          </w:p>
                          <w:p w14:paraId="0801860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808080"/>
                                <w:sz w:val="15"/>
                                <w:szCs w:val="20"/>
                                <w:highlight w:val="white"/>
                                <w:lang w:val="en-GB"/>
                              </w:rPr>
                              <w:t>" Actual</w:t>
                            </w:r>
                            <w:proofErr w:type="gramEnd"/>
                            <w:r w:rsidRPr="00F0741B">
                              <w:rPr>
                                <w:rFonts w:ascii="Courier New" w:hAnsi="Courier New" w:cs="Courier New"/>
                                <w:color w:val="808080"/>
                                <w:sz w:val="15"/>
                                <w:szCs w:val="20"/>
                                <w:highlight w:val="white"/>
                                <w:lang w:val="en-GB"/>
                              </w:rPr>
                              <w:t xml:space="preserve">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u_tostr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M_DA</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p>
                          <w:p w14:paraId="3D7FF55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color w:val="808080"/>
                                <w:sz w:val="15"/>
                                <w:szCs w:val="20"/>
                                <w:highlight w:val="white"/>
                                <w:lang w:val="en-GB"/>
                              </w:rPr>
                              <w:t>" Expected</w:t>
                            </w:r>
                            <w:proofErr w:type="gramEnd"/>
                            <w:r w:rsidRPr="00F0741B">
                              <w:rPr>
                                <w:rFonts w:ascii="Courier New" w:hAnsi="Courier New" w:cs="Courier New"/>
                                <w:color w:val="808080"/>
                                <w:sz w:val="15"/>
                                <w:szCs w:val="20"/>
                                <w:highlight w:val="white"/>
                                <w:lang w:val="en-GB"/>
                              </w:rPr>
                              <w:t xml:space="preserve">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u_tostr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M_DA</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p>
                          <w:p w14:paraId="70F3DDE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severity</w:t>
                            </w:r>
                            <w:proofErr w:type="gramEnd"/>
                            <w:r w:rsidRPr="00F0741B">
                              <w:rPr>
                                <w:rFonts w:ascii="Courier New" w:hAnsi="Courier New" w:cs="Courier New"/>
                                <w:color w:val="000000"/>
                                <w:sz w:val="15"/>
                                <w:szCs w:val="20"/>
                                <w:highlight w:val="white"/>
                                <w:lang w:val="en-GB"/>
                              </w:rPr>
                              <w:t xml:space="preserve"> error</w:t>
                            </w:r>
                            <w:r w:rsidRPr="00F0741B">
                              <w:rPr>
                                <w:rFonts w:ascii="Courier New" w:hAnsi="Courier New" w:cs="Courier New"/>
                                <w:b/>
                                <w:bCs/>
                                <w:color w:val="000080"/>
                                <w:sz w:val="15"/>
                                <w:szCs w:val="20"/>
                                <w:highlight w:val="white"/>
                                <w:lang w:val="en-GB"/>
                              </w:rPr>
                              <w:t>;</w:t>
                            </w:r>
                          </w:p>
                          <w:p w14:paraId="5695A65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461B17F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If there were no isses report that the test was successful</w:t>
                            </w:r>
                          </w:p>
                          <w:p w14:paraId="1873600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assert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00"/>
                                <w:sz w:val="15"/>
                                <w:szCs w:val="20"/>
                                <w:highlight w:val="white"/>
                                <w:lang w:val="en-GB"/>
                              </w:rPr>
                              <w:t>not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p>
                          <w:p w14:paraId="1D38E68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80FF"/>
                                <w:sz w:val="15"/>
                                <w:szCs w:val="20"/>
                                <w:highlight w:val="white"/>
                                <w:lang w:val="en-GB"/>
                              </w:rPr>
                              <w:t>std_</w:t>
                            </w:r>
                            <w:proofErr w:type="gramStart"/>
                            <w:r w:rsidRPr="00F0741B">
                              <w:rPr>
                                <w:rFonts w:ascii="Courier New" w:hAnsi="Courier New" w:cs="Courier New"/>
                                <w:b/>
                                <w:bCs/>
                                <w:color w:val="0080FF"/>
                                <w:sz w:val="15"/>
                                <w:szCs w:val="20"/>
                                <w:highlight w:val="white"/>
                                <w:lang w:val="en-GB"/>
                              </w:rPr>
                              <w:t>match</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00"/>
                                <w:sz w:val="15"/>
                                <w:szCs w:val="20"/>
                                <w:highlight w:val="white"/>
                                <w:lang w:val="en-GB"/>
                              </w:rPr>
                              <w:t>and</w:t>
                            </w:r>
                            <w:r w:rsidRPr="00F0741B">
                              <w:rPr>
                                <w:rFonts w:ascii="Courier New" w:hAnsi="Courier New" w:cs="Courier New"/>
                                <w:color w:val="000000"/>
                                <w:sz w:val="15"/>
                                <w:szCs w:val="20"/>
                                <w:highlight w:val="white"/>
                                <w:lang w:val="en-GB"/>
                              </w:rPr>
                              <w:t xml:space="preserve"> </w:t>
                            </w:r>
                          </w:p>
                          <w:p w14:paraId="2AF1BDE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80FF"/>
                                <w:sz w:val="15"/>
                                <w:szCs w:val="20"/>
                                <w:highlight w:val="white"/>
                                <w:lang w:val="en-GB"/>
                              </w:rPr>
                              <w:t>std_</w:t>
                            </w:r>
                            <w:proofErr w:type="gramStart"/>
                            <w:r w:rsidRPr="00F0741B">
                              <w:rPr>
                                <w:rFonts w:ascii="Courier New" w:hAnsi="Courier New" w:cs="Courier New"/>
                                <w:b/>
                                <w:bCs/>
                                <w:color w:val="0080FF"/>
                                <w:sz w:val="15"/>
                                <w:szCs w:val="20"/>
                                <w:highlight w:val="white"/>
                                <w:lang w:val="en-GB"/>
                              </w:rPr>
                              <w:t>match</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00"/>
                                <w:sz w:val="15"/>
                                <w:szCs w:val="20"/>
                                <w:highlight w:val="white"/>
                                <w:lang w:val="en-GB"/>
                              </w:rPr>
                              <w:t>and</w:t>
                            </w:r>
                            <w:r w:rsidRPr="00F0741B">
                              <w:rPr>
                                <w:rFonts w:ascii="Courier New" w:hAnsi="Courier New" w:cs="Courier New"/>
                                <w:color w:val="000000"/>
                                <w:sz w:val="15"/>
                                <w:szCs w:val="20"/>
                                <w:highlight w:val="white"/>
                                <w:lang w:val="en-GB"/>
                              </w:rPr>
                              <w:t xml:space="preserve"> </w:t>
                            </w:r>
                          </w:p>
                          <w:p w14:paraId="170E815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80FF"/>
                                <w:sz w:val="15"/>
                                <w:szCs w:val="20"/>
                                <w:highlight w:val="white"/>
                                <w:lang w:val="en-GB"/>
                              </w:rPr>
                              <w:t>std_</w:t>
                            </w:r>
                            <w:proofErr w:type="gramStart"/>
                            <w:r w:rsidRPr="00F0741B">
                              <w:rPr>
                                <w:rFonts w:ascii="Courier New" w:hAnsi="Courier New" w:cs="Courier New"/>
                                <w:b/>
                                <w:bCs/>
                                <w:color w:val="0080FF"/>
                                <w:sz w:val="15"/>
                                <w:szCs w:val="20"/>
                                <w:highlight w:val="white"/>
                                <w:lang w:val="en-GB"/>
                              </w:rPr>
                              <w:t>match</w:t>
                            </w:r>
                            <w:r w:rsidRPr="00F0741B">
                              <w:rPr>
                                <w:rFonts w:ascii="Courier New" w:hAnsi="Courier New" w:cs="Courier New"/>
                                <w:b/>
                                <w:bCs/>
                                <w:color w:val="000080"/>
                                <w:sz w:val="15"/>
                                <w:szCs w:val="20"/>
                                <w:highlight w:val="white"/>
                                <w:lang w:val="en-GB"/>
                              </w:rPr>
                              <w:t>(</w:t>
                            </w:r>
                            <w:proofErr w:type="gramEnd"/>
                            <w:r w:rsidRPr="00F0741B">
                              <w:rPr>
                                <w:rFonts w:ascii="Courier New" w:hAnsi="Courier New" w:cs="Courier New"/>
                                <w:color w:val="000000"/>
                                <w:sz w:val="15"/>
                                <w:szCs w:val="20"/>
                                <w:highlight w:val="white"/>
                                <w:lang w:val="en-GB"/>
                              </w:rPr>
                              <w:t>M_DA</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M_DA</w:t>
                            </w:r>
                            <w:r w:rsidRPr="00F0741B">
                              <w:rPr>
                                <w:rFonts w:ascii="Courier New" w:hAnsi="Courier New" w:cs="Courier New"/>
                                <w:b/>
                                <w:bCs/>
                                <w:color w:val="000080"/>
                                <w:sz w:val="15"/>
                                <w:szCs w:val="20"/>
                                <w:highlight w:val="white"/>
                                <w:lang w:val="en-GB"/>
                              </w:rPr>
                              <w:t>))</w:t>
                            </w:r>
                          </w:p>
                          <w:p w14:paraId="2283975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report</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808080"/>
                                <w:sz w:val="15"/>
                                <w:szCs w:val="20"/>
                                <w:highlight w:val="white"/>
                                <w:lang w:val="en-GB"/>
                              </w:rPr>
                              <w:t xml:space="preserve">" </w:t>
                            </w:r>
                            <w:proofErr w:type="gramStart"/>
                            <w:r w:rsidRPr="00F0741B">
                              <w:rPr>
                                <w:rFonts w:ascii="Courier New" w:hAnsi="Courier New" w:cs="Courier New"/>
                                <w:color w:val="808080"/>
                                <w:sz w:val="15"/>
                                <w:szCs w:val="20"/>
                                <w:highlight w:val="white"/>
                                <w:lang w:val="en-GB"/>
                              </w:rPr>
                              <w:t>[ OK</w:t>
                            </w:r>
                            <w:proofErr w:type="gramEnd"/>
                            <w:r w:rsidRPr="00F0741B">
                              <w:rPr>
                                <w:rFonts w:ascii="Courier New" w:hAnsi="Courier New" w:cs="Courier New"/>
                                <w:color w:val="808080"/>
                                <w:sz w:val="15"/>
                                <w:szCs w:val="20"/>
                                <w:highlight w:val="white"/>
                                <w:lang w:val="en-GB"/>
                              </w:rPr>
                              <w:t xml:space="preserve"> ] Test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integer</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image(</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was successful!"</w:t>
                            </w:r>
                            <w:r w:rsidRPr="00F0741B">
                              <w:rPr>
                                <w:rFonts w:ascii="Courier New" w:hAnsi="Courier New" w:cs="Courier New"/>
                                <w:color w:val="000000"/>
                                <w:sz w:val="15"/>
                                <w:szCs w:val="20"/>
                                <w:highlight w:val="white"/>
                                <w:lang w:val="en-GB"/>
                              </w:rPr>
                              <w:t xml:space="preserve"> </w:t>
                            </w:r>
                          </w:p>
                          <w:p w14:paraId="2D5247D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severity</w:t>
                            </w:r>
                            <w:proofErr w:type="gramEnd"/>
                            <w:r w:rsidRPr="00F0741B">
                              <w:rPr>
                                <w:rFonts w:ascii="Courier New" w:hAnsi="Courier New" w:cs="Courier New"/>
                                <w:color w:val="000000"/>
                                <w:sz w:val="15"/>
                                <w:szCs w:val="20"/>
                                <w:highlight w:val="white"/>
                                <w:lang w:val="en-GB"/>
                              </w:rPr>
                              <w:t xml:space="preserve"> note</w:t>
                            </w:r>
                            <w:r w:rsidRPr="00F0741B">
                              <w:rPr>
                                <w:rFonts w:ascii="Courier New" w:hAnsi="Courier New" w:cs="Courier New"/>
                                <w:b/>
                                <w:bCs/>
                                <w:color w:val="000080"/>
                                <w:sz w:val="15"/>
                                <w:szCs w:val="20"/>
                                <w:highlight w:val="white"/>
                                <w:lang w:val="en-GB"/>
                              </w:rPr>
                              <w:t>;</w:t>
                            </w:r>
                          </w:p>
                          <w:p w14:paraId="489BBFE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A1DD9D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wait</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until</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80FF"/>
                                <w:sz w:val="15"/>
                                <w:szCs w:val="20"/>
                                <w:highlight w:val="white"/>
                                <w:lang w:val="en-GB"/>
                              </w:rPr>
                              <w:t>falling_edge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clk</w:t>
                            </w:r>
                            <w:r w:rsidRPr="00F0741B">
                              <w:rPr>
                                <w:rFonts w:ascii="Courier New" w:hAnsi="Courier New" w:cs="Courier New"/>
                                <w:b/>
                                <w:bCs/>
                                <w:color w:val="000080"/>
                                <w:sz w:val="15"/>
                                <w:szCs w:val="20"/>
                                <w:highlight w:val="white"/>
                                <w:lang w:val="en-GB"/>
                              </w:rPr>
                              <w:t>);</w:t>
                            </w:r>
                          </w:p>
                          <w:p w14:paraId="063B97B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737928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end</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loop</w:t>
                            </w:r>
                            <w:r w:rsidRPr="00F0741B">
                              <w:rPr>
                                <w:rFonts w:ascii="Courier New" w:hAnsi="Courier New" w:cs="Courier New"/>
                                <w:b/>
                                <w:bCs/>
                                <w:color w:val="000080"/>
                                <w:sz w:val="15"/>
                                <w:szCs w:val="20"/>
                                <w:highlight w:val="white"/>
                                <w:lang w:val="en-GB"/>
                              </w:rPr>
                              <w:t>;</w:t>
                            </w:r>
                          </w:p>
                          <w:p w14:paraId="69FC4EF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0F6DDCA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wait</w:t>
                            </w:r>
                            <w:proofErr w:type="gramEnd"/>
                            <w:r w:rsidRPr="00F0741B">
                              <w:rPr>
                                <w:rFonts w:ascii="Courier New" w:hAnsi="Courier New" w:cs="Courier New"/>
                                <w:b/>
                                <w:bCs/>
                                <w:color w:val="000080"/>
                                <w:sz w:val="15"/>
                                <w:szCs w:val="20"/>
                                <w:highlight w:val="white"/>
                                <w:lang w:val="en-GB"/>
                              </w:rPr>
                              <w:t>;</w:t>
                            </w:r>
                          </w:p>
                          <w:p w14:paraId="04B6CFB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744C035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roofErr w:type="gramStart"/>
                            <w:r w:rsidRPr="00F0741B">
                              <w:rPr>
                                <w:rFonts w:ascii="Courier New" w:hAnsi="Courier New" w:cs="Courier New"/>
                                <w:b/>
                                <w:bCs/>
                                <w:color w:val="0000FF"/>
                                <w:sz w:val="15"/>
                                <w:szCs w:val="20"/>
                                <w:highlight w:val="white"/>
                                <w:lang w:val="en-GB"/>
                              </w:rPr>
                              <w:t>end</w:t>
                            </w:r>
                            <w:proofErr w:type="gramEnd"/>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process</w:t>
                            </w:r>
                            <w:r w:rsidRPr="00F0741B">
                              <w:rPr>
                                <w:rFonts w:ascii="Courier New" w:hAnsi="Courier New" w:cs="Courier New"/>
                                <w:b/>
                                <w:bCs/>
                                <w:color w:val="000080"/>
                                <w:sz w:val="15"/>
                                <w:szCs w:val="20"/>
                                <w:highlight w:val="white"/>
                                <w:lang w:val="en-GB"/>
                              </w:rPr>
                              <w:t>;</w:t>
                            </w:r>
                          </w:p>
                          <w:p w14:paraId="2328E23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27C42D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END</w:t>
                            </w:r>
                            <w:r w:rsidRPr="00F0741B">
                              <w:rPr>
                                <w:rFonts w:ascii="Courier New" w:hAnsi="Courier New" w:cs="Courier New"/>
                                <w:b/>
                                <w:bCs/>
                                <w:color w:val="000080"/>
                                <w:sz w:val="15"/>
                                <w:szCs w:val="20"/>
                                <w:highlight w:val="white"/>
                                <w:lang w:val="en-GB"/>
                              </w:rPr>
                              <w:t>;</w:t>
                            </w:r>
                          </w:p>
                          <w:p w14:paraId="241DBFB3" w14:textId="77777777" w:rsidR="0087131A" w:rsidRPr="00F0741B" w:rsidRDefault="0087131A" w:rsidP="00F0741B">
                            <w:pPr>
                              <w:tabs>
                                <w:tab w:val="left" w:pos="3139"/>
                              </w:tabs>
                              <w:rPr>
                                <w:b/>
                                <w:color w:val="auto"/>
                                <w:sz w:val="32"/>
                                <w:u w:val="single"/>
                              </w:rPr>
                            </w:pPr>
                          </w:p>
                          <w:p w14:paraId="2694FB8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4"/>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FEDA" id="Text Box 209" o:spid="_x0000_s1047" type="#_x0000_t202" style="position:absolute;margin-left:-28.55pt;margin-top:23.3pt;width:594.2pt;height:619.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" filled="f" strokecolor="black [3213]" strokeweight=".25pt">
                <v:textbox>
                  <w:txbxContent>
                    <w:p w14:paraId="0A18687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LIBRARY</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00"/>
                          <w:sz w:val="15"/>
                          <w:szCs w:val="20"/>
                          <w:highlight w:val="white"/>
                          <w:lang w:val="en-GB"/>
                        </w:rPr>
                        <w:t>ieee</w:t>
                      </w:r>
                      <w:r w:rsidRPr="00F0741B">
                        <w:rPr>
                          <w:rFonts w:ascii="Courier New" w:hAnsi="Courier New" w:cs="Courier New"/>
                          <w:b/>
                          <w:bCs/>
                          <w:color w:val="000080"/>
                          <w:sz w:val="15"/>
                          <w:szCs w:val="20"/>
                          <w:highlight w:val="white"/>
                          <w:lang w:val="en-GB"/>
                        </w:rPr>
                        <w:t>;</w:t>
                      </w:r>
                    </w:p>
                    <w:p w14:paraId="656D46B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USE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00"/>
                          <w:sz w:val="15"/>
                          <w:szCs w:val="20"/>
                          <w:highlight w:val="white"/>
                          <w:lang w:val="en-GB"/>
                        </w:rPr>
                        <w:t>ieee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800000"/>
                          <w:sz w:val="15"/>
                          <w:szCs w:val="20"/>
                          <w:highlight w:val="white"/>
                          <w:lang w:val="en-GB"/>
                        </w:rPr>
                        <w:t>std_logic_1164</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ALL</w:t>
                      </w:r>
                      <w:r w:rsidRPr="00F0741B">
                        <w:rPr>
                          <w:rFonts w:ascii="Courier New" w:hAnsi="Courier New" w:cs="Courier New"/>
                          <w:b/>
                          <w:bCs/>
                          <w:color w:val="000080"/>
                          <w:sz w:val="15"/>
                          <w:szCs w:val="20"/>
                          <w:highlight w:val="white"/>
                          <w:lang w:val="en-GB"/>
                        </w:rPr>
                        <w:t>;</w:t>
                      </w:r>
                    </w:p>
                    <w:p w14:paraId="2C3DF8D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USE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00"/>
                          <w:sz w:val="15"/>
                          <w:szCs w:val="20"/>
                          <w:highlight w:val="white"/>
                          <w:lang w:val="en-GB"/>
                        </w:rPr>
                        <w:t>work</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DigEng</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ALL</w:t>
                      </w:r>
                      <w:r w:rsidRPr="00F0741B">
                        <w:rPr>
                          <w:rFonts w:ascii="Courier New" w:hAnsi="Courier New" w:cs="Courier New"/>
                          <w:b/>
                          <w:bCs/>
                          <w:color w:val="000080"/>
                          <w:sz w:val="15"/>
                          <w:szCs w:val="20"/>
                          <w:highlight w:val="white"/>
                          <w:lang w:val="en-GB"/>
                        </w:rPr>
                        <w:t>;</w:t>
                      </w:r>
                    </w:p>
                    <w:p w14:paraId="6080830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USE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00"/>
                          <w:sz w:val="15"/>
                          <w:szCs w:val="20"/>
                          <w:highlight w:val="white"/>
                          <w:lang w:val="en-GB"/>
                        </w:rPr>
                        <w:t>work</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easyprint</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ALL</w:t>
                      </w:r>
                      <w:r w:rsidRPr="00F0741B">
                        <w:rPr>
                          <w:rFonts w:ascii="Courier New" w:hAnsi="Courier New" w:cs="Courier New"/>
                          <w:b/>
                          <w:bCs/>
                          <w:color w:val="000080"/>
                          <w:sz w:val="15"/>
                          <w:szCs w:val="20"/>
                          <w:highlight w:val="white"/>
                          <w:lang w:val="en-GB"/>
                        </w:rPr>
                        <w:t>;</w:t>
                      </w:r>
                    </w:p>
                    <w:p w14:paraId="3D2FC0D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USE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00"/>
                          <w:sz w:val="15"/>
                          <w:szCs w:val="20"/>
                          <w:highlight w:val="white"/>
                          <w:lang w:val="en-GB"/>
                        </w:rPr>
                        <w:t>ieee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800000"/>
                          <w:sz w:val="15"/>
                          <w:szCs w:val="20"/>
                          <w:highlight w:val="white"/>
                          <w:lang w:val="en-GB"/>
                        </w:rPr>
                        <w:t>numeric_std</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ALL</w:t>
                      </w:r>
                      <w:r w:rsidRPr="00F0741B">
                        <w:rPr>
                          <w:rFonts w:ascii="Courier New" w:hAnsi="Courier New" w:cs="Courier New"/>
                          <w:b/>
                          <w:bCs/>
                          <w:color w:val="000080"/>
                          <w:sz w:val="15"/>
                          <w:szCs w:val="20"/>
                          <w:highlight w:val="white"/>
                          <w:lang w:val="en-GB"/>
                        </w:rPr>
                        <w:t>;</w:t>
                      </w:r>
                    </w:p>
                    <w:p w14:paraId="6C04F5E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15599E6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ENTITY</w:t>
                      </w:r>
                      <w:r w:rsidRPr="00F0741B">
                        <w:rPr>
                          <w:rFonts w:ascii="Courier New" w:hAnsi="Courier New" w:cs="Courier New"/>
                          <w:color w:val="000000"/>
                          <w:sz w:val="15"/>
                          <w:szCs w:val="20"/>
                          <w:highlight w:val="white"/>
                          <w:lang w:val="en-GB"/>
                        </w:rPr>
                        <w:t xml:space="preserve"> DataPathB_TB </w:t>
                      </w:r>
                      <w:r w:rsidRPr="00F0741B">
                        <w:rPr>
                          <w:rFonts w:ascii="Courier New" w:hAnsi="Courier New" w:cs="Courier New"/>
                          <w:b/>
                          <w:bCs/>
                          <w:color w:val="0000FF"/>
                          <w:sz w:val="15"/>
                          <w:szCs w:val="20"/>
                          <w:highlight w:val="white"/>
                          <w:lang w:val="en-GB"/>
                        </w:rPr>
                        <w:t>IS</w:t>
                      </w:r>
                    </w:p>
                    <w:p w14:paraId="2A1F351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END</w:t>
                      </w:r>
                      <w:r w:rsidRPr="00F0741B">
                        <w:rPr>
                          <w:rFonts w:ascii="Courier New" w:hAnsi="Courier New" w:cs="Courier New"/>
                          <w:color w:val="000000"/>
                          <w:sz w:val="15"/>
                          <w:szCs w:val="20"/>
                          <w:highlight w:val="white"/>
                          <w:lang w:val="en-GB"/>
                        </w:rPr>
                        <w:t xml:space="preserve"> DataPathB_TB</w:t>
                      </w:r>
                      <w:r w:rsidRPr="00F0741B">
                        <w:rPr>
                          <w:rFonts w:ascii="Courier New" w:hAnsi="Courier New" w:cs="Courier New"/>
                          <w:b/>
                          <w:bCs/>
                          <w:color w:val="000080"/>
                          <w:sz w:val="15"/>
                          <w:szCs w:val="20"/>
                          <w:highlight w:val="white"/>
                          <w:lang w:val="en-GB"/>
                        </w:rPr>
                        <w:t>;</w:t>
                      </w:r>
                    </w:p>
                    <w:p w14:paraId="0A4421A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72CCA26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ARCHITECTURE</w:t>
                      </w:r>
                      <w:r w:rsidRPr="00F0741B">
                        <w:rPr>
                          <w:rFonts w:ascii="Courier New" w:hAnsi="Courier New" w:cs="Courier New"/>
                          <w:color w:val="000000"/>
                          <w:sz w:val="15"/>
                          <w:szCs w:val="20"/>
                          <w:highlight w:val="white"/>
                          <w:lang w:val="en-GB"/>
                        </w:rPr>
                        <w:t xml:space="preserve"> behavior </w:t>
                      </w:r>
                      <w:r w:rsidRPr="00F0741B">
                        <w:rPr>
                          <w:rFonts w:ascii="Courier New" w:hAnsi="Courier New" w:cs="Courier New"/>
                          <w:b/>
                          <w:bCs/>
                          <w:color w:val="0000FF"/>
                          <w:sz w:val="15"/>
                          <w:szCs w:val="20"/>
                          <w:highlight w:val="white"/>
                          <w:lang w:val="en-GB"/>
                        </w:rPr>
                        <w:t>OF</w:t>
                      </w:r>
                      <w:r w:rsidRPr="00F0741B">
                        <w:rPr>
                          <w:rFonts w:ascii="Courier New" w:hAnsi="Courier New" w:cs="Courier New"/>
                          <w:color w:val="000000"/>
                          <w:sz w:val="15"/>
                          <w:szCs w:val="20"/>
                          <w:highlight w:val="white"/>
                          <w:lang w:val="en-GB"/>
                        </w:rPr>
                        <w:t xml:space="preserve"> DataPathB_TB </w:t>
                      </w:r>
                      <w:r w:rsidRPr="00F0741B">
                        <w:rPr>
                          <w:rFonts w:ascii="Courier New" w:hAnsi="Courier New" w:cs="Courier New"/>
                          <w:b/>
                          <w:bCs/>
                          <w:color w:val="0000FF"/>
                          <w:sz w:val="15"/>
                          <w:szCs w:val="20"/>
                          <w:highlight w:val="white"/>
                          <w:lang w:val="en-GB"/>
                        </w:rPr>
                        <w:t>IS</w:t>
                      </w:r>
                      <w:r w:rsidRPr="00F0741B">
                        <w:rPr>
                          <w:rFonts w:ascii="Courier New" w:hAnsi="Courier New" w:cs="Courier New"/>
                          <w:color w:val="000000"/>
                          <w:sz w:val="15"/>
                          <w:szCs w:val="20"/>
                          <w:highlight w:val="white"/>
                          <w:lang w:val="en-GB"/>
                        </w:rPr>
                        <w:t xml:space="preserve"> </w:t>
                      </w:r>
                    </w:p>
                    <w:p w14:paraId="2F7FC20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437AC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Constants</w:t>
                      </w:r>
                    </w:p>
                    <w:p w14:paraId="5EC933C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constant</w:t>
                      </w:r>
                      <w:r w:rsidRPr="00F0741B">
                        <w:rPr>
                          <w:rFonts w:ascii="Courier New" w:hAnsi="Courier New" w:cs="Courier New"/>
                          <w:color w:val="000000"/>
                          <w:sz w:val="15"/>
                          <w:szCs w:val="20"/>
                          <w:highlight w:val="white"/>
                          <w:lang w:val="en-GB"/>
                        </w:rPr>
                        <w:t xml:space="preserve"> data_size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NATURAL</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16</w:t>
                      </w:r>
                      <w:r w:rsidRPr="00F0741B">
                        <w:rPr>
                          <w:rFonts w:ascii="Courier New" w:hAnsi="Courier New" w:cs="Courier New"/>
                          <w:b/>
                          <w:bCs/>
                          <w:color w:val="000080"/>
                          <w:sz w:val="15"/>
                          <w:szCs w:val="20"/>
                          <w:highlight w:val="white"/>
                          <w:lang w:val="en-GB"/>
                        </w:rPr>
                        <w:t>;</w:t>
                      </w:r>
                    </w:p>
                    <w:p w14:paraId="67D32D5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constant</w:t>
                      </w:r>
                      <w:r w:rsidRPr="00F0741B">
                        <w:rPr>
                          <w:rFonts w:ascii="Courier New" w:hAnsi="Courier New" w:cs="Courier New"/>
                          <w:color w:val="000000"/>
                          <w:sz w:val="15"/>
                          <w:szCs w:val="20"/>
                          <w:highlight w:val="white"/>
                          <w:lang w:val="en-GB"/>
                        </w:rPr>
                        <w:t xml:space="preserve"> num_registers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NATURAL</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32</w:t>
                      </w:r>
                      <w:r w:rsidRPr="00F0741B">
                        <w:rPr>
                          <w:rFonts w:ascii="Courier New" w:hAnsi="Courier New" w:cs="Courier New"/>
                          <w:b/>
                          <w:bCs/>
                          <w:color w:val="000080"/>
                          <w:sz w:val="15"/>
                          <w:szCs w:val="20"/>
                          <w:highlight w:val="white"/>
                          <w:lang w:val="en-GB"/>
                        </w:rPr>
                        <w:t>;</w:t>
                      </w:r>
                    </w:p>
                    <w:p w14:paraId="2B7EF4E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0858E9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Component Declaration for the Unit Under Test (UUT)</w:t>
                      </w:r>
                    </w:p>
                    <w:p w14:paraId="5EBC26C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COMPONENT</w:t>
                      </w:r>
                      <w:r w:rsidRPr="00F0741B">
                        <w:rPr>
                          <w:rFonts w:ascii="Courier New" w:hAnsi="Courier New" w:cs="Courier New"/>
                          <w:color w:val="000000"/>
                          <w:sz w:val="15"/>
                          <w:szCs w:val="20"/>
                          <w:highlight w:val="white"/>
                          <w:lang w:val="en-GB"/>
                        </w:rPr>
                        <w:t xml:space="preserve"> DataPath_B</w:t>
                      </w:r>
                    </w:p>
                    <w:p w14:paraId="7329482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GENERIC</w:t>
                      </w:r>
                      <w:r w:rsidRPr="00F0741B">
                        <w:rPr>
                          <w:rFonts w:ascii="Courier New" w:hAnsi="Courier New" w:cs="Courier New"/>
                          <w:b/>
                          <w:bCs/>
                          <w:color w:val="000080"/>
                          <w:sz w:val="15"/>
                          <w:szCs w:val="20"/>
                          <w:highlight w:val="white"/>
                          <w:lang w:val="en-GB"/>
                        </w:rPr>
                        <w:t>(</w:t>
                      </w:r>
                    </w:p>
                    <w:p w14:paraId="11C3186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data_size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natural</w:t>
                      </w:r>
                      <w:r w:rsidRPr="00F0741B">
                        <w:rPr>
                          <w:rFonts w:ascii="Courier New" w:hAnsi="Courier New" w:cs="Courier New"/>
                          <w:b/>
                          <w:bCs/>
                          <w:color w:val="000080"/>
                          <w:sz w:val="15"/>
                          <w:szCs w:val="20"/>
                          <w:highlight w:val="white"/>
                          <w:lang w:val="en-GB"/>
                        </w:rPr>
                        <w:t>;</w:t>
                      </w:r>
                    </w:p>
                    <w:p w14:paraId="048B0AE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num_registers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natural</w:t>
                      </w:r>
                    </w:p>
                    <w:p w14:paraId="652DBBD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p>
                    <w:p w14:paraId="268D3B3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PORT</w:t>
                      </w:r>
                      <w:r w:rsidRPr="00F0741B">
                        <w:rPr>
                          <w:rFonts w:ascii="Courier New" w:hAnsi="Courier New" w:cs="Courier New"/>
                          <w:b/>
                          <w:bCs/>
                          <w:color w:val="000080"/>
                          <w:sz w:val="15"/>
                          <w:szCs w:val="20"/>
                          <w:highlight w:val="white"/>
                          <w:lang w:val="en-GB"/>
                        </w:rPr>
                        <w:t>(</w:t>
                      </w:r>
                    </w:p>
                    <w:p w14:paraId="1324B73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R_A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0294BE5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R_B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1F5642B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W_EN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b/>
                          <w:bCs/>
                          <w:color w:val="000080"/>
                          <w:sz w:val="15"/>
                          <w:szCs w:val="20"/>
                          <w:highlight w:val="white"/>
                          <w:lang w:val="en-GB"/>
                        </w:rPr>
                        <w:t>;</w:t>
                      </w:r>
                    </w:p>
                    <w:p w14:paraId="4B4ACBD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W_A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0F7AC1A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clk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b/>
                          <w:bCs/>
                          <w:color w:val="000080"/>
                          <w:sz w:val="15"/>
                          <w:szCs w:val="20"/>
                          <w:highlight w:val="white"/>
                          <w:lang w:val="en-GB"/>
                        </w:rPr>
                        <w:t>;</w:t>
                      </w:r>
                    </w:p>
                    <w:p w14:paraId="73643FF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IMM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67F6E32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AL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3</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0576770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SH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CC182D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M_A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16C6360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S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4</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w:t>
                      </w:r>
                      <w:r w:rsidRPr="00F0741B">
                        <w:rPr>
                          <w:rFonts w:ascii="Courier New" w:hAnsi="Courier New" w:cs="Courier New"/>
                          <w:b/>
                          <w:bCs/>
                          <w:color w:val="000080"/>
                          <w:sz w:val="15"/>
                          <w:szCs w:val="20"/>
                          <w:highlight w:val="white"/>
                          <w:lang w:val="en-GB"/>
                        </w:rPr>
                        <w:t>);</w:t>
                      </w:r>
                    </w:p>
                    <w:p w14:paraId="4D13409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flags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OUT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7</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76A10A4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M_B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OUT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1B1580C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M_DA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OUT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2F9DA0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M_in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662D73C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p>
                    <w:p w14:paraId="78BEF56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END</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COMPONENT</w:t>
                      </w:r>
                      <w:r w:rsidRPr="00F0741B">
                        <w:rPr>
                          <w:rFonts w:ascii="Courier New" w:hAnsi="Courier New" w:cs="Courier New"/>
                          <w:b/>
                          <w:bCs/>
                          <w:color w:val="000080"/>
                          <w:sz w:val="15"/>
                          <w:szCs w:val="20"/>
                          <w:highlight w:val="white"/>
                          <w:lang w:val="en-GB"/>
                        </w:rPr>
                        <w:t>;</w:t>
                      </w:r>
                    </w:p>
                    <w:p w14:paraId="50D94A0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3AF9F80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2AD570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8000"/>
                          <w:sz w:val="15"/>
                          <w:szCs w:val="20"/>
                          <w:highlight w:val="white"/>
                          <w:lang w:val="en-GB"/>
                        </w:rPr>
                        <w:t>--Inputs</w:t>
                      </w:r>
                    </w:p>
                    <w:p w14:paraId="6EF04E4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R_A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13F7F67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R_B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2AB7636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W_EN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586CA83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W_A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5B7E9C0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clk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2335768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IMM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5511617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AL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3</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16D55AE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SH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120CA0F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M_A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0986F54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S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4</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197D43D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M_in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others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75A08A2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AE0444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--Outputs</w:t>
                      </w:r>
                    </w:p>
                    <w:p w14:paraId="78A8DA8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flags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7</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00D4020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M_B </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605E749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M_DA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2ACECCE"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signal</w:t>
                      </w:r>
                      <w:r w:rsidRPr="00F0741B">
                        <w:rPr>
                          <w:rFonts w:ascii="Courier New" w:hAnsi="Courier New" w:cs="Courier New"/>
                          <w:color w:val="000000"/>
                          <w:sz w:val="15"/>
                          <w:szCs w:val="20"/>
                          <w:highlight w:val="white"/>
                          <w:lang w:val="en-GB"/>
                        </w:rPr>
                        <w:t xml:space="preserve"> OEN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5F054F2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69B9C34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8000"/>
                          <w:sz w:val="15"/>
                          <w:szCs w:val="20"/>
                          <w:highlight w:val="white"/>
                          <w:lang w:val="en-GB"/>
                        </w:rPr>
                        <w:t>-- Clock period definitions</w:t>
                      </w:r>
                    </w:p>
                    <w:p w14:paraId="1686A67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constant</w:t>
                      </w:r>
                      <w:r w:rsidRPr="00F0741B">
                        <w:rPr>
                          <w:rFonts w:ascii="Courier New" w:hAnsi="Courier New" w:cs="Courier New"/>
                          <w:color w:val="000000"/>
                          <w:sz w:val="15"/>
                          <w:szCs w:val="20"/>
                          <w:highlight w:val="white"/>
                          <w:lang w:val="en-GB"/>
                        </w:rPr>
                        <w:t xml:space="preserve"> clk_period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time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10</w:t>
                      </w:r>
                      <w:r w:rsidRPr="00F0741B">
                        <w:rPr>
                          <w:rFonts w:ascii="Courier New" w:hAnsi="Courier New" w:cs="Courier New"/>
                          <w:color w:val="000000"/>
                          <w:sz w:val="15"/>
                          <w:szCs w:val="20"/>
                          <w:highlight w:val="white"/>
                          <w:lang w:val="en-GB"/>
                        </w:rPr>
                        <w:t xml:space="preserve"> ns</w:t>
                      </w:r>
                      <w:r w:rsidRPr="00F0741B">
                        <w:rPr>
                          <w:rFonts w:ascii="Courier New" w:hAnsi="Courier New" w:cs="Courier New"/>
                          <w:b/>
                          <w:bCs/>
                          <w:color w:val="000080"/>
                          <w:sz w:val="15"/>
                          <w:szCs w:val="20"/>
                          <w:highlight w:val="white"/>
                          <w:lang w:val="en-GB"/>
                        </w:rPr>
                        <w:t>;</w:t>
                      </w:r>
                    </w:p>
                    <w:p w14:paraId="46ADB56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constant</w:t>
                      </w:r>
                      <w:r w:rsidRPr="00F0741B">
                        <w:rPr>
                          <w:rFonts w:ascii="Courier New" w:hAnsi="Courier New" w:cs="Courier New"/>
                          <w:color w:val="000000"/>
                          <w:sz w:val="15"/>
                          <w:szCs w:val="20"/>
                          <w:highlight w:val="white"/>
                          <w:lang w:val="en-GB"/>
                        </w:rPr>
                        <w:t xml:space="preserve"> wait_time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time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clk_period</w:t>
                      </w:r>
                      <w:r w:rsidRPr="00F0741B">
                        <w:rPr>
                          <w:rFonts w:ascii="Courier New" w:hAnsi="Courier New" w:cs="Courier New"/>
                          <w:b/>
                          <w:bCs/>
                          <w:color w:val="000080"/>
                          <w:sz w:val="15"/>
                          <w:szCs w:val="20"/>
                          <w:highlight w:val="white"/>
                          <w:lang w:val="en-GB"/>
                        </w:rPr>
                        <w:t>;</w:t>
                      </w:r>
                    </w:p>
                    <w:p w14:paraId="1114AF1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18D150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Test data for self checking test bench</w:t>
                      </w:r>
                    </w:p>
                    <w:p w14:paraId="7C6CEFC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type</w:t>
                      </w:r>
                      <w:r w:rsidRPr="00F0741B">
                        <w:rPr>
                          <w:rFonts w:ascii="Courier New" w:hAnsi="Courier New" w:cs="Courier New"/>
                          <w:color w:val="000000"/>
                          <w:sz w:val="15"/>
                          <w:szCs w:val="20"/>
                          <w:highlight w:val="white"/>
                          <w:lang w:val="en-GB"/>
                        </w:rPr>
                        <w:t xml:space="preserve"> TEST_VECTOR </w:t>
                      </w:r>
                      <w:r w:rsidRPr="00F0741B">
                        <w:rPr>
                          <w:rFonts w:ascii="Courier New" w:hAnsi="Courier New" w:cs="Courier New"/>
                          <w:b/>
                          <w:bCs/>
                          <w:color w:val="0000FF"/>
                          <w:sz w:val="15"/>
                          <w:szCs w:val="20"/>
                          <w:highlight w:val="white"/>
                          <w:lang w:val="en-GB"/>
                        </w:rPr>
                        <w:t>is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RECORD</w:t>
                      </w:r>
                    </w:p>
                    <w:p w14:paraId="7A36B81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W_EN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b/>
                          <w:bCs/>
                          <w:color w:val="000080"/>
                          <w:sz w:val="15"/>
                          <w:szCs w:val="20"/>
                          <w:highlight w:val="white"/>
                          <w:lang w:val="en-GB"/>
                        </w:rPr>
                        <w:t>;</w:t>
                      </w:r>
                    </w:p>
                    <w:p w14:paraId="2042649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AL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3</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E19BAE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R_A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C24767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R_B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0DE20D8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W_A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num_registers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342C9F8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IMM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2EF1929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SH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log2</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p>
                    <w:p w14:paraId="0492087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M_A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715CAED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S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4</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w:t>
                      </w:r>
                      <w:r w:rsidRPr="00F0741B">
                        <w:rPr>
                          <w:rFonts w:ascii="Courier New" w:hAnsi="Courier New" w:cs="Courier New"/>
                          <w:b/>
                          <w:bCs/>
                          <w:color w:val="000080"/>
                          <w:sz w:val="15"/>
                          <w:szCs w:val="20"/>
                          <w:highlight w:val="white"/>
                          <w:lang w:val="en-GB"/>
                        </w:rPr>
                        <w:t>);</w:t>
                      </w:r>
                    </w:p>
                    <w:p w14:paraId="0BACBC5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M_in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7CC0F7B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11ED141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flags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7</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4F283E5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M_B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55EDAD0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M_DA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std_logic_vector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data_size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downto</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b/>
                          <w:bCs/>
                          <w:color w:val="000080"/>
                          <w:sz w:val="15"/>
                          <w:szCs w:val="20"/>
                          <w:highlight w:val="white"/>
                          <w:lang w:val="en-GB"/>
                        </w:rPr>
                        <w:t>);</w:t>
                      </w:r>
                    </w:p>
                    <w:p w14:paraId="1A14FD8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w:t>
                      </w:r>
                    </w:p>
                    <w:p w14:paraId="324EFF2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 OEN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std_logic</w:t>
                      </w:r>
                      <w:r w:rsidRPr="00F0741B">
                        <w:rPr>
                          <w:rFonts w:ascii="Courier New" w:hAnsi="Courier New" w:cs="Courier New"/>
                          <w:b/>
                          <w:bCs/>
                          <w:color w:val="000080"/>
                          <w:sz w:val="15"/>
                          <w:szCs w:val="20"/>
                          <w:highlight w:val="white"/>
                          <w:lang w:val="en-GB"/>
                        </w:rPr>
                        <w:t>;</w:t>
                      </w:r>
                    </w:p>
                    <w:p w14:paraId="1B9F769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end</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RECORD</w:t>
                      </w:r>
                      <w:r w:rsidRPr="00F0741B">
                        <w:rPr>
                          <w:rFonts w:ascii="Courier New" w:hAnsi="Courier New" w:cs="Courier New"/>
                          <w:b/>
                          <w:bCs/>
                          <w:color w:val="000080"/>
                          <w:sz w:val="15"/>
                          <w:szCs w:val="20"/>
                          <w:highlight w:val="white"/>
                          <w:lang w:val="en-GB"/>
                        </w:rPr>
                        <w:t>;</w:t>
                      </w:r>
                    </w:p>
                    <w:p w14:paraId="4F94C57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
                    <w:p w14:paraId="1968147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type</w:t>
                      </w:r>
                      <w:r w:rsidRPr="00F0741B">
                        <w:rPr>
                          <w:rFonts w:ascii="Courier New" w:hAnsi="Courier New" w:cs="Courier New"/>
                          <w:color w:val="000000"/>
                          <w:sz w:val="15"/>
                          <w:szCs w:val="20"/>
                          <w:highlight w:val="white"/>
                          <w:lang w:val="en-GB"/>
                        </w:rPr>
                        <w:t xml:space="preserve"> TEST_VECTOR_ARRAY </w:t>
                      </w:r>
                      <w:r w:rsidRPr="00F0741B">
                        <w:rPr>
                          <w:rFonts w:ascii="Courier New" w:hAnsi="Courier New" w:cs="Courier New"/>
                          <w:b/>
                          <w:bCs/>
                          <w:color w:val="0000FF"/>
                          <w:sz w:val="15"/>
                          <w:szCs w:val="20"/>
                          <w:highlight w:val="white"/>
                          <w:lang w:val="en-GB"/>
                        </w:rPr>
                        <w:t>is</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ARRAY</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8000FF"/>
                          <w:sz w:val="15"/>
                          <w:szCs w:val="20"/>
                          <w:highlight w:val="white"/>
                          <w:lang w:val="en-GB"/>
                        </w:rPr>
                        <w:t>NATURAL</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RANGE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&lt;&gt;)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of</w:t>
                      </w:r>
                      <w:r w:rsidRPr="00F0741B">
                        <w:rPr>
                          <w:rFonts w:ascii="Courier New" w:hAnsi="Courier New" w:cs="Courier New"/>
                          <w:color w:val="000000"/>
                          <w:sz w:val="15"/>
                          <w:szCs w:val="20"/>
                          <w:highlight w:val="white"/>
                          <w:lang w:val="en-GB"/>
                        </w:rPr>
                        <w:t xml:space="preserve"> TEST_VECTOR</w:t>
                      </w:r>
                      <w:r w:rsidRPr="00F0741B">
                        <w:rPr>
                          <w:rFonts w:ascii="Courier New" w:hAnsi="Courier New" w:cs="Courier New"/>
                          <w:b/>
                          <w:bCs/>
                          <w:color w:val="000080"/>
                          <w:sz w:val="15"/>
                          <w:szCs w:val="20"/>
                          <w:highlight w:val="white"/>
                          <w:lang w:val="en-GB"/>
                        </w:rPr>
                        <w:t>;</w:t>
                      </w:r>
                    </w:p>
                    <w:p w14:paraId="48E5CF7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
                    <w:p w14:paraId="335568A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constant</w:t>
                      </w:r>
                      <w:r w:rsidRPr="00F0741B">
                        <w:rPr>
                          <w:rFonts w:ascii="Courier New" w:hAnsi="Courier New" w:cs="Courier New"/>
                          <w:color w:val="000000"/>
                          <w:sz w:val="15"/>
                          <w:szCs w:val="20"/>
                          <w:highlight w:val="white"/>
                          <w:lang w:val="en-GB"/>
                        </w:rPr>
                        <w:t xml:space="preserve"> test_vectors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TEST_VECTOR_ARRAY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p>
                    <w:p w14:paraId="6E9C35F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--W_EN,</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AL,</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R_A,</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R_B,</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W_A,</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IMM,</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SH,</w:t>
                      </w:r>
                    </w:p>
                    <w:p w14:paraId="79CE3AA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--M_A,</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S,</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M_in,</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flags,</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M_B,</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p>
                    <w:p w14:paraId="77AC623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--M_DA,</w:t>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r>
                      <w:r w:rsidRPr="00F0741B">
                        <w:rPr>
                          <w:rFonts w:ascii="Courier New" w:hAnsi="Courier New" w:cs="Courier New"/>
                          <w:color w:val="008000"/>
                          <w:sz w:val="15"/>
                          <w:szCs w:val="20"/>
                          <w:highlight w:val="white"/>
                          <w:lang w:val="en-GB"/>
                        </w:rPr>
                        <w:tab/>
                        <w:t>OEN</w:t>
                      </w:r>
                      <w:r w:rsidRPr="00F0741B">
                        <w:rPr>
                          <w:rFonts w:ascii="Courier New" w:hAnsi="Courier New" w:cs="Courier New"/>
                          <w:color w:val="008000"/>
                          <w:sz w:val="15"/>
                          <w:szCs w:val="20"/>
                          <w:highlight w:val="white"/>
                          <w:lang w:val="en-GB"/>
                        </w:rPr>
                        <w:tab/>
                      </w:r>
                    </w:p>
                    <w:p w14:paraId="2B3FF00E"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"1000"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"00000"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"00001"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4EE9257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"01010110"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614F6B5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3ED7023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597DB91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"1010"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"00000"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"0005"</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p>
                    <w:p w14:paraId="4733C7B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"01010010"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2882393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26DA86A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286C253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"1100"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"00001"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"00011"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"0011"</w:t>
                      </w:r>
                      <w:r w:rsidRPr="00F0741B">
                        <w:rPr>
                          <w:rFonts w:ascii="Courier New" w:hAnsi="Courier New" w:cs="Courier New"/>
                          <w:b/>
                          <w:bCs/>
                          <w:color w:val="000080"/>
                          <w:sz w:val="15"/>
                          <w:szCs w:val="20"/>
                          <w:highlight w:val="white"/>
                          <w:lang w:val="en-GB"/>
                        </w:rPr>
                        <w:t>,</w:t>
                      </w:r>
                    </w:p>
                    <w:p w14:paraId="57DD389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"01010010"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5CD1429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62F3674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2ECCF36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"00011"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07A227D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"01010010"</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"0005"</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72DDF9E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"0008"</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48C9EF1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05E6E25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"00101"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p>
                    <w:p w14:paraId="0584C21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"1f1f"</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"11--"</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"CCCC"</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5116106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X</w:t>
                      </w:r>
                      <w:r w:rsidRPr="00F0741B">
                        <w:rPr>
                          <w:rFonts w:ascii="Courier New" w:hAnsi="Courier New" w:cs="Courier New"/>
                          <w:color w:val="808080"/>
                          <w:sz w:val="15"/>
                          <w:szCs w:val="20"/>
                          <w:highlight w:val="white"/>
                          <w:lang w:val="en-GB"/>
                        </w:rPr>
                        <w:t>"1f1f"</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5680B79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p>
                    <w:p w14:paraId="230F996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287C1EA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BEGIN</w:t>
                      </w:r>
                    </w:p>
                    <w:p w14:paraId="3CB1465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77E41E4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Instantiate the Unit Under Test (UUT)</w:t>
                      </w:r>
                    </w:p>
                    <w:p w14:paraId="056A0C6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uut</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DataPath_B </w:t>
                      </w:r>
                    </w:p>
                    <w:p w14:paraId="506B262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Generic</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Map</w:t>
                      </w:r>
                      <w:r w:rsidRPr="00F0741B">
                        <w:rPr>
                          <w:rFonts w:ascii="Courier New" w:hAnsi="Courier New" w:cs="Courier New"/>
                          <w:b/>
                          <w:bCs/>
                          <w:color w:val="000080"/>
                          <w:sz w:val="15"/>
                          <w:szCs w:val="20"/>
                          <w:highlight w:val="white"/>
                          <w:lang w:val="en-GB"/>
                        </w:rPr>
                        <w:t>(</w:t>
                      </w:r>
                    </w:p>
                    <w:p w14:paraId="39A2C83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data_size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data_size</w:t>
                      </w:r>
                      <w:r w:rsidRPr="00F0741B">
                        <w:rPr>
                          <w:rFonts w:ascii="Courier New" w:hAnsi="Courier New" w:cs="Courier New"/>
                          <w:b/>
                          <w:bCs/>
                          <w:color w:val="000080"/>
                          <w:sz w:val="15"/>
                          <w:szCs w:val="20"/>
                          <w:highlight w:val="white"/>
                          <w:lang w:val="en-GB"/>
                        </w:rPr>
                        <w:t>,</w:t>
                      </w:r>
                    </w:p>
                    <w:p w14:paraId="34E77BA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num_registers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num_registers</w:t>
                      </w:r>
                      <w:r w:rsidRPr="00F0741B">
                        <w:rPr>
                          <w:rFonts w:ascii="Courier New" w:hAnsi="Courier New" w:cs="Courier New"/>
                          <w:color w:val="000000"/>
                          <w:sz w:val="15"/>
                          <w:szCs w:val="20"/>
                          <w:highlight w:val="white"/>
                          <w:lang w:val="en-GB"/>
                        </w:rPr>
                        <w:tab/>
                      </w:r>
                    </w:p>
                    <w:p w14:paraId="2F7EE2A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80"/>
                          <w:sz w:val="15"/>
                          <w:szCs w:val="20"/>
                          <w:highlight w:val="white"/>
                          <w:lang w:val="en-GB"/>
                        </w:rPr>
                        <w:t>)</w:t>
                      </w:r>
                    </w:p>
                    <w:p w14:paraId="31C9CA4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PORT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MAP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p>
                    <w:p w14:paraId="2560F23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R_A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R_A</w:t>
                      </w:r>
                      <w:r w:rsidRPr="00F0741B">
                        <w:rPr>
                          <w:rFonts w:ascii="Courier New" w:hAnsi="Courier New" w:cs="Courier New"/>
                          <w:b/>
                          <w:bCs/>
                          <w:color w:val="000080"/>
                          <w:sz w:val="15"/>
                          <w:szCs w:val="20"/>
                          <w:highlight w:val="white"/>
                          <w:lang w:val="en-GB"/>
                        </w:rPr>
                        <w:t>,</w:t>
                      </w:r>
                    </w:p>
                    <w:p w14:paraId="1337D55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R_B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R_B</w:t>
                      </w:r>
                      <w:r w:rsidRPr="00F0741B">
                        <w:rPr>
                          <w:rFonts w:ascii="Courier New" w:hAnsi="Courier New" w:cs="Courier New"/>
                          <w:b/>
                          <w:bCs/>
                          <w:color w:val="000080"/>
                          <w:sz w:val="15"/>
                          <w:szCs w:val="20"/>
                          <w:highlight w:val="white"/>
                          <w:lang w:val="en-GB"/>
                        </w:rPr>
                        <w:t>,</w:t>
                      </w:r>
                    </w:p>
                    <w:p w14:paraId="6000ED8E"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W_EN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W_EN</w:t>
                      </w:r>
                      <w:r w:rsidRPr="00F0741B">
                        <w:rPr>
                          <w:rFonts w:ascii="Courier New" w:hAnsi="Courier New" w:cs="Courier New"/>
                          <w:b/>
                          <w:bCs/>
                          <w:color w:val="000080"/>
                          <w:sz w:val="15"/>
                          <w:szCs w:val="20"/>
                          <w:highlight w:val="white"/>
                          <w:lang w:val="en-GB"/>
                        </w:rPr>
                        <w:t>,</w:t>
                      </w:r>
                    </w:p>
                    <w:p w14:paraId="1EA6573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W_A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W_A</w:t>
                      </w:r>
                      <w:r w:rsidRPr="00F0741B">
                        <w:rPr>
                          <w:rFonts w:ascii="Courier New" w:hAnsi="Courier New" w:cs="Courier New"/>
                          <w:b/>
                          <w:bCs/>
                          <w:color w:val="000080"/>
                          <w:sz w:val="15"/>
                          <w:szCs w:val="20"/>
                          <w:highlight w:val="white"/>
                          <w:lang w:val="en-GB"/>
                        </w:rPr>
                        <w:t>,</w:t>
                      </w:r>
                    </w:p>
                    <w:p w14:paraId="6E6C079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clk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clk</w:t>
                      </w:r>
                      <w:r w:rsidRPr="00F0741B">
                        <w:rPr>
                          <w:rFonts w:ascii="Courier New" w:hAnsi="Courier New" w:cs="Courier New"/>
                          <w:b/>
                          <w:bCs/>
                          <w:color w:val="000080"/>
                          <w:sz w:val="15"/>
                          <w:szCs w:val="20"/>
                          <w:highlight w:val="white"/>
                          <w:lang w:val="en-GB"/>
                        </w:rPr>
                        <w:t>,</w:t>
                      </w:r>
                    </w:p>
                    <w:p w14:paraId="416CBB7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IMM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IMM</w:t>
                      </w:r>
                      <w:r w:rsidRPr="00F0741B">
                        <w:rPr>
                          <w:rFonts w:ascii="Courier New" w:hAnsi="Courier New" w:cs="Courier New"/>
                          <w:b/>
                          <w:bCs/>
                          <w:color w:val="000080"/>
                          <w:sz w:val="15"/>
                          <w:szCs w:val="20"/>
                          <w:highlight w:val="white"/>
                          <w:lang w:val="en-GB"/>
                        </w:rPr>
                        <w:t>,</w:t>
                      </w:r>
                    </w:p>
                    <w:p w14:paraId="0360D5A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AL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AL</w:t>
                      </w:r>
                      <w:r w:rsidRPr="00F0741B">
                        <w:rPr>
                          <w:rFonts w:ascii="Courier New" w:hAnsi="Courier New" w:cs="Courier New"/>
                          <w:b/>
                          <w:bCs/>
                          <w:color w:val="000080"/>
                          <w:sz w:val="15"/>
                          <w:szCs w:val="20"/>
                          <w:highlight w:val="white"/>
                          <w:lang w:val="en-GB"/>
                        </w:rPr>
                        <w:t>,</w:t>
                      </w:r>
                    </w:p>
                    <w:p w14:paraId="34F1CA4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SH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SH</w:t>
                      </w:r>
                      <w:r w:rsidRPr="00F0741B">
                        <w:rPr>
                          <w:rFonts w:ascii="Courier New" w:hAnsi="Courier New" w:cs="Courier New"/>
                          <w:b/>
                          <w:bCs/>
                          <w:color w:val="000080"/>
                          <w:sz w:val="15"/>
                          <w:szCs w:val="20"/>
                          <w:highlight w:val="white"/>
                          <w:lang w:val="en-GB"/>
                        </w:rPr>
                        <w:t>,</w:t>
                      </w:r>
                    </w:p>
                    <w:p w14:paraId="3AE8DDE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M_A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M_A</w:t>
                      </w:r>
                      <w:r w:rsidRPr="00F0741B">
                        <w:rPr>
                          <w:rFonts w:ascii="Courier New" w:hAnsi="Courier New" w:cs="Courier New"/>
                          <w:b/>
                          <w:bCs/>
                          <w:color w:val="000080"/>
                          <w:sz w:val="15"/>
                          <w:szCs w:val="20"/>
                          <w:highlight w:val="white"/>
                          <w:lang w:val="en-GB"/>
                        </w:rPr>
                        <w:t>,</w:t>
                      </w:r>
                    </w:p>
                    <w:p w14:paraId="1294D86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S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S</w:t>
                      </w:r>
                      <w:r w:rsidRPr="00F0741B">
                        <w:rPr>
                          <w:rFonts w:ascii="Courier New" w:hAnsi="Courier New" w:cs="Courier New"/>
                          <w:b/>
                          <w:bCs/>
                          <w:color w:val="000080"/>
                          <w:sz w:val="15"/>
                          <w:szCs w:val="20"/>
                          <w:highlight w:val="white"/>
                          <w:lang w:val="en-GB"/>
                        </w:rPr>
                        <w:t>,</w:t>
                      </w:r>
                    </w:p>
                    <w:p w14:paraId="733ED52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flags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flags</w:t>
                      </w:r>
                      <w:r w:rsidRPr="00F0741B">
                        <w:rPr>
                          <w:rFonts w:ascii="Courier New" w:hAnsi="Courier New" w:cs="Courier New"/>
                          <w:b/>
                          <w:bCs/>
                          <w:color w:val="000080"/>
                          <w:sz w:val="15"/>
                          <w:szCs w:val="20"/>
                          <w:highlight w:val="white"/>
                          <w:lang w:val="en-GB"/>
                        </w:rPr>
                        <w:t>,</w:t>
                      </w:r>
                    </w:p>
                    <w:p w14:paraId="4C85703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M_B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M_B</w:t>
                      </w:r>
                      <w:r w:rsidRPr="00F0741B">
                        <w:rPr>
                          <w:rFonts w:ascii="Courier New" w:hAnsi="Courier New" w:cs="Courier New"/>
                          <w:b/>
                          <w:bCs/>
                          <w:color w:val="000080"/>
                          <w:sz w:val="15"/>
                          <w:szCs w:val="20"/>
                          <w:highlight w:val="white"/>
                          <w:lang w:val="en-GB"/>
                        </w:rPr>
                        <w:t>,</w:t>
                      </w:r>
                    </w:p>
                    <w:p w14:paraId="36300A9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M_DA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M_DA</w:t>
                      </w:r>
                      <w:r w:rsidRPr="00F0741B">
                        <w:rPr>
                          <w:rFonts w:ascii="Courier New" w:hAnsi="Courier New" w:cs="Courier New"/>
                          <w:b/>
                          <w:bCs/>
                          <w:color w:val="000080"/>
                          <w:sz w:val="15"/>
                          <w:szCs w:val="20"/>
                          <w:highlight w:val="white"/>
                          <w:lang w:val="en-GB"/>
                        </w:rPr>
                        <w:t>,</w:t>
                      </w:r>
                    </w:p>
                    <w:p w14:paraId="6C13E7D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M_in </w:t>
                      </w:r>
                      <w:r w:rsidRPr="00F0741B">
                        <w:rPr>
                          <w:rFonts w:ascii="Courier New" w:hAnsi="Courier New" w:cs="Courier New"/>
                          <w:b/>
                          <w:bCs/>
                          <w:color w:val="000080"/>
                          <w:sz w:val="15"/>
                          <w:szCs w:val="20"/>
                          <w:highlight w:val="white"/>
                          <w:lang w:val="en-GB"/>
                        </w:rPr>
                        <w:t>=&gt;</w:t>
                      </w:r>
                      <w:r w:rsidRPr="00F0741B">
                        <w:rPr>
                          <w:rFonts w:ascii="Courier New" w:hAnsi="Courier New" w:cs="Courier New"/>
                          <w:color w:val="000000"/>
                          <w:sz w:val="15"/>
                          <w:szCs w:val="20"/>
                          <w:highlight w:val="white"/>
                          <w:lang w:val="en-GB"/>
                        </w:rPr>
                        <w:t xml:space="preserve"> M_in</w:t>
                      </w:r>
                    </w:p>
                    <w:p w14:paraId="52B16BB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p>
                    <w:p w14:paraId="7B7EDC4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CD610A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008000"/>
                          <w:sz w:val="15"/>
                          <w:szCs w:val="20"/>
                          <w:highlight w:val="white"/>
                          <w:lang w:val="en-GB"/>
                        </w:rPr>
                        <w:t>-- Clock process definitions</w:t>
                      </w:r>
                    </w:p>
                    <w:p w14:paraId="4B497D4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clk_process </w:t>
                      </w:r>
                      <w:r w:rsidRPr="00F0741B">
                        <w:rPr>
                          <w:rFonts w:ascii="Courier New" w:hAnsi="Courier New" w:cs="Courier New"/>
                          <w:b/>
                          <w:bCs/>
                          <w:color w:val="000080"/>
                          <w:sz w:val="15"/>
                          <w:szCs w:val="20"/>
                          <w:highlight w:val="white"/>
                          <w:lang w:val="en-GB"/>
                        </w:rPr>
                        <w:t>:</w:t>
                      </w:r>
                      <w:r w:rsidRPr="00F0741B">
                        <w:rPr>
                          <w:rFonts w:ascii="Courier New" w:hAnsi="Courier New" w:cs="Courier New"/>
                          <w:b/>
                          <w:bCs/>
                          <w:color w:val="0000FF"/>
                          <w:sz w:val="15"/>
                          <w:szCs w:val="20"/>
                          <w:highlight w:val="white"/>
                          <w:lang w:val="en-GB"/>
                        </w:rPr>
                        <w:t>process</w:t>
                      </w:r>
                    </w:p>
                    <w:p w14:paraId="5D57155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begin</w:t>
                      </w:r>
                    </w:p>
                    <w:p w14:paraId="70DB2FB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clk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0</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23C2F37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wait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for</w:t>
                      </w:r>
                      <w:r w:rsidRPr="00F0741B">
                        <w:rPr>
                          <w:rFonts w:ascii="Courier New" w:hAnsi="Courier New" w:cs="Courier New"/>
                          <w:color w:val="000000"/>
                          <w:sz w:val="15"/>
                          <w:szCs w:val="20"/>
                          <w:highlight w:val="white"/>
                          <w:lang w:val="en-GB"/>
                        </w:rPr>
                        <w:t xml:space="preserve"> clk_period</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2</w:t>
                      </w:r>
                      <w:r w:rsidRPr="00F0741B">
                        <w:rPr>
                          <w:rFonts w:ascii="Courier New" w:hAnsi="Courier New" w:cs="Courier New"/>
                          <w:b/>
                          <w:bCs/>
                          <w:color w:val="000080"/>
                          <w:sz w:val="15"/>
                          <w:szCs w:val="20"/>
                          <w:highlight w:val="white"/>
                          <w:lang w:val="en-GB"/>
                        </w:rPr>
                        <w:t>;</w:t>
                      </w:r>
                    </w:p>
                    <w:p w14:paraId="0902467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clk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w:t>
                      </w:r>
                    </w:p>
                    <w:p w14:paraId="3755115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wait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for</w:t>
                      </w:r>
                      <w:r w:rsidRPr="00F0741B">
                        <w:rPr>
                          <w:rFonts w:ascii="Courier New" w:hAnsi="Courier New" w:cs="Courier New"/>
                          <w:color w:val="000000"/>
                          <w:sz w:val="15"/>
                          <w:szCs w:val="20"/>
                          <w:highlight w:val="white"/>
                          <w:lang w:val="en-GB"/>
                        </w:rPr>
                        <w:t xml:space="preserve"> clk_period</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FF8000"/>
                          <w:sz w:val="15"/>
                          <w:szCs w:val="20"/>
                          <w:highlight w:val="white"/>
                          <w:lang w:val="en-GB"/>
                        </w:rPr>
                        <w:t>2</w:t>
                      </w:r>
                      <w:r w:rsidRPr="00F0741B">
                        <w:rPr>
                          <w:rFonts w:ascii="Courier New" w:hAnsi="Courier New" w:cs="Courier New"/>
                          <w:b/>
                          <w:bCs/>
                          <w:color w:val="000080"/>
                          <w:sz w:val="15"/>
                          <w:szCs w:val="20"/>
                          <w:highlight w:val="white"/>
                          <w:lang w:val="en-GB"/>
                        </w:rPr>
                        <w:t>;</w:t>
                      </w:r>
                    </w:p>
                    <w:p w14:paraId="55877B4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end</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process</w:t>
                      </w:r>
                      <w:r w:rsidRPr="00F0741B">
                        <w:rPr>
                          <w:rFonts w:ascii="Courier New" w:hAnsi="Courier New" w:cs="Courier New"/>
                          <w:b/>
                          <w:bCs/>
                          <w:color w:val="000080"/>
                          <w:sz w:val="15"/>
                          <w:szCs w:val="20"/>
                          <w:highlight w:val="white"/>
                          <w:lang w:val="en-GB"/>
                        </w:rPr>
                        <w:t>;</w:t>
                      </w:r>
                    </w:p>
                    <w:p w14:paraId="4991BEA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 xml:space="preserve"> </w:t>
                      </w:r>
                    </w:p>
                    <w:p w14:paraId="774C787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BB65EF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Stimulus process</w:t>
                      </w:r>
                    </w:p>
                    <w:p w14:paraId="2E66461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t>stim_proc</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process</w:t>
                      </w:r>
                    </w:p>
                    <w:p w14:paraId="249C56D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begin</w:t>
                      </w:r>
                    </w:p>
                    <w:p w14:paraId="1CBD736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p>
                    <w:p w14:paraId="2B01918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hold reset state for 100 ns.</w:t>
                      </w:r>
                    </w:p>
                    <w:p w14:paraId="7638068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wait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for</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FF8000"/>
                          <w:sz w:val="15"/>
                          <w:szCs w:val="20"/>
                          <w:highlight w:val="white"/>
                          <w:lang w:val="en-GB"/>
                        </w:rPr>
                        <w:t>100</w:t>
                      </w:r>
                      <w:r w:rsidRPr="00F0741B">
                        <w:rPr>
                          <w:rFonts w:ascii="Courier New" w:hAnsi="Courier New" w:cs="Courier New"/>
                          <w:color w:val="000000"/>
                          <w:sz w:val="15"/>
                          <w:szCs w:val="20"/>
                          <w:highlight w:val="white"/>
                          <w:lang w:val="en-GB"/>
                        </w:rPr>
                        <w:t xml:space="preserve"> ns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b/>
                      </w:r>
                    </w:p>
                    <w:p w14:paraId="5E60901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9848AD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run the test for every set of data</w:t>
                      </w:r>
                    </w:p>
                    <w:p w14:paraId="2CCE19D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for</w:t>
                      </w:r>
                      <w:r w:rsidRPr="00F0741B">
                        <w:rPr>
                          <w:rFonts w:ascii="Courier New" w:hAnsi="Courier New" w:cs="Courier New"/>
                          <w:color w:val="000000"/>
                          <w:sz w:val="15"/>
                          <w:szCs w:val="20"/>
                          <w:highlight w:val="white"/>
                          <w:lang w:val="en-GB"/>
                        </w:rPr>
                        <w:t xml:space="preserve"> i </w:t>
                      </w:r>
                      <w:r w:rsidRPr="00F0741B">
                        <w:rPr>
                          <w:rFonts w:ascii="Courier New" w:hAnsi="Courier New" w:cs="Courier New"/>
                          <w:b/>
                          <w:bCs/>
                          <w:color w:val="0000FF"/>
                          <w:sz w:val="15"/>
                          <w:szCs w:val="20"/>
                          <w:highlight w:val="white"/>
                          <w:lang w:val="en-GB"/>
                        </w:rPr>
                        <w:t>in</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FF"/>
                          <w:sz w:val="15"/>
                          <w:szCs w:val="20"/>
                          <w:highlight w:val="white"/>
                          <w:lang w:val="en-GB"/>
                        </w:rPr>
                        <w:t>range</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loop</w:t>
                      </w:r>
                    </w:p>
                    <w:p w14:paraId="79C2237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27D8A98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assign test inputs</w:t>
                      </w:r>
                    </w:p>
                    <w:p w14:paraId="3DECC3E9"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R_A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R_A</w:t>
                      </w:r>
                      <w:r w:rsidRPr="00F0741B">
                        <w:rPr>
                          <w:rFonts w:ascii="Courier New" w:hAnsi="Courier New" w:cs="Courier New"/>
                          <w:b/>
                          <w:bCs/>
                          <w:color w:val="000080"/>
                          <w:sz w:val="15"/>
                          <w:szCs w:val="20"/>
                          <w:highlight w:val="white"/>
                          <w:lang w:val="en-GB"/>
                        </w:rPr>
                        <w:t>;</w:t>
                      </w:r>
                    </w:p>
                    <w:p w14:paraId="3F24A50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R_B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R_B</w:t>
                      </w:r>
                      <w:r w:rsidRPr="00F0741B">
                        <w:rPr>
                          <w:rFonts w:ascii="Courier New" w:hAnsi="Courier New" w:cs="Courier New"/>
                          <w:b/>
                          <w:bCs/>
                          <w:color w:val="000080"/>
                          <w:sz w:val="15"/>
                          <w:szCs w:val="20"/>
                          <w:highlight w:val="white"/>
                          <w:lang w:val="en-GB"/>
                        </w:rPr>
                        <w:t>;</w:t>
                      </w:r>
                    </w:p>
                    <w:p w14:paraId="7BDAC54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W_EN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W_EN</w:t>
                      </w:r>
                      <w:r w:rsidRPr="00F0741B">
                        <w:rPr>
                          <w:rFonts w:ascii="Courier New" w:hAnsi="Courier New" w:cs="Courier New"/>
                          <w:b/>
                          <w:bCs/>
                          <w:color w:val="000080"/>
                          <w:sz w:val="15"/>
                          <w:szCs w:val="20"/>
                          <w:highlight w:val="white"/>
                          <w:lang w:val="en-GB"/>
                        </w:rPr>
                        <w:t>;</w:t>
                      </w:r>
                    </w:p>
                    <w:p w14:paraId="12CFB55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W_A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W_A</w:t>
                      </w:r>
                      <w:r w:rsidRPr="00F0741B">
                        <w:rPr>
                          <w:rFonts w:ascii="Courier New" w:hAnsi="Courier New" w:cs="Courier New"/>
                          <w:b/>
                          <w:bCs/>
                          <w:color w:val="000080"/>
                          <w:sz w:val="15"/>
                          <w:szCs w:val="20"/>
                          <w:highlight w:val="white"/>
                          <w:lang w:val="en-GB"/>
                        </w:rPr>
                        <w:t>;</w:t>
                      </w:r>
                    </w:p>
                    <w:p w14:paraId="456CEEC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IMM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IMM</w:t>
                      </w:r>
                      <w:r w:rsidRPr="00F0741B">
                        <w:rPr>
                          <w:rFonts w:ascii="Courier New" w:hAnsi="Courier New" w:cs="Courier New"/>
                          <w:b/>
                          <w:bCs/>
                          <w:color w:val="000080"/>
                          <w:sz w:val="15"/>
                          <w:szCs w:val="20"/>
                          <w:highlight w:val="white"/>
                          <w:lang w:val="en-GB"/>
                        </w:rPr>
                        <w:t>;</w:t>
                      </w:r>
                    </w:p>
                    <w:p w14:paraId="7F10FAC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AL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AL</w:t>
                      </w:r>
                      <w:r w:rsidRPr="00F0741B">
                        <w:rPr>
                          <w:rFonts w:ascii="Courier New" w:hAnsi="Courier New" w:cs="Courier New"/>
                          <w:b/>
                          <w:bCs/>
                          <w:color w:val="000080"/>
                          <w:sz w:val="15"/>
                          <w:szCs w:val="20"/>
                          <w:highlight w:val="white"/>
                          <w:lang w:val="en-GB"/>
                        </w:rPr>
                        <w:t>;</w:t>
                      </w:r>
                    </w:p>
                    <w:p w14:paraId="497227E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SH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SH</w:t>
                      </w:r>
                      <w:r w:rsidRPr="00F0741B">
                        <w:rPr>
                          <w:rFonts w:ascii="Courier New" w:hAnsi="Courier New" w:cs="Courier New"/>
                          <w:b/>
                          <w:bCs/>
                          <w:color w:val="000080"/>
                          <w:sz w:val="15"/>
                          <w:szCs w:val="20"/>
                          <w:highlight w:val="white"/>
                          <w:lang w:val="en-GB"/>
                        </w:rPr>
                        <w:t>;</w:t>
                      </w:r>
                    </w:p>
                    <w:p w14:paraId="3B724B0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M_A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M_A</w:t>
                      </w:r>
                      <w:r w:rsidRPr="00F0741B">
                        <w:rPr>
                          <w:rFonts w:ascii="Courier New" w:hAnsi="Courier New" w:cs="Courier New"/>
                          <w:b/>
                          <w:bCs/>
                          <w:color w:val="000080"/>
                          <w:sz w:val="15"/>
                          <w:szCs w:val="20"/>
                          <w:highlight w:val="white"/>
                          <w:lang w:val="en-GB"/>
                        </w:rPr>
                        <w:t>;</w:t>
                      </w:r>
                    </w:p>
                    <w:p w14:paraId="2AB5DBA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S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S</w:t>
                      </w:r>
                      <w:r w:rsidRPr="00F0741B">
                        <w:rPr>
                          <w:rFonts w:ascii="Courier New" w:hAnsi="Courier New" w:cs="Courier New"/>
                          <w:b/>
                          <w:bCs/>
                          <w:color w:val="000080"/>
                          <w:sz w:val="15"/>
                          <w:szCs w:val="20"/>
                          <w:highlight w:val="white"/>
                          <w:lang w:val="en-GB"/>
                        </w:rPr>
                        <w:t>;</w:t>
                      </w:r>
                    </w:p>
                    <w:p w14:paraId="1DB997A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M_in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M_in</w:t>
                      </w:r>
                      <w:r w:rsidRPr="00F0741B">
                        <w:rPr>
                          <w:rFonts w:ascii="Courier New" w:hAnsi="Courier New" w:cs="Courier New"/>
                          <w:b/>
                          <w:bCs/>
                          <w:color w:val="000080"/>
                          <w:sz w:val="15"/>
                          <w:szCs w:val="20"/>
                          <w:highlight w:val="white"/>
                          <w:lang w:val="en-GB"/>
                        </w:rPr>
                        <w:t>;</w:t>
                      </w:r>
                    </w:p>
                    <w:p w14:paraId="73FAA0C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0F7C3D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t xml:space="preserve">OEN </w:t>
                      </w:r>
                      <w:r w:rsidRPr="00F0741B">
                        <w:rPr>
                          <w:rFonts w:ascii="Courier New" w:hAnsi="Courier New" w:cs="Courier New"/>
                          <w:b/>
                          <w:bCs/>
                          <w:color w:val="000080"/>
                          <w:sz w:val="15"/>
                          <w:szCs w:val="20"/>
                          <w:highlight w:val="white"/>
                          <w:lang w:val="en-GB"/>
                        </w:rPr>
                        <w:t>&lt;=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OEN</w:t>
                      </w:r>
                      <w:r w:rsidRPr="00F0741B">
                        <w:rPr>
                          <w:rFonts w:ascii="Courier New" w:hAnsi="Courier New" w:cs="Courier New"/>
                          <w:b/>
                          <w:bCs/>
                          <w:color w:val="000080"/>
                          <w:sz w:val="15"/>
                          <w:szCs w:val="20"/>
                          <w:highlight w:val="white"/>
                          <w:lang w:val="en-GB"/>
                        </w:rPr>
                        <w:t>;</w:t>
                      </w:r>
                    </w:p>
                    <w:p w14:paraId="6C211A8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4D04480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wait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until</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80FF"/>
                          <w:sz w:val="15"/>
                          <w:szCs w:val="20"/>
                          <w:highlight w:val="white"/>
                          <w:lang w:val="en-GB"/>
                        </w:rPr>
                        <w:t>rising_edge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clk</w:t>
                      </w:r>
                      <w:r w:rsidRPr="00F0741B">
                        <w:rPr>
                          <w:rFonts w:ascii="Courier New" w:hAnsi="Courier New" w:cs="Courier New"/>
                          <w:b/>
                          <w:bCs/>
                          <w:color w:val="000080"/>
                          <w:sz w:val="15"/>
                          <w:szCs w:val="20"/>
                          <w:highlight w:val="white"/>
                          <w:lang w:val="en-GB"/>
                        </w:rPr>
                        <w:t>);</w:t>
                      </w:r>
                    </w:p>
                    <w:p w14:paraId="384CD07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75E5885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Check that the actual outputs are the same as were expecting</w:t>
                      </w:r>
                    </w:p>
                    <w:p w14:paraId="01AB82A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Have to use std_match when comparing meta values like '-'</w:t>
                      </w:r>
                    </w:p>
                    <w:p w14:paraId="2BBF80C1"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assert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80FF"/>
                          <w:sz w:val="15"/>
                          <w:szCs w:val="20"/>
                          <w:highlight w:val="white"/>
                          <w:lang w:val="en-GB"/>
                        </w:rPr>
                        <w:t>std_match</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p>
                    <w:p w14:paraId="6CBB484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report</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[ERR!] Test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integer</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image(</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p>
                    <w:p w14:paraId="67D0A64E"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 Actual flags did not equal expected flags."</w:t>
                      </w:r>
                      <w:r w:rsidRPr="00F0741B">
                        <w:rPr>
                          <w:rFonts w:ascii="Courier New" w:hAnsi="Courier New" w:cs="Courier New"/>
                          <w:b/>
                          <w:bCs/>
                          <w:color w:val="000080"/>
                          <w:sz w:val="15"/>
                          <w:szCs w:val="20"/>
                          <w:highlight w:val="white"/>
                          <w:lang w:val="en-GB"/>
                        </w:rPr>
                        <w:t>&amp;</w:t>
                      </w:r>
                    </w:p>
                    <w:p w14:paraId="4A88E85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 Actual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to_bstring</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p>
                    <w:p w14:paraId="0146EC1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 Expected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to_bstring</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p>
                    <w:p w14:paraId="18DBD99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severity</w:t>
                      </w:r>
                      <w:r w:rsidRPr="00F0741B">
                        <w:rPr>
                          <w:rFonts w:ascii="Courier New" w:hAnsi="Courier New" w:cs="Courier New"/>
                          <w:color w:val="000000"/>
                          <w:sz w:val="15"/>
                          <w:szCs w:val="20"/>
                          <w:highlight w:val="white"/>
                          <w:lang w:val="en-GB"/>
                        </w:rPr>
                        <w:t xml:space="preserve"> error</w:t>
                      </w:r>
                      <w:r w:rsidRPr="00F0741B">
                        <w:rPr>
                          <w:rFonts w:ascii="Courier New" w:hAnsi="Courier New" w:cs="Courier New"/>
                          <w:b/>
                          <w:bCs/>
                          <w:color w:val="000080"/>
                          <w:sz w:val="15"/>
                          <w:szCs w:val="20"/>
                          <w:highlight w:val="white"/>
                          <w:lang w:val="en-GB"/>
                        </w:rPr>
                        <w:t>;</w:t>
                      </w:r>
                    </w:p>
                    <w:p w14:paraId="4537484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74DCA9A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assert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80FF"/>
                          <w:sz w:val="15"/>
                          <w:szCs w:val="20"/>
                          <w:highlight w:val="white"/>
                          <w:lang w:val="en-GB"/>
                        </w:rPr>
                        <w:t>std_match</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p>
                    <w:p w14:paraId="5064D2A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report</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808080"/>
                          <w:sz w:val="15"/>
                          <w:szCs w:val="20"/>
                          <w:highlight w:val="white"/>
                          <w:lang w:val="en-GB"/>
                        </w:rPr>
                        <w:t>" [ERR!] Test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integer</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image(</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p>
                    <w:p w14:paraId="46F1C44E"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 Actual value to memory did not equal expected value to memory."</w:t>
                      </w:r>
                      <w:r w:rsidRPr="00F0741B">
                        <w:rPr>
                          <w:rFonts w:ascii="Courier New" w:hAnsi="Courier New" w:cs="Courier New"/>
                          <w:b/>
                          <w:bCs/>
                          <w:color w:val="000080"/>
                          <w:sz w:val="15"/>
                          <w:szCs w:val="20"/>
                          <w:highlight w:val="white"/>
                          <w:lang w:val="en-GB"/>
                        </w:rPr>
                        <w:t>&amp;</w:t>
                      </w:r>
                    </w:p>
                    <w:p w14:paraId="4404BF4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 Actual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u_tostr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p>
                    <w:p w14:paraId="052BB41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 Expected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u_tostr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p>
                    <w:p w14:paraId="78A84B9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severity</w:t>
                      </w:r>
                      <w:r w:rsidRPr="00F0741B">
                        <w:rPr>
                          <w:rFonts w:ascii="Courier New" w:hAnsi="Courier New" w:cs="Courier New"/>
                          <w:color w:val="000000"/>
                          <w:sz w:val="15"/>
                          <w:szCs w:val="20"/>
                          <w:highlight w:val="white"/>
                          <w:lang w:val="en-GB"/>
                        </w:rPr>
                        <w:t xml:space="preserve"> error</w:t>
                      </w:r>
                      <w:r w:rsidRPr="00F0741B">
                        <w:rPr>
                          <w:rFonts w:ascii="Courier New" w:hAnsi="Courier New" w:cs="Courier New"/>
                          <w:b/>
                          <w:bCs/>
                          <w:color w:val="000080"/>
                          <w:sz w:val="15"/>
                          <w:szCs w:val="20"/>
                          <w:highlight w:val="white"/>
                          <w:lang w:val="en-GB"/>
                        </w:rPr>
                        <w:t>;</w:t>
                      </w:r>
                    </w:p>
                    <w:p w14:paraId="6B67CD8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08444B0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assert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80FF"/>
                          <w:sz w:val="15"/>
                          <w:szCs w:val="20"/>
                          <w:highlight w:val="white"/>
                          <w:lang w:val="en-GB"/>
                        </w:rPr>
                        <w:t>std_match</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M_DA </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M_DA</w:t>
                      </w:r>
                      <w:r w:rsidRPr="00F0741B">
                        <w:rPr>
                          <w:rFonts w:ascii="Courier New" w:hAnsi="Courier New" w:cs="Courier New"/>
                          <w:b/>
                          <w:bCs/>
                          <w:color w:val="000080"/>
                          <w:sz w:val="15"/>
                          <w:szCs w:val="20"/>
                          <w:highlight w:val="white"/>
                          <w:lang w:val="en-GB"/>
                        </w:rPr>
                        <w:t>)</w:t>
                      </w:r>
                    </w:p>
                    <w:p w14:paraId="3EFFDC35"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report</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808080"/>
                          <w:sz w:val="15"/>
                          <w:szCs w:val="20"/>
                          <w:highlight w:val="white"/>
                          <w:lang w:val="en-GB"/>
                        </w:rPr>
                        <w:t>" [ERR!] Test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integer</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image(</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p>
                    <w:p w14:paraId="78AFB6B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 Actual memory address did not equal expected memory address."</w:t>
                      </w:r>
                      <w:r w:rsidRPr="00F0741B">
                        <w:rPr>
                          <w:rFonts w:ascii="Courier New" w:hAnsi="Courier New" w:cs="Courier New"/>
                          <w:b/>
                          <w:bCs/>
                          <w:color w:val="000080"/>
                          <w:sz w:val="15"/>
                          <w:szCs w:val="20"/>
                          <w:highlight w:val="white"/>
                          <w:lang w:val="en-GB"/>
                        </w:rPr>
                        <w:t>&amp;</w:t>
                      </w:r>
                    </w:p>
                    <w:p w14:paraId="0801860A"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 Actual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u_tostr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M_DA</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p>
                    <w:p w14:paraId="3D7FF55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808080"/>
                          <w:sz w:val="15"/>
                          <w:szCs w:val="20"/>
                          <w:highlight w:val="white"/>
                          <w:lang w:val="en-GB"/>
                        </w:rPr>
                        <w:t>" Expected [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u_tostr</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M_DA</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t>
                      </w:r>
                    </w:p>
                    <w:p w14:paraId="70F3DDE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severity</w:t>
                      </w:r>
                      <w:r w:rsidRPr="00F0741B">
                        <w:rPr>
                          <w:rFonts w:ascii="Courier New" w:hAnsi="Courier New" w:cs="Courier New"/>
                          <w:color w:val="000000"/>
                          <w:sz w:val="15"/>
                          <w:szCs w:val="20"/>
                          <w:highlight w:val="white"/>
                          <w:lang w:val="en-GB"/>
                        </w:rPr>
                        <w:t xml:space="preserve"> error</w:t>
                      </w:r>
                      <w:r w:rsidRPr="00F0741B">
                        <w:rPr>
                          <w:rFonts w:ascii="Courier New" w:hAnsi="Courier New" w:cs="Courier New"/>
                          <w:b/>
                          <w:bCs/>
                          <w:color w:val="000080"/>
                          <w:sz w:val="15"/>
                          <w:szCs w:val="20"/>
                          <w:highlight w:val="white"/>
                          <w:lang w:val="en-GB"/>
                        </w:rPr>
                        <w:t>;</w:t>
                      </w:r>
                    </w:p>
                    <w:p w14:paraId="5695A65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461B17F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8000"/>
                          <w:sz w:val="15"/>
                          <w:szCs w:val="20"/>
                          <w:highlight w:val="white"/>
                          <w:lang w:val="en-GB"/>
                        </w:rPr>
                        <w:t>-- If there were no isses report that the test was successful</w:t>
                      </w:r>
                    </w:p>
                    <w:p w14:paraId="1873600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assert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00"/>
                          <w:sz w:val="15"/>
                          <w:szCs w:val="20"/>
                          <w:highlight w:val="white"/>
                          <w:lang w:val="en-GB"/>
                        </w:rPr>
                        <w:t>not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w:t>
                      </w:r>
                    </w:p>
                    <w:p w14:paraId="1D38E68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80FF"/>
                          <w:sz w:val="15"/>
                          <w:szCs w:val="20"/>
                          <w:highlight w:val="white"/>
                          <w:lang w:val="en-GB"/>
                        </w:rPr>
                        <w:t>std_match</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flags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00"/>
                          <w:sz w:val="15"/>
                          <w:szCs w:val="20"/>
                          <w:highlight w:val="white"/>
                          <w:lang w:val="en-GB"/>
                        </w:rPr>
                        <w:t>and</w:t>
                      </w:r>
                      <w:r w:rsidRPr="00F0741B">
                        <w:rPr>
                          <w:rFonts w:ascii="Courier New" w:hAnsi="Courier New" w:cs="Courier New"/>
                          <w:color w:val="000000"/>
                          <w:sz w:val="15"/>
                          <w:szCs w:val="20"/>
                          <w:highlight w:val="white"/>
                          <w:lang w:val="en-GB"/>
                        </w:rPr>
                        <w:t xml:space="preserve"> </w:t>
                      </w:r>
                    </w:p>
                    <w:p w14:paraId="2AF1BDE3"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80FF"/>
                          <w:sz w:val="15"/>
                          <w:szCs w:val="20"/>
                          <w:highlight w:val="white"/>
                          <w:lang w:val="en-GB"/>
                        </w:rPr>
                        <w:t>std_match</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M_B</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00"/>
                          <w:sz w:val="15"/>
                          <w:szCs w:val="20"/>
                          <w:highlight w:val="white"/>
                          <w:lang w:val="en-GB"/>
                        </w:rPr>
                        <w:t>and</w:t>
                      </w:r>
                      <w:r w:rsidRPr="00F0741B">
                        <w:rPr>
                          <w:rFonts w:ascii="Courier New" w:hAnsi="Courier New" w:cs="Courier New"/>
                          <w:color w:val="000000"/>
                          <w:sz w:val="15"/>
                          <w:szCs w:val="20"/>
                          <w:highlight w:val="white"/>
                          <w:lang w:val="en-GB"/>
                        </w:rPr>
                        <w:t xml:space="preserve"> </w:t>
                      </w:r>
                    </w:p>
                    <w:p w14:paraId="170E8150"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80FF"/>
                          <w:sz w:val="15"/>
                          <w:szCs w:val="20"/>
                          <w:highlight w:val="white"/>
                          <w:lang w:val="en-GB"/>
                        </w:rPr>
                        <w:t>std_match</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M_DA</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 xml:space="preserve"> test_vectors</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M_DA</w:t>
                      </w:r>
                      <w:r w:rsidRPr="00F0741B">
                        <w:rPr>
                          <w:rFonts w:ascii="Courier New" w:hAnsi="Courier New" w:cs="Courier New"/>
                          <w:b/>
                          <w:bCs/>
                          <w:color w:val="000080"/>
                          <w:sz w:val="15"/>
                          <w:szCs w:val="20"/>
                          <w:highlight w:val="white"/>
                          <w:lang w:val="en-GB"/>
                        </w:rPr>
                        <w:t>))</w:t>
                      </w:r>
                    </w:p>
                    <w:p w14:paraId="2283975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report</w:t>
                      </w:r>
                      <w:r w:rsidRPr="00F0741B">
                        <w:rPr>
                          <w:rFonts w:ascii="Courier New" w:hAnsi="Courier New" w:cs="Courier New"/>
                          <w:color w:val="000000"/>
                          <w:sz w:val="15"/>
                          <w:szCs w:val="20"/>
                          <w:highlight w:val="white"/>
                          <w:lang w:val="en-GB"/>
                        </w:rPr>
                        <w:t xml:space="preserve"> lf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808080"/>
                          <w:sz w:val="15"/>
                          <w:szCs w:val="20"/>
                          <w:highlight w:val="white"/>
                          <w:lang w:val="en-GB"/>
                        </w:rPr>
                        <w:t>" [ OK ] Test "</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00FF"/>
                          <w:sz w:val="15"/>
                          <w:szCs w:val="20"/>
                          <w:highlight w:val="white"/>
                          <w:lang w:val="en-GB"/>
                        </w:rPr>
                        <w:t>integer</w:t>
                      </w:r>
                      <w:r w:rsidRPr="00F0741B">
                        <w:rPr>
                          <w:rFonts w:ascii="Courier New" w:hAnsi="Courier New" w:cs="Courier New"/>
                          <w:color w:val="000000"/>
                          <w:sz w:val="15"/>
                          <w:szCs w:val="20"/>
                          <w:highlight w:val="white"/>
                          <w:lang w:val="en-GB"/>
                        </w:rPr>
                        <w:t>'</w:t>
                      </w:r>
                      <w:r w:rsidRPr="00F0741B">
                        <w:rPr>
                          <w:rFonts w:ascii="Courier New" w:hAnsi="Courier New" w:cs="Courier New"/>
                          <w:b/>
                          <w:bCs/>
                          <w:color w:val="000080"/>
                          <w:sz w:val="15"/>
                          <w:szCs w:val="20"/>
                          <w:highlight w:val="white"/>
                          <w:lang w:val="en-GB"/>
                        </w:rPr>
                        <w:t>image(</w:t>
                      </w:r>
                      <w:r w:rsidRPr="00F0741B">
                        <w:rPr>
                          <w:rFonts w:ascii="Courier New" w:hAnsi="Courier New" w:cs="Courier New"/>
                          <w:color w:val="000000"/>
                          <w:sz w:val="15"/>
                          <w:szCs w:val="20"/>
                          <w:highlight w:val="white"/>
                          <w:lang w:val="en-GB"/>
                        </w:rPr>
                        <w:t>i</w:t>
                      </w:r>
                      <w:r w:rsidRPr="00F0741B">
                        <w:rPr>
                          <w:rFonts w:ascii="Courier New" w:hAnsi="Courier New" w:cs="Courier New"/>
                          <w:b/>
                          <w:bCs/>
                          <w:color w:val="000080"/>
                          <w:sz w:val="15"/>
                          <w:szCs w:val="20"/>
                          <w:highlight w:val="white"/>
                          <w:lang w:val="en-GB"/>
                        </w:rPr>
                        <w:t>)&amp;</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color w:val="808080"/>
                          <w:sz w:val="15"/>
                          <w:szCs w:val="20"/>
                          <w:highlight w:val="white"/>
                          <w:lang w:val="en-GB"/>
                        </w:rPr>
                        <w:t>" was successful!"</w:t>
                      </w:r>
                      <w:r w:rsidRPr="00F0741B">
                        <w:rPr>
                          <w:rFonts w:ascii="Courier New" w:hAnsi="Courier New" w:cs="Courier New"/>
                          <w:color w:val="000000"/>
                          <w:sz w:val="15"/>
                          <w:szCs w:val="20"/>
                          <w:highlight w:val="white"/>
                          <w:lang w:val="en-GB"/>
                        </w:rPr>
                        <w:t xml:space="preserve"> </w:t>
                      </w:r>
                    </w:p>
                    <w:p w14:paraId="2D5247DD"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severity</w:t>
                      </w:r>
                      <w:r w:rsidRPr="00F0741B">
                        <w:rPr>
                          <w:rFonts w:ascii="Courier New" w:hAnsi="Courier New" w:cs="Courier New"/>
                          <w:color w:val="000000"/>
                          <w:sz w:val="15"/>
                          <w:szCs w:val="20"/>
                          <w:highlight w:val="white"/>
                          <w:lang w:val="en-GB"/>
                        </w:rPr>
                        <w:t xml:space="preserve"> note</w:t>
                      </w:r>
                      <w:r w:rsidRPr="00F0741B">
                        <w:rPr>
                          <w:rFonts w:ascii="Courier New" w:hAnsi="Courier New" w:cs="Courier New"/>
                          <w:b/>
                          <w:bCs/>
                          <w:color w:val="000080"/>
                          <w:sz w:val="15"/>
                          <w:szCs w:val="20"/>
                          <w:highlight w:val="white"/>
                          <w:lang w:val="en-GB"/>
                        </w:rPr>
                        <w:t>;</w:t>
                      </w:r>
                    </w:p>
                    <w:p w14:paraId="489BBFE7"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A1DD9D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wait</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until</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80FF"/>
                          <w:sz w:val="15"/>
                          <w:szCs w:val="20"/>
                          <w:highlight w:val="white"/>
                          <w:lang w:val="en-GB"/>
                        </w:rPr>
                        <w:t>falling_edge</w:t>
                      </w:r>
                      <w:r w:rsidRPr="00F0741B">
                        <w:rPr>
                          <w:rFonts w:ascii="Courier New" w:hAnsi="Courier New" w:cs="Courier New"/>
                          <w:b/>
                          <w:bCs/>
                          <w:color w:val="000080"/>
                          <w:sz w:val="15"/>
                          <w:szCs w:val="20"/>
                          <w:highlight w:val="white"/>
                          <w:lang w:val="en-GB"/>
                        </w:rPr>
                        <w:t>(</w:t>
                      </w:r>
                      <w:r w:rsidRPr="00F0741B">
                        <w:rPr>
                          <w:rFonts w:ascii="Courier New" w:hAnsi="Courier New" w:cs="Courier New"/>
                          <w:color w:val="000000"/>
                          <w:sz w:val="15"/>
                          <w:szCs w:val="20"/>
                          <w:highlight w:val="white"/>
                          <w:lang w:val="en-GB"/>
                        </w:rPr>
                        <w:t>clk</w:t>
                      </w:r>
                      <w:r w:rsidRPr="00F0741B">
                        <w:rPr>
                          <w:rFonts w:ascii="Courier New" w:hAnsi="Courier New" w:cs="Courier New"/>
                          <w:b/>
                          <w:bCs/>
                          <w:color w:val="000080"/>
                          <w:sz w:val="15"/>
                          <w:szCs w:val="20"/>
                          <w:highlight w:val="white"/>
                          <w:lang w:val="en-GB"/>
                        </w:rPr>
                        <w:t>);</w:t>
                      </w:r>
                    </w:p>
                    <w:p w14:paraId="063B97B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737928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end</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loop</w:t>
                      </w:r>
                      <w:r w:rsidRPr="00F0741B">
                        <w:rPr>
                          <w:rFonts w:ascii="Courier New" w:hAnsi="Courier New" w:cs="Courier New"/>
                          <w:b/>
                          <w:bCs/>
                          <w:color w:val="000080"/>
                          <w:sz w:val="15"/>
                          <w:szCs w:val="20"/>
                          <w:highlight w:val="white"/>
                          <w:lang w:val="en-GB"/>
                        </w:rPr>
                        <w:t>;</w:t>
                      </w:r>
                    </w:p>
                    <w:p w14:paraId="69FC4EF4"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0F6DDCA8"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wait</w:t>
                      </w:r>
                      <w:r w:rsidRPr="00F0741B">
                        <w:rPr>
                          <w:rFonts w:ascii="Courier New" w:hAnsi="Courier New" w:cs="Courier New"/>
                          <w:b/>
                          <w:bCs/>
                          <w:color w:val="000080"/>
                          <w:sz w:val="15"/>
                          <w:szCs w:val="20"/>
                          <w:highlight w:val="white"/>
                          <w:lang w:val="en-GB"/>
                        </w:rPr>
                        <w:t>;</w:t>
                      </w:r>
                    </w:p>
                    <w:p w14:paraId="04B6CFBC"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color w:val="000000"/>
                          <w:sz w:val="15"/>
                          <w:szCs w:val="20"/>
                          <w:highlight w:val="white"/>
                          <w:lang w:val="en-GB"/>
                        </w:rPr>
                        <w:tab/>
                      </w:r>
                    </w:p>
                    <w:p w14:paraId="744C0356"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color w:val="000000"/>
                          <w:sz w:val="15"/>
                          <w:szCs w:val="20"/>
                          <w:highlight w:val="white"/>
                          <w:lang w:val="en-GB"/>
                        </w:rPr>
                        <w:tab/>
                      </w:r>
                      <w:r w:rsidRPr="00F0741B">
                        <w:rPr>
                          <w:rFonts w:ascii="Courier New" w:hAnsi="Courier New" w:cs="Courier New"/>
                          <w:b/>
                          <w:bCs/>
                          <w:color w:val="0000FF"/>
                          <w:sz w:val="15"/>
                          <w:szCs w:val="20"/>
                          <w:highlight w:val="white"/>
                          <w:lang w:val="en-GB"/>
                        </w:rPr>
                        <w:t>end</w:t>
                      </w:r>
                      <w:r w:rsidRPr="00F0741B">
                        <w:rPr>
                          <w:rFonts w:ascii="Courier New" w:hAnsi="Courier New" w:cs="Courier New"/>
                          <w:color w:val="000000"/>
                          <w:sz w:val="15"/>
                          <w:szCs w:val="20"/>
                          <w:highlight w:val="white"/>
                          <w:lang w:val="en-GB"/>
                        </w:rPr>
                        <w:t xml:space="preserve"> </w:t>
                      </w:r>
                      <w:r w:rsidRPr="00F0741B">
                        <w:rPr>
                          <w:rFonts w:ascii="Courier New" w:hAnsi="Courier New" w:cs="Courier New"/>
                          <w:b/>
                          <w:bCs/>
                          <w:color w:val="0000FF"/>
                          <w:sz w:val="15"/>
                          <w:szCs w:val="20"/>
                          <w:highlight w:val="white"/>
                          <w:lang w:val="en-GB"/>
                        </w:rPr>
                        <w:t>process</w:t>
                      </w:r>
                      <w:r w:rsidRPr="00F0741B">
                        <w:rPr>
                          <w:rFonts w:ascii="Courier New" w:hAnsi="Courier New" w:cs="Courier New"/>
                          <w:b/>
                          <w:bCs/>
                          <w:color w:val="000080"/>
                          <w:sz w:val="15"/>
                          <w:szCs w:val="20"/>
                          <w:highlight w:val="white"/>
                          <w:lang w:val="en-GB"/>
                        </w:rPr>
                        <w:t>;</w:t>
                      </w:r>
                    </w:p>
                    <w:p w14:paraId="2328E23F"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27C42DB"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F0741B">
                        <w:rPr>
                          <w:rFonts w:ascii="Courier New" w:hAnsi="Courier New" w:cs="Courier New"/>
                          <w:b/>
                          <w:bCs/>
                          <w:color w:val="0000FF"/>
                          <w:sz w:val="15"/>
                          <w:szCs w:val="20"/>
                          <w:highlight w:val="white"/>
                          <w:lang w:val="en-GB"/>
                        </w:rPr>
                        <w:t>END</w:t>
                      </w:r>
                      <w:r w:rsidRPr="00F0741B">
                        <w:rPr>
                          <w:rFonts w:ascii="Courier New" w:hAnsi="Courier New" w:cs="Courier New"/>
                          <w:b/>
                          <w:bCs/>
                          <w:color w:val="000080"/>
                          <w:sz w:val="15"/>
                          <w:szCs w:val="20"/>
                          <w:highlight w:val="white"/>
                          <w:lang w:val="en-GB"/>
                        </w:rPr>
                        <w:t>;</w:t>
                      </w:r>
                    </w:p>
                    <w:p w14:paraId="241DBFB3" w14:textId="77777777" w:rsidR="0087131A" w:rsidRPr="00F0741B" w:rsidRDefault="0087131A" w:rsidP="00F0741B">
                      <w:pPr>
                        <w:tabs>
                          <w:tab w:val="left" w:pos="3139"/>
                        </w:tabs>
                        <w:rPr>
                          <w:b/>
                          <w:color w:val="auto"/>
                          <w:sz w:val="32"/>
                          <w:u w:val="single"/>
                        </w:rPr>
                      </w:pPr>
                    </w:p>
                    <w:p w14:paraId="2694FB82" w14:textId="77777777" w:rsidR="0087131A" w:rsidRPr="00F0741B" w:rsidRDefault="0087131A" w:rsidP="00F0741B">
                      <w:pPr>
                        <w:widowControl w:val="0"/>
                        <w:autoSpaceDE w:val="0"/>
                        <w:autoSpaceDN w:val="0"/>
                        <w:adjustRightInd w:val="0"/>
                        <w:spacing w:before="0" w:after="0" w:line="240" w:lineRule="auto"/>
                        <w:rPr>
                          <w:rFonts w:ascii="Courier New" w:hAnsi="Courier New" w:cs="Courier New"/>
                          <w:color w:val="000000"/>
                          <w:sz w:val="4"/>
                          <w:szCs w:val="20"/>
                          <w:highlight w:val="white"/>
                          <w:lang w:val="en-GB"/>
                        </w:rPr>
                      </w:pPr>
                    </w:p>
                  </w:txbxContent>
                </v:textbox>
                <w10:wrap type="square"/>
              </v:shape>
            </w:pict>
          </mc:Fallback>
        </mc:AlternateContent>
      </w:r>
      <w:r>
        <w:rPr>
          <w:b/>
          <w:color w:val="auto"/>
          <w:sz w:val="32"/>
          <w:szCs w:val="32"/>
          <w:u w:val="single"/>
        </w:rPr>
        <w:t>DataPathD-TB.vhd</w:t>
      </w:r>
    </w:p>
    <w:p w14:paraId="244FFE7C" w14:textId="3C7E2EFC" w:rsidR="0058550A" w:rsidRDefault="0058550A">
      <w:pPr>
        <w:rPr>
          <w:b/>
          <w:color w:val="auto"/>
          <w:sz w:val="32"/>
          <w:szCs w:val="32"/>
          <w:u w:val="single"/>
        </w:rPr>
      </w:pPr>
      <w:r>
        <w:rPr>
          <w:b/>
          <w:color w:val="auto"/>
          <w:sz w:val="32"/>
          <w:szCs w:val="32"/>
          <w:u w:val="single"/>
        </w:rPr>
        <w:br w:type="page"/>
      </w:r>
    </w:p>
    <w:p w14:paraId="45E47B8D" w14:textId="65D1F800" w:rsidR="00F0741B" w:rsidRDefault="00F0741B" w:rsidP="00F0741B">
      <w:pPr>
        <w:tabs>
          <w:tab w:val="left" w:pos="3139"/>
        </w:tabs>
        <w:rPr>
          <w:b/>
          <w:color w:val="auto"/>
          <w:sz w:val="32"/>
          <w:szCs w:val="32"/>
          <w:u w:val="single"/>
        </w:rPr>
      </w:pPr>
      <w:r>
        <w:rPr>
          <w:b/>
          <w:noProof/>
          <w:color w:val="auto"/>
          <w:sz w:val="32"/>
          <w:szCs w:val="32"/>
          <w:u w:val="single"/>
          <w:lang w:val="en-GB" w:eastAsia="en-GB"/>
        </w:rPr>
        <w:lastRenderedPageBreak/>
        <mc:AlternateContent>
          <mc:Choice Requires="wps">
            <w:drawing>
              <wp:anchor distT="0" distB="0" distL="114300" distR="114300" simplePos="0" relativeHeight="251777024" behindDoc="0" locked="0" layoutInCell="1" allowOverlap="1" wp14:anchorId="6964A783" wp14:editId="33C63C4E">
                <wp:simplePos x="0" y="0"/>
                <wp:positionH relativeFrom="column">
                  <wp:posOffset>-362585</wp:posOffset>
                </wp:positionH>
                <wp:positionV relativeFrom="paragraph">
                  <wp:posOffset>295910</wp:posOffset>
                </wp:positionV>
                <wp:extent cx="7546340" cy="7760970"/>
                <wp:effectExtent l="0" t="0" r="16510" b="11430"/>
                <wp:wrapSquare wrapText="bothSides"/>
                <wp:docPr id="210" name="Text Box 210"/>
                <wp:cNvGraphicFramePr/>
                <a:graphic xmlns:a="http://schemas.openxmlformats.org/drawingml/2006/main">
                  <a:graphicData uri="http://schemas.microsoft.com/office/word/2010/wordprocessingShape">
                    <wps:wsp>
                      <wps:cNvSpPr txBox="1"/>
                      <wps:spPr>
                        <a:xfrm>
                          <a:off x="0" y="0"/>
                          <a:ext cx="7546340" cy="7760970"/>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53F7C6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roofErr w:type="gramStart"/>
                            <w:r w:rsidRPr="00084C6F">
                              <w:rPr>
                                <w:rFonts w:ascii="Courier New" w:hAnsi="Courier New" w:cs="Courier New"/>
                                <w:color w:val="000000"/>
                                <w:sz w:val="15"/>
                                <w:szCs w:val="20"/>
                                <w:highlight w:val="white"/>
                                <w:lang w:val="en-GB"/>
                              </w:rPr>
                              <w:t xml:space="preserve">IMM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F93C9B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roofErr w:type="gramStart"/>
                            <w:r w:rsidRPr="00084C6F">
                              <w:rPr>
                                <w:rFonts w:ascii="Courier New" w:hAnsi="Courier New" w:cs="Courier New"/>
                                <w:color w:val="000000"/>
                                <w:sz w:val="15"/>
                                <w:szCs w:val="20"/>
                                <w:highlight w:val="white"/>
                                <w:lang w:val="en-GB"/>
                              </w:rPr>
                              <w:t xml:space="preserve">SH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log2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43AF477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M_</w:t>
                            </w:r>
                            <w:proofErr w:type="gramStart"/>
                            <w:r w:rsidRPr="00084C6F">
                              <w:rPr>
                                <w:rFonts w:ascii="Courier New" w:hAnsi="Courier New" w:cs="Courier New"/>
                                <w:color w:val="000000"/>
                                <w:sz w:val="15"/>
                                <w:szCs w:val="20"/>
                                <w:highlight w:val="white"/>
                                <w:lang w:val="en-GB"/>
                              </w:rPr>
                              <w:t xml:space="preserve">A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3655074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roofErr w:type="gramStart"/>
                            <w:r w:rsidRPr="00084C6F">
                              <w:rPr>
                                <w:rFonts w:ascii="Courier New" w:hAnsi="Courier New" w:cs="Courier New"/>
                                <w:color w:val="000000"/>
                                <w:sz w:val="15"/>
                                <w:szCs w:val="20"/>
                                <w:highlight w:val="white"/>
                                <w:lang w:val="en-GB"/>
                              </w:rPr>
                              <w:t xml:space="preserve">S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4</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b/>
                                <w:bCs/>
                                <w:color w:val="000080"/>
                                <w:sz w:val="15"/>
                                <w:szCs w:val="20"/>
                                <w:highlight w:val="white"/>
                                <w:lang w:val="en-GB"/>
                              </w:rPr>
                              <w:t>);</w:t>
                            </w:r>
                          </w:p>
                          <w:p w14:paraId="77051C5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M_</w:t>
                            </w:r>
                            <w:proofErr w:type="gramStart"/>
                            <w:r w:rsidRPr="00084C6F">
                              <w:rPr>
                                <w:rFonts w:ascii="Courier New" w:hAnsi="Courier New" w:cs="Courier New"/>
                                <w:color w:val="000000"/>
                                <w:sz w:val="15"/>
                                <w:szCs w:val="20"/>
                                <w:highlight w:val="white"/>
                                <w:lang w:val="en-GB"/>
                              </w:rPr>
                              <w:t xml:space="preserve">in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1A1CFE8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55CB76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roofErr w:type="gramStart"/>
                            <w:r w:rsidRPr="00084C6F">
                              <w:rPr>
                                <w:rFonts w:ascii="Courier New" w:hAnsi="Courier New" w:cs="Courier New"/>
                                <w:color w:val="000000"/>
                                <w:sz w:val="15"/>
                                <w:szCs w:val="20"/>
                                <w:highlight w:val="white"/>
                                <w:lang w:val="en-GB"/>
                              </w:rPr>
                              <w:t xml:space="preserve">flags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7</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30F43BF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M_</w:t>
                            </w:r>
                            <w:proofErr w:type="gramStart"/>
                            <w:r w:rsidRPr="00084C6F">
                              <w:rPr>
                                <w:rFonts w:ascii="Courier New" w:hAnsi="Courier New" w:cs="Courier New"/>
                                <w:color w:val="000000"/>
                                <w:sz w:val="15"/>
                                <w:szCs w:val="20"/>
                                <w:highlight w:val="white"/>
                                <w:lang w:val="en-GB"/>
                              </w:rPr>
                              <w:t xml:space="preserve">B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24AD34E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M_</w:t>
                            </w:r>
                            <w:proofErr w:type="gramStart"/>
                            <w:r w:rsidRPr="00084C6F">
                              <w:rPr>
                                <w:rFonts w:ascii="Courier New" w:hAnsi="Courier New" w:cs="Courier New"/>
                                <w:color w:val="000000"/>
                                <w:sz w:val="15"/>
                                <w:szCs w:val="20"/>
                                <w:highlight w:val="white"/>
                                <w:lang w:val="en-GB"/>
                              </w:rPr>
                              <w:t xml:space="preserve">DA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23D2F79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
                          <w:p w14:paraId="6F70C00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roofErr w:type="gramStart"/>
                            <w:r w:rsidRPr="00084C6F">
                              <w:rPr>
                                <w:rFonts w:ascii="Courier New" w:hAnsi="Courier New" w:cs="Courier New"/>
                                <w:color w:val="000000"/>
                                <w:sz w:val="15"/>
                                <w:szCs w:val="20"/>
                                <w:highlight w:val="white"/>
                                <w:lang w:val="en-GB"/>
                              </w:rPr>
                              <w:t xml:space="preserve">OEN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w:t>
                            </w:r>
                            <w:r w:rsidRPr="00084C6F">
                              <w:rPr>
                                <w:rFonts w:ascii="Courier New" w:hAnsi="Courier New" w:cs="Courier New"/>
                                <w:b/>
                                <w:bCs/>
                                <w:color w:val="000080"/>
                                <w:sz w:val="15"/>
                                <w:szCs w:val="20"/>
                                <w:highlight w:val="white"/>
                                <w:lang w:val="en-GB"/>
                              </w:rPr>
                              <w:t>;</w:t>
                            </w:r>
                          </w:p>
                          <w:p w14:paraId="5384CA6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RECORD</w:t>
                            </w:r>
                            <w:r w:rsidRPr="00084C6F">
                              <w:rPr>
                                <w:rFonts w:ascii="Courier New" w:hAnsi="Courier New" w:cs="Courier New"/>
                                <w:b/>
                                <w:bCs/>
                                <w:color w:val="000080"/>
                                <w:sz w:val="15"/>
                                <w:szCs w:val="20"/>
                                <w:highlight w:val="white"/>
                                <w:lang w:val="en-GB"/>
                              </w:rPr>
                              <w:t>;</w:t>
                            </w:r>
                          </w:p>
                          <w:p w14:paraId="2854B74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550879B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type</w:t>
                            </w:r>
                            <w:proofErr w:type="gramEnd"/>
                            <w:r w:rsidRPr="00084C6F">
                              <w:rPr>
                                <w:rFonts w:ascii="Courier New" w:hAnsi="Courier New" w:cs="Courier New"/>
                                <w:color w:val="000000"/>
                                <w:sz w:val="15"/>
                                <w:szCs w:val="20"/>
                                <w:highlight w:val="white"/>
                                <w:lang w:val="en-GB"/>
                              </w:rPr>
                              <w:t xml:space="preserve"> TEST_VECTOR_ARRAY </w:t>
                            </w:r>
                            <w:r w:rsidRPr="00084C6F">
                              <w:rPr>
                                <w:rFonts w:ascii="Courier New" w:hAnsi="Courier New" w:cs="Courier New"/>
                                <w:b/>
                                <w:bCs/>
                                <w:color w:val="0000FF"/>
                                <w:sz w:val="15"/>
                                <w:szCs w:val="20"/>
                                <w:highlight w:val="white"/>
                                <w:lang w:val="en-GB"/>
                              </w:rPr>
                              <w:t>is</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ARRAY</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8000FF"/>
                                <w:sz w:val="15"/>
                                <w:szCs w:val="20"/>
                                <w:highlight w:val="white"/>
                                <w:lang w:val="en-GB"/>
                              </w:rPr>
                              <w:t>NATURAL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RANGE</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&lt;&gt;)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of</w:t>
                            </w:r>
                            <w:r w:rsidRPr="00084C6F">
                              <w:rPr>
                                <w:rFonts w:ascii="Courier New" w:hAnsi="Courier New" w:cs="Courier New"/>
                                <w:color w:val="000000"/>
                                <w:sz w:val="15"/>
                                <w:szCs w:val="20"/>
                                <w:highlight w:val="white"/>
                                <w:lang w:val="en-GB"/>
                              </w:rPr>
                              <w:t xml:space="preserve"> TEST_VECTOR</w:t>
                            </w:r>
                            <w:r w:rsidRPr="00084C6F">
                              <w:rPr>
                                <w:rFonts w:ascii="Courier New" w:hAnsi="Courier New" w:cs="Courier New"/>
                                <w:b/>
                                <w:bCs/>
                                <w:color w:val="000080"/>
                                <w:sz w:val="15"/>
                                <w:szCs w:val="20"/>
                                <w:highlight w:val="white"/>
                                <w:lang w:val="en-GB"/>
                              </w:rPr>
                              <w:t>;</w:t>
                            </w:r>
                          </w:p>
                          <w:p w14:paraId="4132F1B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5A6F0F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constant</w:t>
                            </w:r>
                            <w:proofErr w:type="gramEnd"/>
                            <w:r w:rsidRPr="00084C6F">
                              <w:rPr>
                                <w:rFonts w:ascii="Courier New" w:hAnsi="Courier New" w:cs="Courier New"/>
                                <w:color w:val="000000"/>
                                <w:sz w:val="15"/>
                                <w:szCs w:val="20"/>
                                <w:highlight w:val="white"/>
                                <w:lang w:val="en-GB"/>
                              </w:rPr>
                              <w:t xml:space="preserve"> test_vectors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TEST_VECTOR_ARRAY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603ECEB8" w14:textId="77777777" w:rsidR="00C05124" w:rsidRDefault="00C05124" w:rsidP="00084C6F">
                            <w:pPr>
                              <w:widowControl w:val="0"/>
                              <w:autoSpaceDE w:val="0"/>
                              <w:autoSpaceDN w:val="0"/>
                              <w:adjustRightInd w:val="0"/>
                              <w:spacing w:before="0" w:after="0" w:line="240" w:lineRule="auto"/>
                              <w:rPr>
                                <w:rFonts w:ascii="Courier New" w:hAnsi="Courier New" w:cs="Courier New"/>
                                <w:color w:val="008000"/>
                                <w:sz w:val="15"/>
                                <w:szCs w:val="20"/>
                                <w:highlight w:val="white"/>
                                <w:lang w:val="en-GB"/>
                              </w:rPr>
                            </w:pPr>
                            <w:r>
                              <w:rPr>
                                <w:rFonts w:ascii="Courier New" w:hAnsi="Courier New" w:cs="Courier New"/>
                                <w:color w:val="008000"/>
                                <w:sz w:val="15"/>
                                <w:szCs w:val="20"/>
                                <w:highlight w:val="white"/>
                                <w:lang w:val="en-GB"/>
                              </w:rPr>
                              <w:t>--</w:t>
                            </w:r>
                            <w:r>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t xml:space="preserve">W_EN, AL, R_A, R_B, </w:t>
                            </w:r>
                            <w:r w:rsidR="0087131A" w:rsidRPr="00084C6F">
                              <w:rPr>
                                <w:rFonts w:ascii="Courier New" w:hAnsi="Courier New" w:cs="Courier New"/>
                                <w:color w:val="008000"/>
                                <w:sz w:val="15"/>
                                <w:szCs w:val="20"/>
                                <w:highlight w:val="white"/>
                                <w:lang w:val="en-GB"/>
                              </w:rPr>
                              <w:t>W_A,</w:t>
                            </w:r>
                            <w:r w:rsidRPr="00084C6F">
                              <w:rPr>
                                <w:rFonts w:ascii="Courier New" w:hAnsi="Courier New" w:cs="Courier New"/>
                                <w:color w:val="008000"/>
                                <w:sz w:val="15"/>
                                <w:szCs w:val="20"/>
                                <w:highlight w:val="white"/>
                                <w:lang w:val="en-GB"/>
                              </w:rPr>
                              <w:t xml:space="preserve"> </w:t>
                            </w:r>
                            <w:r w:rsidR="0087131A" w:rsidRPr="00084C6F">
                              <w:rPr>
                                <w:rFonts w:ascii="Courier New" w:hAnsi="Courier New" w:cs="Courier New"/>
                                <w:color w:val="008000"/>
                                <w:sz w:val="15"/>
                                <w:szCs w:val="20"/>
                                <w:highlight w:val="white"/>
                                <w:lang w:val="en-GB"/>
                              </w:rPr>
                              <w:t>IMM,</w:t>
                            </w:r>
                            <w:r>
                              <w:rPr>
                                <w:rFonts w:ascii="Courier New" w:hAnsi="Courier New" w:cs="Courier New"/>
                                <w:color w:val="008000"/>
                                <w:sz w:val="15"/>
                                <w:szCs w:val="20"/>
                                <w:highlight w:val="white"/>
                                <w:lang w:val="en-GB"/>
                              </w:rPr>
                              <w:t xml:space="preserve"> </w:t>
                            </w:r>
                            <w:r w:rsidR="0087131A" w:rsidRPr="00084C6F">
                              <w:rPr>
                                <w:rFonts w:ascii="Courier New" w:hAnsi="Courier New" w:cs="Courier New"/>
                                <w:color w:val="008000"/>
                                <w:sz w:val="15"/>
                                <w:szCs w:val="20"/>
                                <w:highlight w:val="white"/>
                                <w:lang w:val="en-GB"/>
                              </w:rPr>
                              <w:t>SH,</w:t>
                            </w:r>
                            <w:r>
                              <w:rPr>
                                <w:rFonts w:ascii="Courier New" w:hAnsi="Courier New" w:cs="Courier New"/>
                                <w:color w:val="008000"/>
                                <w:sz w:val="15"/>
                                <w:szCs w:val="20"/>
                                <w:highlight w:val="white"/>
                                <w:lang w:val="en-GB"/>
                              </w:rPr>
                              <w:t xml:space="preserve"> M_A, S, M_in, flags, M_B, M_DA</w:t>
                            </w:r>
                            <w:proofErr w:type="gramStart"/>
                            <w:r>
                              <w:rPr>
                                <w:rFonts w:ascii="Courier New" w:hAnsi="Courier New" w:cs="Courier New"/>
                                <w:color w:val="008000"/>
                                <w:sz w:val="15"/>
                                <w:szCs w:val="20"/>
                                <w:highlight w:val="white"/>
                                <w:lang w:val="en-GB"/>
                              </w:rPr>
                              <w:t>,</w:t>
                            </w:r>
                            <w:r w:rsidR="0087131A" w:rsidRPr="00084C6F">
                              <w:rPr>
                                <w:rFonts w:ascii="Courier New" w:hAnsi="Courier New" w:cs="Courier New"/>
                                <w:color w:val="008000"/>
                                <w:sz w:val="15"/>
                                <w:szCs w:val="20"/>
                                <w:highlight w:val="white"/>
                                <w:lang w:val="en-GB"/>
                              </w:rPr>
                              <w:t>OEN</w:t>
                            </w:r>
                            <w:proofErr w:type="gramEnd"/>
                          </w:p>
                          <w:p w14:paraId="1C76FA04" w14:textId="08AC978E" w:rsidR="0087131A" w:rsidRPr="00C05124" w:rsidRDefault="0087131A" w:rsidP="00084C6F">
                            <w:pPr>
                              <w:widowControl w:val="0"/>
                              <w:autoSpaceDE w:val="0"/>
                              <w:autoSpaceDN w:val="0"/>
                              <w:adjustRightInd w:val="0"/>
                              <w:spacing w:before="0" w:after="0" w:line="240" w:lineRule="auto"/>
                              <w:rPr>
                                <w:rFonts w:ascii="Courier New" w:hAnsi="Courier New" w:cs="Courier New"/>
                                <w:color w:val="008000"/>
                                <w:sz w:val="15"/>
                                <w:szCs w:val="20"/>
                                <w:lang w:val="en-GB"/>
                              </w:rPr>
                            </w:pPr>
                            <w:r w:rsidRPr="00084C6F">
                              <w:rPr>
                                <w:rFonts w:ascii="Courier New" w:hAnsi="Courier New" w:cs="Courier New"/>
                                <w:color w:val="008000"/>
                                <w:sz w:val="15"/>
                                <w:szCs w:val="20"/>
                                <w:highlight w:val="white"/>
                                <w:lang w:val="en-GB"/>
                              </w:rPr>
                              <w:tab/>
                            </w:r>
                          </w:p>
                          <w:p w14:paraId="1B621ED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"1000"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"00000"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"00001"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1E46824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120021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"01010110"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2A1F760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140079A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71471C6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"1010"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"00000"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"0005"</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501AAD5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A787C0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"01010010"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6B3A224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3042F26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135A8B8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"1100"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"00001"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"00011"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p>
                          <w:p w14:paraId="13A7644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"0011"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17BFC8E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"01010010"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p>
                          <w:p w14:paraId="338ADAC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70F6BE4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44EDC0E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"00011"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700DDFA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5F49773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"01010010"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"0005"</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"0008"</w:t>
                            </w:r>
                            <w:r w:rsidRPr="00084C6F">
                              <w:rPr>
                                <w:rFonts w:ascii="Courier New" w:hAnsi="Courier New" w:cs="Courier New"/>
                                <w:b/>
                                <w:bCs/>
                                <w:color w:val="000080"/>
                                <w:sz w:val="15"/>
                                <w:szCs w:val="20"/>
                                <w:highlight w:val="white"/>
                                <w:lang w:val="en-GB"/>
                              </w:rPr>
                              <w:t>,</w:t>
                            </w:r>
                          </w:p>
                          <w:p w14:paraId="20701EE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085F33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474E5B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"00101"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p>
                          <w:p w14:paraId="2429520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"1f1f"</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"11--"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"CCCC"</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03D134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"1f1f"</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219C69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51E3637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1B6CC92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
                          <w:p w14:paraId="376E3BC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BEGIN</w:t>
                            </w:r>
                          </w:p>
                          <w:p w14:paraId="1AF8343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
                          <w:p w14:paraId="3EF8ADB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xml:space="preserve">-- Instantiate the Unit </w:t>
                            </w:r>
                            <w:proofErr w:type="gramStart"/>
                            <w:r w:rsidRPr="00084C6F">
                              <w:rPr>
                                <w:rFonts w:ascii="Courier New" w:hAnsi="Courier New" w:cs="Courier New"/>
                                <w:color w:val="008000"/>
                                <w:sz w:val="15"/>
                                <w:szCs w:val="20"/>
                                <w:highlight w:val="white"/>
                                <w:lang w:val="en-GB"/>
                              </w:rPr>
                              <w:t>Under</w:t>
                            </w:r>
                            <w:proofErr w:type="gramEnd"/>
                            <w:r w:rsidRPr="00084C6F">
                              <w:rPr>
                                <w:rFonts w:ascii="Courier New" w:hAnsi="Courier New" w:cs="Courier New"/>
                                <w:color w:val="008000"/>
                                <w:sz w:val="15"/>
                                <w:szCs w:val="20"/>
                                <w:highlight w:val="white"/>
                                <w:lang w:val="en-GB"/>
                              </w:rPr>
                              <w:t xml:space="preserve"> Test (UUT)</w:t>
                            </w:r>
                          </w:p>
                          <w:p w14:paraId="652C85F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uut</w:t>
                            </w:r>
                            <w:proofErr w:type="gramEnd"/>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DataPath_B </w:t>
                            </w:r>
                          </w:p>
                          <w:p w14:paraId="781B473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4986F81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59E7994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num_registers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num_registers</w:t>
                            </w:r>
                            <w:r w:rsidRPr="00084C6F">
                              <w:rPr>
                                <w:rFonts w:ascii="Courier New" w:hAnsi="Courier New" w:cs="Courier New"/>
                                <w:color w:val="000000"/>
                                <w:sz w:val="15"/>
                                <w:szCs w:val="20"/>
                                <w:highlight w:val="white"/>
                                <w:lang w:val="en-GB"/>
                              </w:rPr>
                              <w:tab/>
                            </w:r>
                          </w:p>
                          <w:p w14:paraId="24F0820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39BA023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2FF3DB7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R_A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R_A</w:t>
                            </w:r>
                            <w:r w:rsidRPr="00084C6F">
                              <w:rPr>
                                <w:rFonts w:ascii="Courier New" w:hAnsi="Courier New" w:cs="Courier New"/>
                                <w:b/>
                                <w:bCs/>
                                <w:color w:val="000080"/>
                                <w:sz w:val="15"/>
                                <w:szCs w:val="20"/>
                                <w:highlight w:val="white"/>
                                <w:lang w:val="en-GB"/>
                              </w:rPr>
                              <w:t>,</w:t>
                            </w:r>
                          </w:p>
                          <w:p w14:paraId="3938064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R_B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R_B</w:t>
                            </w:r>
                            <w:r w:rsidRPr="00084C6F">
                              <w:rPr>
                                <w:rFonts w:ascii="Courier New" w:hAnsi="Courier New" w:cs="Courier New"/>
                                <w:b/>
                                <w:bCs/>
                                <w:color w:val="000080"/>
                                <w:sz w:val="15"/>
                                <w:szCs w:val="20"/>
                                <w:highlight w:val="white"/>
                                <w:lang w:val="en-GB"/>
                              </w:rPr>
                              <w:t>,</w:t>
                            </w:r>
                          </w:p>
                          <w:p w14:paraId="3555B0A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W_EN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W_EN</w:t>
                            </w:r>
                            <w:r w:rsidRPr="00084C6F">
                              <w:rPr>
                                <w:rFonts w:ascii="Courier New" w:hAnsi="Courier New" w:cs="Courier New"/>
                                <w:b/>
                                <w:bCs/>
                                <w:color w:val="000080"/>
                                <w:sz w:val="15"/>
                                <w:szCs w:val="20"/>
                                <w:highlight w:val="white"/>
                                <w:lang w:val="en-GB"/>
                              </w:rPr>
                              <w:t>,</w:t>
                            </w:r>
                          </w:p>
                          <w:p w14:paraId="3366CED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W_A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W_A</w:t>
                            </w:r>
                            <w:r w:rsidRPr="00084C6F">
                              <w:rPr>
                                <w:rFonts w:ascii="Courier New" w:hAnsi="Courier New" w:cs="Courier New"/>
                                <w:b/>
                                <w:bCs/>
                                <w:color w:val="000080"/>
                                <w:sz w:val="15"/>
                                <w:szCs w:val="20"/>
                                <w:highlight w:val="white"/>
                                <w:lang w:val="en-GB"/>
                              </w:rPr>
                              <w:t>,</w:t>
                            </w:r>
                          </w:p>
                          <w:p w14:paraId="0A1A9FB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3A6F235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IMM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IMM</w:t>
                            </w:r>
                            <w:r w:rsidRPr="00084C6F">
                              <w:rPr>
                                <w:rFonts w:ascii="Courier New" w:hAnsi="Courier New" w:cs="Courier New"/>
                                <w:b/>
                                <w:bCs/>
                                <w:color w:val="000080"/>
                                <w:sz w:val="15"/>
                                <w:szCs w:val="20"/>
                                <w:highlight w:val="white"/>
                                <w:lang w:val="en-GB"/>
                              </w:rPr>
                              <w:t>,</w:t>
                            </w:r>
                          </w:p>
                          <w:p w14:paraId="54ABF9A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AL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w:t>
                            </w:r>
                            <w:r w:rsidRPr="00084C6F">
                              <w:rPr>
                                <w:rFonts w:ascii="Courier New" w:hAnsi="Courier New" w:cs="Courier New"/>
                                <w:b/>
                                <w:bCs/>
                                <w:color w:val="000080"/>
                                <w:sz w:val="15"/>
                                <w:szCs w:val="20"/>
                                <w:highlight w:val="white"/>
                                <w:lang w:val="en-GB"/>
                              </w:rPr>
                              <w:t>,</w:t>
                            </w:r>
                          </w:p>
                          <w:p w14:paraId="649654B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SH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SH</w:t>
                            </w:r>
                            <w:r w:rsidRPr="00084C6F">
                              <w:rPr>
                                <w:rFonts w:ascii="Courier New" w:hAnsi="Courier New" w:cs="Courier New"/>
                                <w:b/>
                                <w:bCs/>
                                <w:color w:val="000080"/>
                                <w:sz w:val="15"/>
                                <w:szCs w:val="20"/>
                                <w:highlight w:val="white"/>
                                <w:lang w:val="en-GB"/>
                              </w:rPr>
                              <w:t>,</w:t>
                            </w:r>
                          </w:p>
                          <w:p w14:paraId="763CB56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M_A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M_A</w:t>
                            </w:r>
                            <w:r w:rsidRPr="00084C6F">
                              <w:rPr>
                                <w:rFonts w:ascii="Courier New" w:hAnsi="Courier New" w:cs="Courier New"/>
                                <w:b/>
                                <w:bCs/>
                                <w:color w:val="000080"/>
                                <w:sz w:val="15"/>
                                <w:szCs w:val="20"/>
                                <w:highlight w:val="white"/>
                                <w:lang w:val="en-GB"/>
                              </w:rPr>
                              <w:t>,</w:t>
                            </w:r>
                          </w:p>
                          <w:p w14:paraId="1208818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S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S</w:t>
                            </w:r>
                            <w:r w:rsidRPr="00084C6F">
                              <w:rPr>
                                <w:rFonts w:ascii="Courier New" w:hAnsi="Courier New" w:cs="Courier New"/>
                                <w:b/>
                                <w:bCs/>
                                <w:color w:val="000080"/>
                                <w:sz w:val="15"/>
                                <w:szCs w:val="20"/>
                                <w:highlight w:val="white"/>
                                <w:lang w:val="en-GB"/>
                              </w:rPr>
                              <w:t>,</w:t>
                            </w:r>
                          </w:p>
                          <w:p w14:paraId="6B5E89D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flags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flags</w:t>
                            </w:r>
                            <w:r w:rsidRPr="00084C6F">
                              <w:rPr>
                                <w:rFonts w:ascii="Courier New" w:hAnsi="Courier New" w:cs="Courier New"/>
                                <w:b/>
                                <w:bCs/>
                                <w:color w:val="000080"/>
                                <w:sz w:val="15"/>
                                <w:szCs w:val="20"/>
                                <w:highlight w:val="white"/>
                                <w:lang w:val="en-GB"/>
                              </w:rPr>
                              <w:t>,</w:t>
                            </w:r>
                          </w:p>
                          <w:p w14:paraId="24DAB68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M_B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M_B</w:t>
                            </w:r>
                            <w:r w:rsidRPr="00084C6F">
                              <w:rPr>
                                <w:rFonts w:ascii="Courier New" w:hAnsi="Courier New" w:cs="Courier New"/>
                                <w:b/>
                                <w:bCs/>
                                <w:color w:val="000080"/>
                                <w:sz w:val="15"/>
                                <w:szCs w:val="20"/>
                                <w:highlight w:val="white"/>
                                <w:lang w:val="en-GB"/>
                              </w:rPr>
                              <w:t>,</w:t>
                            </w:r>
                          </w:p>
                          <w:p w14:paraId="75982BB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M_DA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M_DA</w:t>
                            </w:r>
                            <w:r w:rsidRPr="00084C6F">
                              <w:rPr>
                                <w:rFonts w:ascii="Courier New" w:hAnsi="Courier New" w:cs="Courier New"/>
                                <w:b/>
                                <w:bCs/>
                                <w:color w:val="000080"/>
                                <w:sz w:val="15"/>
                                <w:szCs w:val="20"/>
                                <w:highlight w:val="white"/>
                                <w:lang w:val="en-GB"/>
                              </w:rPr>
                              <w:t>,</w:t>
                            </w:r>
                          </w:p>
                          <w:p w14:paraId="69D29FF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M_in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M_in</w:t>
                            </w:r>
                          </w:p>
                          <w:p w14:paraId="504FAA7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1B4B41A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30255DB" w14:textId="77777777" w:rsidR="00C05124" w:rsidRDefault="00C05124" w:rsidP="00084C6F">
                            <w:pPr>
                              <w:widowControl w:val="0"/>
                              <w:autoSpaceDE w:val="0"/>
                              <w:autoSpaceDN w:val="0"/>
                              <w:adjustRightInd w:val="0"/>
                              <w:spacing w:before="0" w:after="0" w:line="240" w:lineRule="auto"/>
                              <w:rPr>
                                <w:rFonts w:ascii="Courier New" w:hAnsi="Courier New" w:cs="Courier New"/>
                                <w:color w:val="008000"/>
                                <w:sz w:val="15"/>
                                <w:szCs w:val="20"/>
                                <w:highlight w:val="white"/>
                                <w:lang w:val="en-GB"/>
                              </w:rPr>
                            </w:pPr>
                          </w:p>
                          <w:p w14:paraId="0A7AA6F2" w14:textId="77777777" w:rsidR="00C05124" w:rsidRDefault="00C05124" w:rsidP="00084C6F">
                            <w:pPr>
                              <w:widowControl w:val="0"/>
                              <w:autoSpaceDE w:val="0"/>
                              <w:autoSpaceDN w:val="0"/>
                              <w:adjustRightInd w:val="0"/>
                              <w:spacing w:before="0" w:after="0" w:line="240" w:lineRule="auto"/>
                              <w:rPr>
                                <w:rFonts w:ascii="Courier New" w:hAnsi="Courier New" w:cs="Courier New"/>
                                <w:color w:val="008000"/>
                                <w:sz w:val="15"/>
                                <w:szCs w:val="20"/>
                                <w:highlight w:val="white"/>
                                <w:lang w:val="en-GB"/>
                              </w:rPr>
                            </w:pPr>
                          </w:p>
                          <w:p w14:paraId="3120309A" w14:textId="6385437B"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begin</w:t>
                            </w:r>
                            <w:proofErr w:type="gramEnd"/>
                          </w:p>
                          <w:p w14:paraId="3AF553D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709D766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clk_period</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p>
                          <w:p w14:paraId="63D3CD6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4F7C5BB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clk_period</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p>
                          <w:p w14:paraId="70D726C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r w:rsidRPr="00084C6F">
                              <w:rPr>
                                <w:rFonts w:ascii="Courier New" w:hAnsi="Courier New" w:cs="Courier New"/>
                                <w:b/>
                                <w:bCs/>
                                <w:color w:val="000080"/>
                                <w:sz w:val="15"/>
                                <w:szCs w:val="20"/>
                                <w:highlight w:val="white"/>
                                <w:lang w:val="en-GB"/>
                              </w:rPr>
                              <w:t>;</w:t>
                            </w:r>
                          </w:p>
                          <w:p w14:paraId="08F7ECC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
                          <w:p w14:paraId="2A43363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F84482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Stimulus process</w:t>
                            </w:r>
                          </w:p>
                          <w:p w14:paraId="40D0EE6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stim_proc</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p>
                          <w:p w14:paraId="2A562D4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begin</w:t>
                            </w:r>
                            <w:proofErr w:type="gramEnd"/>
                          </w:p>
                          <w:p w14:paraId="4714949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7B94AE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xml:space="preserve">-- </w:t>
                            </w:r>
                            <w:proofErr w:type="gramStart"/>
                            <w:r w:rsidRPr="00084C6F">
                              <w:rPr>
                                <w:rFonts w:ascii="Courier New" w:hAnsi="Courier New" w:cs="Courier New"/>
                                <w:color w:val="008000"/>
                                <w:sz w:val="15"/>
                                <w:szCs w:val="20"/>
                                <w:highlight w:val="white"/>
                                <w:lang w:val="en-GB"/>
                              </w:rPr>
                              <w:t>hold</w:t>
                            </w:r>
                            <w:proofErr w:type="gramEnd"/>
                            <w:r w:rsidRPr="00084C6F">
                              <w:rPr>
                                <w:rFonts w:ascii="Courier New" w:hAnsi="Courier New" w:cs="Courier New"/>
                                <w:color w:val="008000"/>
                                <w:sz w:val="15"/>
                                <w:szCs w:val="20"/>
                                <w:highlight w:val="white"/>
                                <w:lang w:val="en-GB"/>
                              </w:rPr>
                              <w:t xml:space="preserve"> reset state for 100 ns.</w:t>
                            </w:r>
                          </w:p>
                          <w:p w14:paraId="11FE3CE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100</w:t>
                            </w:r>
                            <w:r w:rsidRPr="00084C6F">
                              <w:rPr>
                                <w:rFonts w:ascii="Courier New" w:hAnsi="Courier New" w:cs="Courier New"/>
                                <w:color w:val="000000"/>
                                <w:sz w:val="15"/>
                                <w:szCs w:val="20"/>
                                <w:highlight w:val="white"/>
                                <w:lang w:val="en-GB"/>
                              </w:rPr>
                              <w:t xml:space="preserve"> ns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61732EC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AD65F5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run the test for every set of data</w:t>
                            </w:r>
                          </w:p>
                          <w:p w14:paraId="2D1528C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for</w:t>
                            </w:r>
                            <w:proofErr w:type="gramEnd"/>
                            <w:r w:rsidRPr="00084C6F">
                              <w:rPr>
                                <w:rFonts w:ascii="Courier New" w:hAnsi="Courier New" w:cs="Courier New"/>
                                <w:color w:val="000000"/>
                                <w:sz w:val="15"/>
                                <w:szCs w:val="20"/>
                                <w:highlight w:val="white"/>
                                <w:lang w:val="en-GB"/>
                              </w:rPr>
                              <w:t xml:space="preserve"> i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FF"/>
                                <w:sz w:val="15"/>
                                <w:szCs w:val="20"/>
                                <w:highlight w:val="white"/>
                                <w:lang w:val="en-GB"/>
                              </w:rPr>
                              <w:t>range</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loop</w:t>
                            </w:r>
                          </w:p>
                          <w:p w14:paraId="1FCB659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59061EC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assign test inputs</w:t>
                            </w:r>
                          </w:p>
                          <w:p w14:paraId="5AD6F9C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R_A</w:t>
                            </w:r>
                            <w:r w:rsidRPr="00084C6F">
                              <w:rPr>
                                <w:rFonts w:ascii="Courier New" w:hAnsi="Courier New" w:cs="Courier New"/>
                                <w:b/>
                                <w:bCs/>
                                <w:color w:val="000080"/>
                                <w:sz w:val="15"/>
                                <w:szCs w:val="20"/>
                                <w:highlight w:val="white"/>
                                <w:lang w:val="en-GB"/>
                              </w:rPr>
                              <w:t>;</w:t>
                            </w:r>
                          </w:p>
                          <w:p w14:paraId="043A1AF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R_B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R_B</w:t>
                            </w:r>
                            <w:r w:rsidRPr="00084C6F">
                              <w:rPr>
                                <w:rFonts w:ascii="Courier New" w:hAnsi="Courier New" w:cs="Courier New"/>
                                <w:b/>
                                <w:bCs/>
                                <w:color w:val="000080"/>
                                <w:sz w:val="15"/>
                                <w:szCs w:val="20"/>
                                <w:highlight w:val="white"/>
                                <w:lang w:val="en-GB"/>
                              </w:rPr>
                              <w:t>;</w:t>
                            </w:r>
                          </w:p>
                          <w:p w14:paraId="442877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W_EN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W_EN</w:t>
                            </w:r>
                            <w:r w:rsidRPr="00084C6F">
                              <w:rPr>
                                <w:rFonts w:ascii="Courier New" w:hAnsi="Courier New" w:cs="Courier New"/>
                                <w:b/>
                                <w:bCs/>
                                <w:color w:val="000080"/>
                                <w:sz w:val="15"/>
                                <w:szCs w:val="20"/>
                                <w:highlight w:val="white"/>
                                <w:lang w:val="en-GB"/>
                              </w:rPr>
                              <w:t>;</w:t>
                            </w:r>
                          </w:p>
                          <w:p w14:paraId="5F8ABA0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W_A</w:t>
                            </w:r>
                            <w:r w:rsidRPr="00084C6F">
                              <w:rPr>
                                <w:rFonts w:ascii="Courier New" w:hAnsi="Courier New" w:cs="Courier New"/>
                                <w:b/>
                                <w:bCs/>
                                <w:color w:val="000080"/>
                                <w:sz w:val="15"/>
                                <w:szCs w:val="20"/>
                                <w:highlight w:val="white"/>
                                <w:lang w:val="en-GB"/>
                              </w:rPr>
                              <w:t>;</w:t>
                            </w:r>
                          </w:p>
                          <w:p w14:paraId="680FF54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IMM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IMM</w:t>
                            </w:r>
                            <w:r w:rsidRPr="00084C6F">
                              <w:rPr>
                                <w:rFonts w:ascii="Courier New" w:hAnsi="Courier New" w:cs="Courier New"/>
                                <w:b/>
                                <w:bCs/>
                                <w:color w:val="000080"/>
                                <w:sz w:val="15"/>
                                <w:szCs w:val="20"/>
                                <w:highlight w:val="white"/>
                                <w:lang w:val="en-GB"/>
                              </w:rPr>
                              <w:t>;</w:t>
                            </w:r>
                          </w:p>
                          <w:p w14:paraId="4741E1B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AL</w:t>
                            </w:r>
                            <w:r w:rsidRPr="00084C6F">
                              <w:rPr>
                                <w:rFonts w:ascii="Courier New" w:hAnsi="Courier New" w:cs="Courier New"/>
                                <w:b/>
                                <w:bCs/>
                                <w:color w:val="000080"/>
                                <w:sz w:val="15"/>
                                <w:szCs w:val="20"/>
                                <w:highlight w:val="white"/>
                                <w:lang w:val="en-GB"/>
                              </w:rPr>
                              <w:t>;</w:t>
                            </w:r>
                          </w:p>
                          <w:p w14:paraId="457BF38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SH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SH</w:t>
                            </w:r>
                            <w:r w:rsidRPr="00084C6F">
                              <w:rPr>
                                <w:rFonts w:ascii="Courier New" w:hAnsi="Courier New" w:cs="Courier New"/>
                                <w:b/>
                                <w:bCs/>
                                <w:color w:val="000080"/>
                                <w:sz w:val="15"/>
                                <w:szCs w:val="20"/>
                                <w:highlight w:val="white"/>
                                <w:lang w:val="en-GB"/>
                              </w:rPr>
                              <w:t>;</w:t>
                            </w:r>
                          </w:p>
                          <w:p w14:paraId="3F3B678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M_A</w:t>
                            </w:r>
                            <w:r w:rsidRPr="00084C6F">
                              <w:rPr>
                                <w:rFonts w:ascii="Courier New" w:hAnsi="Courier New" w:cs="Courier New"/>
                                <w:b/>
                                <w:bCs/>
                                <w:color w:val="000080"/>
                                <w:sz w:val="15"/>
                                <w:szCs w:val="20"/>
                                <w:highlight w:val="white"/>
                                <w:lang w:val="en-GB"/>
                              </w:rPr>
                              <w:t>;</w:t>
                            </w:r>
                          </w:p>
                          <w:p w14:paraId="64FF70D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S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S</w:t>
                            </w:r>
                            <w:r w:rsidRPr="00084C6F">
                              <w:rPr>
                                <w:rFonts w:ascii="Courier New" w:hAnsi="Courier New" w:cs="Courier New"/>
                                <w:b/>
                                <w:bCs/>
                                <w:color w:val="000080"/>
                                <w:sz w:val="15"/>
                                <w:szCs w:val="20"/>
                                <w:highlight w:val="white"/>
                                <w:lang w:val="en-GB"/>
                              </w:rPr>
                              <w:t>;</w:t>
                            </w:r>
                          </w:p>
                          <w:p w14:paraId="36980CC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M_in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M_in</w:t>
                            </w:r>
                            <w:r w:rsidRPr="00084C6F">
                              <w:rPr>
                                <w:rFonts w:ascii="Courier New" w:hAnsi="Courier New" w:cs="Courier New"/>
                                <w:b/>
                                <w:bCs/>
                                <w:color w:val="000080"/>
                                <w:sz w:val="15"/>
                                <w:szCs w:val="20"/>
                                <w:highlight w:val="white"/>
                                <w:lang w:val="en-GB"/>
                              </w:rPr>
                              <w:t>;</w:t>
                            </w:r>
                          </w:p>
                          <w:p w14:paraId="022EAB4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6E524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OEN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OEN</w:t>
                            </w:r>
                            <w:r w:rsidRPr="00084C6F">
                              <w:rPr>
                                <w:rFonts w:ascii="Courier New" w:hAnsi="Courier New" w:cs="Courier New"/>
                                <w:b/>
                                <w:bCs/>
                                <w:color w:val="000080"/>
                                <w:sz w:val="15"/>
                                <w:szCs w:val="20"/>
                                <w:highlight w:val="white"/>
                                <w:lang w:val="en-GB"/>
                              </w:rPr>
                              <w:t>;</w:t>
                            </w:r>
                          </w:p>
                          <w:p w14:paraId="4A568B0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7520E00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until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rising_edge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clk</w:t>
                            </w:r>
                            <w:r w:rsidRPr="00084C6F">
                              <w:rPr>
                                <w:rFonts w:ascii="Courier New" w:hAnsi="Courier New" w:cs="Courier New"/>
                                <w:b/>
                                <w:bCs/>
                                <w:color w:val="000080"/>
                                <w:sz w:val="15"/>
                                <w:szCs w:val="20"/>
                                <w:highlight w:val="white"/>
                                <w:lang w:val="en-GB"/>
                              </w:rPr>
                              <w:t>);</w:t>
                            </w:r>
                          </w:p>
                          <w:p w14:paraId="093FBE9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D7E9FE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Check that the actual outputs are the same as were expecting</w:t>
                            </w:r>
                          </w:p>
                          <w:p w14:paraId="2DC9825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xml:space="preserve">-- Have to use std_match when comparing </w:t>
                            </w:r>
                            <w:proofErr w:type="gramStart"/>
                            <w:r w:rsidRPr="00084C6F">
                              <w:rPr>
                                <w:rFonts w:ascii="Courier New" w:hAnsi="Courier New" w:cs="Courier New"/>
                                <w:color w:val="008000"/>
                                <w:sz w:val="15"/>
                                <w:szCs w:val="20"/>
                                <w:highlight w:val="white"/>
                                <w:lang w:val="en-GB"/>
                              </w:rPr>
                              <w:t>meta</w:t>
                            </w:r>
                            <w:proofErr w:type="gramEnd"/>
                            <w:r w:rsidRPr="00084C6F">
                              <w:rPr>
                                <w:rFonts w:ascii="Courier New" w:hAnsi="Courier New" w:cs="Courier New"/>
                                <w:color w:val="008000"/>
                                <w:sz w:val="15"/>
                                <w:szCs w:val="20"/>
                                <w:highlight w:val="white"/>
                                <w:lang w:val="en-GB"/>
                              </w:rPr>
                              <w:t xml:space="preserve"> values like '-'</w:t>
                            </w:r>
                          </w:p>
                          <w:p w14:paraId="26991AC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p>
                          <w:p w14:paraId="5AA5AE8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report</w:t>
                            </w:r>
                            <w:proofErr w:type="gramEnd"/>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2124F6D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flags did not equal expected flags."</w:t>
                            </w:r>
                            <w:r w:rsidRPr="00084C6F">
                              <w:rPr>
                                <w:rFonts w:ascii="Courier New" w:hAnsi="Courier New" w:cs="Courier New"/>
                                <w:b/>
                                <w:bCs/>
                                <w:color w:val="000080"/>
                                <w:sz w:val="15"/>
                                <w:szCs w:val="20"/>
                                <w:highlight w:val="white"/>
                                <w:lang w:val="en-GB"/>
                              </w:rPr>
                              <w:t>&amp;</w:t>
                            </w:r>
                          </w:p>
                          <w:p w14:paraId="221D62E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to_bstring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5C6718F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Expected</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to_bstring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7A36BE8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2137733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74B034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p>
                          <w:p w14:paraId="43C9AAE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report</w:t>
                            </w:r>
                            <w:proofErr w:type="gramEnd"/>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2AAD961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value to memory did not equal expected value to memory."</w:t>
                            </w:r>
                            <w:r w:rsidRPr="00084C6F">
                              <w:rPr>
                                <w:rFonts w:ascii="Courier New" w:hAnsi="Courier New" w:cs="Courier New"/>
                                <w:b/>
                                <w:bCs/>
                                <w:color w:val="000080"/>
                                <w:sz w:val="15"/>
                                <w:szCs w:val="20"/>
                                <w:highlight w:val="white"/>
                                <w:lang w:val="en-GB"/>
                              </w:rPr>
                              <w:t>&amp;</w:t>
                            </w:r>
                          </w:p>
                          <w:p w14:paraId="6064B39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124ABEF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Expected</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588DB18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4EE1263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E8319F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M_DA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p>
                          <w:p w14:paraId="7686FAD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report</w:t>
                            </w:r>
                            <w:proofErr w:type="gramEnd"/>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3352884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memory address did not equal expected memory address."</w:t>
                            </w:r>
                            <w:r w:rsidRPr="00084C6F">
                              <w:rPr>
                                <w:rFonts w:ascii="Courier New" w:hAnsi="Courier New" w:cs="Courier New"/>
                                <w:b/>
                                <w:bCs/>
                                <w:color w:val="000080"/>
                                <w:sz w:val="15"/>
                                <w:szCs w:val="20"/>
                                <w:highlight w:val="white"/>
                                <w:lang w:val="en-GB"/>
                              </w:rPr>
                              <w:t>&amp;</w:t>
                            </w:r>
                          </w:p>
                          <w:p w14:paraId="004250F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0B294A1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Expected</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4A0CCBF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67FAC3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1A38650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If there were no isses report that the test was successful</w:t>
                            </w:r>
                          </w:p>
                          <w:p w14:paraId="0088876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not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10C017D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w:t>
                            </w:r>
                            <w:proofErr w:type="gramStart"/>
                            <w:r w:rsidRPr="00084C6F">
                              <w:rPr>
                                <w:rFonts w:ascii="Courier New" w:hAnsi="Courier New" w:cs="Courier New"/>
                                <w:b/>
                                <w:bCs/>
                                <w:color w:val="0080FF"/>
                                <w:sz w:val="15"/>
                                <w:szCs w:val="20"/>
                                <w:highlight w:val="white"/>
                                <w:lang w:val="en-GB"/>
                              </w:rPr>
                              <w:t>match</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and</w:t>
                            </w:r>
                            <w:r w:rsidRPr="00084C6F">
                              <w:rPr>
                                <w:rFonts w:ascii="Courier New" w:hAnsi="Courier New" w:cs="Courier New"/>
                                <w:color w:val="000000"/>
                                <w:sz w:val="15"/>
                                <w:szCs w:val="20"/>
                                <w:highlight w:val="white"/>
                                <w:lang w:val="en-GB"/>
                              </w:rPr>
                              <w:t xml:space="preserve"> </w:t>
                            </w:r>
                          </w:p>
                          <w:p w14:paraId="345EA81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w:t>
                            </w:r>
                            <w:proofErr w:type="gramStart"/>
                            <w:r w:rsidRPr="00084C6F">
                              <w:rPr>
                                <w:rFonts w:ascii="Courier New" w:hAnsi="Courier New" w:cs="Courier New"/>
                                <w:b/>
                                <w:bCs/>
                                <w:color w:val="0080FF"/>
                                <w:sz w:val="15"/>
                                <w:szCs w:val="20"/>
                                <w:highlight w:val="white"/>
                                <w:lang w:val="en-GB"/>
                              </w:rPr>
                              <w:t>match</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and</w:t>
                            </w:r>
                            <w:r w:rsidRPr="00084C6F">
                              <w:rPr>
                                <w:rFonts w:ascii="Courier New" w:hAnsi="Courier New" w:cs="Courier New"/>
                                <w:color w:val="000000"/>
                                <w:sz w:val="15"/>
                                <w:szCs w:val="20"/>
                                <w:highlight w:val="white"/>
                                <w:lang w:val="en-GB"/>
                              </w:rPr>
                              <w:t xml:space="preserve"> </w:t>
                            </w:r>
                          </w:p>
                          <w:p w14:paraId="2E6410D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w:t>
                            </w:r>
                            <w:proofErr w:type="gramStart"/>
                            <w:r w:rsidRPr="00084C6F">
                              <w:rPr>
                                <w:rFonts w:ascii="Courier New" w:hAnsi="Courier New" w:cs="Courier New"/>
                                <w:b/>
                                <w:bCs/>
                                <w:color w:val="0080FF"/>
                                <w:sz w:val="15"/>
                                <w:szCs w:val="20"/>
                                <w:highlight w:val="white"/>
                                <w:lang w:val="en-GB"/>
                              </w:rPr>
                              <w:t>match</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p>
                          <w:p w14:paraId="4FE65E4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report</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xml:space="preserve">" </w:t>
                            </w:r>
                            <w:proofErr w:type="gramStart"/>
                            <w:r w:rsidRPr="00084C6F">
                              <w:rPr>
                                <w:rFonts w:ascii="Courier New" w:hAnsi="Courier New" w:cs="Courier New"/>
                                <w:color w:val="808080"/>
                                <w:sz w:val="15"/>
                                <w:szCs w:val="20"/>
                                <w:highlight w:val="white"/>
                                <w:lang w:val="en-GB"/>
                              </w:rPr>
                              <w:t>[ OK</w:t>
                            </w:r>
                            <w:proofErr w:type="gramEnd"/>
                            <w:r w:rsidRPr="00084C6F">
                              <w:rPr>
                                <w:rFonts w:ascii="Courier New" w:hAnsi="Courier New" w:cs="Courier New"/>
                                <w:color w:val="808080"/>
                                <w:sz w:val="15"/>
                                <w:szCs w:val="20"/>
                                <w:highlight w:val="white"/>
                                <w:lang w:val="en-GB"/>
                              </w:rPr>
                              <w:t xml:space="preserve"> ]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was successful!"</w:t>
                            </w:r>
                            <w:r w:rsidRPr="00084C6F">
                              <w:rPr>
                                <w:rFonts w:ascii="Courier New" w:hAnsi="Courier New" w:cs="Courier New"/>
                                <w:color w:val="000000"/>
                                <w:sz w:val="15"/>
                                <w:szCs w:val="20"/>
                                <w:highlight w:val="white"/>
                                <w:lang w:val="en-GB"/>
                              </w:rPr>
                              <w:t xml:space="preserve"> </w:t>
                            </w:r>
                          </w:p>
                          <w:p w14:paraId="53BAE5E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note</w:t>
                            </w:r>
                            <w:r w:rsidRPr="00084C6F">
                              <w:rPr>
                                <w:rFonts w:ascii="Courier New" w:hAnsi="Courier New" w:cs="Courier New"/>
                                <w:b/>
                                <w:bCs/>
                                <w:color w:val="000080"/>
                                <w:sz w:val="15"/>
                                <w:szCs w:val="20"/>
                                <w:highlight w:val="white"/>
                                <w:lang w:val="en-GB"/>
                              </w:rPr>
                              <w:t>;</w:t>
                            </w:r>
                          </w:p>
                          <w:p w14:paraId="4411A71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44388E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until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falling_edge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clk</w:t>
                            </w:r>
                            <w:r w:rsidRPr="00084C6F">
                              <w:rPr>
                                <w:rFonts w:ascii="Courier New" w:hAnsi="Courier New" w:cs="Courier New"/>
                                <w:b/>
                                <w:bCs/>
                                <w:color w:val="000080"/>
                                <w:sz w:val="15"/>
                                <w:szCs w:val="20"/>
                                <w:highlight w:val="white"/>
                                <w:lang w:val="en-GB"/>
                              </w:rPr>
                              <w:t>);</w:t>
                            </w:r>
                          </w:p>
                          <w:p w14:paraId="5DE7C93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01EAE3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loop</w:t>
                            </w:r>
                            <w:r w:rsidRPr="00084C6F">
                              <w:rPr>
                                <w:rFonts w:ascii="Courier New" w:hAnsi="Courier New" w:cs="Courier New"/>
                                <w:b/>
                                <w:bCs/>
                                <w:color w:val="000080"/>
                                <w:sz w:val="15"/>
                                <w:szCs w:val="20"/>
                                <w:highlight w:val="white"/>
                                <w:lang w:val="en-GB"/>
                              </w:rPr>
                              <w:t>;</w:t>
                            </w:r>
                          </w:p>
                          <w:p w14:paraId="540EB4D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533CB12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b/>
                                <w:bCs/>
                                <w:color w:val="000080"/>
                                <w:sz w:val="15"/>
                                <w:szCs w:val="20"/>
                                <w:highlight w:val="white"/>
                                <w:lang w:val="en-GB"/>
                              </w:rPr>
                              <w:t>;</w:t>
                            </w:r>
                          </w:p>
                          <w:p w14:paraId="5A64706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5A39978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r w:rsidRPr="00084C6F">
                              <w:rPr>
                                <w:rFonts w:ascii="Courier New" w:hAnsi="Courier New" w:cs="Courier New"/>
                                <w:b/>
                                <w:bCs/>
                                <w:color w:val="000080"/>
                                <w:sz w:val="15"/>
                                <w:szCs w:val="20"/>
                                <w:highlight w:val="white"/>
                                <w:lang w:val="en-GB"/>
                              </w:rPr>
                              <w:t>;</w:t>
                            </w:r>
                          </w:p>
                          <w:p w14:paraId="6E76198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3BD94C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END</w:t>
                            </w:r>
                            <w:r w:rsidRPr="00084C6F">
                              <w:rPr>
                                <w:rFonts w:ascii="Courier New" w:hAnsi="Courier New" w:cs="Courier New"/>
                                <w:b/>
                                <w:bCs/>
                                <w:color w:val="000080"/>
                                <w:sz w:val="15"/>
                                <w:szCs w:val="20"/>
                                <w:highlight w:val="white"/>
                                <w:lang w:val="en-GB"/>
                              </w:rPr>
                              <w:t>;</w:t>
                            </w:r>
                          </w:p>
                          <w:p w14:paraId="740D8642" w14:textId="77777777" w:rsidR="0087131A" w:rsidRPr="00084C6F" w:rsidRDefault="0087131A" w:rsidP="00F0741B">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4A783" id="Text Box 210" o:spid="_x0000_s1048" type="#_x0000_t202" style="position:absolute;margin-left:-28.55pt;margin-top:23.3pt;width:594.2pt;height:611.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" filled="f" strokecolor="black [3213]" strokeweight=".25pt">
                <v:textbox>
                  <w:txbxContent>
                    <w:p w14:paraId="353F7C6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roofErr w:type="gramStart"/>
                      <w:r w:rsidRPr="00084C6F">
                        <w:rPr>
                          <w:rFonts w:ascii="Courier New" w:hAnsi="Courier New" w:cs="Courier New"/>
                          <w:color w:val="000000"/>
                          <w:sz w:val="15"/>
                          <w:szCs w:val="20"/>
                          <w:highlight w:val="white"/>
                          <w:lang w:val="en-GB"/>
                        </w:rPr>
                        <w:t xml:space="preserve">IMM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5F93C9B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roofErr w:type="gramStart"/>
                      <w:r w:rsidRPr="00084C6F">
                        <w:rPr>
                          <w:rFonts w:ascii="Courier New" w:hAnsi="Courier New" w:cs="Courier New"/>
                          <w:color w:val="000000"/>
                          <w:sz w:val="15"/>
                          <w:szCs w:val="20"/>
                          <w:highlight w:val="white"/>
                          <w:lang w:val="en-GB"/>
                        </w:rPr>
                        <w:t xml:space="preserve">SH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log2</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43AF477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M_</w:t>
                      </w:r>
                      <w:proofErr w:type="gramStart"/>
                      <w:r w:rsidRPr="00084C6F">
                        <w:rPr>
                          <w:rFonts w:ascii="Courier New" w:hAnsi="Courier New" w:cs="Courier New"/>
                          <w:color w:val="000000"/>
                          <w:sz w:val="15"/>
                          <w:szCs w:val="20"/>
                          <w:highlight w:val="white"/>
                          <w:lang w:val="en-GB"/>
                        </w:rPr>
                        <w:t xml:space="preserve">A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3655074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roofErr w:type="gramStart"/>
                      <w:r w:rsidRPr="00084C6F">
                        <w:rPr>
                          <w:rFonts w:ascii="Courier New" w:hAnsi="Courier New" w:cs="Courier New"/>
                          <w:color w:val="000000"/>
                          <w:sz w:val="15"/>
                          <w:szCs w:val="20"/>
                          <w:highlight w:val="white"/>
                          <w:lang w:val="en-GB"/>
                        </w:rPr>
                        <w:t xml:space="preserve">S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4</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b/>
                          <w:bCs/>
                          <w:color w:val="000080"/>
                          <w:sz w:val="15"/>
                          <w:szCs w:val="20"/>
                          <w:highlight w:val="white"/>
                          <w:lang w:val="en-GB"/>
                        </w:rPr>
                        <w:t>);</w:t>
                      </w:r>
                    </w:p>
                    <w:p w14:paraId="77051C5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M_</w:t>
                      </w:r>
                      <w:proofErr w:type="gramStart"/>
                      <w:r w:rsidRPr="00084C6F">
                        <w:rPr>
                          <w:rFonts w:ascii="Courier New" w:hAnsi="Courier New" w:cs="Courier New"/>
                          <w:color w:val="000000"/>
                          <w:sz w:val="15"/>
                          <w:szCs w:val="20"/>
                          <w:highlight w:val="white"/>
                          <w:lang w:val="en-GB"/>
                        </w:rPr>
                        <w:t xml:space="preserve">in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1A1CFE8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55CB76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roofErr w:type="gramStart"/>
                      <w:r w:rsidRPr="00084C6F">
                        <w:rPr>
                          <w:rFonts w:ascii="Courier New" w:hAnsi="Courier New" w:cs="Courier New"/>
                          <w:color w:val="000000"/>
                          <w:sz w:val="15"/>
                          <w:szCs w:val="20"/>
                          <w:highlight w:val="white"/>
                          <w:lang w:val="en-GB"/>
                        </w:rPr>
                        <w:t xml:space="preserve">flags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7</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30F43BF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M_</w:t>
                      </w:r>
                      <w:proofErr w:type="gramStart"/>
                      <w:r w:rsidRPr="00084C6F">
                        <w:rPr>
                          <w:rFonts w:ascii="Courier New" w:hAnsi="Courier New" w:cs="Courier New"/>
                          <w:color w:val="000000"/>
                          <w:sz w:val="15"/>
                          <w:szCs w:val="20"/>
                          <w:highlight w:val="white"/>
                          <w:lang w:val="en-GB"/>
                        </w:rPr>
                        <w:t xml:space="preserve">B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24AD34E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M_</w:t>
                      </w:r>
                      <w:proofErr w:type="gramStart"/>
                      <w:r w:rsidRPr="00084C6F">
                        <w:rPr>
                          <w:rFonts w:ascii="Courier New" w:hAnsi="Courier New" w:cs="Courier New"/>
                          <w:color w:val="000000"/>
                          <w:sz w:val="15"/>
                          <w:szCs w:val="20"/>
                          <w:highlight w:val="white"/>
                          <w:lang w:val="en-GB"/>
                        </w:rPr>
                        <w:t xml:space="preserve">DA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std_logic_vector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data_size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downto</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b/>
                          <w:bCs/>
                          <w:color w:val="000080"/>
                          <w:sz w:val="15"/>
                          <w:szCs w:val="20"/>
                          <w:highlight w:val="white"/>
                          <w:lang w:val="en-GB"/>
                        </w:rPr>
                        <w:t>);</w:t>
                      </w:r>
                    </w:p>
                    <w:p w14:paraId="23D2F79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
                    <w:p w14:paraId="6F70C00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 </w:t>
                      </w:r>
                      <w:proofErr w:type="gramStart"/>
                      <w:r w:rsidRPr="00084C6F">
                        <w:rPr>
                          <w:rFonts w:ascii="Courier New" w:hAnsi="Courier New" w:cs="Courier New"/>
                          <w:color w:val="000000"/>
                          <w:sz w:val="15"/>
                          <w:szCs w:val="20"/>
                          <w:highlight w:val="white"/>
                          <w:lang w:val="en-GB"/>
                        </w:rPr>
                        <w:t xml:space="preserve">OEN </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std_logic</w:t>
                      </w:r>
                      <w:r w:rsidRPr="00084C6F">
                        <w:rPr>
                          <w:rFonts w:ascii="Courier New" w:hAnsi="Courier New" w:cs="Courier New"/>
                          <w:b/>
                          <w:bCs/>
                          <w:color w:val="000080"/>
                          <w:sz w:val="15"/>
                          <w:szCs w:val="20"/>
                          <w:highlight w:val="white"/>
                          <w:lang w:val="en-GB"/>
                        </w:rPr>
                        <w:t>;</w:t>
                      </w:r>
                    </w:p>
                    <w:p w14:paraId="5384CA6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RECORD</w:t>
                      </w:r>
                      <w:r w:rsidRPr="00084C6F">
                        <w:rPr>
                          <w:rFonts w:ascii="Courier New" w:hAnsi="Courier New" w:cs="Courier New"/>
                          <w:b/>
                          <w:bCs/>
                          <w:color w:val="000080"/>
                          <w:sz w:val="15"/>
                          <w:szCs w:val="20"/>
                          <w:highlight w:val="white"/>
                          <w:lang w:val="en-GB"/>
                        </w:rPr>
                        <w:t>;</w:t>
                      </w:r>
                    </w:p>
                    <w:p w14:paraId="2854B74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550879B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type</w:t>
                      </w:r>
                      <w:proofErr w:type="gramEnd"/>
                      <w:r w:rsidRPr="00084C6F">
                        <w:rPr>
                          <w:rFonts w:ascii="Courier New" w:hAnsi="Courier New" w:cs="Courier New"/>
                          <w:color w:val="000000"/>
                          <w:sz w:val="15"/>
                          <w:szCs w:val="20"/>
                          <w:highlight w:val="white"/>
                          <w:lang w:val="en-GB"/>
                        </w:rPr>
                        <w:t xml:space="preserve"> TEST_VECTOR_ARRAY </w:t>
                      </w:r>
                      <w:r w:rsidRPr="00084C6F">
                        <w:rPr>
                          <w:rFonts w:ascii="Courier New" w:hAnsi="Courier New" w:cs="Courier New"/>
                          <w:b/>
                          <w:bCs/>
                          <w:color w:val="0000FF"/>
                          <w:sz w:val="15"/>
                          <w:szCs w:val="20"/>
                          <w:highlight w:val="white"/>
                          <w:lang w:val="en-GB"/>
                        </w:rPr>
                        <w:t>is</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ARRAY</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8000FF"/>
                          <w:sz w:val="15"/>
                          <w:szCs w:val="20"/>
                          <w:highlight w:val="white"/>
                          <w:lang w:val="en-GB"/>
                        </w:rPr>
                        <w:t>NATURAL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RANGE</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&lt;&gt;)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of</w:t>
                      </w:r>
                      <w:r w:rsidRPr="00084C6F">
                        <w:rPr>
                          <w:rFonts w:ascii="Courier New" w:hAnsi="Courier New" w:cs="Courier New"/>
                          <w:color w:val="000000"/>
                          <w:sz w:val="15"/>
                          <w:szCs w:val="20"/>
                          <w:highlight w:val="white"/>
                          <w:lang w:val="en-GB"/>
                        </w:rPr>
                        <w:t xml:space="preserve"> TEST_VECTOR</w:t>
                      </w:r>
                      <w:r w:rsidRPr="00084C6F">
                        <w:rPr>
                          <w:rFonts w:ascii="Courier New" w:hAnsi="Courier New" w:cs="Courier New"/>
                          <w:b/>
                          <w:bCs/>
                          <w:color w:val="000080"/>
                          <w:sz w:val="15"/>
                          <w:szCs w:val="20"/>
                          <w:highlight w:val="white"/>
                          <w:lang w:val="en-GB"/>
                        </w:rPr>
                        <w:t>;</w:t>
                      </w:r>
                    </w:p>
                    <w:p w14:paraId="4132F1B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5A6F0F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constant</w:t>
                      </w:r>
                      <w:proofErr w:type="gramEnd"/>
                      <w:r w:rsidRPr="00084C6F">
                        <w:rPr>
                          <w:rFonts w:ascii="Courier New" w:hAnsi="Courier New" w:cs="Courier New"/>
                          <w:color w:val="000000"/>
                          <w:sz w:val="15"/>
                          <w:szCs w:val="20"/>
                          <w:highlight w:val="white"/>
                          <w:lang w:val="en-GB"/>
                        </w:rPr>
                        <w:t xml:space="preserve"> test_vectors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TEST_VECTOR_ARRAY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603ECEB8" w14:textId="77777777" w:rsidR="00C05124" w:rsidRDefault="00C05124" w:rsidP="00084C6F">
                      <w:pPr>
                        <w:widowControl w:val="0"/>
                        <w:autoSpaceDE w:val="0"/>
                        <w:autoSpaceDN w:val="0"/>
                        <w:adjustRightInd w:val="0"/>
                        <w:spacing w:before="0" w:after="0" w:line="240" w:lineRule="auto"/>
                        <w:rPr>
                          <w:rFonts w:ascii="Courier New" w:hAnsi="Courier New" w:cs="Courier New"/>
                          <w:color w:val="008000"/>
                          <w:sz w:val="15"/>
                          <w:szCs w:val="20"/>
                          <w:highlight w:val="white"/>
                          <w:lang w:val="en-GB"/>
                        </w:rPr>
                      </w:pPr>
                      <w:r>
                        <w:rPr>
                          <w:rFonts w:ascii="Courier New" w:hAnsi="Courier New" w:cs="Courier New"/>
                          <w:color w:val="008000"/>
                          <w:sz w:val="15"/>
                          <w:szCs w:val="20"/>
                          <w:highlight w:val="white"/>
                          <w:lang w:val="en-GB"/>
                        </w:rPr>
                        <w:t>--</w:t>
                      </w:r>
                      <w:r>
                        <w:rPr>
                          <w:rFonts w:ascii="Courier New" w:hAnsi="Courier New" w:cs="Courier New"/>
                          <w:color w:val="008000"/>
                          <w:sz w:val="15"/>
                          <w:szCs w:val="20"/>
                          <w:highlight w:val="white"/>
                          <w:lang w:val="en-GB"/>
                        </w:rPr>
                        <w:tab/>
                      </w:r>
                      <w:r>
                        <w:rPr>
                          <w:rFonts w:ascii="Courier New" w:hAnsi="Courier New" w:cs="Courier New"/>
                          <w:color w:val="008000"/>
                          <w:sz w:val="15"/>
                          <w:szCs w:val="20"/>
                          <w:highlight w:val="white"/>
                          <w:lang w:val="en-GB"/>
                        </w:rPr>
                        <w:tab/>
                        <w:t xml:space="preserve">W_EN, AL, R_A, R_B, </w:t>
                      </w:r>
                      <w:r w:rsidR="0087131A" w:rsidRPr="00084C6F">
                        <w:rPr>
                          <w:rFonts w:ascii="Courier New" w:hAnsi="Courier New" w:cs="Courier New"/>
                          <w:color w:val="008000"/>
                          <w:sz w:val="15"/>
                          <w:szCs w:val="20"/>
                          <w:highlight w:val="white"/>
                          <w:lang w:val="en-GB"/>
                        </w:rPr>
                        <w:t>W_A,</w:t>
                      </w:r>
                      <w:r w:rsidRPr="00084C6F">
                        <w:rPr>
                          <w:rFonts w:ascii="Courier New" w:hAnsi="Courier New" w:cs="Courier New"/>
                          <w:color w:val="008000"/>
                          <w:sz w:val="15"/>
                          <w:szCs w:val="20"/>
                          <w:highlight w:val="white"/>
                          <w:lang w:val="en-GB"/>
                        </w:rPr>
                        <w:t xml:space="preserve"> </w:t>
                      </w:r>
                      <w:r w:rsidR="0087131A" w:rsidRPr="00084C6F">
                        <w:rPr>
                          <w:rFonts w:ascii="Courier New" w:hAnsi="Courier New" w:cs="Courier New"/>
                          <w:color w:val="008000"/>
                          <w:sz w:val="15"/>
                          <w:szCs w:val="20"/>
                          <w:highlight w:val="white"/>
                          <w:lang w:val="en-GB"/>
                        </w:rPr>
                        <w:t>IMM,</w:t>
                      </w:r>
                      <w:r>
                        <w:rPr>
                          <w:rFonts w:ascii="Courier New" w:hAnsi="Courier New" w:cs="Courier New"/>
                          <w:color w:val="008000"/>
                          <w:sz w:val="15"/>
                          <w:szCs w:val="20"/>
                          <w:highlight w:val="white"/>
                          <w:lang w:val="en-GB"/>
                        </w:rPr>
                        <w:t xml:space="preserve"> </w:t>
                      </w:r>
                      <w:r w:rsidR="0087131A" w:rsidRPr="00084C6F">
                        <w:rPr>
                          <w:rFonts w:ascii="Courier New" w:hAnsi="Courier New" w:cs="Courier New"/>
                          <w:color w:val="008000"/>
                          <w:sz w:val="15"/>
                          <w:szCs w:val="20"/>
                          <w:highlight w:val="white"/>
                          <w:lang w:val="en-GB"/>
                        </w:rPr>
                        <w:t>SH,</w:t>
                      </w:r>
                      <w:r>
                        <w:rPr>
                          <w:rFonts w:ascii="Courier New" w:hAnsi="Courier New" w:cs="Courier New"/>
                          <w:color w:val="008000"/>
                          <w:sz w:val="15"/>
                          <w:szCs w:val="20"/>
                          <w:highlight w:val="white"/>
                          <w:lang w:val="en-GB"/>
                        </w:rPr>
                        <w:t xml:space="preserve"> M_A, S, M_in, flags, M_B, M_DA</w:t>
                      </w:r>
                      <w:proofErr w:type="gramStart"/>
                      <w:r>
                        <w:rPr>
                          <w:rFonts w:ascii="Courier New" w:hAnsi="Courier New" w:cs="Courier New"/>
                          <w:color w:val="008000"/>
                          <w:sz w:val="15"/>
                          <w:szCs w:val="20"/>
                          <w:highlight w:val="white"/>
                          <w:lang w:val="en-GB"/>
                        </w:rPr>
                        <w:t>,</w:t>
                      </w:r>
                      <w:r w:rsidR="0087131A" w:rsidRPr="00084C6F">
                        <w:rPr>
                          <w:rFonts w:ascii="Courier New" w:hAnsi="Courier New" w:cs="Courier New"/>
                          <w:color w:val="008000"/>
                          <w:sz w:val="15"/>
                          <w:szCs w:val="20"/>
                          <w:highlight w:val="white"/>
                          <w:lang w:val="en-GB"/>
                        </w:rPr>
                        <w:t>OEN</w:t>
                      </w:r>
                      <w:proofErr w:type="gramEnd"/>
                    </w:p>
                    <w:p w14:paraId="1C76FA04" w14:textId="08AC978E" w:rsidR="0087131A" w:rsidRPr="00C05124" w:rsidRDefault="0087131A" w:rsidP="00084C6F">
                      <w:pPr>
                        <w:widowControl w:val="0"/>
                        <w:autoSpaceDE w:val="0"/>
                        <w:autoSpaceDN w:val="0"/>
                        <w:adjustRightInd w:val="0"/>
                        <w:spacing w:before="0" w:after="0" w:line="240" w:lineRule="auto"/>
                        <w:rPr>
                          <w:rFonts w:ascii="Courier New" w:hAnsi="Courier New" w:cs="Courier New"/>
                          <w:color w:val="008000"/>
                          <w:sz w:val="15"/>
                          <w:szCs w:val="20"/>
                          <w:lang w:val="en-GB"/>
                        </w:rPr>
                      </w:pPr>
                      <w:r w:rsidRPr="00084C6F">
                        <w:rPr>
                          <w:rFonts w:ascii="Courier New" w:hAnsi="Courier New" w:cs="Courier New"/>
                          <w:color w:val="008000"/>
                          <w:sz w:val="15"/>
                          <w:szCs w:val="20"/>
                          <w:highlight w:val="white"/>
                          <w:lang w:val="en-GB"/>
                        </w:rPr>
                        <w:tab/>
                      </w:r>
                    </w:p>
                    <w:p w14:paraId="1B621ED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"1000"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"00000"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"00001"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1E46824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120021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"01010110"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2A1F760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140079A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71471C6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"1010"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"00000"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"0005"</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501AAD5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A787C0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"01010010"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6B3A224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3042F26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135A8B8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"1100"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"00001"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"00011"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p>
                    <w:p w14:paraId="13A7644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"0011"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17BFC8E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"01010010"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p>
                    <w:p w14:paraId="338ADAC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70F6BE4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44EDC0E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"00011"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700DDFA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5F49773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"01010010"</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"0005"</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"0008"</w:t>
                      </w:r>
                      <w:r w:rsidRPr="00084C6F">
                        <w:rPr>
                          <w:rFonts w:ascii="Courier New" w:hAnsi="Courier New" w:cs="Courier New"/>
                          <w:b/>
                          <w:bCs/>
                          <w:color w:val="000080"/>
                          <w:sz w:val="15"/>
                          <w:szCs w:val="20"/>
                          <w:highlight w:val="white"/>
                          <w:lang w:val="en-GB"/>
                        </w:rPr>
                        <w:t>,</w:t>
                      </w:r>
                    </w:p>
                    <w:p w14:paraId="20701EE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085F33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474E5BE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"00101"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p>
                    <w:p w14:paraId="2429520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"1f1f"</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"11--"</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"CCCC"</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03D134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t>X</w:t>
                      </w:r>
                      <w:r w:rsidRPr="00084C6F">
                        <w:rPr>
                          <w:rFonts w:ascii="Courier New" w:hAnsi="Courier New" w:cs="Courier New"/>
                          <w:color w:val="808080"/>
                          <w:sz w:val="15"/>
                          <w:szCs w:val="20"/>
                          <w:highlight w:val="white"/>
                          <w:lang w:val="en-GB"/>
                        </w:rPr>
                        <w:t>"1f1f"</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219C69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51E3637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1B6CC92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
                    <w:p w14:paraId="376E3BC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BEGIN</w:t>
                      </w:r>
                    </w:p>
                    <w:p w14:paraId="1AF8343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
                    <w:p w14:paraId="3EF8ADB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xml:space="preserve">-- Instantiate the Unit </w:t>
                      </w:r>
                      <w:proofErr w:type="gramStart"/>
                      <w:r w:rsidRPr="00084C6F">
                        <w:rPr>
                          <w:rFonts w:ascii="Courier New" w:hAnsi="Courier New" w:cs="Courier New"/>
                          <w:color w:val="008000"/>
                          <w:sz w:val="15"/>
                          <w:szCs w:val="20"/>
                          <w:highlight w:val="white"/>
                          <w:lang w:val="en-GB"/>
                        </w:rPr>
                        <w:t>Under</w:t>
                      </w:r>
                      <w:proofErr w:type="gramEnd"/>
                      <w:r w:rsidRPr="00084C6F">
                        <w:rPr>
                          <w:rFonts w:ascii="Courier New" w:hAnsi="Courier New" w:cs="Courier New"/>
                          <w:color w:val="008000"/>
                          <w:sz w:val="15"/>
                          <w:szCs w:val="20"/>
                          <w:highlight w:val="white"/>
                          <w:lang w:val="en-GB"/>
                        </w:rPr>
                        <w:t xml:space="preserve"> Test (UUT)</w:t>
                      </w:r>
                    </w:p>
                    <w:p w14:paraId="652C85F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uut</w:t>
                      </w:r>
                      <w:proofErr w:type="gramEnd"/>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DataPath_B </w:t>
                      </w:r>
                    </w:p>
                    <w:p w14:paraId="781B473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Generic</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Map</w:t>
                      </w:r>
                      <w:r w:rsidRPr="00084C6F">
                        <w:rPr>
                          <w:rFonts w:ascii="Courier New" w:hAnsi="Courier New" w:cs="Courier New"/>
                          <w:b/>
                          <w:bCs/>
                          <w:color w:val="000080"/>
                          <w:sz w:val="15"/>
                          <w:szCs w:val="20"/>
                          <w:highlight w:val="white"/>
                          <w:lang w:val="en-GB"/>
                        </w:rPr>
                        <w:t>(</w:t>
                      </w:r>
                      <w:proofErr w:type="gramEnd"/>
                    </w:p>
                    <w:p w14:paraId="4986F81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data_size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data_size</w:t>
                      </w:r>
                      <w:r w:rsidRPr="00084C6F">
                        <w:rPr>
                          <w:rFonts w:ascii="Courier New" w:hAnsi="Courier New" w:cs="Courier New"/>
                          <w:b/>
                          <w:bCs/>
                          <w:color w:val="000080"/>
                          <w:sz w:val="15"/>
                          <w:szCs w:val="20"/>
                          <w:highlight w:val="white"/>
                          <w:lang w:val="en-GB"/>
                        </w:rPr>
                        <w:t>,</w:t>
                      </w:r>
                    </w:p>
                    <w:p w14:paraId="59E7994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num_registers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num_registers</w:t>
                      </w:r>
                      <w:r w:rsidRPr="00084C6F">
                        <w:rPr>
                          <w:rFonts w:ascii="Courier New" w:hAnsi="Courier New" w:cs="Courier New"/>
                          <w:color w:val="000000"/>
                          <w:sz w:val="15"/>
                          <w:szCs w:val="20"/>
                          <w:highlight w:val="white"/>
                          <w:lang w:val="en-GB"/>
                        </w:rPr>
                        <w:tab/>
                      </w:r>
                    </w:p>
                    <w:p w14:paraId="24F0820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80"/>
                          <w:sz w:val="15"/>
                          <w:szCs w:val="20"/>
                          <w:highlight w:val="white"/>
                          <w:lang w:val="en-GB"/>
                        </w:rPr>
                        <w:t>)</w:t>
                      </w:r>
                    </w:p>
                    <w:p w14:paraId="39BA023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PORT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MAP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2FF3DB7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R_A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R_A</w:t>
                      </w:r>
                      <w:r w:rsidRPr="00084C6F">
                        <w:rPr>
                          <w:rFonts w:ascii="Courier New" w:hAnsi="Courier New" w:cs="Courier New"/>
                          <w:b/>
                          <w:bCs/>
                          <w:color w:val="000080"/>
                          <w:sz w:val="15"/>
                          <w:szCs w:val="20"/>
                          <w:highlight w:val="white"/>
                          <w:lang w:val="en-GB"/>
                        </w:rPr>
                        <w:t>,</w:t>
                      </w:r>
                    </w:p>
                    <w:p w14:paraId="3938064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R_B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R_B</w:t>
                      </w:r>
                      <w:r w:rsidRPr="00084C6F">
                        <w:rPr>
                          <w:rFonts w:ascii="Courier New" w:hAnsi="Courier New" w:cs="Courier New"/>
                          <w:b/>
                          <w:bCs/>
                          <w:color w:val="000080"/>
                          <w:sz w:val="15"/>
                          <w:szCs w:val="20"/>
                          <w:highlight w:val="white"/>
                          <w:lang w:val="en-GB"/>
                        </w:rPr>
                        <w:t>,</w:t>
                      </w:r>
                    </w:p>
                    <w:p w14:paraId="3555B0A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W_EN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W_EN</w:t>
                      </w:r>
                      <w:r w:rsidRPr="00084C6F">
                        <w:rPr>
                          <w:rFonts w:ascii="Courier New" w:hAnsi="Courier New" w:cs="Courier New"/>
                          <w:b/>
                          <w:bCs/>
                          <w:color w:val="000080"/>
                          <w:sz w:val="15"/>
                          <w:szCs w:val="20"/>
                          <w:highlight w:val="white"/>
                          <w:lang w:val="en-GB"/>
                        </w:rPr>
                        <w:t>,</w:t>
                      </w:r>
                    </w:p>
                    <w:p w14:paraId="3366CED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W_A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W_A</w:t>
                      </w:r>
                      <w:r w:rsidRPr="00084C6F">
                        <w:rPr>
                          <w:rFonts w:ascii="Courier New" w:hAnsi="Courier New" w:cs="Courier New"/>
                          <w:b/>
                          <w:bCs/>
                          <w:color w:val="000080"/>
                          <w:sz w:val="15"/>
                          <w:szCs w:val="20"/>
                          <w:highlight w:val="white"/>
                          <w:lang w:val="en-GB"/>
                        </w:rPr>
                        <w:t>,</w:t>
                      </w:r>
                    </w:p>
                    <w:p w14:paraId="0A1A9FB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clk</w:t>
                      </w:r>
                      <w:r w:rsidRPr="00084C6F">
                        <w:rPr>
                          <w:rFonts w:ascii="Courier New" w:hAnsi="Courier New" w:cs="Courier New"/>
                          <w:b/>
                          <w:bCs/>
                          <w:color w:val="000080"/>
                          <w:sz w:val="15"/>
                          <w:szCs w:val="20"/>
                          <w:highlight w:val="white"/>
                          <w:lang w:val="en-GB"/>
                        </w:rPr>
                        <w:t>,</w:t>
                      </w:r>
                    </w:p>
                    <w:p w14:paraId="3A6F235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IMM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IMM</w:t>
                      </w:r>
                      <w:r w:rsidRPr="00084C6F">
                        <w:rPr>
                          <w:rFonts w:ascii="Courier New" w:hAnsi="Courier New" w:cs="Courier New"/>
                          <w:b/>
                          <w:bCs/>
                          <w:color w:val="000080"/>
                          <w:sz w:val="15"/>
                          <w:szCs w:val="20"/>
                          <w:highlight w:val="white"/>
                          <w:lang w:val="en-GB"/>
                        </w:rPr>
                        <w:t>,</w:t>
                      </w:r>
                    </w:p>
                    <w:p w14:paraId="54ABF9A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AL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AL</w:t>
                      </w:r>
                      <w:r w:rsidRPr="00084C6F">
                        <w:rPr>
                          <w:rFonts w:ascii="Courier New" w:hAnsi="Courier New" w:cs="Courier New"/>
                          <w:b/>
                          <w:bCs/>
                          <w:color w:val="000080"/>
                          <w:sz w:val="15"/>
                          <w:szCs w:val="20"/>
                          <w:highlight w:val="white"/>
                          <w:lang w:val="en-GB"/>
                        </w:rPr>
                        <w:t>,</w:t>
                      </w:r>
                    </w:p>
                    <w:p w14:paraId="649654B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SH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SH</w:t>
                      </w:r>
                      <w:r w:rsidRPr="00084C6F">
                        <w:rPr>
                          <w:rFonts w:ascii="Courier New" w:hAnsi="Courier New" w:cs="Courier New"/>
                          <w:b/>
                          <w:bCs/>
                          <w:color w:val="000080"/>
                          <w:sz w:val="15"/>
                          <w:szCs w:val="20"/>
                          <w:highlight w:val="white"/>
                          <w:lang w:val="en-GB"/>
                        </w:rPr>
                        <w:t>,</w:t>
                      </w:r>
                    </w:p>
                    <w:p w14:paraId="763CB56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M_A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M_A</w:t>
                      </w:r>
                      <w:r w:rsidRPr="00084C6F">
                        <w:rPr>
                          <w:rFonts w:ascii="Courier New" w:hAnsi="Courier New" w:cs="Courier New"/>
                          <w:b/>
                          <w:bCs/>
                          <w:color w:val="000080"/>
                          <w:sz w:val="15"/>
                          <w:szCs w:val="20"/>
                          <w:highlight w:val="white"/>
                          <w:lang w:val="en-GB"/>
                        </w:rPr>
                        <w:t>,</w:t>
                      </w:r>
                    </w:p>
                    <w:p w14:paraId="1208818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S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S</w:t>
                      </w:r>
                      <w:r w:rsidRPr="00084C6F">
                        <w:rPr>
                          <w:rFonts w:ascii="Courier New" w:hAnsi="Courier New" w:cs="Courier New"/>
                          <w:b/>
                          <w:bCs/>
                          <w:color w:val="000080"/>
                          <w:sz w:val="15"/>
                          <w:szCs w:val="20"/>
                          <w:highlight w:val="white"/>
                          <w:lang w:val="en-GB"/>
                        </w:rPr>
                        <w:t>,</w:t>
                      </w:r>
                    </w:p>
                    <w:p w14:paraId="6B5E89D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flags</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flags</w:t>
                      </w:r>
                      <w:r w:rsidRPr="00084C6F">
                        <w:rPr>
                          <w:rFonts w:ascii="Courier New" w:hAnsi="Courier New" w:cs="Courier New"/>
                          <w:b/>
                          <w:bCs/>
                          <w:color w:val="000080"/>
                          <w:sz w:val="15"/>
                          <w:szCs w:val="20"/>
                          <w:highlight w:val="white"/>
                          <w:lang w:val="en-GB"/>
                        </w:rPr>
                        <w:t>,</w:t>
                      </w:r>
                    </w:p>
                    <w:p w14:paraId="24DAB68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M_B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M_B</w:t>
                      </w:r>
                      <w:r w:rsidRPr="00084C6F">
                        <w:rPr>
                          <w:rFonts w:ascii="Courier New" w:hAnsi="Courier New" w:cs="Courier New"/>
                          <w:b/>
                          <w:bCs/>
                          <w:color w:val="000080"/>
                          <w:sz w:val="15"/>
                          <w:szCs w:val="20"/>
                          <w:highlight w:val="white"/>
                          <w:lang w:val="en-GB"/>
                        </w:rPr>
                        <w:t>,</w:t>
                      </w:r>
                    </w:p>
                    <w:p w14:paraId="75982BB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M_DA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M_DA</w:t>
                      </w:r>
                      <w:r w:rsidRPr="00084C6F">
                        <w:rPr>
                          <w:rFonts w:ascii="Courier New" w:hAnsi="Courier New" w:cs="Courier New"/>
                          <w:b/>
                          <w:bCs/>
                          <w:color w:val="000080"/>
                          <w:sz w:val="15"/>
                          <w:szCs w:val="20"/>
                          <w:highlight w:val="white"/>
                          <w:lang w:val="en-GB"/>
                        </w:rPr>
                        <w:t>,</w:t>
                      </w:r>
                    </w:p>
                    <w:p w14:paraId="69D29FF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M_in </w:t>
                      </w:r>
                      <w:r w:rsidRPr="00084C6F">
                        <w:rPr>
                          <w:rFonts w:ascii="Courier New" w:hAnsi="Courier New" w:cs="Courier New"/>
                          <w:b/>
                          <w:bCs/>
                          <w:color w:val="000080"/>
                          <w:sz w:val="15"/>
                          <w:szCs w:val="20"/>
                          <w:highlight w:val="white"/>
                          <w:lang w:val="en-GB"/>
                        </w:rPr>
                        <w:t>=&gt;</w:t>
                      </w:r>
                      <w:r w:rsidRPr="00084C6F">
                        <w:rPr>
                          <w:rFonts w:ascii="Courier New" w:hAnsi="Courier New" w:cs="Courier New"/>
                          <w:color w:val="000000"/>
                          <w:sz w:val="15"/>
                          <w:szCs w:val="20"/>
                          <w:highlight w:val="white"/>
                          <w:lang w:val="en-GB"/>
                        </w:rPr>
                        <w:t xml:space="preserve"> M_in</w:t>
                      </w:r>
                    </w:p>
                    <w:p w14:paraId="504FAA7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1B4B41A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30255DB" w14:textId="77777777" w:rsidR="00C05124" w:rsidRDefault="00C05124" w:rsidP="00084C6F">
                      <w:pPr>
                        <w:widowControl w:val="0"/>
                        <w:autoSpaceDE w:val="0"/>
                        <w:autoSpaceDN w:val="0"/>
                        <w:adjustRightInd w:val="0"/>
                        <w:spacing w:before="0" w:after="0" w:line="240" w:lineRule="auto"/>
                        <w:rPr>
                          <w:rFonts w:ascii="Courier New" w:hAnsi="Courier New" w:cs="Courier New"/>
                          <w:color w:val="008000"/>
                          <w:sz w:val="15"/>
                          <w:szCs w:val="20"/>
                          <w:highlight w:val="white"/>
                          <w:lang w:val="en-GB"/>
                        </w:rPr>
                      </w:pPr>
                    </w:p>
                    <w:p w14:paraId="0A7AA6F2" w14:textId="77777777" w:rsidR="00C05124" w:rsidRDefault="00C05124" w:rsidP="00084C6F">
                      <w:pPr>
                        <w:widowControl w:val="0"/>
                        <w:autoSpaceDE w:val="0"/>
                        <w:autoSpaceDN w:val="0"/>
                        <w:adjustRightInd w:val="0"/>
                        <w:spacing w:before="0" w:after="0" w:line="240" w:lineRule="auto"/>
                        <w:rPr>
                          <w:rFonts w:ascii="Courier New" w:hAnsi="Courier New" w:cs="Courier New"/>
                          <w:color w:val="008000"/>
                          <w:sz w:val="15"/>
                          <w:szCs w:val="20"/>
                          <w:highlight w:val="white"/>
                          <w:lang w:val="en-GB"/>
                        </w:rPr>
                      </w:pPr>
                    </w:p>
                    <w:p w14:paraId="3120309A" w14:textId="6385437B"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begin</w:t>
                      </w:r>
                      <w:proofErr w:type="gramEnd"/>
                    </w:p>
                    <w:p w14:paraId="3AF553D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709D766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clk_period</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p>
                    <w:p w14:paraId="63D3CD6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4F7C5BB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clk_period</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p>
                    <w:p w14:paraId="70D726C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r w:rsidRPr="00084C6F">
                        <w:rPr>
                          <w:rFonts w:ascii="Courier New" w:hAnsi="Courier New" w:cs="Courier New"/>
                          <w:b/>
                          <w:bCs/>
                          <w:color w:val="000080"/>
                          <w:sz w:val="15"/>
                          <w:szCs w:val="20"/>
                          <w:highlight w:val="white"/>
                          <w:lang w:val="en-GB"/>
                        </w:rPr>
                        <w:t>;</w:t>
                      </w:r>
                    </w:p>
                    <w:p w14:paraId="08F7ECC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
                    <w:p w14:paraId="2A43363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F84482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Stimulus process</w:t>
                      </w:r>
                    </w:p>
                    <w:p w14:paraId="40D0EE6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stim_proc</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p>
                    <w:p w14:paraId="2A562D4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begin</w:t>
                      </w:r>
                      <w:proofErr w:type="gramEnd"/>
                    </w:p>
                    <w:p w14:paraId="4714949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7B94AE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xml:space="preserve">-- </w:t>
                      </w:r>
                      <w:proofErr w:type="gramStart"/>
                      <w:r w:rsidRPr="00084C6F">
                        <w:rPr>
                          <w:rFonts w:ascii="Courier New" w:hAnsi="Courier New" w:cs="Courier New"/>
                          <w:color w:val="008000"/>
                          <w:sz w:val="15"/>
                          <w:szCs w:val="20"/>
                          <w:highlight w:val="white"/>
                          <w:lang w:val="en-GB"/>
                        </w:rPr>
                        <w:t>hold</w:t>
                      </w:r>
                      <w:proofErr w:type="gramEnd"/>
                      <w:r w:rsidRPr="00084C6F">
                        <w:rPr>
                          <w:rFonts w:ascii="Courier New" w:hAnsi="Courier New" w:cs="Courier New"/>
                          <w:color w:val="008000"/>
                          <w:sz w:val="15"/>
                          <w:szCs w:val="20"/>
                          <w:highlight w:val="white"/>
                          <w:lang w:val="en-GB"/>
                        </w:rPr>
                        <w:t xml:space="preserve"> reset state for 100 ns.</w:t>
                      </w:r>
                    </w:p>
                    <w:p w14:paraId="11FE3CE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100</w:t>
                      </w:r>
                      <w:r w:rsidRPr="00084C6F">
                        <w:rPr>
                          <w:rFonts w:ascii="Courier New" w:hAnsi="Courier New" w:cs="Courier New"/>
                          <w:color w:val="000000"/>
                          <w:sz w:val="15"/>
                          <w:szCs w:val="20"/>
                          <w:highlight w:val="white"/>
                          <w:lang w:val="en-GB"/>
                        </w:rPr>
                        <w:t xml:space="preserve"> ns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61732EC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AD65F5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run the test for every set of data</w:t>
                      </w:r>
                    </w:p>
                    <w:p w14:paraId="2D1528C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for</w:t>
                      </w:r>
                      <w:proofErr w:type="gramEnd"/>
                      <w:r w:rsidRPr="00084C6F">
                        <w:rPr>
                          <w:rFonts w:ascii="Courier New" w:hAnsi="Courier New" w:cs="Courier New"/>
                          <w:color w:val="000000"/>
                          <w:sz w:val="15"/>
                          <w:szCs w:val="20"/>
                          <w:highlight w:val="white"/>
                          <w:lang w:val="en-GB"/>
                        </w:rPr>
                        <w:t xml:space="preserve"> i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FF"/>
                          <w:sz w:val="15"/>
                          <w:szCs w:val="20"/>
                          <w:highlight w:val="white"/>
                          <w:lang w:val="en-GB"/>
                        </w:rPr>
                        <w:t>range</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loop</w:t>
                      </w:r>
                    </w:p>
                    <w:p w14:paraId="1FCB659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59061EC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assign test inputs</w:t>
                      </w:r>
                    </w:p>
                    <w:p w14:paraId="5AD6F9C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R_A</w:t>
                      </w:r>
                      <w:r w:rsidRPr="00084C6F">
                        <w:rPr>
                          <w:rFonts w:ascii="Courier New" w:hAnsi="Courier New" w:cs="Courier New"/>
                          <w:b/>
                          <w:bCs/>
                          <w:color w:val="000080"/>
                          <w:sz w:val="15"/>
                          <w:szCs w:val="20"/>
                          <w:highlight w:val="white"/>
                          <w:lang w:val="en-GB"/>
                        </w:rPr>
                        <w:t>;</w:t>
                      </w:r>
                    </w:p>
                    <w:p w14:paraId="043A1AF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R_B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R_B</w:t>
                      </w:r>
                      <w:r w:rsidRPr="00084C6F">
                        <w:rPr>
                          <w:rFonts w:ascii="Courier New" w:hAnsi="Courier New" w:cs="Courier New"/>
                          <w:b/>
                          <w:bCs/>
                          <w:color w:val="000080"/>
                          <w:sz w:val="15"/>
                          <w:szCs w:val="20"/>
                          <w:highlight w:val="white"/>
                          <w:lang w:val="en-GB"/>
                        </w:rPr>
                        <w:t>;</w:t>
                      </w:r>
                    </w:p>
                    <w:p w14:paraId="442877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W_EN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W_EN</w:t>
                      </w:r>
                      <w:r w:rsidRPr="00084C6F">
                        <w:rPr>
                          <w:rFonts w:ascii="Courier New" w:hAnsi="Courier New" w:cs="Courier New"/>
                          <w:b/>
                          <w:bCs/>
                          <w:color w:val="000080"/>
                          <w:sz w:val="15"/>
                          <w:szCs w:val="20"/>
                          <w:highlight w:val="white"/>
                          <w:lang w:val="en-GB"/>
                        </w:rPr>
                        <w:t>;</w:t>
                      </w:r>
                    </w:p>
                    <w:p w14:paraId="5F8ABA0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W_A</w:t>
                      </w:r>
                      <w:r w:rsidRPr="00084C6F">
                        <w:rPr>
                          <w:rFonts w:ascii="Courier New" w:hAnsi="Courier New" w:cs="Courier New"/>
                          <w:b/>
                          <w:bCs/>
                          <w:color w:val="000080"/>
                          <w:sz w:val="15"/>
                          <w:szCs w:val="20"/>
                          <w:highlight w:val="white"/>
                          <w:lang w:val="en-GB"/>
                        </w:rPr>
                        <w:t>;</w:t>
                      </w:r>
                    </w:p>
                    <w:p w14:paraId="680FF54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IMM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IMM</w:t>
                      </w:r>
                      <w:r w:rsidRPr="00084C6F">
                        <w:rPr>
                          <w:rFonts w:ascii="Courier New" w:hAnsi="Courier New" w:cs="Courier New"/>
                          <w:b/>
                          <w:bCs/>
                          <w:color w:val="000080"/>
                          <w:sz w:val="15"/>
                          <w:szCs w:val="20"/>
                          <w:highlight w:val="white"/>
                          <w:lang w:val="en-GB"/>
                        </w:rPr>
                        <w:t>;</w:t>
                      </w:r>
                    </w:p>
                    <w:p w14:paraId="4741E1B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AL</w:t>
                      </w:r>
                      <w:r w:rsidRPr="00084C6F">
                        <w:rPr>
                          <w:rFonts w:ascii="Courier New" w:hAnsi="Courier New" w:cs="Courier New"/>
                          <w:b/>
                          <w:bCs/>
                          <w:color w:val="000080"/>
                          <w:sz w:val="15"/>
                          <w:szCs w:val="20"/>
                          <w:highlight w:val="white"/>
                          <w:lang w:val="en-GB"/>
                        </w:rPr>
                        <w:t>;</w:t>
                      </w:r>
                    </w:p>
                    <w:p w14:paraId="457BF38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SH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SH</w:t>
                      </w:r>
                      <w:r w:rsidRPr="00084C6F">
                        <w:rPr>
                          <w:rFonts w:ascii="Courier New" w:hAnsi="Courier New" w:cs="Courier New"/>
                          <w:b/>
                          <w:bCs/>
                          <w:color w:val="000080"/>
                          <w:sz w:val="15"/>
                          <w:szCs w:val="20"/>
                          <w:highlight w:val="white"/>
                          <w:lang w:val="en-GB"/>
                        </w:rPr>
                        <w:t>;</w:t>
                      </w:r>
                    </w:p>
                    <w:p w14:paraId="3F3B678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M_A</w:t>
                      </w:r>
                      <w:r w:rsidRPr="00084C6F">
                        <w:rPr>
                          <w:rFonts w:ascii="Courier New" w:hAnsi="Courier New" w:cs="Courier New"/>
                          <w:b/>
                          <w:bCs/>
                          <w:color w:val="000080"/>
                          <w:sz w:val="15"/>
                          <w:szCs w:val="20"/>
                          <w:highlight w:val="white"/>
                          <w:lang w:val="en-GB"/>
                        </w:rPr>
                        <w:t>;</w:t>
                      </w:r>
                    </w:p>
                    <w:p w14:paraId="64FF70D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S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S</w:t>
                      </w:r>
                      <w:r w:rsidRPr="00084C6F">
                        <w:rPr>
                          <w:rFonts w:ascii="Courier New" w:hAnsi="Courier New" w:cs="Courier New"/>
                          <w:b/>
                          <w:bCs/>
                          <w:color w:val="000080"/>
                          <w:sz w:val="15"/>
                          <w:szCs w:val="20"/>
                          <w:highlight w:val="white"/>
                          <w:lang w:val="en-GB"/>
                        </w:rPr>
                        <w:t>;</w:t>
                      </w:r>
                    </w:p>
                    <w:p w14:paraId="36980CC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M_in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M_in</w:t>
                      </w:r>
                      <w:r w:rsidRPr="00084C6F">
                        <w:rPr>
                          <w:rFonts w:ascii="Courier New" w:hAnsi="Courier New" w:cs="Courier New"/>
                          <w:b/>
                          <w:bCs/>
                          <w:color w:val="000080"/>
                          <w:sz w:val="15"/>
                          <w:szCs w:val="20"/>
                          <w:highlight w:val="white"/>
                          <w:lang w:val="en-GB"/>
                        </w:rPr>
                        <w:t>;</w:t>
                      </w:r>
                    </w:p>
                    <w:p w14:paraId="022EAB4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6E524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OEN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OEN</w:t>
                      </w:r>
                      <w:r w:rsidRPr="00084C6F">
                        <w:rPr>
                          <w:rFonts w:ascii="Courier New" w:hAnsi="Courier New" w:cs="Courier New"/>
                          <w:b/>
                          <w:bCs/>
                          <w:color w:val="000080"/>
                          <w:sz w:val="15"/>
                          <w:szCs w:val="20"/>
                          <w:highlight w:val="white"/>
                          <w:lang w:val="en-GB"/>
                        </w:rPr>
                        <w:t>;</w:t>
                      </w:r>
                    </w:p>
                    <w:p w14:paraId="4A568B0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7520E00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until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rising_edge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clk</w:t>
                      </w:r>
                      <w:r w:rsidRPr="00084C6F">
                        <w:rPr>
                          <w:rFonts w:ascii="Courier New" w:hAnsi="Courier New" w:cs="Courier New"/>
                          <w:b/>
                          <w:bCs/>
                          <w:color w:val="000080"/>
                          <w:sz w:val="15"/>
                          <w:szCs w:val="20"/>
                          <w:highlight w:val="white"/>
                          <w:lang w:val="en-GB"/>
                        </w:rPr>
                        <w:t>);</w:t>
                      </w:r>
                    </w:p>
                    <w:p w14:paraId="093FBE9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D7E9FE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Check that the actual outputs are the same as were expecting</w:t>
                      </w:r>
                    </w:p>
                    <w:p w14:paraId="2DC9825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xml:space="preserve">-- Have to use std_match when comparing </w:t>
                      </w:r>
                      <w:proofErr w:type="gramStart"/>
                      <w:r w:rsidRPr="00084C6F">
                        <w:rPr>
                          <w:rFonts w:ascii="Courier New" w:hAnsi="Courier New" w:cs="Courier New"/>
                          <w:color w:val="008000"/>
                          <w:sz w:val="15"/>
                          <w:szCs w:val="20"/>
                          <w:highlight w:val="white"/>
                          <w:lang w:val="en-GB"/>
                        </w:rPr>
                        <w:t>meta</w:t>
                      </w:r>
                      <w:proofErr w:type="gramEnd"/>
                      <w:r w:rsidRPr="00084C6F">
                        <w:rPr>
                          <w:rFonts w:ascii="Courier New" w:hAnsi="Courier New" w:cs="Courier New"/>
                          <w:color w:val="008000"/>
                          <w:sz w:val="15"/>
                          <w:szCs w:val="20"/>
                          <w:highlight w:val="white"/>
                          <w:lang w:val="en-GB"/>
                        </w:rPr>
                        <w:t xml:space="preserve"> values like '-'</w:t>
                      </w:r>
                    </w:p>
                    <w:p w14:paraId="26991AC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p>
                    <w:p w14:paraId="5AA5AE8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report</w:t>
                      </w:r>
                      <w:proofErr w:type="gramEnd"/>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2124F6D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flags did not equal expected flags."</w:t>
                      </w:r>
                      <w:r w:rsidRPr="00084C6F">
                        <w:rPr>
                          <w:rFonts w:ascii="Courier New" w:hAnsi="Courier New" w:cs="Courier New"/>
                          <w:b/>
                          <w:bCs/>
                          <w:color w:val="000080"/>
                          <w:sz w:val="15"/>
                          <w:szCs w:val="20"/>
                          <w:highlight w:val="white"/>
                          <w:lang w:val="en-GB"/>
                        </w:rPr>
                        <w:t>&amp;</w:t>
                      </w:r>
                    </w:p>
                    <w:p w14:paraId="221D62E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to_bstring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5C6718F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Expected</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to_bstring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7A36BE8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2137733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74B034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p>
                    <w:p w14:paraId="43C9AAE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report</w:t>
                      </w:r>
                      <w:proofErr w:type="gramEnd"/>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2AAD961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value to memory did not equal expected value to memory."</w:t>
                      </w:r>
                      <w:r w:rsidRPr="00084C6F">
                        <w:rPr>
                          <w:rFonts w:ascii="Courier New" w:hAnsi="Courier New" w:cs="Courier New"/>
                          <w:b/>
                          <w:bCs/>
                          <w:color w:val="000080"/>
                          <w:sz w:val="15"/>
                          <w:szCs w:val="20"/>
                          <w:highlight w:val="white"/>
                          <w:lang w:val="en-GB"/>
                        </w:rPr>
                        <w:t>&amp;</w:t>
                      </w:r>
                    </w:p>
                    <w:p w14:paraId="6064B39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124ABEF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Expected</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588DB18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4EE1263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E8319F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M_DA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p>
                    <w:p w14:paraId="7686FAD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report</w:t>
                      </w:r>
                      <w:proofErr w:type="gramEnd"/>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3352884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memory address did not equal expected memory address."</w:t>
                      </w:r>
                      <w:r w:rsidRPr="00084C6F">
                        <w:rPr>
                          <w:rFonts w:ascii="Courier New" w:hAnsi="Courier New" w:cs="Courier New"/>
                          <w:b/>
                          <w:bCs/>
                          <w:color w:val="000080"/>
                          <w:sz w:val="15"/>
                          <w:szCs w:val="20"/>
                          <w:highlight w:val="white"/>
                          <w:lang w:val="en-GB"/>
                        </w:rPr>
                        <w:t>&amp;</w:t>
                      </w:r>
                    </w:p>
                    <w:p w14:paraId="004250F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0B294A1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Expected</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4A0CCBF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67FAC3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1A38650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If there were no isses report that the test was successful</w:t>
                      </w:r>
                    </w:p>
                    <w:p w14:paraId="0088876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not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10C017D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w:t>
                      </w:r>
                      <w:proofErr w:type="gramStart"/>
                      <w:r w:rsidRPr="00084C6F">
                        <w:rPr>
                          <w:rFonts w:ascii="Courier New" w:hAnsi="Courier New" w:cs="Courier New"/>
                          <w:b/>
                          <w:bCs/>
                          <w:color w:val="0080FF"/>
                          <w:sz w:val="15"/>
                          <w:szCs w:val="20"/>
                          <w:highlight w:val="white"/>
                          <w:lang w:val="en-GB"/>
                        </w:rPr>
                        <w:t>match</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and</w:t>
                      </w:r>
                      <w:r w:rsidRPr="00084C6F">
                        <w:rPr>
                          <w:rFonts w:ascii="Courier New" w:hAnsi="Courier New" w:cs="Courier New"/>
                          <w:color w:val="000000"/>
                          <w:sz w:val="15"/>
                          <w:szCs w:val="20"/>
                          <w:highlight w:val="white"/>
                          <w:lang w:val="en-GB"/>
                        </w:rPr>
                        <w:t xml:space="preserve"> </w:t>
                      </w:r>
                    </w:p>
                    <w:p w14:paraId="345EA81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w:t>
                      </w:r>
                      <w:proofErr w:type="gramStart"/>
                      <w:r w:rsidRPr="00084C6F">
                        <w:rPr>
                          <w:rFonts w:ascii="Courier New" w:hAnsi="Courier New" w:cs="Courier New"/>
                          <w:b/>
                          <w:bCs/>
                          <w:color w:val="0080FF"/>
                          <w:sz w:val="15"/>
                          <w:szCs w:val="20"/>
                          <w:highlight w:val="white"/>
                          <w:lang w:val="en-GB"/>
                        </w:rPr>
                        <w:t>match</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and</w:t>
                      </w:r>
                      <w:r w:rsidRPr="00084C6F">
                        <w:rPr>
                          <w:rFonts w:ascii="Courier New" w:hAnsi="Courier New" w:cs="Courier New"/>
                          <w:color w:val="000000"/>
                          <w:sz w:val="15"/>
                          <w:szCs w:val="20"/>
                          <w:highlight w:val="white"/>
                          <w:lang w:val="en-GB"/>
                        </w:rPr>
                        <w:t xml:space="preserve"> </w:t>
                      </w:r>
                    </w:p>
                    <w:p w14:paraId="2E6410D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w:t>
                      </w:r>
                      <w:proofErr w:type="gramStart"/>
                      <w:r w:rsidRPr="00084C6F">
                        <w:rPr>
                          <w:rFonts w:ascii="Courier New" w:hAnsi="Courier New" w:cs="Courier New"/>
                          <w:b/>
                          <w:bCs/>
                          <w:color w:val="0080FF"/>
                          <w:sz w:val="15"/>
                          <w:szCs w:val="20"/>
                          <w:highlight w:val="white"/>
                          <w:lang w:val="en-GB"/>
                        </w:rPr>
                        <w:t>match</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p>
                    <w:p w14:paraId="4FE65E4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report</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xml:space="preserve">" </w:t>
                      </w:r>
                      <w:proofErr w:type="gramStart"/>
                      <w:r w:rsidRPr="00084C6F">
                        <w:rPr>
                          <w:rFonts w:ascii="Courier New" w:hAnsi="Courier New" w:cs="Courier New"/>
                          <w:color w:val="808080"/>
                          <w:sz w:val="15"/>
                          <w:szCs w:val="20"/>
                          <w:highlight w:val="white"/>
                          <w:lang w:val="en-GB"/>
                        </w:rPr>
                        <w:t>[ OK</w:t>
                      </w:r>
                      <w:proofErr w:type="gramEnd"/>
                      <w:r w:rsidRPr="00084C6F">
                        <w:rPr>
                          <w:rFonts w:ascii="Courier New" w:hAnsi="Courier New" w:cs="Courier New"/>
                          <w:color w:val="808080"/>
                          <w:sz w:val="15"/>
                          <w:szCs w:val="20"/>
                          <w:highlight w:val="white"/>
                          <w:lang w:val="en-GB"/>
                        </w:rPr>
                        <w:t xml:space="preserve"> ]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was successful!"</w:t>
                      </w:r>
                      <w:r w:rsidRPr="00084C6F">
                        <w:rPr>
                          <w:rFonts w:ascii="Courier New" w:hAnsi="Courier New" w:cs="Courier New"/>
                          <w:color w:val="000000"/>
                          <w:sz w:val="15"/>
                          <w:szCs w:val="20"/>
                          <w:highlight w:val="white"/>
                          <w:lang w:val="en-GB"/>
                        </w:rPr>
                        <w:t xml:space="preserve"> </w:t>
                      </w:r>
                    </w:p>
                    <w:p w14:paraId="53BAE5E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note</w:t>
                      </w:r>
                      <w:r w:rsidRPr="00084C6F">
                        <w:rPr>
                          <w:rFonts w:ascii="Courier New" w:hAnsi="Courier New" w:cs="Courier New"/>
                          <w:b/>
                          <w:bCs/>
                          <w:color w:val="000080"/>
                          <w:sz w:val="15"/>
                          <w:szCs w:val="20"/>
                          <w:highlight w:val="white"/>
                          <w:lang w:val="en-GB"/>
                        </w:rPr>
                        <w:t>;</w:t>
                      </w:r>
                    </w:p>
                    <w:p w14:paraId="4411A71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44388E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until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falling_edge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clk</w:t>
                      </w:r>
                      <w:r w:rsidRPr="00084C6F">
                        <w:rPr>
                          <w:rFonts w:ascii="Courier New" w:hAnsi="Courier New" w:cs="Courier New"/>
                          <w:b/>
                          <w:bCs/>
                          <w:color w:val="000080"/>
                          <w:sz w:val="15"/>
                          <w:szCs w:val="20"/>
                          <w:highlight w:val="white"/>
                          <w:lang w:val="en-GB"/>
                        </w:rPr>
                        <w:t>);</w:t>
                      </w:r>
                    </w:p>
                    <w:p w14:paraId="5DE7C93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01EAE3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loop</w:t>
                      </w:r>
                      <w:r w:rsidRPr="00084C6F">
                        <w:rPr>
                          <w:rFonts w:ascii="Courier New" w:hAnsi="Courier New" w:cs="Courier New"/>
                          <w:b/>
                          <w:bCs/>
                          <w:color w:val="000080"/>
                          <w:sz w:val="15"/>
                          <w:szCs w:val="20"/>
                          <w:highlight w:val="white"/>
                          <w:lang w:val="en-GB"/>
                        </w:rPr>
                        <w:t>;</w:t>
                      </w:r>
                    </w:p>
                    <w:p w14:paraId="540EB4D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533CB12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b/>
                          <w:bCs/>
                          <w:color w:val="000080"/>
                          <w:sz w:val="15"/>
                          <w:szCs w:val="20"/>
                          <w:highlight w:val="white"/>
                          <w:lang w:val="en-GB"/>
                        </w:rPr>
                        <w:t>;</w:t>
                      </w:r>
                    </w:p>
                    <w:p w14:paraId="5A64706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5A39978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r w:rsidRPr="00084C6F">
                        <w:rPr>
                          <w:rFonts w:ascii="Courier New" w:hAnsi="Courier New" w:cs="Courier New"/>
                          <w:b/>
                          <w:bCs/>
                          <w:color w:val="000080"/>
                          <w:sz w:val="15"/>
                          <w:szCs w:val="20"/>
                          <w:highlight w:val="white"/>
                          <w:lang w:val="en-GB"/>
                        </w:rPr>
                        <w:t>;</w:t>
                      </w:r>
                    </w:p>
                    <w:p w14:paraId="6E76198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3BD94C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END</w:t>
                      </w:r>
                      <w:r w:rsidRPr="00084C6F">
                        <w:rPr>
                          <w:rFonts w:ascii="Courier New" w:hAnsi="Courier New" w:cs="Courier New"/>
                          <w:b/>
                          <w:bCs/>
                          <w:color w:val="000080"/>
                          <w:sz w:val="15"/>
                          <w:szCs w:val="20"/>
                          <w:highlight w:val="white"/>
                          <w:lang w:val="en-GB"/>
                        </w:rPr>
                        <w:t>;</w:t>
                      </w:r>
                    </w:p>
                    <w:p w14:paraId="740D8642" w14:textId="77777777" w:rsidR="0087131A" w:rsidRPr="00084C6F" w:rsidRDefault="0087131A" w:rsidP="00F0741B">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v:textbox>
                <w10:wrap type="square"/>
              </v:shape>
            </w:pict>
          </mc:Fallback>
        </mc:AlternateContent>
      </w:r>
      <w:r>
        <w:rPr>
          <w:b/>
          <w:color w:val="auto"/>
          <w:sz w:val="32"/>
          <w:szCs w:val="32"/>
          <w:u w:val="single"/>
        </w:rPr>
        <w:t>(Continued.)</w:t>
      </w:r>
    </w:p>
    <w:p w14:paraId="2BE2A753" w14:textId="77777777" w:rsidR="00F0741B" w:rsidRDefault="00F0741B" w:rsidP="0098226F">
      <w:pPr>
        <w:tabs>
          <w:tab w:val="left" w:pos="3139"/>
        </w:tabs>
        <w:rPr>
          <w:b/>
          <w:color w:val="auto"/>
          <w:sz w:val="32"/>
          <w:szCs w:val="32"/>
          <w:u w:val="single"/>
        </w:rPr>
      </w:pPr>
    </w:p>
    <w:p w14:paraId="5668045C" w14:textId="77777777" w:rsidR="00084C6F" w:rsidRDefault="00084C6F" w:rsidP="0098226F">
      <w:pPr>
        <w:tabs>
          <w:tab w:val="left" w:pos="3139"/>
        </w:tabs>
        <w:rPr>
          <w:b/>
          <w:color w:val="auto"/>
          <w:sz w:val="32"/>
          <w:szCs w:val="32"/>
          <w:u w:val="single"/>
        </w:rPr>
      </w:pPr>
    </w:p>
    <w:p w14:paraId="7F730CA1" w14:textId="77777777" w:rsidR="00084C6F" w:rsidRDefault="00084C6F" w:rsidP="00084C6F">
      <w:pPr>
        <w:tabs>
          <w:tab w:val="left" w:pos="3139"/>
        </w:tabs>
        <w:rPr>
          <w:b/>
          <w:color w:val="auto"/>
          <w:sz w:val="32"/>
          <w:szCs w:val="32"/>
          <w:u w:val="single"/>
        </w:rPr>
      </w:pPr>
      <w:r>
        <w:rPr>
          <w:b/>
          <w:noProof/>
          <w:color w:val="auto"/>
          <w:sz w:val="32"/>
          <w:szCs w:val="32"/>
          <w:u w:val="single"/>
          <w:lang w:val="en-GB" w:eastAsia="en-GB"/>
        </w:rPr>
        <w:lastRenderedPageBreak/>
        <mc:AlternateContent>
          <mc:Choice Requires="wps">
            <w:drawing>
              <wp:anchor distT="0" distB="0" distL="114300" distR="114300" simplePos="0" relativeHeight="251779072" behindDoc="0" locked="0" layoutInCell="1" allowOverlap="1" wp14:anchorId="7BB86FA6" wp14:editId="6949783C">
                <wp:simplePos x="0" y="0"/>
                <wp:positionH relativeFrom="column">
                  <wp:posOffset>-365125</wp:posOffset>
                </wp:positionH>
                <wp:positionV relativeFrom="paragraph">
                  <wp:posOffset>292735</wp:posOffset>
                </wp:positionV>
                <wp:extent cx="7546340" cy="8281670"/>
                <wp:effectExtent l="0" t="0" r="22860" b="24130"/>
                <wp:wrapSquare wrapText="bothSides"/>
                <wp:docPr id="211" name="Text Box 211"/>
                <wp:cNvGraphicFramePr/>
                <a:graphic xmlns:a="http://schemas.openxmlformats.org/drawingml/2006/main">
                  <a:graphicData uri="http://schemas.microsoft.com/office/word/2010/wordprocessingShape">
                    <wps:wsp>
                      <wps:cNvSpPr txBox="1"/>
                      <wps:spPr>
                        <a:xfrm>
                          <a:off x="0" y="0"/>
                          <a:ext cx="7546340" cy="8281670"/>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143799" w14:textId="658158BC"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color w:val="000000"/>
                                <w:sz w:val="15"/>
                                <w:szCs w:val="20"/>
                                <w:highlight w:val="white"/>
                                <w:lang w:val="en-GB"/>
                              </w:rPr>
                              <w:t xml:space="preserve">   </w:t>
                            </w:r>
                            <w:r w:rsidRPr="00084C6F">
                              <w:rPr>
                                <w:rFonts w:ascii="Courier New" w:hAnsi="Courier New" w:cs="Courier New"/>
                                <w:color w:val="008000"/>
                                <w:sz w:val="15"/>
                                <w:szCs w:val="20"/>
                                <w:highlight w:val="white"/>
                                <w:lang w:val="en-GB"/>
                              </w:rPr>
                              <w:t>-- Clock process definitions</w:t>
                            </w:r>
                          </w:p>
                          <w:p w14:paraId="54A5CA5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000000"/>
                                <w:sz w:val="15"/>
                                <w:szCs w:val="20"/>
                                <w:highlight w:val="white"/>
                                <w:lang w:val="en-GB"/>
                              </w:rPr>
                              <w:t xml:space="preserve">clk_process </w:t>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process</w:t>
                            </w:r>
                            <w:proofErr w:type="gramEnd"/>
                          </w:p>
                          <w:p w14:paraId="77512D3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begin</w:t>
                            </w:r>
                            <w:proofErr w:type="gramEnd"/>
                          </w:p>
                          <w:p w14:paraId="003FC81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29EB9D4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clk_period</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p>
                          <w:p w14:paraId="4EFD89D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000000"/>
                                <w:sz w:val="15"/>
                                <w:szCs w:val="20"/>
                                <w:highlight w:val="white"/>
                                <w:lang w:val="en-GB"/>
                              </w:rPr>
                              <w:t>clk</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6F9E6F5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clk_period</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p>
                          <w:p w14:paraId="2C228C8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r w:rsidRPr="00084C6F">
                              <w:rPr>
                                <w:rFonts w:ascii="Courier New" w:hAnsi="Courier New" w:cs="Courier New"/>
                                <w:b/>
                                <w:bCs/>
                                <w:color w:val="000080"/>
                                <w:sz w:val="15"/>
                                <w:szCs w:val="20"/>
                                <w:highlight w:val="white"/>
                                <w:lang w:val="en-GB"/>
                              </w:rPr>
                              <w:t>;</w:t>
                            </w:r>
                          </w:p>
                          <w:p w14:paraId="4476507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
                          <w:p w14:paraId="09FABAC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2DB54C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Stimulus process</w:t>
                            </w:r>
                          </w:p>
                          <w:p w14:paraId="635142B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stim_proc</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p>
                          <w:p w14:paraId="3F7A600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begin</w:t>
                            </w:r>
                            <w:proofErr w:type="gramEnd"/>
                          </w:p>
                          <w:p w14:paraId="54C36AD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67E6F36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xml:space="preserve">-- </w:t>
                            </w:r>
                            <w:proofErr w:type="gramStart"/>
                            <w:r w:rsidRPr="00084C6F">
                              <w:rPr>
                                <w:rFonts w:ascii="Courier New" w:hAnsi="Courier New" w:cs="Courier New"/>
                                <w:color w:val="008000"/>
                                <w:sz w:val="15"/>
                                <w:szCs w:val="20"/>
                                <w:highlight w:val="white"/>
                                <w:lang w:val="en-GB"/>
                              </w:rPr>
                              <w:t>hold</w:t>
                            </w:r>
                            <w:proofErr w:type="gramEnd"/>
                            <w:r w:rsidRPr="00084C6F">
                              <w:rPr>
                                <w:rFonts w:ascii="Courier New" w:hAnsi="Courier New" w:cs="Courier New"/>
                                <w:color w:val="008000"/>
                                <w:sz w:val="15"/>
                                <w:szCs w:val="20"/>
                                <w:highlight w:val="white"/>
                                <w:lang w:val="en-GB"/>
                              </w:rPr>
                              <w:t xml:space="preserve"> reset state for 100 ns.</w:t>
                            </w:r>
                          </w:p>
                          <w:p w14:paraId="221497D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100</w:t>
                            </w:r>
                            <w:r w:rsidRPr="00084C6F">
                              <w:rPr>
                                <w:rFonts w:ascii="Courier New" w:hAnsi="Courier New" w:cs="Courier New"/>
                                <w:color w:val="000000"/>
                                <w:sz w:val="15"/>
                                <w:szCs w:val="20"/>
                                <w:highlight w:val="white"/>
                                <w:lang w:val="en-GB"/>
                              </w:rPr>
                              <w:t xml:space="preserve"> ns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0B11589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38051A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run the test for every set of data</w:t>
                            </w:r>
                          </w:p>
                          <w:p w14:paraId="5CC9415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for</w:t>
                            </w:r>
                            <w:proofErr w:type="gramEnd"/>
                            <w:r w:rsidRPr="00084C6F">
                              <w:rPr>
                                <w:rFonts w:ascii="Courier New" w:hAnsi="Courier New" w:cs="Courier New"/>
                                <w:color w:val="000000"/>
                                <w:sz w:val="15"/>
                                <w:szCs w:val="20"/>
                                <w:highlight w:val="white"/>
                                <w:lang w:val="en-GB"/>
                              </w:rPr>
                              <w:t xml:space="preserve"> i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FF"/>
                                <w:sz w:val="15"/>
                                <w:szCs w:val="20"/>
                                <w:highlight w:val="white"/>
                                <w:lang w:val="en-GB"/>
                              </w:rPr>
                              <w:t>range</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loop</w:t>
                            </w:r>
                          </w:p>
                          <w:p w14:paraId="2FDD9A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38A5FA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assign test inputs</w:t>
                            </w:r>
                          </w:p>
                          <w:p w14:paraId="4E848E4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R_A</w:t>
                            </w:r>
                            <w:r w:rsidRPr="00084C6F">
                              <w:rPr>
                                <w:rFonts w:ascii="Courier New" w:hAnsi="Courier New" w:cs="Courier New"/>
                                <w:b/>
                                <w:bCs/>
                                <w:color w:val="000080"/>
                                <w:sz w:val="15"/>
                                <w:szCs w:val="20"/>
                                <w:highlight w:val="white"/>
                                <w:lang w:val="en-GB"/>
                              </w:rPr>
                              <w:t>;</w:t>
                            </w:r>
                          </w:p>
                          <w:p w14:paraId="4E539A0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R_B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R_B</w:t>
                            </w:r>
                            <w:r w:rsidRPr="00084C6F">
                              <w:rPr>
                                <w:rFonts w:ascii="Courier New" w:hAnsi="Courier New" w:cs="Courier New"/>
                                <w:b/>
                                <w:bCs/>
                                <w:color w:val="000080"/>
                                <w:sz w:val="15"/>
                                <w:szCs w:val="20"/>
                                <w:highlight w:val="white"/>
                                <w:lang w:val="en-GB"/>
                              </w:rPr>
                              <w:t>;</w:t>
                            </w:r>
                          </w:p>
                          <w:p w14:paraId="7849D78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W_EN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W_EN</w:t>
                            </w:r>
                            <w:r w:rsidRPr="00084C6F">
                              <w:rPr>
                                <w:rFonts w:ascii="Courier New" w:hAnsi="Courier New" w:cs="Courier New"/>
                                <w:b/>
                                <w:bCs/>
                                <w:color w:val="000080"/>
                                <w:sz w:val="15"/>
                                <w:szCs w:val="20"/>
                                <w:highlight w:val="white"/>
                                <w:lang w:val="en-GB"/>
                              </w:rPr>
                              <w:t>;</w:t>
                            </w:r>
                          </w:p>
                          <w:p w14:paraId="43DDA0E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W_A</w:t>
                            </w:r>
                            <w:r w:rsidRPr="00084C6F">
                              <w:rPr>
                                <w:rFonts w:ascii="Courier New" w:hAnsi="Courier New" w:cs="Courier New"/>
                                <w:b/>
                                <w:bCs/>
                                <w:color w:val="000080"/>
                                <w:sz w:val="15"/>
                                <w:szCs w:val="20"/>
                                <w:highlight w:val="white"/>
                                <w:lang w:val="en-GB"/>
                              </w:rPr>
                              <w:t>;</w:t>
                            </w:r>
                          </w:p>
                          <w:p w14:paraId="2873399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IMM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IMM</w:t>
                            </w:r>
                            <w:r w:rsidRPr="00084C6F">
                              <w:rPr>
                                <w:rFonts w:ascii="Courier New" w:hAnsi="Courier New" w:cs="Courier New"/>
                                <w:b/>
                                <w:bCs/>
                                <w:color w:val="000080"/>
                                <w:sz w:val="15"/>
                                <w:szCs w:val="20"/>
                                <w:highlight w:val="white"/>
                                <w:lang w:val="en-GB"/>
                              </w:rPr>
                              <w:t>;</w:t>
                            </w:r>
                          </w:p>
                          <w:p w14:paraId="6775A7C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AL</w:t>
                            </w:r>
                            <w:r w:rsidRPr="00084C6F">
                              <w:rPr>
                                <w:rFonts w:ascii="Courier New" w:hAnsi="Courier New" w:cs="Courier New"/>
                                <w:b/>
                                <w:bCs/>
                                <w:color w:val="000080"/>
                                <w:sz w:val="15"/>
                                <w:szCs w:val="20"/>
                                <w:highlight w:val="white"/>
                                <w:lang w:val="en-GB"/>
                              </w:rPr>
                              <w:t>;</w:t>
                            </w:r>
                          </w:p>
                          <w:p w14:paraId="27B3620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SH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SH</w:t>
                            </w:r>
                            <w:r w:rsidRPr="00084C6F">
                              <w:rPr>
                                <w:rFonts w:ascii="Courier New" w:hAnsi="Courier New" w:cs="Courier New"/>
                                <w:b/>
                                <w:bCs/>
                                <w:color w:val="000080"/>
                                <w:sz w:val="15"/>
                                <w:szCs w:val="20"/>
                                <w:highlight w:val="white"/>
                                <w:lang w:val="en-GB"/>
                              </w:rPr>
                              <w:t>;</w:t>
                            </w:r>
                          </w:p>
                          <w:p w14:paraId="27C4785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M_A</w:t>
                            </w:r>
                            <w:r w:rsidRPr="00084C6F">
                              <w:rPr>
                                <w:rFonts w:ascii="Courier New" w:hAnsi="Courier New" w:cs="Courier New"/>
                                <w:b/>
                                <w:bCs/>
                                <w:color w:val="000080"/>
                                <w:sz w:val="15"/>
                                <w:szCs w:val="20"/>
                                <w:highlight w:val="white"/>
                                <w:lang w:val="en-GB"/>
                              </w:rPr>
                              <w:t>;</w:t>
                            </w:r>
                          </w:p>
                          <w:p w14:paraId="374A6F1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S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S</w:t>
                            </w:r>
                            <w:r w:rsidRPr="00084C6F">
                              <w:rPr>
                                <w:rFonts w:ascii="Courier New" w:hAnsi="Courier New" w:cs="Courier New"/>
                                <w:b/>
                                <w:bCs/>
                                <w:color w:val="000080"/>
                                <w:sz w:val="15"/>
                                <w:szCs w:val="20"/>
                                <w:highlight w:val="white"/>
                                <w:lang w:val="en-GB"/>
                              </w:rPr>
                              <w:t>;</w:t>
                            </w:r>
                          </w:p>
                          <w:p w14:paraId="3D95718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M_in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M_in</w:t>
                            </w:r>
                            <w:r w:rsidRPr="00084C6F">
                              <w:rPr>
                                <w:rFonts w:ascii="Courier New" w:hAnsi="Courier New" w:cs="Courier New"/>
                                <w:b/>
                                <w:bCs/>
                                <w:color w:val="000080"/>
                                <w:sz w:val="15"/>
                                <w:szCs w:val="20"/>
                                <w:highlight w:val="white"/>
                                <w:lang w:val="en-GB"/>
                              </w:rPr>
                              <w:t>;</w:t>
                            </w:r>
                          </w:p>
                          <w:p w14:paraId="2930C7D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F6E883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OEN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w:t>
                            </w:r>
                            <w:proofErr w:type="gramStart"/>
                            <w:r w:rsidRPr="00084C6F">
                              <w:rPr>
                                <w:rFonts w:ascii="Courier New" w:hAnsi="Courier New" w:cs="Courier New"/>
                                <w:color w:val="000000"/>
                                <w:sz w:val="15"/>
                                <w:szCs w:val="20"/>
                                <w:highlight w:val="white"/>
                                <w:lang w:val="en-GB"/>
                              </w:rPr>
                              <w:t>vectors</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OEN</w:t>
                            </w:r>
                            <w:r w:rsidRPr="00084C6F">
                              <w:rPr>
                                <w:rFonts w:ascii="Courier New" w:hAnsi="Courier New" w:cs="Courier New"/>
                                <w:b/>
                                <w:bCs/>
                                <w:color w:val="000080"/>
                                <w:sz w:val="15"/>
                                <w:szCs w:val="20"/>
                                <w:highlight w:val="white"/>
                                <w:lang w:val="en-GB"/>
                              </w:rPr>
                              <w:t>;</w:t>
                            </w:r>
                          </w:p>
                          <w:p w14:paraId="5E6CD0B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0F90E14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until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rising_edge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clk</w:t>
                            </w:r>
                            <w:r w:rsidRPr="00084C6F">
                              <w:rPr>
                                <w:rFonts w:ascii="Courier New" w:hAnsi="Courier New" w:cs="Courier New"/>
                                <w:b/>
                                <w:bCs/>
                                <w:color w:val="000080"/>
                                <w:sz w:val="15"/>
                                <w:szCs w:val="20"/>
                                <w:highlight w:val="white"/>
                                <w:lang w:val="en-GB"/>
                              </w:rPr>
                              <w:t>);</w:t>
                            </w:r>
                          </w:p>
                          <w:p w14:paraId="441FACA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0E3025B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Check that the actual outputs are the same as were expecting</w:t>
                            </w:r>
                          </w:p>
                          <w:p w14:paraId="6822BDA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xml:space="preserve">-- Have to use std_match when comparing </w:t>
                            </w:r>
                            <w:proofErr w:type="gramStart"/>
                            <w:r w:rsidRPr="00084C6F">
                              <w:rPr>
                                <w:rFonts w:ascii="Courier New" w:hAnsi="Courier New" w:cs="Courier New"/>
                                <w:color w:val="008000"/>
                                <w:sz w:val="15"/>
                                <w:szCs w:val="20"/>
                                <w:highlight w:val="white"/>
                                <w:lang w:val="en-GB"/>
                              </w:rPr>
                              <w:t>meta</w:t>
                            </w:r>
                            <w:proofErr w:type="gramEnd"/>
                            <w:r w:rsidRPr="00084C6F">
                              <w:rPr>
                                <w:rFonts w:ascii="Courier New" w:hAnsi="Courier New" w:cs="Courier New"/>
                                <w:color w:val="008000"/>
                                <w:sz w:val="15"/>
                                <w:szCs w:val="20"/>
                                <w:highlight w:val="white"/>
                                <w:lang w:val="en-GB"/>
                              </w:rPr>
                              <w:t xml:space="preserve"> values like '-'</w:t>
                            </w:r>
                          </w:p>
                          <w:p w14:paraId="17D2C56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p>
                          <w:p w14:paraId="0BEACA9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report</w:t>
                            </w:r>
                            <w:proofErr w:type="gramEnd"/>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4969FC9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flags did not equal expected flags."</w:t>
                            </w:r>
                            <w:r w:rsidRPr="00084C6F">
                              <w:rPr>
                                <w:rFonts w:ascii="Courier New" w:hAnsi="Courier New" w:cs="Courier New"/>
                                <w:b/>
                                <w:bCs/>
                                <w:color w:val="000080"/>
                                <w:sz w:val="15"/>
                                <w:szCs w:val="20"/>
                                <w:highlight w:val="white"/>
                                <w:lang w:val="en-GB"/>
                              </w:rPr>
                              <w:t>&amp;</w:t>
                            </w:r>
                          </w:p>
                          <w:p w14:paraId="020BCD2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to_bstring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19CA0FA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Expected</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to_bstring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77C78C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3D69E85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303C10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p>
                          <w:p w14:paraId="621003F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report</w:t>
                            </w:r>
                            <w:proofErr w:type="gramEnd"/>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1B74712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value to memory did not equal expected value to memory."</w:t>
                            </w:r>
                            <w:r w:rsidRPr="00084C6F">
                              <w:rPr>
                                <w:rFonts w:ascii="Courier New" w:hAnsi="Courier New" w:cs="Courier New"/>
                                <w:b/>
                                <w:bCs/>
                                <w:color w:val="000080"/>
                                <w:sz w:val="15"/>
                                <w:szCs w:val="20"/>
                                <w:highlight w:val="white"/>
                                <w:lang w:val="en-GB"/>
                              </w:rPr>
                              <w:t>&amp;</w:t>
                            </w:r>
                          </w:p>
                          <w:p w14:paraId="5D25798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01B4D94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Expected</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12008EC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3A731A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CD3454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M_DA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p>
                          <w:p w14:paraId="001573E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report</w:t>
                            </w:r>
                            <w:proofErr w:type="gramEnd"/>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proofErr w:type="gramStart"/>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proofErr w:type="gramEnd"/>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520B7CD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memory address did not equal expected memory address."</w:t>
                            </w:r>
                            <w:r w:rsidRPr="00084C6F">
                              <w:rPr>
                                <w:rFonts w:ascii="Courier New" w:hAnsi="Courier New" w:cs="Courier New"/>
                                <w:b/>
                                <w:bCs/>
                                <w:color w:val="000080"/>
                                <w:sz w:val="15"/>
                                <w:szCs w:val="20"/>
                                <w:highlight w:val="white"/>
                                <w:lang w:val="en-GB"/>
                              </w:rPr>
                              <w:t>&amp;</w:t>
                            </w:r>
                          </w:p>
                          <w:p w14:paraId="1DC138D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Actual</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18AE9DC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color w:val="808080"/>
                                <w:sz w:val="15"/>
                                <w:szCs w:val="20"/>
                                <w:highlight w:val="white"/>
                                <w:lang w:val="en-GB"/>
                              </w:rPr>
                              <w:t>" Expected</w:t>
                            </w:r>
                            <w:proofErr w:type="gramEnd"/>
                            <w:r w:rsidRPr="00084C6F">
                              <w:rPr>
                                <w:rFonts w:ascii="Courier New" w:hAnsi="Courier New" w:cs="Courier New"/>
                                <w:color w:val="808080"/>
                                <w:sz w:val="15"/>
                                <w:szCs w:val="20"/>
                                <w:highlight w:val="white"/>
                                <w:lang w:val="en-GB"/>
                              </w:rPr>
                              <w:t xml:space="preserve">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7DE8611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56E1A23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91929B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If there were no isses report that the test was successful</w:t>
                            </w:r>
                          </w:p>
                          <w:p w14:paraId="4562367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assert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not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63D1073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w:t>
                            </w:r>
                            <w:proofErr w:type="gramStart"/>
                            <w:r w:rsidRPr="00084C6F">
                              <w:rPr>
                                <w:rFonts w:ascii="Courier New" w:hAnsi="Courier New" w:cs="Courier New"/>
                                <w:b/>
                                <w:bCs/>
                                <w:color w:val="0080FF"/>
                                <w:sz w:val="15"/>
                                <w:szCs w:val="20"/>
                                <w:highlight w:val="white"/>
                                <w:lang w:val="en-GB"/>
                              </w:rPr>
                              <w:t>match</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and</w:t>
                            </w:r>
                            <w:r w:rsidRPr="00084C6F">
                              <w:rPr>
                                <w:rFonts w:ascii="Courier New" w:hAnsi="Courier New" w:cs="Courier New"/>
                                <w:color w:val="000000"/>
                                <w:sz w:val="15"/>
                                <w:szCs w:val="20"/>
                                <w:highlight w:val="white"/>
                                <w:lang w:val="en-GB"/>
                              </w:rPr>
                              <w:t xml:space="preserve"> </w:t>
                            </w:r>
                          </w:p>
                          <w:p w14:paraId="650DBBF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w:t>
                            </w:r>
                            <w:proofErr w:type="gramStart"/>
                            <w:r w:rsidRPr="00084C6F">
                              <w:rPr>
                                <w:rFonts w:ascii="Courier New" w:hAnsi="Courier New" w:cs="Courier New"/>
                                <w:b/>
                                <w:bCs/>
                                <w:color w:val="0080FF"/>
                                <w:sz w:val="15"/>
                                <w:szCs w:val="20"/>
                                <w:highlight w:val="white"/>
                                <w:lang w:val="en-GB"/>
                              </w:rPr>
                              <w:t>match</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and</w:t>
                            </w:r>
                            <w:r w:rsidRPr="00084C6F">
                              <w:rPr>
                                <w:rFonts w:ascii="Courier New" w:hAnsi="Courier New" w:cs="Courier New"/>
                                <w:color w:val="000000"/>
                                <w:sz w:val="15"/>
                                <w:szCs w:val="20"/>
                                <w:highlight w:val="white"/>
                                <w:lang w:val="en-GB"/>
                              </w:rPr>
                              <w:t xml:space="preserve"> </w:t>
                            </w:r>
                          </w:p>
                          <w:p w14:paraId="5AF0D26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w:t>
                            </w:r>
                            <w:proofErr w:type="gramStart"/>
                            <w:r w:rsidRPr="00084C6F">
                              <w:rPr>
                                <w:rFonts w:ascii="Courier New" w:hAnsi="Courier New" w:cs="Courier New"/>
                                <w:b/>
                                <w:bCs/>
                                <w:color w:val="0080FF"/>
                                <w:sz w:val="15"/>
                                <w:szCs w:val="20"/>
                                <w:highlight w:val="white"/>
                                <w:lang w:val="en-GB"/>
                              </w:rPr>
                              <w:t>match</w:t>
                            </w:r>
                            <w:r w:rsidRPr="00084C6F">
                              <w:rPr>
                                <w:rFonts w:ascii="Courier New" w:hAnsi="Courier New" w:cs="Courier New"/>
                                <w:b/>
                                <w:bCs/>
                                <w:color w:val="000080"/>
                                <w:sz w:val="15"/>
                                <w:szCs w:val="20"/>
                                <w:highlight w:val="white"/>
                                <w:lang w:val="en-GB"/>
                              </w:rPr>
                              <w:t>(</w:t>
                            </w:r>
                            <w:proofErr w:type="gramEnd"/>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p>
                          <w:p w14:paraId="63C5049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report</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xml:space="preserve">" </w:t>
                            </w:r>
                            <w:proofErr w:type="gramStart"/>
                            <w:r w:rsidRPr="00084C6F">
                              <w:rPr>
                                <w:rFonts w:ascii="Courier New" w:hAnsi="Courier New" w:cs="Courier New"/>
                                <w:color w:val="808080"/>
                                <w:sz w:val="15"/>
                                <w:szCs w:val="20"/>
                                <w:highlight w:val="white"/>
                                <w:lang w:val="en-GB"/>
                              </w:rPr>
                              <w:t>[ OK</w:t>
                            </w:r>
                            <w:proofErr w:type="gramEnd"/>
                            <w:r w:rsidRPr="00084C6F">
                              <w:rPr>
                                <w:rFonts w:ascii="Courier New" w:hAnsi="Courier New" w:cs="Courier New"/>
                                <w:color w:val="808080"/>
                                <w:sz w:val="15"/>
                                <w:szCs w:val="20"/>
                                <w:highlight w:val="white"/>
                                <w:lang w:val="en-GB"/>
                              </w:rPr>
                              <w:t xml:space="preserve"> ]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was successful!"</w:t>
                            </w:r>
                            <w:r w:rsidRPr="00084C6F">
                              <w:rPr>
                                <w:rFonts w:ascii="Courier New" w:hAnsi="Courier New" w:cs="Courier New"/>
                                <w:color w:val="000000"/>
                                <w:sz w:val="15"/>
                                <w:szCs w:val="20"/>
                                <w:highlight w:val="white"/>
                                <w:lang w:val="en-GB"/>
                              </w:rPr>
                              <w:t xml:space="preserve"> </w:t>
                            </w:r>
                          </w:p>
                          <w:p w14:paraId="184F38F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severity</w:t>
                            </w:r>
                            <w:proofErr w:type="gramEnd"/>
                            <w:r w:rsidRPr="00084C6F">
                              <w:rPr>
                                <w:rFonts w:ascii="Courier New" w:hAnsi="Courier New" w:cs="Courier New"/>
                                <w:color w:val="000000"/>
                                <w:sz w:val="15"/>
                                <w:szCs w:val="20"/>
                                <w:highlight w:val="white"/>
                                <w:lang w:val="en-GB"/>
                              </w:rPr>
                              <w:t xml:space="preserve"> note</w:t>
                            </w:r>
                            <w:r w:rsidRPr="00084C6F">
                              <w:rPr>
                                <w:rFonts w:ascii="Courier New" w:hAnsi="Courier New" w:cs="Courier New"/>
                                <w:b/>
                                <w:bCs/>
                                <w:color w:val="000080"/>
                                <w:sz w:val="15"/>
                                <w:szCs w:val="20"/>
                                <w:highlight w:val="white"/>
                                <w:lang w:val="en-GB"/>
                              </w:rPr>
                              <w:t>;</w:t>
                            </w:r>
                          </w:p>
                          <w:p w14:paraId="3249BA4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17BAEA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until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falling_edge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clk</w:t>
                            </w:r>
                            <w:r w:rsidRPr="00084C6F">
                              <w:rPr>
                                <w:rFonts w:ascii="Courier New" w:hAnsi="Courier New" w:cs="Courier New"/>
                                <w:b/>
                                <w:bCs/>
                                <w:color w:val="000080"/>
                                <w:sz w:val="15"/>
                                <w:szCs w:val="20"/>
                                <w:highlight w:val="white"/>
                                <w:lang w:val="en-GB"/>
                              </w:rPr>
                              <w:t>);</w:t>
                            </w:r>
                          </w:p>
                          <w:p w14:paraId="10E8F2E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BA2E8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loop</w:t>
                            </w:r>
                            <w:r w:rsidRPr="00084C6F">
                              <w:rPr>
                                <w:rFonts w:ascii="Courier New" w:hAnsi="Courier New" w:cs="Courier New"/>
                                <w:b/>
                                <w:bCs/>
                                <w:color w:val="000080"/>
                                <w:sz w:val="15"/>
                                <w:szCs w:val="20"/>
                                <w:highlight w:val="white"/>
                                <w:lang w:val="en-GB"/>
                              </w:rPr>
                              <w:t>;</w:t>
                            </w:r>
                          </w:p>
                          <w:p w14:paraId="2898B36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0526A07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wait</w:t>
                            </w:r>
                            <w:proofErr w:type="gramEnd"/>
                            <w:r w:rsidRPr="00084C6F">
                              <w:rPr>
                                <w:rFonts w:ascii="Courier New" w:hAnsi="Courier New" w:cs="Courier New"/>
                                <w:b/>
                                <w:bCs/>
                                <w:color w:val="000080"/>
                                <w:sz w:val="15"/>
                                <w:szCs w:val="20"/>
                                <w:highlight w:val="white"/>
                                <w:lang w:val="en-GB"/>
                              </w:rPr>
                              <w:t>;</w:t>
                            </w:r>
                          </w:p>
                          <w:p w14:paraId="35E7350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01EAE73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roofErr w:type="gramStart"/>
                            <w:r w:rsidRPr="00084C6F">
                              <w:rPr>
                                <w:rFonts w:ascii="Courier New" w:hAnsi="Courier New" w:cs="Courier New"/>
                                <w:b/>
                                <w:bCs/>
                                <w:color w:val="0000FF"/>
                                <w:sz w:val="15"/>
                                <w:szCs w:val="20"/>
                                <w:highlight w:val="white"/>
                                <w:lang w:val="en-GB"/>
                              </w:rPr>
                              <w:t>end</w:t>
                            </w:r>
                            <w:proofErr w:type="gramEnd"/>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r w:rsidRPr="00084C6F">
                              <w:rPr>
                                <w:rFonts w:ascii="Courier New" w:hAnsi="Courier New" w:cs="Courier New"/>
                                <w:b/>
                                <w:bCs/>
                                <w:color w:val="000080"/>
                                <w:sz w:val="15"/>
                                <w:szCs w:val="20"/>
                                <w:highlight w:val="white"/>
                                <w:lang w:val="en-GB"/>
                              </w:rPr>
                              <w:t>;</w:t>
                            </w:r>
                          </w:p>
                          <w:p w14:paraId="2BB4613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201BAE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END</w:t>
                            </w:r>
                            <w:r w:rsidRPr="00084C6F">
                              <w:rPr>
                                <w:rFonts w:ascii="Courier New" w:hAnsi="Courier New" w:cs="Courier New"/>
                                <w:b/>
                                <w:bCs/>
                                <w:color w:val="000080"/>
                                <w:sz w:val="15"/>
                                <w:szCs w:val="20"/>
                                <w:highlight w:val="white"/>
                                <w:lang w:val="en-GB"/>
                              </w:rPr>
                              <w:t>;</w:t>
                            </w:r>
                          </w:p>
                          <w:p w14:paraId="576CAE9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86FA6" id="Text Box 211" o:spid="_x0000_s1049" type="#_x0000_t202" style="position:absolute;margin-left:-28.75pt;margin-top:23.05pt;width:594.2pt;height:65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" filled="f" strokecolor="black [3213]" strokeweight=".25pt">
                <v:textbox>
                  <w:txbxContent>
                    <w:p w14:paraId="5A143799" w14:textId="658158BC"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Pr>
                          <w:rFonts w:ascii="Courier New" w:hAnsi="Courier New" w:cs="Courier New"/>
                          <w:color w:val="000000"/>
                          <w:sz w:val="15"/>
                          <w:szCs w:val="20"/>
                          <w:highlight w:val="white"/>
                          <w:lang w:val="en-GB"/>
                        </w:rPr>
                        <w:t xml:space="preserve">   </w:t>
                      </w:r>
                      <w:r w:rsidRPr="00084C6F">
                        <w:rPr>
                          <w:rFonts w:ascii="Courier New" w:hAnsi="Courier New" w:cs="Courier New"/>
                          <w:color w:val="008000"/>
                          <w:sz w:val="15"/>
                          <w:szCs w:val="20"/>
                          <w:highlight w:val="white"/>
                          <w:lang w:val="en-GB"/>
                        </w:rPr>
                        <w:t>-- Clock process definitions</w:t>
                      </w:r>
                    </w:p>
                    <w:p w14:paraId="54A5CA5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clk_process </w:t>
                      </w:r>
                      <w:r w:rsidRPr="00084C6F">
                        <w:rPr>
                          <w:rFonts w:ascii="Courier New" w:hAnsi="Courier New" w:cs="Courier New"/>
                          <w:b/>
                          <w:bCs/>
                          <w:color w:val="000080"/>
                          <w:sz w:val="15"/>
                          <w:szCs w:val="20"/>
                          <w:highlight w:val="white"/>
                          <w:lang w:val="en-GB"/>
                        </w:rPr>
                        <w:t>:</w:t>
                      </w:r>
                      <w:r w:rsidRPr="00084C6F">
                        <w:rPr>
                          <w:rFonts w:ascii="Courier New" w:hAnsi="Courier New" w:cs="Courier New"/>
                          <w:b/>
                          <w:bCs/>
                          <w:color w:val="0000FF"/>
                          <w:sz w:val="15"/>
                          <w:szCs w:val="20"/>
                          <w:highlight w:val="white"/>
                          <w:lang w:val="en-GB"/>
                        </w:rPr>
                        <w:t>process</w:t>
                      </w:r>
                    </w:p>
                    <w:p w14:paraId="77512D3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begin</w:t>
                      </w:r>
                    </w:p>
                    <w:p w14:paraId="003FC81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clk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0</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29EB9D4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wait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clk_period</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p>
                    <w:p w14:paraId="4EFD89D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clk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w:t>
                      </w:r>
                    </w:p>
                    <w:p w14:paraId="6F9E6F5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wait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clk_period</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FF8000"/>
                          <w:sz w:val="15"/>
                          <w:szCs w:val="20"/>
                          <w:highlight w:val="white"/>
                          <w:lang w:val="en-GB"/>
                        </w:rPr>
                        <w:t>2</w:t>
                      </w:r>
                      <w:r w:rsidRPr="00084C6F">
                        <w:rPr>
                          <w:rFonts w:ascii="Courier New" w:hAnsi="Courier New" w:cs="Courier New"/>
                          <w:b/>
                          <w:bCs/>
                          <w:color w:val="000080"/>
                          <w:sz w:val="15"/>
                          <w:szCs w:val="20"/>
                          <w:highlight w:val="white"/>
                          <w:lang w:val="en-GB"/>
                        </w:rPr>
                        <w:t>;</w:t>
                      </w:r>
                    </w:p>
                    <w:p w14:paraId="2C228C8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end</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r w:rsidRPr="00084C6F">
                        <w:rPr>
                          <w:rFonts w:ascii="Courier New" w:hAnsi="Courier New" w:cs="Courier New"/>
                          <w:b/>
                          <w:bCs/>
                          <w:color w:val="000080"/>
                          <w:sz w:val="15"/>
                          <w:szCs w:val="20"/>
                          <w:highlight w:val="white"/>
                          <w:lang w:val="en-GB"/>
                        </w:rPr>
                        <w:t>;</w:t>
                      </w:r>
                    </w:p>
                    <w:p w14:paraId="4476507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 xml:space="preserve"> </w:t>
                      </w:r>
                    </w:p>
                    <w:p w14:paraId="09FABAC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72DB54C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Stimulus process</w:t>
                      </w:r>
                    </w:p>
                    <w:p w14:paraId="635142B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t>stim_proc</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p>
                    <w:p w14:paraId="3F7A600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begin</w:t>
                      </w:r>
                    </w:p>
                    <w:p w14:paraId="54C36AD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p>
                    <w:p w14:paraId="67E6F36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hold reset state for 100 ns.</w:t>
                      </w:r>
                    </w:p>
                    <w:p w14:paraId="221497D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wait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FF8000"/>
                          <w:sz w:val="15"/>
                          <w:szCs w:val="20"/>
                          <w:highlight w:val="white"/>
                          <w:lang w:val="en-GB"/>
                        </w:rPr>
                        <w:t>100</w:t>
                      </w:r>
                      <w:r w:rsidRPr="00084C6F">
                        <w:rPr>
                          <w:rFonts w:ascii="Courier New" w:hAnsi="Courier New" w:cs="Courier New"/>
                          <w:color w:val="000000"/>
                          <w:sz w:val="15"/>
                          <w:szCs w:val="20"/>
                          <w:highlight w:val="white"/>
                          <w:lang w:val="en-GB"/>
                        </w:rPr>
                        <w:t xml:space="preserve"> ns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b/>
                      </w:r>
                    </w:p>
                    <w:p w14:paraId="0B11589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38051A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run the test for every set of data</w:t>
                      </w:r>
                    </w:p>
                    <w:p w14:paraId="5CC9415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for</w:t>
                      </w:r>
                      <w:r w:rsidRPr="00084C6F">
                        <w:rPr>
                          <w:rFonts w:ascii="Courier New" w:hAnsi="Courier New" w:cs="Courier New"/>
                          <w:color w:val="000000"/>
                          <w:sz w:val="15"/>
                          <w:szCs w:val="20"/>
                          <w:highlight w:val="white"/>
                          <w:lang w:val="en-GB"/>
                        </w:rPr>
                        <w:t xml:space="preserve"> i </w:t>
                      </w:r>
                      <w:r w:rsidRPr="00084C6F">
                        <w:rPr>
                          <w:rFonts w:ascii="Courier New" w:hAnsi="Courier New" w:cs="Courier New"/>
                          <w:b/>
                          <w:bCs/>
                          <w:color w:val="0000FF"/>
                          <w:sz w:val="15"/>
                          <w:szCs w:val="20"/>
                          <w:highlight w:val="white"/>
                          <w:lang w:val="en-GB"/>
                        </w:rPr>
                        <w:t>in</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FF"/>
                          <w:sz w:val="15"/>
                          <w:szCs w:val="20"/>
                          <w:highlight w:val="white"/>
                          <w:lang w:val="en-GB"/>
                        </w:rPr>
                        <w:t>range</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loop</w:t>
                      </w:r>
                    </w:p>
                    <w:p w14:paraId="2FDD9AD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38A5FA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assign test inputs</w:t>
                      </w:r>
                    </w:p>
                    <w:p w14:paraId="4E848E4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R_A</w:t>
                      </w:r>
                      <w:r w:rsidRPr="00084C6F">
                        <w:rPr>
                          <w:rFonts w:ascii="Courier New" w:hAnsi="Courier New" w:cs="Courier New"/>
                          <w:b/>
                          <w:bCs/>
                          <w:color w:val="000080"/>
                          <w:sz w:val="15"/>
                          <w:szCs w:val="20"/>
                          <w:highlight w:val="white"/>
                          <w:lang w:val="en-GB"/>
                        </w:rPr>
                        <w:t>;</w:t>
                      </w:r>
                    </w:p>
                    <w:p w14:paraId="4E539A0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R_B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R_B</w:t>
                      </w:r>
                      <w:r w:rsidRPr="00084C6F">
                        <w:rPr>
                          <w:rFonts w:ascii="Courier New" w:hAnsi="Courier New" w:cs="Courier New"/>
                          <w:b/>
                          <w:bCs/>
                          <w:color w:val="000080"/>
                          <w:sz w:val="15"/>
                          <w:szCs w:val="20"/>
                          <w:highlight w:val="white"/>
                          <w:lang w:val="en-GB"/>
                        </w:rPr>
                        <w:t>;</w:t>
                      </w:r>
                    </w:p>
                    <w:p w14:paraId="7849D78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W_EN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W_EN</w:t>
                      </w:r>
                      <w:r w:rsidRPr="00084C6F">
                        <w:rPr>
                          <w:rFonts w:ascii="Courier New" w:hAnsi="Courier New" w:cs="Courier New"/>
                          <w:b/>
                          <w:bCs/>
                          <w:color w:val="000080"/>
                          <w:sz w:val="15"/>
                          <w:szCs w:val="20"/>
                          <w:highlight w:val="white"/>
                          <w:lang w:val="en-GB"/>
                        </w:rPr>
                        <w:t>;</w:t>
                      </w:r>
                    </w:p>
                    <w:p w14:paraId="43DDA0E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W_A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W_A</w:t>
                      </w:r>
                      <w:r w:rsidRPr="00084C6F">
                        <w:rPr>
                          <w:rFonts w:ascii="Courier New" w:hAnsi="Courier New" w:cs="Courier New"/>
                          <w:b/>
                          <w:bCs/>
                          <w:color w:val="000080"/>
                          <w:sz w:val="15"/>
                          <w:szCs w:val="20"/>
                          <w:highlight w:val="white"/>
                          <w:lang w:val="en-GB"/>
                        </w:rPr>
                        <w:t>;</w:t>
                      </w:r>
                    </w:p>
                    <w:p w14:paraId="2873399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IMM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IMM</w:t>
                      </w:r>
                      <w:r w:rsidRPr="00084C6F">
                        <w:rPr>
                          <w:rFonts w:ascii="Courier New" w:hAnsi="Courier New" w:cs="Courier New"/>
                          <w:b/>
                          <w:bCs/>
                          <w:color w:val="000080"/>
                          <w:sz w:val="15"/>
                          <w:szCs w:val="20"/>
                          <w:highlight w:val="white"/>
                          <w:lang w:val="en-GB"/>
                        </w:rPr>
                        <w:t>;</w:t>
                      </w:r>
                    </w:p>
                    <w:p w14:paraId="6775A7C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AL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AL</w:t>
                      </w:r>
                      <w:r w:rsidRPr="00084C6F">
                        <w:rPr>
                          <w:rFonts w:ascii="Courier New" w:hAnsi="Courier New" w:cs="Courier New"/>
                          <w:b/>
                          <w:bCs/>
                          <w:color w:val="000080"/>
                          <w:sz w:val="15"/>
                          <w:szCs w:val="20"/>
                          <w:highlight w:val="white"/>
                          <w:lang w:val="en-GB"/>
                        </w:rPr>
                        <w:t>;</w:t>
                      </w:r>
                    </w:p>
                    <w:p w14:paraId="27B3620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SH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SH</w:t>
                      </w:r>
                      <w:r w:rsidRPr="00084C6F">
                        <w:rPr>
                          <w:rFonts w:ascii="Courier New" w:hAnsi="Courier New" w:cs="Courier New"/>
                          <w:b/>
                          <w:bCs/>
                          <w:color w:val="000080"/>
                          <w:sz w:val="15"/>
                          <w:szCs w:val="20"/>
                          <w:highlight w:val="white"/>
                          <w:lang w:val="en-GB"/>
                        </w:rPr>
                        <w:t>;</w:t>
                      </w:r>
                    </w:p>
                    <w:p w14:paraId="27C4785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M_A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M_A</w:t>
                      </w:r>
                      <w:r w:rsidRPr="00084C6F">
                        <w:rPr>
                          <w:rFonts w:ascii="Courier New" w:hAnsi="Courier New" w:cs="Courier New"/>
                          <w:b/>
                          <w:bCs/>
                          <w:color w:val="000080"/>
                          <w:sz w:val="15"/>
                          <w:szCs w:val="20"/>
                          <w:highlight w:val="white"/>
                          <w:lang w:val="en-GB"/>
                        </w:rPr>
                        <w:t>;</w:t>
                      </w:r>
                    </w:p>
                    <w:p w14:paraId="374A6F1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S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S</w:t>
                      </w:r>
                      <w:r w:rsidRPr="00084C6F">
                        <w:rPr>
                          <w:rFonts w:ascii="Courier New" w:hAnsi="Courier New" w:cs="Courier New"/>
                          <w:b/>
                          <w:bCs/>
                          <w:color w:val="000080"/>
                          <w:sz w:val="15"/>
                          <w:szCs w:val="20"/>
                          <w:highlight w:val="white"/>
                          <w:lang w:val="en-GB"/>
                        </w:rPr>
                        <w:t>;</w:t>
                      </w:r>
                    </w:p>
                    <w:p w14:paraId="3D95718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M_in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M_in</w:t>
                      </w:r>
                      <w:r w:rsidRPr="00084C6F">
                        <w:rPr>
                          <w:rFonts w:ascii="Courier New" w:hAnsi="Courier New" w:cs="Courier New"/>
                          <w:b/>
                          <w:bCs/>
                          <w:color w:val="000080"/>
                          <w:sz w:val="15"/>
                          <w:szCs w:val="20"/>
                          <w:highlight w:val="white"/>
                          <w:lang w:val="en-GB"/>
                        </w:rPr>
                        <w:t>;</w:t>
                      </w:r>
                    </w:p>
                    <w:p w14:paraId="2930C7D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F6E883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t xml:space="preserve">OEN </w:t>
                      </w:r>
                      <w:r w:rsidRPr="00084C6F">
                        <w:rPr>
                          <w:rFonts w:ascii="Courier New" w:hAnsi="Courier New" w:cs="Courier New"/>
                          <w:b/>
                          <w:bCs/>
                          <w:color w:val="000080"/>
                          <w:sz w:val="15"/>
                          <w:szCs w:val="20"/>
                          <w:highlight w:val="white"/>
                          <w:lang w:val="en-GB"/>
                        </w:rPr>
                        <w:t>&lt;=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OEN</w:t>
                      </w:r>
                      <w:r w:rsidRPr="00084C6F">
                        <w:rPr>
                          <w:rFonts w:ascii="Courier New" w:hAnsi="Courier New" w:cs="Courier New"/>
                          <w:b/>
                          <w:bCs/>
                          <w:color w:val="000080"/>
                          <w:sz w:val="15"/>
                          <w:szCs w:val="20"/>
                          <w:highlight w:val="white"/>
                          <w:lang w:val="en-GB"/>
                        </w:rPr>
                        <w:t>;</w:t>
                      </w:r>
                    </w:p>
                    <w:p w14:paraId="5E6CD0B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0F90E14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wait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until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rising_edge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clk</w:t>
                      </w:r>
                      <w:r w:rsidRPr="00084C6F">
                        <w:rPr>
                          <w:rFonts w:ascii="Courier New" w:hAnsi="Courier New" w:cs="Courier New"/>
                          <w:b/>
                          <w:bCs/>
                          <w:color w:val="000080"/>
                          <w:sz w:val="15"/>
                          <w:szCs w:val="20"/>
                          <w:highlight w:val="white"/>
                          <w:lang w:val="en-GB"/>
                        </w:rPr>
                        <w:t>);</w:t>
                      </w:r>
                    </w:p>
                    <w:p w14:paraId="441FACA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0E3025B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Check that the actual outputs are the same as were expecting</w:t>
                      </w:r>
                    </w:p>
                    <w:p w14:paraId="6822BDA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Have to use std_match when comparing meta values like '-'</w:t>
                      </w:r>
                    </w:p>
                    <w:p w14:paraId="17D2C56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assert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p>
                    <w:p w14:paraId="0BEACA92"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report</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4969FC9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 Actual flags did not equal expected flags."</w:t>
                      </w:r>
                      <w:r w:rsidRPr="00084C6F">
                        <w:rPr>
                          <w:rFonts w:ascii="Courier New" w:hAnsi="Courier New" w:cs="Courier New"/>
                          <w:b/>
                          <w:bCs/>
                          <w:color w:val="000080"/>
                          <w:sz w:val="15"/>
                          <w:szCs w:val="20"/>
                          <w:highlight w:val="white"/>
                          <w:lang w:val="en-GB"/>
                        </w:rPr>
                        <w:t>&amp;</w:t>
                      </w:r>
                    </w:p>
                    <w:p w14:paraId="020BCD2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 Actual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to_bstring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19CA0FA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 Expected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to_bstring</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77C78C9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severity</w:t>
                      </w:r>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3D69E85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303C10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assert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p>
                    <w:p w14:paraId="621003F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report</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1B74712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 Actual value to memory did not equal expected value to memory."</w:t>
                      </w:r>
                      <w:r w:rsidRPr="00084C6F">
                        <w:rPr>
                          <w:rFonts w:ascii="Courier New" w:hAnsi="Courier New" w:cs="Courier New"/>
                          <w:b/>
                          <w:bCs/>
                          <w:color w:val="000080"/>
                          <w:sz w:val="15"/>
                          <w:szCs w:val="20"/>
                          <w:highlight w:val="white"/>
                          <w:lang w:val="en-GB"/>
                        </w:rPr>
                        <w:t>&amp;</w:t>
                      </w:r>
                    </w:p>
                    <w:p w14:paraId="5D25798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 Actual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01B4D94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 Expected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12008EC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severity</w:t>
                      </w:r>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3A731AAE"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6CD34546"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assert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M_DA </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p>
                    <w:p w14:paraId="001573E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report</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[ERR!]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p>
                    <w:p w14:paraId="520B7CD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 Actual memory address did not equal expected memory address."</w:t>
                      </w:r>
                      <w:r w:rsidRPr="00084C6F">
                        <w:rPr>
                          <w:rFonts w:ascii="Courier New" w:hAnsi="Courier New" w:cs="Courier New"/>
                          <w:b/>
                          <w:bCs/>
                          <w:color w:val="000080"/>
                          <w:sz w:val="15"/>
                          <w:szCs w:val="20"/>
                          <w:highlight w:val="white"/>
                          <w:lang w:val="en-GB"/>
                        </w:rPr>
                        <w:t>&amp;</w:t>
                      </w:r>
                    </w:p>
                    <w:p w14:paraId="1DC138D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 Actual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p>
                    <w:p w14:paraId="18AE9DC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808080"/>
                          <w:sz w:val="15"/>
                          <w:szCs w:val="20"/>
                          <w:highlight w:val="white"/>
                          <w:lang w:val="en-GB"/>
                        </w:rPr>
                        <w:t>" Expected [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u_tostr</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t>
                      </w:r>
                    </w:p>
                    <w:p w14:paraId="7DE8611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severity</w:t>
                      </w:r>
                      <w:r w:rsidRPr="00084C6F">
                        <w:rPr>
                          <w:rFonts w:ascii="Courier New" w:hAnsi="Courier New" w:cs="Courier New"/>
                          <w:color w:val="000000"/>
                          <w:sz w:val="15"/>
                          <w:szCs w:val="20"/>
                          <w:highlight w:val="white"/>
                          <w:lang w:val="en-GB"/>
                        </w:rPr>
                        <w:t xml:space="preserve"> error</w:t>
                      </w:r>
                      <w:r w:rsidRPr="00084C6F">
                        <w:rPr>
                          <w:rFonts w:ascii="Courier New" w:hAnsi="Courier New" w:cs="Courier New"/>
                          <w:b/>
                          <w:bCs/>
                          <w:color w:val="000080"/>
                          <w:sz w:val="15"/>
                          <w:szCs w:val="20"/>
                          <w:highlight w:val="white"/>
                          <w:lang w:val="en-GB"/>
                        </w:rPr>
                        <w:t>;</w:t>
                      </w:r>
                    </w:p>
                    <w:p w14:paraId="56E1A23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291929B8"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8000"/>
                          <w:sz w:val="15"/>
                          <w:szCs w:val="20"/>
                          <w:highlight w:val="white"/>
                          <w:lang w:val="en-GB"/>
                        </w:rPr>
                        <w:t>-- If there were no isses report that the test was successful</w:t>
                      </w:r>
                    </w:p>
                    <w:p w14:paraId="4562367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assert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not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w:t>
                      </w:r>
                    </w:p>
                    <w:p w14:paraId="63D10731"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flags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and</w:t>
                      </w:r>
                      <w:r w:rsidRPr="00084C6F">
                        <w:rPr>
                          <w:rFonts w:ascii="Courier New" w:hAnsi="Courier New" w:cs="Courier New"/>
                          <w:color w:val="000000"/>
                          <w:sz w:val="15"/>
                          <w:szCs w:val="20"/>
                          <w:highlight w:val="white"/>
                          <w:lang w:val="en-GB"/>
                        </w:rPr>
                        <w:t xml:space="preserve"> </w:t>
                      </w:r>
                    </w:p>
                    <w:p w14:paraId="650DBBF7"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M_B</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00"/>
                          <w:sz w:val="15"/>
                          <w:szCs w:val="20"/>
                          <w:highlight w:val="white"/>
                          <w:lang w:val="en-GB"/>
                        </w:rPr>
                        <w:t>and</w:t>
                      </w:r>
                      <w:r w:rsidRPr="00084C6F">
                        <w:rPr>
                          <w:rFonts w:ascii="Courier New" w:hAnsi="Courier New" w:cs="Courier New"/>
                          <w:color w:val="000000"/>
                          <w:sz w:val="15"/>
                          <w:szCs w:val="20"/>
                          <w:highlight w:val="white"/>
                          <w:lang w:val="en-GB"/>
                        </w:rPr>
                        <w:t xml:space="preserve"> </w:t>
                      </w:r>
                    </w:p>
                    <w:p w14:paraId="5AF0D26A"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80FF"/>
                          <w:sz w:val="15"/>
                          <w:szCs w:val="20"/>
                          <w:highlight w:val="white"/>
                          <w:lang w:val="en-GB"/>
                        </w:rPr>
                        <w:t>std_match</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 xml:space="preserve"> test_vectors</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M_DA</w:t>
                      </w:r>
                      <w:r w:rsidRPr="00084C6F">
                        <w:rPr>
                          <w:rFonts w:ascii="Courier New" w:hAnsi="Courier New" w:cs="Courier New"/>
                          <w:b/>
                          <w:bCs/>
                          <w:color w:val="000080"/>
                          <w:sz w:val="15"/>
                          <w:szCs w:val="20"/>
                          <w:highlight w:val="white"/>
                          <w:lang w:val="en-GB"/>
                        </w:rPr>
                        <w:t>))</w:t>
                      </w:r>
                    </w:p>
                    <w:p w14:paraId="63C5049F"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report</w:t>
                      </w:r>
                      <w:r w:rsidRPr="00084C6F">
                        <w:rPr>
                          <w:rFonts w:ascii="Courier New" w:hAnsi="Courier New" w:cs="Courier New"/>
                          <w:color w:val="000000"/>
                          <w:sz w:val="15"/>
                          <w:szCs w:val="20"/>
                          <w:highlight w:val="white"/>
                          <w:lang w:val="en-GB"/>
                        </w:rPr>
                        <w:t xml:space="preserve"> lf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808080"/>
                          <w:sz w:val="15"/>
                          <w:szCs w:val="20"/>
                          <w:highlight w:val="white"/>
                          <w:lang w:val="en-GB"/>
                        </w:rPr>
                        <w:t>" [ OK ] Test "</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00FF"/>
                          <w:sz w:val="15"/>
                          <w:szCs w:val="20"/>
                          <w:highlight w:val="white"/>
                          <w:lang w:val="en-GB"/>
                        </w:rPr>
                        <w:t>integer</w:t>
                      </w:r>
                      <w:r w:rsidRPr="00084C6F">
                        <w:rPr>
                          <w:rFonts w:ascii="Courier New" w:hAnsi="Courier New" w:cs="Courier New"/>
                          <w:color w:val="000000"/>
                          <w:sz w:val="15"/>
                          <w:szCs w:val="20"/>
                          <w:highlight w:val="white"/>
                          <w:lang w:val="en-GB"/>
                        </w:rPr>
                        <w:t>'</w:t>
                      </w:r>
                      <w:r w:rsidRPr="00084C6F">
                        <w:rPr>
                          <w:rFonts w:ascii="Courier New" w:hAnsi="Courier New" w:cs="Courier New"/>
                          <w:b/>
                          <w:bCs/>
                          <w:color w:val="000080"/>
                          <w:sz w:val="15"/>
                          <w:szCs w:val="20"/>
                          <w:highlight w:val="white"/>
                          <w:lang w:val="en-GB"/>
                        </w:rPr>
                        <w:t>image(</w:t>
                      </w:r>
                      <w:r w:rsidRPr="00084C6F">
                        <w:rPr>
                          <w:rFonts w:ascii="Courier New" w:hAnsi="Courier New" w:cs="Courier New"/>
                          <w:color w:val="000000"/>
                          <w:sz w:val="15"/>
                          <w:szCs w:val="20"/>
                          <w:highlight w:val="white"/>
                          <w:lang w:val="en-GB"/>
                        </w:rPr>
                        <w:t>i</w:t>
                      </w:r>
                      <w:r w:rsidRPr="00084C6F">
                        <w:rPr>
                          <w:rFonts w:ascii="Courier New" w:hAnsi="Courier New" w:cs="Courier New"/>
                          <w:b/>
                          <w:bCs/>
                          <w:color w:val="000080"/>
                          <w:sz w:val="15"/>
                          <w:szCs w:val="20"/>
                          <w:highlight w:val="white"/>
                          <w:lang w:val="en-GB"/>
                        </w:rPr>
                        <w:t>)&amp;</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color w:val="808080"/>
                          <w:sz w:val="15"/>
                          <w:szCs w:val="20"/>
                          <w:highlight w:val="white"/>
                          <w:lang w:val="en-GB"/>
                        </w:rPr>
                        <w:t>" was successful!"</w:t>
                      </w:r>
                      <w:r w:rsidRPr="00084C6F">
                        <w:rPr>
                          <w:rFonts w:ascii="Courier New" w:hAnsi="Courier New" w:cs="Courier New"/>
                          <w:color w:val="000000"/>
                          <w:sz w:val="15"/>
                          <w:szCs w:val="20"/>
                          <w:highlight w:val="white"/>
                          <w:lang w:val="en-GB"/>
                        </w:rPr>
                        <w:t xml:space="preserve"> </w:t>
                      </w:r>
                    </w:p>
                    <w:p w14:paraId="184F38F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severity</w:t>
                      </w:r>
                      <w:r w:rsidRPr="00084C6F">
                        <w:rPr>
                          <w:rFonts w:ascii="Courier New" w:hAnsi="Courier New" w:cs="Courier New"/>
                          <w:color w:val="000000"/>
                          <w:sz w:val="15"/>
                          <w:szCs w:val="20"/>
                          <w:highlight w:val="white"/>
                          <w:lang w:val="en-GB"/>
                        </w:rPr>
                        <w:t xml:space="preserve"> note</w:t>
                      </w:r>
                      <w:r w:rsidRPr="00084C6F">
                        <w:rPr>
                          <w:rFonts w:ascii="Courier New" w:hAnsi="Courier New" w:cs="Courier New"/>
                          <w:b/>
                          <w:bCs/>
                          <w:color w:val="000080"/>
                          <w:sz w:val="15"/>
                          <w:szCs w:val="20"/>
                          <w:highlight w:val="white"/>
                          <w:lang w:val="en-GB"/>
                        </w:rPr>
                        <w:t>;</w:t>
                      </w:r>
                    </w:p>
                    <w:p w14:paraId="3249BA45"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17BAEA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wait</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until</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80FF"/>
                          <w:sz w:val="15"/>
                          <w:szCs w:val="20"/>
                          <w:highlight w:val="white"/>
                          <w:lang w:val="en-GB"/>
                        </w:rPr>
                        <w:t>falling_edge</w:t>
                      </w:r>
                      <w:r w:rsidRPr="00084C6F">
                        <w:rPr>
                          <w:rFonts w:ascii="Courier New" w:hAnsi="Courier New" w:cs="Courier New"/>
                          <w:b/>
                          <w:bCs/>
                          <w:color w:val="000080"/>
                          <w:sz w:val="15"/>
                          <w:szCs w:val="20"/>
                          <w:highlight w:val="white"/>
                          <w:lang w:val="en-GB"/>
                        </w:rPr>
                        <w:t>(</w:t>
                      </w:r>
                      <w:r w:rsidRPr="00084C6F">
                        <w:rPr>
                          <w:rFonts w:ascii="Courier New" w:hAnsi="Courier New" w:cs="Courier New"/>
                          <w:color w:val="000000"/>
                          <w:sz w:val="15"/>
                          <w:szCs w:val="20"/>
                          <w:highlight w:val="white"/>
                          <w:lang w:val="en-GB"/>
                        </w:rPr>
                        <w:t>clk</w:t>
                      </w:r>
                      <w:r w:rsidRPr="00084C6F">
                        <w:rPr>
                          <w:rFonts w:ascii="Courier New" w:hAnsi="Courier New" w:cs="Courier New"/>
                          <w:b/>
                          <w:bCs/>
                          <w:color w:val="000080"/>
                          <w:sz w:val="15"/>
                          <w:szCs w:val="20"/>
                          <w:highlight w:val="white"/>
                          <w:lang w:val="en-GB"/>
                        </w:rPr>
                        <w:t>);</w:t>
                      </w:r>
                    </w:p>
                    <w:p w14:paraId="10E8F2E0"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3BA2E8D"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end</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loop</w:t>
                      </w:r>
                      <w:r w:rsidRPr="00084C6F">
                        <w:rPr>
                          <w:rFonts w:ascii="Courier New" w:hAnsi="Courier New" w:cs="Courier New"/>
                          <w:b/>
                          <w:bCs/>
                          <w:color w:val="000080"/>
                          <w:sz w:val="15"/>
                          <w:szCs w:val="20"/>
                          <w:highlight w:val="white"/>
                          <w:lang w:val="en-GB"/>
                        </w:rPr>
                        <w:t>;</w:t>
                      </w:r>
                    </w:p>
                    <w:p w14:paraId="2898B36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0526A07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wait</w:t>
                      </w:r>
                      <w:r w:rsidRPr="00084C6F">
                        <w:rPr>
                          <w:rFonts w:ascii="Courier New" w:hAnsi="Courier New" w:cs="Courier New"/>
                          <w:b/>
                          <w:bCs/>
                          <w:color w:val="000080"/>
                          <w:sz w:val="15"/>
                          <w:szCs w:val="20"/>
                          <w:highlight w:val="white"/>
                          <w:lang w:val="en-GB"/>
                        </w:rPr>
                        <w:t>;</w:t>
                      </w:r>
                    </w:p>
                    <w:p w14:paraId="35E7350C"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color w:val="000000"/>
                          <w:sz w:val="15"/>
                          <w:szCs w:val="20"/>
                          <w:highlight w:val="white"/>
                          <w:lang w:val="en-GB"/>
                        </w:rPr>
                        <w:tab/>
                      </w:r>
                    </w:p>
                    <w:p w14:paraId="01EAE734"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color w:val="000000"/>
                          <w:sz w:val="15"/>
                          <w:szCs w:val="20"/>
                          <w:highlight w:val="white"/>
                          <w:lang w:val="en-GB"/>
                        </w:rPr>
                        <w:tab/>
                      </w:r>
                      <w:r w:rsidRPr="00084C6F">
                        <w:rPr>
                          <w:rFonts w:ascii="Courier New" w:hAnsi="Courier New" w:cs="Courier New"/>
                          <w:b/>
                          <w:bCs/>
                          <w:color w:val="0000FF"/>
                          <w:sz w:val="15"/>
                          <w:szCs w:val="20"/>
                          <w:highlight w:val="white"/>
                          <w:lang w:val="en-GB"/>
                        </w:rPr>
                        <w:t>end</w:t>
                      </w:r>
                      <w:r w:rsidRPr="00084C6F">
                        <w:rPr>
                          <w:rFonts w:ascii="Courier New" w:hAnsi="Courier New" w:cs="Courier New"/>
                          <w:color w:val="000000"/>
                          <w:sz w:val="15"/>
                          <w:szCs w:val="20"/>
                          <w:highlight w:val="white"/>
                          <w:lang w:val="en-GB"/>
                        </w:rPr>
                        <w:t xml:space="preserve"> </w:t>
                      </w:r>
                      <w:r w:rsidRPr="00084C6F">
                        <w:rPr>
                          <w:rFonts w:ascii="Courier New" w:hAnsi="Courier New" w:cs="Courier New"/>
                          <w:b/>
                          <w:bCs/>
                          <w:color w:val="0000FF"/>
                          <w:sz w:val="15"/>
                          <w:szCs w:val="20"/>
                          <w:highlight w:val="white"/>
                          <w:lang w:val="en-GB"/>
                        </w:rPr>
                        <w:t>process</w:t>
                      </w:r>
                      <w:r w:rsidRPr="00084C6F">
                        <w:rPr>
                          <w:rFonts w:ascii="Courier New" w:hAnsi="Courier New" w:cs="Courier New"/>
                          <w:b/>
                          <w:bCs/>
                          <w:color w:val="000080"/>
                          <w:sz w:val="15"/>
                          <w:szCs w:val="20"/>
                          <w:highlight w:val="white"/>
                          <w:lang w:val="en-GB"/>
                        </w:rPr>
                        <w:t>;</w:t>
                      </w:r>
                    </w:p>
                    <w:p w14:paraId="2BB46133"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201BAEB"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084C6F">
                        <w:rPr>
                          <w:rFonts w:ascii="Courier New" w:hAnsi="Courier New" w:cs="Courier New"/>
                          <w:b/>
                          <w:bCs/>
                          <w:color w:val="0000FF"/>
                          <w:sz w:val="15"/>
                          <w:szCs w:val="20"/>
                          <w:highlight w:val="white"/>
                          <w:lang w:val="en-GB"/>
                        </w:rPr>
                        <w:t>END</w:t>
                      </w:r>
                      <w:r w:rsidRPr="00084C6F">
                        <w:rPr>
                          <w:rFonts w:ascii="Courier New" w:hAnsi="Courier New" w:cs="Courier New"/>
                          <w:b/>
                          <w:bCs/>
                          <w:color w:val="000080"/>
                          <w:sz w:val="15"/>
                          <w:szCs w:val="20"/>
                          <w:highlight w:val="white"/>
                          <w:lang w:val="en-GB"/>
                        </w:rPr>
                        <w:t>;</w:t>
                      </w:r>
                    </w:p>
                    <w:p w14:paraId="576CAE99" w14:textId="77777777" w:rsidR="0087131A" w:rsidRPr="00084C6F" w:rsidRDefault="0087131A" w:rsidP="00084C6F">
                      <w:pPr>
                        <w:widowControl w:val="0"/>
                        <w:autoSpaceDE w:val="0"/>
                        <w:autoSpaceDN w:val="0"/>
                        <w:adjustRightInd w:val="0"/>
                        <w:spacing w:before="0" w:after="0" w:line="240" w:lineRule="auto"/>
                        <w:rPr>
                          <w:rFonts w:ascii="Courier New" w:hAnsi="Courier New" w:cs="Courier New"/>
                          <w:color w:val="000000"/>
                          <w:sz w:val="2"/>
                          <w:szCs w:val="20"/>
                          <w:highlight w:val="white"/>
                          <w:lang w:val="en-GB"/>
                        </w:rPr>
                      </w:pPr>
                    </w:p>
                  </w:txbxContent>
                </v:textbox>
                <w10:wrap type="square"/>
              </v:shape>
            </w:pict>
          </mc:Fallback>
        </mc:AlternateContent>
      </w:r>
      <w:r>
        <w:rPr>
          <w:b/>
          <w:color w:val="auto"/>
          <w:sz w:val="32"/>
          <w:szCs w:val="32"/>
          <w:u w:val="single"/>
        </w:rPr>
        <w:t>(Continued.)</w:t>
      </w:r>
    </w:p>
    <w:p w14:paraId="6F7C1430" w14:textId="77777777" w:rsidR="00084C6F" w:rsidRDefault="00084C6F" w:rsidP="0098226F">
      <w:pPr>
        <w:tabs>
          <w:tab w:val="left" w:pos="3139"/>
        </w:tabs>
        <w:rPr>
          <w:b/>
          <w:color w:val="auto"/>
          <w:sz w:val="32"/>
          <w:szCs w:val="32"/>
          <w:u w:val="single"/>
        </w:rPr>
      </w:pPr>
    </w:p>
    <w:p w14:paraId="15AE4459" w14:textId="5059594E" w:rsidR="00084C6F" w:rsidRDefault="00084C6F" w:rsidP="0098226F">
      <w:pPr>
        <w:tabs>
          <w:tab w:val="left" w:pos="3139"/>
        </w:tabs>
        <w:rPr>
          <w:b/>
          <w:color w:val="auto"/>
          <w:sz w:val="32"/>
          <w:szCs w:val="32"/>
          <w:u w:val="single"/>
        </w:rPr>
      </w:pPr>
      <w:r>
        <w:rPr>
          <w:b/>
          <w:color w:val="auto"/>
          <w:sz w:val="32"/>
          <w:szCs w:val="32"/>
          <w:u w:val="single"/>
        </w:rPr>
        <w:lastRenderedPageBreak/>
        <w:t>Simulations</w:t>
      </w:r>
    </w:p>
    <w:p w14:paraId="6538D53C" w14:textId="2C782249" w:rsidR="00084C6F" w:rsidRDefault="007C4816" w:rsidP="00A92EBB">
      <w:pPr>
        <w:tabs>
          <w:tab w:val="left" w:pos="3139"/>
        </w:tabs>
        <w:spacing w:after="0"/>
        <w:rPr>
          <w:b/>
          <w:color w:val="auto"/>
          <w:sz w:val="32"/>
          <w:szCs w:val="32"/>
          <w:u w:val="single"/>
        </w:rPr>
      </w:pPr>
      <w:r>
        <w:rPr>
          <w:b/>
          <w:noProof/>
          <w:color w:val="auto"/>
          <w:sz w:val="32"/>
          <w:szCs w:val="32"/>
          <w:u w:val="single"/>
          <w:lang w:val="en-GB" w:eastAsia="en-GB"/>
        </w:rPr>
        <w:drawing>
          <wp:inline distT="0" distB="0" distL="0" distR="0" wp14:anchorId="2EAB4B5C" wp14:editId="4E36EEE8">
            <wp:extent cx="6852920" cy="4181475"/>
            <wp:effectExtent l="0" t="0" r="5080" b="9525"/>
            <wp:docPr id="216" name="Picture 216" descr="../Downloads/Lab_2/Report/DataPathD_Simulation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Lab_2/Report/DataPathD_Simulation_a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2920" cy="4181475"/>
                    </a:xfrm>
                    <a:prstGeom prst="rect">
                      <a:avLst/>
                    </a:prstGeom>
                    <a:noFill/>
                    <a:ln>
                      <a:noFill/>
                    </a:ln>
                  </pic:spPr>
                </pic:pic>
              </a:graphicData>
            </a:graphic>
          </wp:inline>
        </w:drawing>
      </w:r>
    </w:p>
    <w:p w14:paraId="4449B509" w14:textId="497153B9" w:rsidR="00A92EBB" w:rsidRDefault="00A92EBB" w:rsidP="00A92EBB">
      <w:pPr>
        <w:tabs>
          <w:tab w:val="left" w:pos="3139"/>
        </w:tabs>
        <w:spacing w:after="0"/>
        <w:rPr>
          <w:rFonts w:ascii="Courier New" w:hAnsi="Courier New" w:cs="Courier New"/>
          <w:color w:val="000000"/>
          <w:sz w:val="20"/>
          <w:szCs w:val="20"/>
          <w:lang w:val="en-GB"/>
        </w:rPr>
      </w:pPr>
      <w:r>
        <w:rPr>
          <w:rFonts w:ascii="Courier New" w:hAnsi="Courier New" w:cs="Courier New"/>
          <w:color w:val="000000"/>
          <w:sz w:val="20"/>
          <w:szCs w:val="20"/>
          <w:lang w:val="en-GB"/>
        </w:rPr>
        <w:t>Screenshot showing entire simulation of Architecture D</w:t>
      </w:r>
      <w:r w:rsidR="0058550A">
        <w:rPr>
          <w:rFonts w:ascii="Courier New" w:hAnsi="Courier New" w:cs="Courier New"/>
          <w:color w:val="000000"/>
          <w:sz w:val="20"/>
          <w:szCs w:val="20"/>
          <w:lang w:val="en-GB"/>
        </w:rPr>
        <w:t>. The signal reg_in is the data data that will be written to the register bank.</w:t>
      </w:r>
    </w:p>
    <w:p w14:paraId="41001F02" w14:textId="5E144DF6" w:rsidR="00A92EBB" w:rsidRPr="00A92EBB" w:rsidRDefault="00A92EBB" w:rsidP="00A92EBB">
      <w:pPr>
        <w:tabs>
          <w:tab w:val="left" w:pos="3139"/>
        </w:tabs>
        <w:spacing w:after="0"/>
        <w:rPr>
          <w:rFonts w:ascii="Courier New" w:hAnsi="Courier New" w:cs="Courier New"/>
          <w:color w:val="000000"/>
          <w:sz w:val="20"/>
          <w:szCs w:val="20"/>
          <w:lang w:val="en-GB"/>
        </w:rPr>
      </w:pPr>
    </w:p>
    <w:p w14:paraId="4BB44698" w14:textId="7C084D14" w:rsidR="00A92EBB" w:rsidRDefault="00A92EBB" w:rsidP="00A92EBB">
      <w:pPr>
        <w:tabs>
          <w:tab w:val="left" w:pos="3139"/>
        </w:tabs>
        <w:rPr>
          <w:b/>
          <w:color w:val="auto"/>
          <w:sz w:val="32"/>
          <w:szCs w:val="32"/>
          <w:u w:val="single"/>
        </w:rPr>
      </w:pPr>
      <w:proofErr w:type="gramStart"/>
      <w:r>
        <w:rPr>
          <w:b/>
          <w:color w:val="auto"/>
          <w:sz w:val="32"/>
          <w:szCs w:val="32"/>
          <w:u w:val="single"/>
        </w:rPr>
        <w:t>iSim</w:t>
      </w:r>
      <w:proofErr w:type="gramEnd"/>
      <w:r>
        <w:rPr>
          <w:b/>
          <w:color w:val="auto"/>
          <w:sz w:val="32"/>
          <w:szCs w:val="32"/>
          <w:u w:val="single"/>
        </w:rPr>
        <w:t xml:space="preserve"> Console Output</w:t>
      </w:r>
    </w:p>
    <w:p w14:paraId="2CEA8581"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ISim P.28xd (signature 0xa0883be4)</w:t>
      </w:r>
    </w:p>
    <w:p w14:paraId="3C1082ED"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This is a Full version of ISim.</w:t>
      </w:r>
    </w:p>
    <w:p w14:paraId="607B8880"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Time resolution is 1 ps</w:t>
      </w:r>
    </w:p>
    <w:p w14:paraId="7E307E7F"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WARNING: Simulation object /datapath_d_tb/test_vectors was not traceable in the design for the following reason:</w:t>
      </w:r>
    </w:p>
    <w:p w14:paraId="2571D2D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ISim does not yet support tracing of constant and generic multi-dimensional arrays.</w:t>
      </w:r>
    </w:p>
    <w:p w14:paraId="1AB22998"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Simulator is doing circuit initialization process.</w:t>
      </w:r>
    </w:p>
    <w:p w14:paraId="3FF27B7E"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0 ps, Instance /datapath_d_tb/uut/ALU/ : Warning: NUMERIC_STD."&gt;=": metavalue detected, returning FALSE</w:t>
      </w:r>
    </w:p>
    <w:p w14:paraId="5478715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0 ps, Instance /datapath_d_tb/uut/ALU/ : Warning: NUMERIC_STD."&lt;=": metavalue detected, returning FALSE</w:t>
      </w:r>
    </w:p>
    <w:p w14:paraId="2BA18F12"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0 ps, Instance /datapath_d_tb/uut/ALU/ : Warning: NUMERIC_STD."&gt;": metavalue detected, returning FALSE</w:t>
      </w:r>
    </w:p>
    <w:p w14:paraId="6FFA654D"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0 ps, Instance /datapath_d_tb/uut/ALU/ : Warning: NUMERIC_STD."&lt;": metavalue detected, returning FALSE</w:t>
      </w:r>
    </w:p>
    <w:p w14:paraId="740D2AEA"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0 ps, Instance /datapath_d_tb/uut/ALU/ : Warning: NUMERIC_STD."=": metavalue detected, returning FALSE</w:t>
      </w:r>
    </w:p>
    <w:p w14:paraId="38343B3C"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0 ps, Instance /datapath_d_tb/uut/ALU/ : Warning: NUMERIC_STD."/=": metavalue detected, returning TRUE</w:t>
      </w:r>
    </w:p>
    <w:p w14:paraId="46D139C0"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0 ps, Instance /datapath_d_tb/uut/ALU/ : Warning: NUMERIC_STD."=": metavalue detected, returning FALSE</w:t>
      </w:r>
    </w:p>
    <w:p w14:paraId="63A14321"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Finished circuit initialization process.</w:t>
      </w:r>
    </w:p>
    <w:p w14:paraId="3C9934A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5C8611E8"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130 ns(1): Note:  [ OK ] Test 0 was successful! (/datapath_d_tb/).</w:t>
      </w:r>
    </w:p>
    <w:p w14:paraId="1E69DB4F"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140 ns(1): Note:  [ OK ] Test 1 was successful! (/datapath_d_tb/).</w:t>
      </w:r>
    </w:p>
    <w:p w14:paraId="5E0F19FF"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150 ns(1): Note:  [ OK ] Test 2 was successful! (/datapath_d_tb/).</w:t>
      </w:r>
    </w:p>
    <w:p w14:paraId="0465439A"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160 ns(1): Note:  [ OK ] Test 3 was successful! (/datapath_d_tb/).</w:t>
      </w:r>
    </w:p>
    <w:p w14:paraId="3BDF1701"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170 ns(1): Note:  [ OK ] Test 4 was successful! (/datapath_d_tb/).</w:t>
      </w:r>
    </w:p>
    <w:p w14:paraId="788253B5"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180 ns(1): Note:  [ OK ] Test 5 was successful! (/datapath_d_tb/).</w:t>
      </w:r>
    </w:p>
    <w:p w14:paraId="3AD2387F"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190 ns(1): Note:  [ OK ] Test 6 was successful! (/datapath_d_tb/).</w:t>
      </w:r>
    </w:p>
    <w:p w14:paraId="2DCE2FC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200 ns(1): Note:  [ OK ] Test 7 was successful! (/datapath_d_tb/).</w:t>
      </w:r>
    </w:p>
    <w:p w14:paraId="5A0C0F14"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roofErr w:type="gramStart"/>
      <w:r w:rsidRPr="00A92EBB">
        <w:rPr>
          <w:rFonts w:ascii="Courier New" w:hAnsi="Courier New" w:cs="Courier New"/>
          <w:color w:val="000000"/>
          <w:sz w:val="15"/>
          <w:szCs w:val="20"/>
          <w:highlight w:val="white"/>
          <w:lang w:val="en-GB"/>
        </w:rPr>
        <w:t>at</w:t>
      </w:r>
      <w:proofErr w:type="gramEnd"/>
      <w:r w:rsidRPr="00A92EBB">
        <w:rPr>
          <w:rFonts w:ascii="Courier New" w:hAnsi="Courier New" w:cs="Courier New"/>
          <w:color w:val="000000"/>
          <w:sz w:val="15"/>
          <w:szCs w:val="20"/>
          <w:highlight w:val="white"/>
          <w:lang w:val="en-GB"/>
        </w:rPr>
        <w:t xml:space="preserve"> 210 ns(1): Note:  [ OK ] Test 8 was successful! (/datapath_d_tb/).</w:t>
      </w:r>
    </w:p>
    <w:p w14:paraId="1BAB630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90311E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ISim&gt;  </w:t>
      </w:r>
    </w:p>
    <w:p w14:paraId="25D2CF9E"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2373AE2D" w14:textId="2366997D" w:rsidR="00355058" w:rsidRDefault="00A92EBB" w:rsidP="00A92EBB">
      <w:pPr>
        <w:widowControl w:val="0"/>
        <w:autoSpaceDE w:val="0"/>
        <w:autoSpaceDN w:val="0"/>
        <w:adjustRightInd w:val="0"/>
        <w:spacing w:before="0" w:after="0" w:line="240" w:lineRule="auto"/>
        <w:rPr>
          <w:rFonts w:ascii="Courier New" w:hAnsi="Courier New" w:cs="Courier New"/>
          <w:b/>
          <w:i/>
          <w:color w:val="000000"/>
          <w:sz w:val="16"/>
          <w:szCs w:val="20"/>
          <w:highlight w:val="white"/>
          <w:lang w:val="en-GB"/>
        </w:rPr>
      </w:pPr>
      <w:r w:rsidRPr="00A92EBB">
        <w:rPr>
          <w:rFonts w:ascii="Courier New" w:hAnsi="Courier New" w:cs="Courier New"/>
          <w:b/>
          <w:i/>
          <w:color w:val="000000"/>
          <w:sz w:val="16"/>
          <w:szCs w:val="20"/>
          <w:highlight w:val="white"/>
          <w:lang w:val="en-GB"/>
        </w:rPr>
        <w:t xml:space="preserve">All but the first </w:t>
      </w:r>
      <w:proofErr w:type="gramStart"/>
      <w:r w:rsidRPr="00A92EBB">
        <w:rPr>
          <w:rFonts w:ascii="Courier New" w:hAnsi="Courier New" w:cs="Courier New"/>
          <w:b/>
          <w:i/>
          <w:color w:val="000000"/>
          <w:sz w:val="16"/>
          <w:szCs w:val="20"/>
          <w:highlight w:val="white"/>
          <w:lang w:val="en-GB"/>
        </w:rPr>
        <w:t>meta</w:t>
      </w:r>
      <w:proofErr w:type="gramEnd"/>
      <w:r w:rsidRPr="00A92EBB">
        <w:rPr>
          <w:rFonts w:ascii="Courier New" w:hAnsi="Courier New" w:cs="Courier New"/>
          <w:b/>
          <w:i/>
          <w:color w:val="000000"/>
          <w:sz w:val="16"/>
          <w:szCs w:val="20"/>
          <w:highlight w:val="white"/>
          <w:lang w:val="en-GB"/>
        </w:rPr>
        <w:t xml:space="preserve"> value warnings have been removed to improve readability.</w:t>
      </w:r>
    </w:p>
    <w:p w14:paraId="321B223C" w14:textId="77777777" w:rsidR="00355058" w:rsidRDefault="00355058">
      <w:pPr>
        <w:rPr>
          <w:rFonts w:ascii="Courier New" w:hAnsi="Courier New" w:cs="Courier New"/>
          <w:b/>
          <w:i/>
          <w:color w:val="000000"/>
          <w:sz w:val="16"/>
          <w:szCs w:val="20"/>
          <w:highlight w:val="white"/>
          <w:lang w:val="en-GB"/>
        </w:rPr>
      </w:pPr>
      <w:r>
        <w:rPr>
          <w:rFonts w:ascii="Courier New" w:hAnsi="Courier New" w:cs="Courier New"/>
          <w:b/>
          <w:i/>
          <w:color w:val="000000"/>
          <w:sz w:val="16"/>
          <w:szCs w:val="20"/>
          <w:highlight w:val="white"/>
          <w:lang w:val="en-GB"/>
        </w:rPr>
        <w:br w:type="page"/>
      </w:r>
    </w:p>
    <w:p w14:paraId="1519F50D" w14:textId="03AA4CE3" w:rsidR="00A92EBB" w:rsidRDefault="00A92EBB" w:rsidP="00A92EBB">
      <w:pPr>
        <w:tabs>
          <w:tab w:val="left" w:pos="3139"/>
        </w:tabs>
        <w:rPr>
          <w:b/>
          <w:color w:val="auto"/>
          <w:sz w:val="32"/>
          <w:szCs w:val="32"/>
          <w:u w:val="single"/>
        </w:rPr>
      </w:pPr>
      <w:r>
        <w:rPr>
          <w:b/>
          <w:color w:val="auto"/>
          <w:sz w:val="32"/>
          <w:szCs w:val="32"/>
          <w:u w:val="single"/>
        </w:rPr>
        <w:lastRenderedPageBreak/>
        <w:t>HDL Synthesis</w:t>
      </w:r>
    </w:p>
    <w:p w14:paraId="04D735ED"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w:t>
      </w:r>
    </w:p>
    <w:p w14:paraId="4F3C863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HDL Synthesis                               *</w:t>
      </w:r>
    </w:p>
    <w:p w14:paraId="5FF5998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w:t>
      </w:r>
    </w:p>
    <w:p w14:paraId="6C100764"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3DF87360"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Synthesizing Unit &lt;DataPath_D&gt;.</w:t>
      </w:r>
    </w:p>
    <w:p w14:paraId="7F6F0103"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Related source file is "E:\University\_Second Year\Computer Architectures\assesment\MyMicroProccessor\Lab_2\DataPaths - RegBankAlt\DataPath_D.vhd".</w:t>
      </w:r>
    </w:p>
    <w:p w14:paraId="6086D9CE"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data_size = 16</w:t>
      </w:r>
    </w:p>
    <w:p w14:paraId="305EAEA5"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num_registers = 32</w:t>
      </w:r>
    </w:p>
    <w:p w14:paraId="3B5EBE9E"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3-to-1 multiplexer for signal &lt;A_ALU&gt; created at line 52.</w:t>
      </w:r>
    </w:p>
    <w:p w14:paraId="3CC3829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4-to-1 multiplexer for signal &lt;B_ALU&gt; created at line 53.</w:t>
      </w:r>
    </w:p>
    <w:p w14:paraId="33760133"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Summary:</w:t>
      </w:r>
    </w:p>
    <w:p w14:paraId="5118BE4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ab/>
      </w:r>
      <w:proofErr w:type="gramStart"/>
      <w:r w:rsidRPr="00A92EBB">
        <w:rPr>
          <w:rFonts w:ascii="Courier New" w:hAnsi="Courier New" w:cs="Courier New"/>
          <w:color w:val="000000"/>
          <w:sz w:val="15"/>
          <w:szCs w:val="20"/>
          <w:highlight w:val="white"/>
          <w:lang w:val="en-GB"/>
        </w:rPr>
        <w:t>inferred</w:t>
      </w:r>
      <w:proofErr w:type="gramEnd"/>
      <w:r w:rsidRPr="00A92EBB">
        <w:rPr>
          <w:rFonts w:ascii="Courier New" w:hAnsi="Courier New" w:cs="Courier New"/>
          <w:color w:val="000000"/>
          <w:sz w:val="15"/>
          <w:szCs w:val="20"/>
          <w:highlight w:val="white"/>
          <w:lang w:val="en-GB"/>
        </w:rPr>
        <w:t xml:space="preserve">   6 Multiplexer(s).</w:t>
      </w:r>
    </w:p>
    <w:p w14:paraId="3D492900"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Unit &lt;DataPath_D&gt; synthesized.</w:t>
      </w:r>
    </w:p>
    <w:p w14:paraId="3AB6B21A"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0DDB65C4"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Synthesizing Unit &lt;Reg&gt;.</w:t>
      </w:r>
    </w:p>
    <w:p w14:paraId="34DBCD45"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Related source file is "E:\University\_Second Year\Computer Architectures\assesment\MyMicroProccessor\Lab_2\DataPaths - RegBankAlt\Reg.vhd".</w:t>
      </w:r>
    </w:p>
    <w:p w14:paraId="6F5EAB54"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data_size = 16</w:t>
      </w:r>
    </w:p>
    <w:p w14:paraId="1DDF9880"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&lt;data_out&gt;.</w:t>
      </w:r>
    </w:p>
    <w:p w14:paraId="25EA1808"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Summary:</w:t>
      </w:r>
    </w:p>
    <w:p w14:paraId="20A8A0D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ab/>
      </w:r>
      <w:proofErr w:type="gramStart"/>
      <w:r w:rsidRPr="00A92EBB">
        <w:rPr>
          <w:rFonts w:ascii="Courier New" w:hAnsi="Courier New" w:cs="Courier New"/>
          <w:color w:val="000000"/>
          <w:sz w:val="15"/>
          <w:szCs w:val="20"/>
          <w:highlight w:val="white"/>
          <w:lang w:val="en-GB"/>
        </w:rPr>
        <w:t>inferred  16</w:t>
      </w:r>
      <w:proofErr w:type="gramEnd"/>
      <w:r w:rsidRPr="00A92EBB">
        <w:rPr>
          <w:rFonts w:ascii="Courier New" w:hAnsi="Courier New" w:cs="Courier New"/>
          <w:color w:val="000000"/>
          <w:sz w:val="15"/>
          <w:szCs w:val="20"/>
          <w:highlight w:val="white"/>
          <w:lang w:val="en-GB"/>
        </w:rPr>
        <w:t xml:space="preserve"> D-type flip-flop(s).</w:t>
      </w:r>
    </w:p>
    <w:p w14:paraId="002FC303"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Unit &lt;Reg&gt; synthesized.</w:t>
      </w:r>
    </w:p>
    <w:p w14:paraId="4358E83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4D13A35"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Synthesizing Unit &lt;ALU_param&gt;.</w:t>
      </w:r>
    </w:p>
    <w:p w14:paraId="29B2DC45"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Related source file is "E:\University\_Second Year\Computer Architectures\assesment\MyMicroProccessor\Lab_2\DataPaths - RegBankAlt\ALU_param.vhd".</w:t>
      </w:r>
    </w:p>
    <w:p w14:paraId="4DB914D0"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N = 16</w:t>
      </w:r>
    </w:p>
    <w:p w14:paraId="50604FE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adder for signal &lt;A_</w:t>
      </w:r>
      <w:proofErr w:type="gramStart"/>
      <w:r w:rsidRPr="00A92EBB">
        <w:rPr>
          <w:rFonts w:ascii="Courier New" w:hAnsi="Courier New" w:cs="Courier New"/>
          <w:color w:val="000000"/>
          <w:sz w:val="15"/>
          <w:szCs w:val="20"/>
          <w:highlight w:val="white"/>
          <w:lang w:val="en-GB"/>
        </w:rPr>
        <w:t>itrn[</w:t>
      </w:r>
      <w:proofErr w:type="gramEnd"/>
      <w:r w:rsidRPr="00A92EBB">
        <w:rPr>
          <w:rFonts w:ascii="Courier New" w:hAnsi="Courier New" w:cs="Courier New"/>
          <w:color w:val="000000"/>
          <w:sz w:val="15"/>
          <w:szCs w:val="20"/>
          <w:highlight w:val="white"/>
          <w:lang w:val="en-GB"/>
        </w:rPr>
        <w:t>15]_B_itrn[15]_add_27_OUT&gt; created at line 69.</w:t>
      </w:r>
    </w:p>
    <w:p w14:paraId="19E6DAD7"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adder for signal &lt;A_</w:t>
      </w:r>
      <w:proofErr w:type="gramStart"/>
      <w:r w:rsidRPr="00A92EBB">
        <w:rPr>
          <w:rFonts w:ascii="Courier New" w:hAnsi="Courier New" w:cs="Courier New"/>
          <w:color w:val="000000"/>
          <w:sz w:val="15"/>
          <w:szCs w:val="20"/>
          <w:highlight w:val="white"/>
          <w:lang w:val="en-GB"/>
        </w:rPr>
        <w:t>itrn[</w:t>
      </w:r>
      <w:proofErr w:type="gramEnd"/>
      <w:r w:rsidRPr="00A92EBB">
        <w:rPr>
          <w:rFonts w:ascii="Courier New" w:hAnsi="Courier New" w:cs="Courier New"/>
          <w:color w:val="000000"/>
          <w:sz w:val="15"/>
          <w:szCs w:val="20"/>
          <w:highlight w:val="white"/>
          <w:lang w:val="en-GB"/>
        </w:rPr>
        <w:t>15]_GND_7_o_add_31_OUT&gt; created at line 1253.</w:t>
      </w:r>
    </w:p>
    <w:p w14:paraId="4866363C"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subtractor for signal &lt;A_</w:t>
      </w:r>
      <w:proofErr w:type="gramStart"/>
      <w:r w:rsidRPr="00A92EBB">
        <w:rPr>
          <w:rFonts w:ascii="Courier New" w:hAnsi="Courier New" w:cs="Courier New"/>
          <w:color w:val="000000"/>
          <w:sz w:val="15"/>
          <w:szCs w:val="20"/>
          <w:highlight w:val="white"/>
          <w:lang w:val="en-GB"/>
        </w:rPr>
        <w:t>itrn[</w:t>
      </w:r>
      <w:proofErr w:type="gramEnd"/>
      <w:r w:rsidRPr="00A92EBB">
        <w:rPr>
          <w:rFonts w:ascii="Courier New" w:hAnsi="Courier New" w:cs="Courier New"/>
          <w:color w:val="000000"/>
          <w:sz w:val="15"/>
          <w:szCs w:val="20"/>
          <w:highlight w:val="white"/>
          <w:lang w:val="en-GB"/>
        </w:rPr>
        <w:t>15]_B_itrn[15]_sub_26_OUT&lt;15:0&gt;&gt; created at line 70.</w:t>
      </w:r>
    </w:p>
    <w:p w14:paraId="143B6441"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subtractor for signal &lt;A_</w:t>
      </w:r>
      <w:proofErr w:type="gramStart"/>
      <w:r w:rsidRPr="00A92EBB">
        <w:rPr>
          <w:rFonts w:ascii="Courier New" w:hAnsi="Courier New" w:cs="Courier New"/>
          <w:color w:val="000000"/>
          <w:sz w:val="15"/>
          <w:szCs w:val="20"/>
          <w:highlight w:val="white"/>
          <w:lang w:val="en-GB"/>
        </w:rPr>
        <w:t>itrn[</w:t>
      </w:r>
      <w:proofErr w:type="gramEnd"/>
      <w:r w:rsidRPr="00A92EBB">
        <w:rPr>
          <w:rFonts w:ascii="Courier New" w:hAnsi="Courier New" w:cs="Courier New"/>
          <w:color w:val="000000"/>
          <w:sz w:val="15"/>
          <w:szCs w:val="20"/>
          <w:highlight w:val="white"/>
          <w:lang w:val="en-GB"/>
        </w:rPr>
        <w:t>15]_GND_7_o_sub_30_OUT&lt;15:0&gt;&gt; created at line 1320.</w:t>
      </w:r>
    </w:p>
    <w:p w14:paraId="4581DDE4"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shifter rotate right for signal &lt;A_</w:t>
      </w:r>
      <w:proofErr w:type="gramStart"/>
      <w:r w:rsidRPr="00A92EBB">
        <w:rPr>
          <w:rFonts w:ascii="Courier New" w:hAnsi="Courier New" w:cs="Courier New"/>
          <w:color w:val="000000"/>
          <w:sz w:val="15"/>
          <w:szCs w:val="20"/>
          <w:highlight w:val="white"/>
          <w:lang w:val="en-GB"/>
        </w:rPr>
        <w:t>itrn[</w:t>
      </w:r>
      <w:proofErr w:type="gramEnd"/>
      <w:r w:rsidRPr="00A92EBB">
        <w:rPr>
          <w:rFonts w:ascii="Courier New" w:hAnsi="Courier New" w:cs="Courier New"/>
          <w:color w:val="000000"/>
          <w:sz w:val="15"/>
          <w:szCs w:val="20"/>
          <w:highlight w:val="white"/>
          <w:lang w:val="en-GB"/>
        </w:rPr>
        <w:t>15]_X_itrn[30]_rotate_right_17_OUT&gt; created at line 3021</w:t>
      </w:r>
    </w:p>
    <w:p w14:paraId="222A4A3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shifter rotate left for signal &lt;A_</w:t>
      </w:r>
      <w:proofErr w:type="gramStart"/>
      <w:r w:rsidRPr="00A92EBB">
        <w:rPr>
          <w:rFonts w:ascii="Courier New" w:hAnsi="Courier New" w:cs="Courier New"/>
          <w:color w:val="000000"/>
          <w:sz w:val="15"/>
          <w:szCs w:val="20"/>
          <w:highlight w:val="white"/>
          <w:lang w:val="en-GB"/>
        </w:rPr>
        <w:t>itrn[</w:t>
      </w:r>
      <w:proofErr w:type="gramEnd"/>
      <w:r w:rsidRPr="00A92EBB">
        <w:rPr>
          <w:rFonts w:ascii="Courier New" w:hAnsi="Courier New" w:cs="Courier New"/>
          <w:color w:val="000000"/>
          <w:sz w:val="15"/>
          <w:szCs w:val="20"/>
          <w:highlight w:val="white"/>
          <w:lang w:val="en-GB"/>
        </w:rPr>
        <w:t>15]_X_itrn[30]_rotate_left_19_OUT&gt; created at line 3012</w:t>
      </w:r>
    </w:p>
    <w:p w14:paraId="4B6E30BE"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shifter arithmetic right for signal &lt;A_</w:t>
      </w:r>
      <w:proofErr w:type="gramStart"/>
      <w:r w:rsidRPr="00A92EBB">
        <w:rPr>
          <w:rFonts w:ascii="Courier New" w:hAnsi="Courier New" w:cs="Courier New"/>
          <w:color w:val="000000"/>
          <w:sz w:val="15"/>
          <w:szCs w:val="20"/>
          <w:highlight w:val="white"/>
          <w:lang w:val="en-GB"/>
        </w:rPr>
        <w:t>itrn[</w:t>
      </w:r>
      <w:proofErr w:type="gramEnd"/>
      <w:r w:rsidRPr="00A92EBB">
        <w:rPr>
          <w:rFonts w:ascii="Courier New" w:hAnsi="Courier New" w:cs="Courier New"/>
          <w:color w:val="000000"/>
          <w:sz w:val="15"/>
          <w:szCs w:val="20"/>
          <w:highlight w:val="white"/>
          <w:lang w:val="en-GB"/>
        </w:rPr>
        <w:t>15]_X_itrn[30]_shift_right_21_OUT&gt; created at line 2982</w:t>
      </w:r>
    </w:p>
    <w:p w14:paraId="5D50C02A"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shifter logical left for signal &lt;A_</w:t>
      </w:r>
      <w:proofErr w:type="gramStart"/>
      <w:r w:rsidRPr="00A92EBB">
        <w:rPr>
          <w:rFonts w:ascii="Courier New" w:hAnsi="Courier New" w:cs="Courier New"/>
          <w:color w:val="000000"/>
          <w:sz w:val="15"/>
          <w:szCs w:val="20"/>
          <w:highlight w:val="white"/>
          <w:lang w:val="en-GB"/>
        </w:rPr>
        <w:t>itrn[</w:t>
      </w:r>
      <w:proofErr w:type="gramEnd"/>
      <w:r w:rsidRPr="00A92EBB">
        <w:rPr>
          <w:rFonts w:ascii="Courier New" w:hAnsi="Courier New" w:cs="Courier New"/>
          <w:color w:val="000000"/>
          <w:sz w:val="15"/>
          <w:szCs w:val="20"/>
          <w:highlight w:val="white"/>
          <w:lang w:val="en-GB"/>
        </w:rPr>
        <w:t>15]_X_itrn[30]_shift_left_23_OUT&gt; created at line 2973</w:t>
      </w:r>
    </w:p>
    <w:p w14:paraId="7DE8EE9C"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13-to-1 multiplexer for signal &lt;O_itrn&gt; created at line 42.</w:t>
      </w:r>
    </w:p>
    <w:p w14:paraId="6C16D154"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comparator greater for signal &lt;flags&lt;3&gt;&gt; created at line 99</w:t>
      </w:r>
    </w:p>
    <w:p w14:paraId="42696AB1"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comparator greater for signal &lt;flags&lt;4&gt;&gt; created at line 100</w:t>
      </w:r>
    </w:p>
    <w:p w14:paraId="612EE6C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Summary:</w:t>
      </w:r>
    </w:p>
    <w:p w14:paraId="5F5888B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ab/>
      </w:r>
      <w:proofErr w:type="gramStart"/>
      <w:r w:rsidRPr="00A92EBB">
        <w:rPr>
          <w:rFonts w:ascii="Courier New" w:hAnsi="Courier New" w:cs="Courier New"/>
          <w:color w:val="000000"/>
          <w:sz w:val="15"/>
          <w:szCs w:val="20"/>
          <w:highlight w:val="white"/>
          <w:lang w:val="en-GB"/>
        </w:rPr>
        <w:t>inferred</w:t>
      </w:r>
      <w:proofErr w:type="gramEnd"/>
      <w:r w:rsidRPr="00A92EBB">
        <w:rPr>
          <w:rFonts w:ascii="Courier New" w:hAnsi="Courier New" w:cs="Courier New"/>
          <w:color w:val="000000"/>
          <w:sz w:val="15"/>
          <w:szCs w:val="20"/>
          <w:highlight w:val="white"/>
          <w:lang w:val="en-GB"/>
        </w:rPr>
        <w:t xml:space="preserve">   1 Adder/Subtractor(s).</w:t>
      </w:r>
    </w:p>
    <w:p w14:paraId="6282545C"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ab/>
      </w:r>
      <w:proofErr w:type="gramStart"/>
      <w:r w:rsidRPr="00A92EBB">
        <w:rPr>
          <w:rFonts w:ascii="Courier New" w:hAnsi="Courier New" w:cs="Courier New"/>
          <w:color w:val="000000"/>
          <w:sz w:val="15"/>
          <w:szCs w:val="20"/>
          <w:highlight w:val="white"/>
          <w:lang w:val="en-GB"/>
        </w:rPr>
        <w:t>inferred</w:t>
      </w:r>
      <w:proofErr w:type="gramEnd"/>
      <w:r w:rsidRPr="00A92EBB">
        <w:rPr>
          <w:rFonts w:ascii="Courier New" w:hAnsi="Courier New" w:cs="Courier New"/>
          <w:color w:val="000000"/>
          <w:sz w:val="15"/>
          <w:szCs w:val="20"/>
          <w:highlight w:val="white"/>
          <w:lang w:val="en-GB"/>
        </w:rPr>
        <w:t xml:space="preserve">   2 Comparator(s).</w:t>
      </w:r>
    </w:p>
    <w:p w14:paraId="3CEB32E0"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ab/>
      </w:r>
      <w:proofErr w:type="gramStart"/>
      <w:r w:rsidRPr="00A92EBB">
        <w:rPr>
          <w:rFonts w:ascii="Courier New" w:hAnsi="Courier New" w:cs="Courier New"/>
          <w:color w:val="000000"/>
          <w:sz w:val="15"/>
          <w:szCs w:val="20"/>
          <w:highlight w:val="white"/>
          <w:lang w:val="en-GB"/>
        </w:rPr>
        <w:t>inferred  16</w:t>
      </w:r>
      <w:proofErr w:type="gramEnd"/>
      <w:r w:rsidRPr="00A92EBB">
        <w:rPr>
          <w:rFonts w:ascii="Courier New" w:hAnsi="Courier New" w:cs="Courier New"/>
          <w:color w:val="000000"/>
          <w:sz w:val="15"/>
          <w:szCs w:val="20"/>
          <w:highlight w:val="white"/>
          <w:lang w:val="en-GB"/>
        </w:rPr>
        <w:t xml:space="preserve"> Multiplexer(s).</w:t>
      </w:r>
    </w:p>
    <w:p w14:paraId="260B92F8"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ab/>
      </w:r>
      <w:proofErr w:type="gramStart"/>
      <w:r w:rsidRPr="00A92EBB">
        <w:rPr>
          <w:rFonts w:ascii="Courier New" w:hAnsi="Courier New" w:cs="Courier New"/>
          <w:color w:val="000000"/>
          <w:sz w:val="15"/>
          <w:szCs w:val="20"/>
          <w:highlight w:val="white"/>
          <w:lang w:val="en-GB"/>
        </w:rPr>
        <w:t>inferred</w:t>
      </w:r>
      <w:proofErr w:type="gramEnd"/>
      <w:r w:rsidRPr="00A92EBB">
        <w:rPr>
          <w:rFonts w:ascii="Courier New" w:hAnsi="Courier New" w:cs="Courier New"/>
          <w:color w:val="000000"/>
          <w:sz w:val="15"/>
          <w:szCs w:val="20"/>
          <w:highlight w:val="white"/>
          <w:lang w:val="en-GB"/>
        </w:rPr>
        <w:t xml:space="preserve">   4 Combinational logic shifter(s).</w:t>
      </w:r>
    </w:p>
    <w:p w14:paraId="2511F48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Unit &lt;ALU_param&gt; synthesized.</w:t>
      </w:r>
    </w:p>
    <w:p w14:paraId="3CDEE757"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4E5DB797"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Synthesizing Unit &lt;regbank&gt;.</w:t>
      </w:r>
    </w:p>
    <w:p w14:paraId="7C590487"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Related source file is "E:\University\_Second Year\Computer Architectures\assesment\MyMicroProccessor\Lab_2\DataPaths - RegBankAlt\otherRegBank.vhd".</w:t>
      </w:r>
    </w:p>
    <w:p w14:paraId="7E0FA5BA"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&lt;REG02&gt;.</w:t>
      </w:r>
    </w:p>
    <w:p w14:paraId="3955C5FC"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&lt;REG03&gt;.</w:t>
      </w:r>
    </w:p>
    <w:p w14:paraId="2A99204D"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&lt;REG04&gt;.</w:t>
      </w:r>
    </w:p>
    <w:p w14:paraId="4F78F5F3"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&lt;REG05&gt;.</w:t>
      </w:r>
    </w:p>
    <w:p w14:paraId="6E804C28"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&lt;REG06&gt;.</w:t>
      </w:r>
    </w:p>
    <w:p w14:paraId="4AF6956A"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&lt;REG07&gt;.</w:t>
      </w:r>
    </w:p>
    <w:p w14:paraId="70CED92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&lt;REG08&gt;.</w:t>
      </w:r>
    </w:p>
    <w:p w14:paraId="4A6D783F"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&lt;REG09&gt;.</w:t>
      </w:r>
    </w:p>
    <w:p w14:paraId="64AAE30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&lt;REG10&gt;.</w:t>
      </w:r>
    </w:p>
    <w:p w14:paraId="0AD44ABA"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&lt;REG11&gt;.</w:t>
      </w:r>
    </w:p>
    <w:p w14:paraId="0D438A7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&lt;REG12&gt;.</w:t>
      </w:r>
    </w:p>
    <w:p w14:paraId="73243A0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&lt;REG13&gt;.</w:t>
      </w:r>
    </w:p>
    <w:p w14:paraId="4FD39C0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&lt;REG14&gt;.</w:t>
      </w:r>
    </w:p>
    <w:p w14:paraId="04157EE8"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&lt;REG15&gt;.</w:t>
      </w:r>
    </w:p>
    <w:p w14:paraId="47B22CE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&lt;REG16&gt;.</w:t>
      </w:r>
    </w:p>
    <w:p w14:paraId="19714A40"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&lt;REG17&gt;.</w:t>
      </w:r>
    </w:p>
    <w:p w14:paraId="2A3A32CC"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&lt;REG18&gt;.</w:t>
      </w:r>
    </w:p>
    <w:p w14:paraId="15BB82C5"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&lt;REG19&gt;.</w:t>
      </w:r>
    </w:p>
    <w:p w14:paraId="55947E0E"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&lt;REG20&gt;.</w:t>
      </w:r>
    </w:p>
    <w:p w14:paraId="3CB4CBA8"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&lt;REG21&gt;.</w:t>
      </w:r>
    </w:p>
    <w:p w14:paraId="7EF5CD6F"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&lt;REG22&gt;.</w:t>
      </w:r>
    </w:p>
    <w:p w14:paraId="36D7209F"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&lt;REG23&gt;.</w:t>
      </w:r>
    </w:p>
    <w:p w14:paraId="760B52FE"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&lt;REG24&gt;.</w:t>
      </w:r>
    </w:p>
    <w:p w14:paraId="2B7BD54F"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&lt;REG25&gt;.</w:t>
      </w:r>
    </w:p>
    <w:p w14:paraId="48B2F511"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&lt;REG26&gt;.</w:t>
      </w:r>
    </w:p>
    <w:p w14:paraId="14705DF4"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&lt;REG27&gt;.</w:t>
      </w:r>
    </w:p>
    <w:p w14:paraId="35D105C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&lt;REG28&gt;.</w:t>
      </w:r>
    </w:p>
    <w:p w14:paraId="2ED7563F"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&lt;REG29&gt;.</w:t>
      </w:r>
    </w:p>
    <w:p w14:paraId="16147625"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&lt;REG30&gt;.</w:t>
      </w:r>
    </w:p>
    <w:p w14:paraId="2A053951"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register for signal &lt;REG31&gt;.</w:t>
      </w:r>
    </w:p>
    <w:p w14:paraId="2574A408"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lastRenderedPageBreak/>
        <w:t xml:space="preserve">    Found 16-bit register for signal &lt;REG01&gt;.</w:t>
      </w:r>
    </w:p>
    <w:p w14:paraId="06C584F3"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32-to-1 multiplexer for signal &lt;A&gt; created at line 30.</w:t>
      </w:r>
    </w:p>
    <w:p w14:paraId="628A210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Found 16-bit 32-to-1 multiplexer for signal &lt;B&gt; created at line 31.</w:t>
      </w:r>
    </w:p>
    <w:p w14:paraId="68225067"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Summary:</w:t>
      </w:r>
    </w:p>
    <w:p w14:paraId="07735C1C"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ab/>
      </w:r>
      <w:proofErr w:type="gramStart"/>
      <w:r w:rsidRPr="00A92EBB">
        <w:rPr>
          <w:rFonts w:ascii="Courier New" w:hAnsi="Courier New" w:cs="Courier New"/>
          <w:color w:val="000000"/>
          <w:sz w:val="15"/>
          <w:szCs w:val="20"/>
          <w:highlight w:val="white"/>
          <w:lang w:val="en-GB"/>
        </w:rPr>
        <w:t>inferred</w:t>
      </w:r>
      <w:proofErr w:type="gramEnd"/>
      <w:r w:rsidRPr="00A92EBB">
        <w:rPr>
          <w:rFonts w:ascii="Courier New" w:hAnsi="Courier New" w:cs="Courier New"/>
          <w:color w:val="000000"/>
          <w:sz w:val="15"/>
          <w:szCs w:val="20"/>
          <w:highlight w:val="white"/>
          <w:lang w:val="en-GB"/>
        </w:rPr>
        <w:t xml:space="preserve"> 496 D-type flip-flop(s).</w:t>
      </w:r>
    </w:p>
    <w:p w14:paraId="6FA145B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ab/>
      </w:r>
      <w:proofErr w:type="gramStart"/>
      <w:r w:rsidRPr="00A92EBB">
        <w:rPr>
          <w:rFonts w:ascii="Courier New" w:hAnsi="Courier New" w:cs="Courier New"/>
          <w:color w:val="000000"/>
          <w:sz w:val="15"/>
          <w:szCs w:val="20"/>
          <w:highlight w:val="white"/>
          <w:lang w:val="en-GB"/>
        </w:rPr>
        <w:t>inferred</w:t>
      </w:r>
      <w:proofErr w:type="gramEnd"/>
      <w:r w:rsidRPr="00A92EBB">
        <w:rPr>
          <w:rFonts w:ascii="Courier New" w:hAnsi="Courier New" w:cs="Courier New"/>
          <w:color w:val="000000"/>
          <w:sz w:val="15"/>
          <w:szCs w:val="20"/>
          <w:highlight w:val="white"/>
          <w:lang w:val="en-GB"/>
        </w:rPr>
        <w:t xml:space="preserve">   2 Multiplexer(s).</w:t>
      </w:r>
    </w:p>
    <w:p w14:paraId="18FD138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Unit &lt;regbank&gt; synthesized.</w:t>
      </w:r>
    </w:p>
    <w:p w14:paraId="3FE371A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38C937A"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w:t>
      </w:r>
    </w:p>
    <w:p w14:paraId="13026772"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HDL Synthesis Report</w:t>
      </w:r>
    </w:p>
    <w:p w14:paraId="5E4735C3"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6CE66044"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Macro Statistics</w:t>
      </w:r>
    </w:p>
    <w:p w14:paraId="5D07F628"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Adders/Subtractors                                   : 1</w:t>
      </w:r>
    </w:p>
    <w:p w14:paraId="157B344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addsub                                         : 1</w:t>
      </w:r>
    </w:p>
    <w:p w14:paraId="32912FCE"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Registers                                            : 37</w:t>
      </w:r>
    </w:p>
    <w:p w14:paraId="06E3CB87"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register                                       : 37</w:t>
      </w:r>
    </w:p>
    <w:p w14:paraId="6C03BDC7"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Comparators                                          : 2</w:t>
      </w:r>
    </w:p>
    <w:p w14:paraId="66945CEC"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comparator greater                             : 2</w:t>
      </w:r>
    </w:p>
    <w:p w14:paraId="64BDBDA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Multiplexers                                         : 24</w:t>
      </w:r>
    </w:p>
    <w:p w14:paraId="5E216311"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1-bit 2-to-1 multiplexer                              : 6</w:t>
      </w:r>
    </w:p>
    <w:p w14:paraId="41E2743E"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2-to-1 multiplexer                             : 14</w:t>
      </w:r>
    </w:p>
    <w:p w14:paraId="27924C0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3-to-1 multiplexer                             : 1</w:t>
      </w:r>
    </w:p>
    <w:p w14:paraId="327BC31F"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32-to-1 multiplexer                            : 2</w:t>
      </w:r>
    </w:p>
    <w:p w14:paraId="50F94B89"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4-to-1 multiplexer                             : 1</w:t>
      </w:r>
    </w:p>
    <w:p w14:paraId="06D3A75B"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Logic shifters                                       : 4</w:t>
      </w:r>
    </w:p>
    <w:p w14:paraId="00C806B5"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shifter arithmetic right                       : 1</w:t>
      </w:r>
    </w:p>
    <w:p w14:paraId="14B60D85"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shifter logical left                           : 1</w:t>
      </w:r>
    </w:p>
    <w:p w14:paraId="273170E6"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shifter rotate left                            : 1</w:t>
      </w:r>
    </w:p>
    <w:p w14:paraId="2EC4F4C5"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shifter rotate right                           : 1</w:t>
      </w:r>
    </w:p>
    <w:p w14:paraId="54EEF727"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Xors                                                 : 1</w:t>
      </w:r>
    </w:p>
    <w:p w14:paraId="6E8C8398"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r w:rsidRPr="00A92EBB">
        <w:rPr>
          <w:rFonts w:ascii="Courier New" w:hAnsi="Courier New" w:cs="Courier New"/>
          <w:color w:val="000000"/>
          <w:sz w:val="15"/>
          <w:szCs w:val="20"/>
          <w:highlight w:val="white"/>
          <w:lang w:val="en-GB"/>
        </w:rPr>
        <w:t xml:space="preserve"> 16-bit xor2                                           : 1</w:t>
      </w:r>
    </w:p>
    <w:p w14:paraId="1FA16072" w14:textId="77777777" w:rsidR="00A92EBB" w:rsidRPr="00A92EBB" w:rsidRDefault="00A92EBB" w:rsidP="00A92EBB">
      <w:pPr>
        <w:widowControl w:val="0"/>
        <w:autoSpaceDE w:val="0"/>
        <w:autoSpaceDN w:val="0"/>
        <w:adjustRightInd w:val="0"/>
        <w:spacing w:before="0" w:after="0" w:line="240" w:lineRule="auto"/>
        <w:rPr>
          <w:rFonts w:ascii="Courier New" w:hAnsi="Courier New" w:cs="Courier New"/>
          <w:color w:val="000000"/>
          <w:sz w:val="15"/>
          <w:szCs w:val="20"/>
          <w:highlight w:val="white"/>
          <w:lang w:val="en-GB"/>
        </w:rPr>
      </w:pPr>
    </w:p>
    <w:p w14:paraId="14B67318" w14:textId="0CFDC391" w:rsidR="00A92EBB" w:rsidRPr="00A92EBB" w:rsidRDefault="00A92EBB" w:rsidP="00A92EBB">
      <w:pPr>
        <w:tabs>
          <w:tab w:val="left" w:pos="3139"/>
        </w:tabs>
        <w:rPr>
          <w:b/>
          <w:color w:val="auto"/>
          <w:sz w:val="18"/>
          <w:szCs w:val="32"/>
          <w:u w:val="single"/>
        </w:rPr>
      </w:pPr>
      <w:r w:rsidRPr="00A92EBB">
        <w:rPr>
          <w:rFonts w:ascii="Courier New" w:hAnsi="Courier New" w:cs="Courier New"/>
          <w:color w:val="000000"/>
          <w:sz w:val="15"/>
          <w:szCs w:val="20"/>
          <w:highlight w:val="white"/>
          <w:lang w:val="en-GB"/>
        </w:rPr>
        <w:t>=========================================================================</w:t>
      </w:r>
    </w:p>
    <w:p w14:paraId="36E19EF8" w14:textId="063272B6" w:rsidR="007C4816" w:rsidRPr="00A92EBB" w:rsidRDefault="007C4816" w:rsidP="0098226F">
      <w:pPr>
        <w:tabs>
          <w:tab w:val="left" w:pos="3139"/>
        </w:tabs>
        <w:rPr>
          <w:b/>
          <w:color w:val="auto"/>
          <w:szCs w:val="32"/>
          <w:u w:val="single"/>
        </w:rPr>
      </w:pPr>
    </w:p>
    <w:sectPr w:rsidR="007C4816" w:rsidRPr="00A92EBB" w:rsidSect="00900FE1">
      <w:footerReference w:type="default" r:id="rId2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44AB0" w14:textId="77777777" w:rsidR="0087131A" w:rsidRDefault="0087131A" w:rsidP="00C6554A">
      <w:pPr>
        <w:spacing w:before="0" w:after="0" w:line="240" w:lineRule="auto"/>
      </w:pPr>
      <w:r>
        <w:separator/>
      </w:r>
    </w:p>
  </w:endnote>
  <w:endnote w:type="continuationSeparator" w:id="0">
    <w:p w14:paraId="2D6533CC" w14:textId="77777777" w:rsidR="0087131A" w:rsidRDefault="0087131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EEF56" w14:textId="642C37DB" w:rsidR="0087131A" w:rsidRDefault="0087131A" w:rsidP="00F84AA8">
    <w:pPr>
      <w:pStyle w:val="Header"/>
    </w:pPr>
    <w:r w:rsidRPr="00900FE1">
      <w:t>Y3839090 &amp; Y3840426</w:t>
    </w:r>
    <w:r>
      <w:t>| Computer Architectures |</w:t>
    </w:r>
    <w:r w:rsidRPr="00D5413C">
      <w:t xml:space="preserve"> </w:t>
    </w:r>
    <w:r>
      <w:t>ELE</w:t>
    </w:r>
    <w:r w:rsidRPr="00BA4479">
      <w:rPr>
        <w:rFonts w:ascii="Cambria" w:hAnsi="Cambria"/>
      </w:rPr>
      <w:t>0000</w:t>
    </w:r>
    <w:r>
      <w:rPr>
        <w:rFonts w:ascii="Cambria" w:hAnsi="Cambria"/>
      </w:rPr>
      <w:t>9</w:t>
    </w:r>
    <w:r>
      <w:t>I</w:t>
    </w:r>
    <w:r>
      <w:tab/>
    </w:r>
    <w:r>
      <w:tab/>
    </w:r>
    <w:r>
      <w:tab/>
    </w:r>
    <w:r>
      <w:tab/>
    </w:r>
    <w:r>
      <w:tab/>
      <w:t xml:space="preserve">Page </w:t>
    </w:r>
    <w:r>
      <w:fldChar w:fldCharType="begin"/>
    </w:r>
    <w:r>
      <w:instrText xml:space="preserve"> PAGE  \* Arabic  \* MERGEFORMAT </w:instrText>
    </w:r>
    <w:r>
      <w:fldChar w:fldCharType="separate"/>
    </w:r>
    <w:r w:rsidR="00C05124">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F1A0B" w14:textId="77777777" w:rsidR="0087131A" w:rsidRDefault="0087131A" w:rsidP="00C6554A">
      <w:pPr>
        <w:spacing w:before="0" w:after="0" w:line="240" w:lineRule="auto"/>
      </w:pPr>
      <w:r>
        <w:separator/>
      </w:r>
    </w:p>
  </w:footnote>
  <w:footnote w:type="continuationSeparator" w:id="0">
    <w:p w14:paraId="277B4A36" w14:textId="77777777" w:rsidR="0087131A" w:rsidRDefault="0087131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1"/>
  <w:proofState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C5"/>
    <w:rsid w:val="000012A4"/>
    <w:rsid w:val="00042DBE"/>
    <w:rsid w:val="000708BA"/>
    <w:rsid w:val="00084C6F"/>
    <w:rsid w:val="000D41B0"/>
    <w:rsid w:val="00113856"/>
    <w:rsid w:val="001264CA"/>
    <w:rsid w:val="0015095A"/>
    <w:rsid w:val="00152E25"/>
    <w:rsid w:val="001A22C5"/>
    <w:rsid w:val="002024C8"/>
    <w:rsid w:val="002554CD"/>
    <w:rsid w:val="00293B83"/>
    <w:rsid w:val="002A09F8"/>
    <w:rsid w:val="002B4294"/>
    <w:rsid w:val="00333D0D"/>
    <w:rsid w:val="003435C5"/>
    <w:rsid w:val="00355058"/>
    <w:rsid w:val="00360E10"/>
    <w:rsid w:val="00396220"/>
    <w:rsid w:val="00396FFB"/>
    <w:rsid w:val="003A599A"/>
    <w:rsid w:val="00457204"/>
    <w:rsid w:val="0049627A"/>
    <w:rsid w:val="004C049F"/>
    <w:rsid w:val="004F0F03"/>
    <w:rsid w:val="005000E2"/>
    <w:rsid w:val="00527AE3"/>
    <w:rsid w:val="00560017"/>
    <w:rsid w:val="0057239F"/>
    <w:rsid w:val="00576392"/>
    <w:rsid w:val="0058550A"/>
    <w:rsid w:val="00594D68"/>
    <w:rsid w:val="005E4215"/>
    <w:rsid w:val="005F76B3"/>
    <w:rsid w:val="00601F32"/>
    <w:rsid w:val="006028F1"/>
    <w:rsid w:val="006300DC"/>
    <w:rsid w:val="00664EC2"/>
    <w:rsid w:val="0067739C"/>
    <w:rsid w:val="006A3CE7"/>
    <w:rsid w:val="007331A9"/>
    <w:rsid w:val="0074374F"/>
    <w:rsid w:val="00781C26"/>
    <w:rsid w:val="00784E17"/>
    <w:rsid w:val="00790450"/>
    <w:rsid w:val="007C4816"/>
    <w:rsid w:val="007F197A"/>
    <w:rsid w:val="0081451B"/>
    <w:rsid w:val="0081585D"/>
    <w:rsid w:val="00833661"/>
    <w:rsid w:val="0087131A"/>
    <w:rsid w:val="008B2BAE"/>
    <w:rsid w:val="008C64C2"/>
    <w:rsid w:val="00900FE1"/>
    <w:rsid w:val="00915D13"/>
    <w:rsid w:val="00936BB3"/>
    <w:rsid w:val="00947B75"/>
    <w:rsid w:val="0098226F"/>
    <w:rsid w:val="00986BFF"/>
    <w:rsid w:val="009C2AC6"/>
    <w:rsid w:val="009F1A4B"/>
    <w:rsid w:val="00A41F22"/>
    <w:rsid w:val="00A92EBB"/>
    <w:rsid w:val="00B01EB5"/>
    <w:rsid w:val="00B20E55"/>
    <w:rsid w:val="00B2432A"/>
    <w:rsid w:val="00B339DC"/>
    <w:rsid w:val="00B42379"/>
    <w:rsid w:val="00B808D4"/>
    <w:rsid w:val="00B87D4D"/>
    <w:rsid w:val="00B912FE"/>
    <w:rsid w:val="00BA1457"/>
    <w:rsid w:val="00C05124"/>
    <w:rsid w:val="00C6554A"/>
    <w:rsid w:val="00CC38B8"/>
    <w:rsid w:val="00D603DE"/>
    <w:rsid w:val="00E2455B"/>
    <w:rsid w:val="00EA60F7"/>
    <w:rsid w:val="00ED7C44"/>
    <w:rsid w:val="00EF497F"/>
    <w:rsid w:val="00F03136"/>
    <w:rsid w:val="00F0741B"/>
    <w:rsid w:val="00F425E4"/>
    <w:rsid w:val="00F60EF1"/>
    <w:rsid w:val="00F84AA8"/>
    <w:rsid w:val="00F86B67"/>
    <w:rsid w:val="00FC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A32AFC"/>
  <w15:chartTrackingRefBased/>
  <w15:docId w15:val="{73628453-5663-4E06-961A-8EB7A11C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EBB"/>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sc11">
    <w:name w:val="sc11"/>
    <w:basedOn w:val="DefaultParagraphFont"/>
    <w:rsid w:val="00042DBE"/>
    <w:rPr>
      <w:rFonts w:ascii="Courier New" w:hAnsi="Courier New" w:cs="Courier New" w:hint="default"/>
      <w:color w:val="008000"/>
      <w:sz w:val="20"/>
      <w:szCs w:val="20"/>
    </w:rPr>
  </w:style>
  <w:style w:type="character" w:customStyle="1" w:styleId="sc0">
    <w:name w:val="sc0"/>
    <w:basedOn w:val="DefaultParagraphFont"/>
    <w:rsid w:val="00042DBE"/>
    <w:rPr>
      <w:rFonts w:ascii="Courier New" w:hAnsi="Courier New" w:cs="Courier New" w:hint="default"/>
      <w:color w:val="000000"/>
      <w:sz w:val="20"/>
      <w:szCs w:val="20"/>
    </w:rPr>
  </w:style>
  <w:style w:type="character" w:customStyle="1" w:styleId="sc81">
    <w:name w:val="sc81"/>
    <w:basedOn w:val="DefaultParagraphFont"/>
    <w:rsid w:val="00042DBE"/>
    <w:rPr>
      <w:rFonts w:ascii="Courier New" w:hAnsi="Courier New" w:cs="Courier New" w:hint="default"/>
      <w:b/>
      <w:bCs/>
      <w:color w:val="0000FF"/>
      <w:sz w:val="20"/>
      <w:szCs w:val="20"/>
    </w:rPr>
  </w:style>
  <w:style w:type="character" w:customStyle="1" w:styleId="sc121">
    <w:name w:val="sc121"/>
    <w:basedOn w:val="DefaultParagraphFont"/>
    <w:rsid w:val="00042DBE"/>
    <w:rPr>
      <w:rFonts w:ascii="Courier New" w:hAnsi="Courier New" w:cs="Courier New" w:hint="default"/>
      <w:color w:val="800000"/>
      <w:sz w:val="20"/>
      <w:szCs w:val="20"/>
    </w:rPr>
  </w:style>
  <w:style w:type="character" w:customStyle="1" w:styleId="sc51">
    <w:name w:val="sc51"/>
    <w:basedOn w:val="DefaultParagraphFont"/>
    <w:rsid w:val="00042DBE"/>
    <w:rPr>
      <w:rFonts w:ascii="Courier New" w:hAnsi="Courier New" w:cs="Courier New" w:hint="default"/>
      <w:b/>
      <w:bCs/>
      <w:color w:val="000080"/>
      <w:sz w:val="20"/>
      <w:szCs w:val="20"/>
    </w:rPr>
  </w:style>
  <w:style w:type="character" w:customStyle="1" w:styleId="sc6">
    <w:name w:val="sc6"/>
    <w:basedOn w:val="DefaultParagraphFont"/>
    <w:rsid w:val="00042DBE"/>
    <w:rPr>
      <w:rFonts w:ascii="Courier New" w:hAnsi="Courier New" w:cs="Courier New" w:hint="default"/>
      <w:color w:val="000000"/>
      <w:sz w:val="20"/>
      <w:szCs w:val="20"/>
    </w:rPr>
  </w:style>
  <w:style w:type="character" w:customStyle="1" w:styleId="sc131">
    <w:name w:val="sc131"/>
    <w:basedOn w:val="DefaultParagraphFont"/>
    <w:rsid w:val="00042DBE"/>
    <w:rPr>
      <w:rFonts w:ascii="Courier New" w:hAnsi="Courier New" w:cs="Courier New" w:hint="default"/>
      <w:color w:val="8000FF"/>
      <w:sz w:val="20"/>
      <w:szCs w:val="20"/>
    </w:rPr>
  </w:style>
  <w:style w:type="character" w:customStyle="1" w:styleId="sc31">
    <w:name w:val="sc31"/>
    <w:basedOn w:val="DefaultParagraphFont"/>
    <w:rsid w:val="00042DBE"/>
    <w:rPr>
      <w:rFonts w:ascii="Courier New" w:hAnsi="Courier New" w:cs="Courier New" w:hint="default"/>
      <w:color w:val="FF8000"/>
      <w:sz w:val="20"/>
      <w:szCs w:val="20"/>
    </w:rPr>
  </w:style>
  <w:style w:type="character" w:customStyle="1" w:styleId="sc41">
    <w:name w:val="sc41"/>
    <w:basedOn w:val="DefaultParagraphFont"/>
    <w:rsid w:val="00EF497F"/>
    <w:rPr>
      <w:rFonts w:ascii="Courier New" w:hAnsi="Courier New" w:cs="Courier New" w:hint="default"/>
      <w:color w:val="808080"/>
      <w:sz w:val="20"/>
      <w:szCs w:val="20"/>
    </w:rPr>
  </w:style>
  <w:style w:type="character" w:customStyle="1" w:styleId="sc14">
    <w:name w:val="sc14"/>
    <w:basedOn w:val="DefaultParagraphFont"/>
    <w:rsid w:val="00B01EB5"/>
    <w:rPr>
      <w:rFonts w:ascii="Courier New" w:hAnsi="Courier New" w:cs="Courier New" w:hint="default"/>
      <w:color w:val="008000"/>
      <w:sz w:val="20"/>
      <w:szCs w:val="20"/>
    </w:rPr>
  </w:style>
  <w:style w:type="character" w:customStyle="1" w:styleId="sc111">
    <w:name w:val="sc111"/>
    <w:basedOn w:val="DefaultParagraphFont"/>
    <w:rsid w:val="00B01EB5"/>
    <w:rPr>
      <w:rFonts w:ascii="Courier New" w:hAnsi="Courier New" w:cs="Courier New" w:hint="default"/>
      <w:b/>
      <w:bCs/>
      <w:color w:val="0080FF"/>
      <w:sz w:val="20"/>
      <w:szCs w:val="20"/>
    </w:rPr>
  </w:style>
  <w:style w:type="character" w:customStyle="1" w:styleId="sc12">
    <w:name w:val="sc12"/>
    <w:basedOn w:val="DefaultParagraphFont"/>
    <w:rsid w:val="00B01EB5"/>
    <w:rPr>
      <w:rFonts w:ascii="Courier New" w:hAnsi="Courier New" w:cs="Courier New" w:hint="default"/>
      <w:color w:val="008000"/>
      <w:sz w:val="20"/>
      <w:szCs w:val="20"/>
    </w:rPr>
  </w:style>
  <w:style w:type="character" w:customStyle="1" w:styleId="sc101">
    <w:name w:val="sc101"/>
    <w:basedOn w:val="DefaultParagraphFont"/>
    <w:rsid w:val="00396220"/>
    <w:rPr>
      <w:rFonts w:ascii="Courier New" w:hAnsi="Courier New" w:cs="Courier New" w:hint="default"/>
      <w:b/>
      <w:bCs/>
      <w:color w:val="000080"/>
      <w:sz w:val="20"/>
      <w:szCs w:val="20"/>
    </w:rPr>
  </w:style>
  <w:style w:type="character" w:customStyle="1" w:styleId="sc91">
    <w:name w:val="sc91"/>
    <w:basedOn w:val="DefaultParagraphFont"/>
    <w:rsid w:val="00396220"/>
    <w:rPr>
      <w:rFonts w:ascii="Courier New" w:hAnsi="Courier New" w:cs="Courier New" w:hint="default"/>
      <w:color w:val="808000"/>
      <w:sz w:val="20"/>
      <w:szCs w:val="20"/>
    </w:rPr>
  </w:style>
  <w:style w:type="paragraph" w:styleId="ListParagraph">
    <w:name w:val="List Paragraph"/>
    <w:basedOn w:val="Normal"/>
    <w:uiPriority w:val="34"/>
    <w:unhideWhenUsed/>
    <w:qFormat/>
    <w:rsid w:val="00527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8012">
      <w:bodyDiv w:val="1"/>
      <w:marLeft w:val="0"/>
      <w:marRight w:val="0"/>
      <w:marTop w:val="0"/>
      <w:marBottom w:val="0"/>
      <w:divBdr>
        <w:top w:val="none" w:sz="0" w:space="0" w:color="auto"/>
        <w:left w:val="none" w:sz="0" w:space="0" w:color="auto"/>
        <w:bottom w:val="none" w:sz="0" w:space="0" w:color="auto"/>
        <w:right w:val="none" w:sz="0" w:space="0" w:color="auto"/>
      </w:divBdr>
    </w:div>
    <w:div w:id="243800215">
      <w:bodyDiv w:val="1"/>
      <w:marLeft w:val="0"/>
      <w:marRight w:val="0"/>
      <w:marTop w:val="0"/>
      <w:marBottom w:val="0"/>
      <w:divBdr>
        <w:top w:val="none" w:sz="0" w:space="0" w:color="auto"/>
        <w:left w:val="none" w:sz="0" w:space="0" w:color="auto"/>
        <w:bottom w:val="none" w:sz="0" w:space="0" w:color="auto"/>
        <w:right w:val="none" w:sz="0" w:space="0" w:color="auto"/>
      </w:divBdr>
      <w:divsChild>
        <w:div w:id="2093811022">
          <w:marLeft w:val="0"/>
          <w:marRight w:val="0"/>
          <w:marTop w:val="0"/>
          <w:marBottom w:val="0"/>
          <w:divBdr>
            <w:top w:val="none" w:sz="0" w:space="0" w:color="auto"/>
            <w:left w:val="none" w:sz="0" w:space="0" w:color="auto"/>
            <w:bottom w:val="none" w:sz="0" w:space="0" w:color="auto"/>
            <w:right w:val="none" w:sz="0" w:space="0" w:color="auto"/>
          </w:divBdr>
        </w:div>
      </w:divsChild>
    </w:div>
    <w:div w:id="276445650">
      <w:bodyDiv w:val="1"/>
      <w:marLeft w:val="0"/>
      <w:marRight w:val="0"/>
      <w:marTop w:val="0"/>
      <w:marBottom w:val="0"/>
      <w:divBdr>
        <w:top w:val="none" w:sz="0" w:space="0" w:color="auto"/>
        <w:left w:val="none" w:sz="0" w:space="0" w:color="auto"/>
        <w:bottom w:val="none" w:sz="0" w:space="0" w:color="auto"/>
        <w:right w:val="none" w:sz="0" w:space="0" w:color="auto"/>
      </w:divBdr>
    </w:div>
    <w:div w:id="460198355">
      <w:bodyDiv w:val="1"/>
      <w:marLeft w:val="0"/>
      <w:marRight w:val="0"/>
      <w:marTop w:val="0"/>
      <w:marBottom w:val="0"/>
      <w:divBdr>
        <w:top w:val="none" w:sz="0" w:space="0" w:color="auto"/>
        <w:left w:val="none" w:sz="0" w:space="0" w:color="auto"/>
        <w:bottom w:val="none" w:sz="0" w:space="0" w:color="auto"/>
        <w:right w:val="none" w:sz="0" w:space="0" w:color="auto"/>
      </w:divBdr>
      <w:divsChild>
        <w:div w:id="1847816644">
          <w:marLeft w:val="0"/>
          <w:marRight w:val="0"/>
          <w:marTop w:val="0"/>
          <w:marBottom w:val="0"/>
          <w:divBdr>
            <w:top w:val="none" w:sz="0" w:space="0" w:color="auto"/>
            <w:left w:val="none" w:sz="0" w:space="0" w:color="auto"/>
            <w:bottom w:val="none" w:sz="0" w:space="0" w:color="auto"/>
            <w:right w:val="none" w:sz="0" w:space="0" w:color="auto"/>
          </w:divBdr>
        </w:div>
      </w:divsChild>
    </w:div>
    <w:div w:id="501628560">
      <w:bodyDiv w:val="1"/>
      <w:marLeft w:val="0"/>
      <w:marRight w:val="0"/>
      <w:marTop w:val="0"/>
      <w:marBottom w:val="0"/>
      <w:divBdr>
        <w:top w:val="none" w:sz="0" w:space="0" w:color="auto"/>
        <w:left w:val="none" w:sz="0" w:space="0" w:color="auto"/>
        <w:bottom w:val="none" w:sz="0" w:space="0" w:color="auto"/>
        <w:right w:val="none" w:sz="0" w:space="0" w:color="auto"/>
      </w:divBdr>
      <w:divsChild>
        <w:div w:id="1925647895">
          <w:marLeft w:val="0"/>
          <w:marRight w:val="0"/>
          <w:marTop w:val="0"/>
          <w:marBottom w:val="0"/>
          <w:divBdr>
            <w:top w:val="none" w:sz="0" w:space="0" w:color="auto"/>
            <w:left w:val="none" w:sz="0" w:space="0" w:color="auto"/>
            <w:bottom w:val="none" w:sz="0" w:space="0" w:color="auto"/>
            <w:right w:val="none" w:sz="0" w:space="0" w:color="auto"/>
          </w:divBdr>
        </w:div>
      </w:divsChild>
    </w:div>
    <w:div w:id="558903272">
      <w:bodyDiv w:val="1"/>
      <w:marLeft w:val="0"/>
      <w:marRight w:val="0"/>
      <w:marTop w:val="0"/>
      <w:marBottom w:val="0"/>
      <w:divBdr>
        <w:top w:val="none" w:sz="0" w:space="0" w:color="auto"/>
        <w:left w:val="none" w:sz="0" w:space="0" w:color="auto"/>
        <w:bottom w:val="none" w:sz="0" w:space="0" w:color="auto"/>
        <w:right w:val="none" w:sz="0" w:space="0" w:color="auto"/>
      </w:divBdr>
      <w:divsChild>
        <w:div w:id="435448867">
          <w:marLeft w:val="0"/>
          <w:marRight w:val="0"/>
          <w:marTop w:val="0"/>
          <w:marBottom w:val="0"/>
          <w:divBdr>
            <w:top w:val="none" w:sz="0" w:space="0" w:color="auto"/>
            <w:left w:val="none" w:sz="0" w:space="0" w:color="auto"/>
            <w:bottom w:val="none" w:sz="0" w:space="0" w:color="auto"/>
            <w:right w:val="none" w:sz="0" w:space="0" w:color="auto"/>
          </w:divBdr>
        </w:div>
      </w:divsChild>
    </w:div>
    <w:div w:id="629898201">
      <w:bodyDiv w:val="1"/>
      <w:marLeft w:val="0"/>
      <w:marRight w:val="0"/>
      <w:marTop w:val="0"/>
      <w:marBottom w:val="0"/>
      <w:divBdr>
        <w:top w:val="none" w:sz="0" w:space="0" w:color="auto"/>
        <w:left w:val="none" w:sz="0" w:space="0" w:color="auto"/>
        <w:bottom w:val="none" w:sz="0" w:space="0" w:color="auto"/>
        <w:right w:val="none" w:sz="0" w:space="0" w:color="auto"/>
      </w:divBdr>
      <w:divsChild>
        <w:div w:id="262540330">
          <w:marLeft w:val="0"/>
          <w:marRight w:val="0"/>
          <w:marTop w:val="0"/>
          <w:marBottom w:val="0"/>
          <w:divBdr>
            <w:top w:val="none" w:sz="0" w:space="0" w:color="auto"/>
            <w:left w:val="none" w:sz="0" w:space="0" w:color="auto"/>
            <w:bottom w:val="none" w:sz="0" w:space="0" w:color="auto"/>
            <w:right w:val="none" w:sz="0" w:space="0" w:color="auto"/>
          </w:divBdr>
        </w:div>
      </w:divsChild>
    </w:div>
    <w:div w:id="903223214">
      <w:bodyDiv w:val="1"/>
      <w:marLeft w:val="0"/>
      <w:marRight w:val="0"/>
      <w:marTop w:val="0"/>
      <w:marBottom w:val="0"/>
      <w:divBdr>
        <w:top w:val="none" w:sz="0" w:space="0" w:color="auto"/>
        <w:left w:val="none" w:sz="0" w:space="0" w:color="auto"/>
        <w:bottom w:val="none" w:sz="0" w:space="0" w:color="auto"/>
        <w:right w:val="none" w:sz="0" w:space="0" w:color="auto"/>
      </w:divBdr>
      <w:divsChild>
        <w:div w:id="1086806948">
          <w:marLeft w:val="0"/>
          <w:marRight w:val="0"/>
          <w:marTop w:val="0"/>
          <w:marBottom w:val="0"/>
          <w:divBdr>
            <w:top w:val="none" w:sz="0" w:space="0" w:color="auto"/>
            <w:left w:val="none" w:sz="0" w:space="0" w:color="auto"/>
            <w:bottom w:val="none" w:sz="0" w:space="0" w:color="auto"/>
            <w:right w:val="none" w:sz="0" w:space="0" w:color="auto"/>
          </w:divBdr>
        </w:div>
      </w:divsChild>
    </w:div>
    <w:div w:id="946621575">
      <w:bodyDiv w:val="1"/>
      <w:marLeft w:val="0"/>
      <w:marRight w:val="0"/>
      <w:marTop w:val="0"/>
      <w:marBottom w:val="0"/>
      <w:divBdr>
        <w:top w:val="none" w:sz="0" w:space="0" w:color="auto"/>
        <w:left w:val="none" w:sz="0" w:space="0" w:color="auto"/>
        <w:bottom w:val="none" w:sz="0" w:space="0" w:color="auto"/>
        <w:right w:val="none" w:sz="0" w:space="0" w:color="auto"/>
      </w:divBdr>
      <w:divsChild>
        <w:div w:id="1486816404">
          <w:marLeft w:val="0"/>
          <w:marRight w:val="0"/>
          <w:marTop w:val="0"/>
          <w:marBottom w:val="0"/>
          <w:divBdr>
            <w:top w:val="none" w:sz="0" w:space="0" w:color="auto"/>
            <w:left w:val="none" w:sz="0" w:space="0" w:color="auto"/>
            <w:bottom w:val="none" w:sz="0" w:space="0" w:color="auto"/>
            <w:right w:val="none" w:sz="0" w:space="0" w:color="auto"/>
          </w:divBdr>
        </w:div>
      </w:divsChild>
    </w:div>
    <w:div w:id="1098062730">
      <w:bodyDiv w:val="1"/>
      <w:marLeft w:val="0"/>
      <w:marRight w:val="0"/>
      <w:marTop w:val="0"/>
      <w:marBottom w:val="0"/>
      <w:divBdr>
        <w:top w:val="none" w:sz="0" w:space="0" w:color="auto"/>
        <w:left w:val="none" w:sz="0" w:space="0" w:color="auto"/>
        <w:bottom w:val="none" w:sz="0" w:space="0" w:color="auto"/>
        <w:right w:val="none" w:sz="0" w:space="0" w:color="auto"/>
      </w:divBdr>
      <w:divsChild>
        <w:div w:id="1256942341">
          <w:marLeft w:val="0"/>
          <w:marRight w:val="0"/>
          <w:marTop w:val="0"/>
          <w:marBottom w:val="0"/>
          <w:divBdr>
            <w:top w:val="none" w:sz="0" w:space="0" w:color="auto"/>
            <w:left w:val="none" w:sz="0" w:space="0" w:color="auto"/>
            <w:bottom w:val="none" w:sz="0" w:space="0" w:color="auto"/>
            <w:right w:val="none" w:sz="0" w:space="0" w:color="auto"/>
          </w:divBdr>
        </w:div>
      </w:divsChild>
    </w:div>
    <w:div w:id="1309095125">
      <w:bodyDiv w:val="1"/>
      <w:marLeft w:val="0"/>
      <w:marRight w:val="0"/>
      <w:marTop w:val="0"/>
      <w:marBottom w:val="0"/>
      <w:divBdr>
        <w:top w:val="none" w:sz="0" w:space="0" w:color="auto"/>
        <w:left w:val="none" w:sz="0" w:space="0" w:color="auto"/>
        <w:bottom w:val="none" w:sz="0" w:space="0" w:color="auto"/>
        <w:right w:val="none" w:sz="0" w:space="0" w:color="auto"/>
      </w:divBdr>
      <w:divsChild>
        <w:div w:id="795224049">
          <w:marLeft w:val="0"/>
          <w:marRight w:val="0"/>
          <w:marTop w:val="0"/>
          <w:marBottom w:val="0"/>
          <w:divBdr>
            <w:top w:val="none" w:sz="0" w:space="0" w:color="auto"/>
            <w:left w:val="none" w:sz="0" w:space="0" w:color="auto"/>
            <w:bottom w:val="none" w:sz="0" w:space="0" w:color="auto"/>
            <w:right w:val="none" w:sz="0" w:space="0" w:color="auto"/>
          </w:divBdr>
        </w:div>
      </w:divsChild>
    </w:div>
    <w:div w:id="1368291002">
      <w:bodyDiv w:val="1"/>
      <w:marLeft w:val="0"/>
      <w:marRight w:val="0"/>
      <w:marTop w:val="0"/>
      <w:marBottom w:val="0"/>
      <w:divBdr>
        <w:top w:val="none" w:sz="0" w:space="0" w:color="auto"/>
        <w:left w:val="none" w:sz="0" w:space="0" w:color="auto"/>
        <w:bottom w:val="none" w:sz="0" w:space="0" w:color="auto"/>
        <w:right w:val="none" w:sz="0" w:space="0" w:color="auto"/>
      </w:divBdr>
      <w:divsChild>
        <w:div w:id="606617960">
          <w:marLeft w:val="0"/>
          <w:marRight w:val="0"/>
          <w:marTop w:val="0"/>
          <w:marBottom w:val="0"/>
          <w:divBdr>
            <w:top w:val="none" w:sz="0" w:space="0" w:color="auto"/>
            <w:left w:val="none" w:sz="0" w:space="0" w:color="auto"/>
            <w:bottom w:val="none" w:sz="0" w:space="0" w:color="auto"/>
            <w:right w:val="none" w:sz="0" w:space="0" w:color="auto"/>
          </w:divBdr>
        </w:div>
      </w:divsChild>
    </w:div>
    <w:div w:id="1387097852">
      <w:bodyDiv w:val="1"/>
      <w:marLeft w:val="0"/>
      <w:marRight w:val="0"/>
      <w:marTop w:val="0"/>
      <w:marBottom w:val="0"/>
      <w:divBdr>
        <w:top w:val="none" w:sz="0" w:space="0" w:color="auto"/>
        <w:left w:val="none" w:sz="0" w:space="0" w:color="auto"/>
        <w:bottom w:val="none" w:sz="0" w:space="0" w:color="auto"/>
        <w:right w:val="none" w:sz="0" w:space="0" w:color="auto"/>
      </w:divBdr>
      <w:divsChild>
        <w:div w:id="360085154">
          <w:marLeft w:val="0"/>
          <w:marRight w:val="0"/>
          <w:marTop w:val="0"/>
          <w:marBottom w:val="0"/>
          <w:divBdr>
            <w:top w:val="none" w:sz="0" w:space="0" w:color="auto"/>
            <w:left w:val="none" w:sz="0" w:space="0" w:color="auto"/>
            <w:bottom w:val="none" w:sz="0" w:space="0" w:color="auto"/>
            <w:right w:val="none" w:sz="0" w:space="0" w:color="auto"/>
          </w:divBdr>
        </w:div>
      </w:divsChild>
    </w:div>
    <w:div w:id="1391616563">
      <w:bodyDiv w:val="1"/>
      <w:marLeft w:val="0"/>
      <w:marRight w:val="0"/>
      <w:marTop w:val="0"/>
      <w:marBottom w:val="0"/>
      <w:divBdr>
        <w:top w:val="none" w:sz="0" w:space="0" w:color="auto"/>
        <w:left w:val="none" w:sz="0" w:space="0" w:color="auto"/>
        <w:bottom w:val="none" w:sz="0" w:space="0" w:color="auto"/>
        <w:right w:val="none" w:sz="0" w:space="0" w:color="auto"/>
      </w:divBdr>
      <w:divsChild>
        <w:div w:id="441455556">
          <w:marLeft w:val="0"/>
          <w:marRight w:val="0"/>
          <w:marTop w:val="0"/>
          <w:marBottom w:val="0"/>
          <w:divBdr>
            <w:top w:val="none" w:sz="0" w:space="0" w:color="auto"/>
            <w:left w:val="none" w:sz="0" w:space="0" w:color="auto"/>
            <w:bottom w:val="none" w:sz="0" w:space="0" w:color="auto"/>
            <w:right w:val="none" w:sz="0" w:space="0" w:color="auto"/>
          </w:divBdr>
        </w:div>
      </w:divsChild>
    </w:div>
    <w:div w:id="1392532339">
      <w:bodyDiv w:val="1"/>
      <w:marLeft w:val="0"/>
      <w:marRight w:val="0"/>
      <w:marTop w:val="0"/>
      <w:marBottom w:val="0"/>
      <w:divBdr>
        <w:top w:val="none" w:sz="0" w:space="0" w:color="auto"/>
        <w:left w:val="none" w:sz="0" w:space="0" w:color="auto"/>
        <w:bottom w:val="none" w:sz="0" w:space="0" w:color="auto"/>
        <w:right w:val="none" w:sz="0" w:space="0" w:color="auto"/>
      </w:divBdr>
      <w:divsChild>
        <w:div w:id="1256091504">
          <w:marLeft w:val="0"/>
          <w:marRight w:val="0"/>
          <w:marTop w:val="0"/>
          <w:marBottom w:val="0"/>
          <w:divBdr>
            <w:top w:val="none" w:sz="0" w:space="0" w:color="auto"/>
            <w:left w:val="none" w:sz="0" w:space="0" w:color="auto"/>
            <w:bottom w:val="none" w:sz="0" w:space="0" w:color="auto"/>
            <w:right w:val="none" w:sz="0" w:space="0" w:color="auto"/>
          </w:divBdr>
        </w:div>
      </w:divsChild>
    </w:div>
    <w:div w:id="1536699699">
      <w:bodyDiv w:val="1"/>
      <w:marLeft w:val="0"/>
      <w:marRight w:val="0"/>
      <w:marTop w:val="0"/>
      <w:marBottom w:val="0"/>
      <w:divBdr>
        <w:top w:val="none" w:sz="0" w:space="0" w:color="auto"/>
        <w:left w:val="none" w:sz="0" w:space="0" w:color="auto"/>
        <w:bottom w:val="none" w:sz="0" w:space="0" w:color="auto"/>
        <w:right w:val="none" w:sz="0" w:space="0" w:color="auto"/>
      </w:divBdr>
      <w:divsChild>
        <w:div w:id="1235891519">
          <w:marLeft w:val="0"/>
          <w:marRight w:val="0"/>
          <w:marTop w:val="0"/>
          <w:marBottom w:val="0"/>
          <w:divBdr>
            <w:top w:val="none" w:sz="0" w:space="0" w:color="auto"/>
            <w:left w:val="none" w:sz="0" w:space="0" w:color="auto"/>
            <w:bottom w:val="none" w:sz="0" w:space="0" w:color="auto"/>
            <w:right w:val="none" w:sz="0" w:space="0" w:color="auto"/>
          </w:divBdr>
        </w:div>
      </w:divsChild>
    </w:div>
    <w:div w:id="1697462992">
      <w:bodyDiv w:val="1"/>
      <w:marLeft w:val="0"/>
      <w:marRight w:val="0"/>
      <w:marTop w:val="0"/>
      <w:marBottom w:val="0"/>
      <w:divBdr>
        <w:top w:val="none" w:sz="0" w:space="0" w:color="auto"/>
        <w:left w:val="none" w:sz="0" w:space="0" w:color="auto"/>
        <w:bottom w:val="none" w:sz="0" w:space="0" w:color="auto"/>
        <w:right w:val="none" w:sz="0" w:space="0" w:color="auto"/>
      </w:divBdr>
      <w:divsChild>
        <w:div w:id="558786333">
          <w:marLeft w:val="0"/>
          <w:marRight w:val="0"/>
          <w:marTop w:val="0"/>
          <w:marBottom w:val="0"/>
          <w:divBdr>
            <w:top w:val="none" w:sz="0" w:space="0" w:color="auto"/>
            <w:left w:val="none" w:sz="0" w:space="0" w:color="auto"/>
            <w:bottom w:val="none" w:sz="0" w:space="0" w:color="auto"/>
            <w:right w:val="none" w:sz="0" w:space="0" w:color="auto"/>
          </w:divBdr>
        </w:div>
      </w:divsChild>
    </w:div>
    <w:div w:id="1738821158">
      <w:bodyDiv w:val="1"/>
      <w:marLeft w:val="0"/>
      <w:marRight w:val="0"/>
      <w:marTop w:val="0"/>
      <w:marBottom w:val="0"/>
      <w:divBdr>
        <w:top w:val="none" w:sz="0" w:space="0" w:color="auto"/>
        <w:left w:val="none" w:sz="0" w:space="0" w:color="auto"/>
        <w:bottom w:val="none" w:sz="0" w:space="0" w:color="auto"/>
        <w:right w:val="none" w:sz="0" w:space="0" w:color="auto"/>
      </w:divBdr>
      <w:divsChild>
        <w:div w:id="960454869">
          <w:marLeft w:val="0"/>
          <w:marRight w:val="0"/>
          <w:marTop w:val="0"/>
          <w:marBottom w:val="0"/>
          <w:divBdr>
            <w:top w:val="none" w:sz="0" w:space="0" w:color="auto"/>
            <w:left w:val="none" w:sz="0" w:space="0" w:color="auto"/>
            <w:bottom w:val="none" w:sz="0" w:space="0" w:color="auto"/>
            <w:right w:val="none" w:sz="0" w:space="0" w:color="auto"/>
          </w:divBdr>
        </w:div>
      </w:divsChild>
    </w:div>
    <w:div w:id="1778016622">
      <w:bodyDiv w:val="1"/>
      <w:marLeft w:val="0"/>
      <w:marRight w:val="0"/>
      <w:marTop w:val="0"/>
      <w:marBottom w:val="0"/>
      <w:divBdr>
        <w:top w:val="none" w:sz="0" w:space="0" w:color="auto"/>
        <w:left w:val="none" w:sz="0" w:space="0" w:color="auto"/>
        <w:bottom w:val="none" w:sz="0" w:space="0" w:color="auto"/>
        <w:right w:val="none" w:sz="0" w:space="0" w:color="auto"/>
      </w:divBdr>
      <w:divsChild>
        <w:div w:id="1886984540">
          <w:marLeft w:val="0"/>
          <w:marRight w:val="0"/>
          <w:marTop w:val="0"/>
          <w:marBottom w:val="0"/>
          <w:divBdr>
            <w:top w:val="none" w:sz="0" w:space="0" w:color="auto"/>
            <w:left w:val="none" w:sz="0" w:space="0" w:color="auto"/>
            <w:bottom w:val="none" w:sz="0" w:space="0" w:color="auto"/>
            <w:right w:val="none" w:sz="0" w:space="0" w:color="auto"/>
          </w:divBdr>
        </w:div>
      </w:divsChild>
    </w:div>
    <w:div w:id="1808819673">
      <w:bodyDiv w:val="1"/>
      <w:marLeft w:val="0"/>
      <w:marRight w:val="0"/>
      <w:marTop w:val="0"/>
      <w:marBottom w:val="0"/>
      <w:divBdr>
        <w:top w:val="none" w:sz="0" w:space="0" w:color="auto"/>
        <w:left w:val="none" w:sz="0" w:space="0" w:color="auto"/>
        <w:bottom w:val="none" w:sz="0" w:space="0" w:color="auto"/>
        <w:right w:val="none" w:sz="0" w:space="0" w:color="auto"/>
      </w:divBdr>
      <w:divsChild>
        <w:div w:id="1384058487">
          <w:marLeft w:val="0"/>
          <w:marRight w:val="0"/>
          <w:marTop w:val="0"/>
          <w:marBottom w:val="0"/>
          <w:divBdr>
            <w:top w:val="none" w:sz="0" w:space="0" w:color="auto"/>
            <w:left w:val="none" w:sz="0" w:space="0" w:color="auto"/>
            <w:bottom w:val="none" w:sz="0" w:space="0" w:color="auto"/>
            <w:right w:val="none" w:sz="0" w:space="0" w:color="auto"/>
          </w:divBdr>
        </w:div>
      </w:divsChild>
    </w:div>
    <w:div w:id="1876774587">
      <w:bodyDiv w:val="1"/>
      <w:marLeft w:val="0"/>
      <w:marRight w:val="0"/>
      <w:marTop w:val="0"/>
      <w:marBottom w:val="0"/>
      <w:divBdr>
        <w:top w:val="none" w:sz="0" w:space="0" w:color="auto"/>
        <w:left w:val="none" w:sz="0" w:space="0" w:color="auto"/>
        <w:bottom w:val="none" w:sz="0" w:space="0" w:color="auto"/>
        <w:right w:val="none" w:sz="0" w:space="0" w:color="auto"/>
      </w:divBdr>
      <w:divsChild>
        <w:div w:id="1014654476">
          <w:marLeft w:val="0"/>
          <w:marRight w:val="0"/>
          <w:marTop w:val="0"/>
          <w:marBottom w:val="0"/>
          <w:divBdr>
            <w:top w:val="none" w:sz="0" w:space="0" w:color="auto"/>
            <w:left w:val="none" w:sz="0" w:space="0" w:color="auto"/>
            <w:bottom w:val="none" w:sz="0" w:space="0" w:color="auto"/>
            <w:right w:val="none" w:sz="0" w:space="0" w:color="auto"/>
          </w:divBdr>
        </w:div>
      </w:divsChild>
    </w:div>
    <w:div w:id="1950625152">
      <w:bodyDiv w:val="1"/>
      <w:marLeft w:val="0"/>
      <w:marRight w:val="0"/>
      <w:marTop w:val="0"/>
      <w:marBottom w:val="0"/>
      <w:divBdr>
        <w:top w:val="none" w:sz="0" w:space="0" w:color="auto"/>
        <w:left w:val="none" w:sz="0" w:space="0" w:color="auto"/>
        <w:bottom w:val="none" w:sz="0" w:space="0" w:color="auto"/>
        <w:right w:val="none" w:sz="0" w:space="0" w:color="auto"/>
      </w:divBdr>
      <w:divsChild>
        <w:div w:id="171145541">
          <w:marLeft w:val="0"/>
          <w:marRight w:val="0"/>
          <w:marTop w:val="0"/>
          <w:marBottom w:val="0"/>
          <w:divBdr>
            <w:top w:val="none" w:sz="0" w:space="0" w:color="auto"/>
            <w:left w:val="none" w:sz="0" w:space="0" w:color="auto"/>
            <w:bottom w:val="none" w:sz="0" w:space="0" w:color="auto"/>
            <w:right w:val="none" w:sz="0" w:space="0" w:color="auto"/>
          </w:divBdr>
        </w:div>
      </w:divsChild>
    </w:div>
    <w:div w:id="2033648994">
      <w:bodyDiv w:val="1"/>
      <w:marLeft w:val="0"/>
      <w:marRight w:val="0"/>
      <w:marTop w:val="0"/>
      <w:marBottom w:val="0"/>
      <w:divBdr>
        <w:top w:val="none" w:sz="0" w:space="0" w:color="auto"/>
        <w:left w:val="none" w:sz="0" w:space="0" w:color="auto"/>
        <w:bottom w:val="none" w:sz="0" w:space="0" w:color="auto"/>
        <w:right w:val="none" w:sz="0" w:space="0" w:color="auto"/>
      </w:divBdr>
      <w:divsChild>
        <w:div w:id="2117820589">
          <w:marLeft w:val="0"/>
          <w:marRight w:val="0"/>
          <w:marTop w:val="0"/>
          <w:marBottom w:val="0"/>
          <w:divBdr>
            <w:top w:val="none" w:sz="0" w:space="0" w:color="auto"/>
            <w:left w:val="none" w:sz="0" w:space="0" w:color="auto"/>
            <w:bottom w:val="none" w:sz="0" w:space="0" w:color="auto"/>
            <w:right w:val="none" w:sz="0" w:space="0" w:color="auto"/>
          </w:divBdr>
        </w:div>
      </w:divsChild>
    </w:div>
    <w:div w:id="2068256491">
      <w:bodyDiv w:val="1"/>
      <w:marLeft w:val="0"/>
      <w:marRight w:val="0"/>
      <w:marTop w:val="0"/>
      <w:marBottom w:val="0"/>
      <w:divBdr>
        <w:top w:val="none" w:sz="0" w:space="0" w:color="auto"/>
        <w:left w:val="none" w:sz="0" w:space="0" w:color="auto"/>
        <w:bottom w:val="none" w:sz="0" w:space="0" w:color="auto"/>
        <w:right w:val="none" w:sz="0" w:space="0" w:color="auto"/>
      </w:divBdr>
      <w:divsChild>
        <w:div w:id="1449355598">
          <w:marLeft w:val="0"/>
          <w:marRight w:val="0"/>
          <w:marTop w:val="0"/>
          <w:marBottom w:val="0"/>
          <w:divBdr>
            <w:top w:val="none" w:sz="0" w:space="0" w:color="auto"/>
            <w:left w:val="none" w:sz="0" w:space="0" w:color="auto"/>
            <w:bottom w:val="none" w:sz="0" w:space="0" w:color="auto"/>
            <w:right w:val="none" w:sz="0" w:space="0" w:color="auto"/>
          </w:divBdr>
        </w:div>
      </w:divsChild>
    </w:div>
    <w:div w:id="2071074723">
      <w:bodyDiv w:val="1"/>
      <w:marLeft w:val="0"/>
      <w:marRight w:val="0"/>
      <w:marTop w:val="0"/>
      <w:marBottom w:val="0"/>
      <w:divBdr>
        <w:top w:val="none" w:sz="0" w:space="0" w:color="auto"/>
        <w:left w:val="none" w:sz="0" w:space="0" w:color="auto"/>
        <w:bottom w:val="none" w:sz="0" w:space="0" w:color="auto"/>
        <w:right w:val="none" w:sz="0" w:space="0" w:color="auto"/>
      </w:divBdr>
      <w:divsChild>
        <w:div w:id="1744983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5EF429-BCEE-4301-8489-AA15E081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9A5D080F.dotm</Template>
  <TotalTime>90</TotalTime>
  <Pages>35</Pages>
  <Words>3817</Words>
  <Characters>21761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Cooper</dc:creator>
  <cp:keywords/>
  <dc:description/>
  <cp:lastModifiedBy>Zak West</cp:lastModifiedBy>
  <cp:revision>13</cp:revision>
  <cp:lastPrinted>2017-03-13T01:06:00Z</cp:lastPrinted>
  <dcterms:created xsi:type="dcterms:W3CDTF">2017-03-12T23:17:00Z</dcterms:created>
  <dcterms:modified xsi:type="dcterms:W3CDTF">2017-03-13T01:14:00Z</dcterms:modified>
</cp:coreProperties>
</file>