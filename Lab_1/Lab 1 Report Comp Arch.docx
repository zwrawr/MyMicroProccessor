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A4BC0" w14:textId="77777777" w:rsidR="00C6554A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36F8F55E" w14:textId="77777777" w:rsidR="007F197A" w:rsidRDefault="007F197A" w:rsidP="00C6554A">
      <w:pPr>
        <w:pStyle w:val="Photo"/>
      </w:pPr>
    </w:p>
    <w:p w14:paraId="07E9F137" w14:textId="77777777" w:rsidR="007F197A" w:rsidRDefault="007F197A" w:rsidP="00C6554A">
      <w:pPr>
        <w:pStyle w:val="Photo"/>
      </w:pPr>
    </w:p>
    <w:p w14:paraId="34D78B32" w14:textId="77777777" w:rsidR="007F197A" w:rsidRDefault="007F197A" w:rsidP="00C6554A">
      <w:pPr>
        <w:pStyle w:val="Photo"/>
      </w:pPr>
    </w:p>
    <w:p w14:paraId="4C03CA31" w14:textId="77777777" w:rsidR="007F197A" w:rsidRDefault="007F197A" w:rsidP="00C6554A">
      <w:pPr>
        <w:pStyle w:val="Photo"/>
      </w:pPr>
    </w:p>
    <w:p w14:paraId="48708926" w14:textId="77777777" w:rsidR="007F197A" w:rsidRDefault="007F197A" w:rsidP="00C6554A">
      <w:pPr>
        <w:pStyle w:val="Photo"/>
      </w:pPr>
    </w:p>
    <w:p w14:paraId="204A5E5C" w14:textId="77777777" w:rsidR="007F197A" w:rsidRDefault="007F197A" w:rsidP="00C6554A">
      <w:pPr>
        <w:pStyle w:val="Photo"/>
      </w:pPr>
    </w:p>
    <w:p w14:paraId="6012A3F2" w14:textId="77777777" w:rsidR="007F197A" w:rsidRDefault="007F197A" w:rsidP="00C6554A">
      <w:pPr>
        <w:pStyle w:val="Photo"/>
      </w:pPr>
    </w:p>
    <w:p w14:paraId="4628616A" w14:textId="77777777" w:rsidR="007F197A" w:rsidRDefault="00360E10" w:rsidP="00360E10">
      <w:pPr>
        <w:pStyle w:val="Photo"/>
        <w:tabs>
          <w:tab w:val="left" w:pos="2458"/>
        </w:tabs>
        <w:jc w:val="left"/>
      </w:pPr>
      <w:r>
        <w:tab/>
      </w:r>
    </w:p>
    <w:p w14:paraId="162E0BEF" w14:textId="77777777" w:rsidR="007F197A" w:rsidRDefault="007F197A" w:rsidP="00C6554A">
      <w:pPr>
        <w:pStyle w:val="Photo"/>
      </w:pPr>
    </w:p>
    <w:p w14:paraId="7F8C7CED" w14:textId="77777777" w:rsidR="007F197A" w:rsidRDefault="007F197A" w:rsidP="00C6554A">
      <w:pPr>
        <w:pStyle w:val="Photo"/>
      </w:pPr>
    </w:p>
    <w:p w14:paraId="4BA19DA3" w14:textId="77777777" w:rsidR="007F197A" w:rsidRDefault="007F197A" w:rsidP="00C6554A">
      <w:pPr>
        <w:pStyle w:val="Photo"/>
      </w:pPr>
    </w:p>
    <w:p w14:paraId="122954B4" w14:textId="77777777" w:rsidR="007F197A" w:rsidRDefault="007F197A" w:rsidP="00C6554A">
      <w:pPr>
        <w:pStyle w:val="Photo"/>
      </w:pPr>
    </w:p>
    <w:p w14:paraId="56A332BD" w14:textId="77777777" w:rsidR="007F197A" w:rsidRDefault="007F197A" w:rsidP="00C6554A">
      <w:pPr>
        <w:pStyle w:val="Photo"/>
      </w:pPr>
    </w:p>
    <w:p w14:paraId="4DDE6316" w14:textId="77777777" w:rsidR="007F197A" w:rsidRDefault="007F197A" w:rsidP="00C6554A">
      <w:pPr>
        <w:pStyle w:val="Photo"/>
      </w:pPr>
    </w:p>
    <w:p w14:paraId="678C2871" w14:textId="77777777" w:rsidR="007F197A" w:rsidRDefault="007F197A" w:rsidP="00C6554A">
      <w:pPr>
        <w:pStyle w:val="Photo"/>
      </w:pPr>
    </w:p>
    <w:p w14:paraId="06F87502" w14:textId="77777777" w:rsidR="007F197A" w:rsidRDefault="007F197A" w:rsidP="00C6554A">
      <w:pPr>
        <w:pStyle w:val="Photo"/>
      </w:pPr>
    </w:p>
    <w:p w14:paraId="04AD8E2B" w14:textId="77777777" w:rsidR="007F197A" w:rsidRDefault="007F197A" w:rsidP="00C6554A">
      <w:pPr>
        <w:pStyle w:val="Photo"/>
      </w:pPr>
    </w:p>
    <w:p w14:paraId="1133C331" w14:textId="77777777" w:rsidR="007F197A" w:rsidRDefault="007F197A" w:rsidP="00C6554A">
      <w:pPr>
        <w:pStyle w:val="Photo"/>
      </w:pPr>
    </w:p>
    <w:p w14:paraId="09D3F1CA" w14:textId="77777777" w:rsidR="007F197A" w:rsidRDefault="007F197A" w:rsidP="00C6554A">
      <w:pPr>
        <w:pStyle w:val="Photo"/>
      </w:pPr>
    </w:p>
    <w:p w14:paraId="22EF94B2" w14:textId="77777777" w:rsidR="007F197A" w:rsidRDefault="007F197A" w:rsidP="00C6554A">
      <w:pPr>
        <w:pStyle w:val="Photo"/>
      </w:pPr>
    </w:p>
    <w:p w14:paraId="5C2840FC" w14:textId="77777777" w:rsidR="007F197A" w:rsidRDefault="007F197A" w:rsidP="00C6554A">
      <w:pPr>
        <w:pStyle w:val="Photo"/>
      </w:pPr>
    </w:p>
    <w:p w14:paraId="0F51F8F6" w14:textId="77777777" w:rsidR="007F197A" w:rsidRDefault="007F197A" w:rsidP="00C6554A">
      <w:pPr>
        <w:pStyle w:val="Photo"/>
      </w:pPr>
    </w:p>
    <w:p w14:paraId="56C8C10B" w14:textId="77777777" w:rsidR="007F197A" w:rsidRDefault="007F197A" w:rsidP="00C6554A">
      <w:pPr>
        <w:pStyle w:val="Photo"/>
      </w:pPr>
    </w:p>
    <w:p w14:paraId="6EA2AE5E" w14:textId="77777777" w:rsidR="007F197A" w:rsidRDefault="007F197A" w:rsidP="00C6554A">
      <w:pPr>
        <w:pStyle w:val="Photo"/>
      </w:pPr>
    </w:p>
    <w:p w14:paraId="72083126" w14:textId="77777777" w:rsidR="007F197A" w:rsidRDefault="007F197A" w:rsidP="00C6554A">
      <w:pPr>
        <w:pStyle w:val="Photo"/>
      </w:pPr>
    </w:p>
    <w:p w14:paraId="3F527950" w14:textId="77777777" w:rsidR="007F197A" w:rsidRPr="008B5277" w:rsidRDefault="007F197A" w:rsidP="00C6554A">
      <w:pPr>
        <w:pStyle w:val="Photo"/>
      </w:pPr>
    </w:p>
    <w:bookmarkEnd w:id="0"/>
    <w:bookmarkEnd w:id="1"/>
    <w:bookmarkEnd w:id="2"/>
    <w:bookmarkEnd w:id="3"/>
    <w:bookmarkEnd w:id="4"/>
    <w:p w14:paraId="5A04CB4D" w14:textId="77777777" w:rsidR="00360E10" w:rsidRDefault="00360E10" w:rsidP="00C6554A">
      <w:pPr>
        <w:pStyle w:val="Title"/>
      </w:pPr>
      <w:r>
        <w:t>Computer Architectures</w:t>
      </w:r>
    </w:p>
    <w:p w14:paraId="04F82FA1" w14:textId="77777777" w:rsidR="00C6554A" w:rsidRDefault="00360E10" w:rsidP="00C6554A">
      <w:pPr>
        <w:pStyle w:val="Title"/>
      </w:pPr>
      <w:r>
        <w:t>Lab</w:t>
      </w:r>
      <w:r w:rsidR="007F197A">
        <w:t xml:space="preserve"> Report</w:t>
      </w:r>
      <w:r>
        <w:t xml:space="preserve"> 1</w:t>
      </w:r>
    </w:p>
    <w:p w14:paraId="4047E11F" w14:textId="4D755A49" w:rsidR="00C6554A" w:rsidRPr="00D5413C" w:rsidRDefault="00900FE1" w:rsidP="00C6554A">
      <w:pPr>
        <w:pStyle w:val="Subtitle"/>
      </w:pPr>
      <w:r>
        <w:t>Parameterizable ALU</w:t>
      </w:r>
      <w:r w:rsidR="00F84AA8">
        <w:t xml:space="preserve"> &amp; Parameterizable REgister Bank</w:t>
      </w:r>
    </w:p>
    <w:p w14:paraId="20942D7E" w14:textId="1675D9E8" w:rsidR="00C6554A" w:rsidRDefault="00900FE1" w:rsidP="00C6554A">
      <w:pPr>
        <w:pStyle w:val="ContactInfo"/>
      </w:pPr>
      <w:r w:rsidRPr="00900FE1">
        <w:t>Y3839090 &amp; Y3840426</w:t>
      </w:r>
      <w:r w:rsidR="007F197A">
        <w:t xml:space="preserve">| </w:t>
      </w:r>
      <w:r>
        <w:t>Computer Architectures</w:t>
      </w:r>
      <w:r w:rsidR="007F197A">
        <w:t xml:space="preserve"> |</w:t>
      </w:r>
      <w:r w:rsidR="007F197A" w:rsidRPr="00D5413C">
        <w:t xml:space="preserve"> </w:t>
      </w:r>
      <w:r w:rsidR="007F197A">
        <w:t>ELE</w:t>
      </w:r>
      <w:r w:rsidR="007F197A" w:rsidRPr="00BA4479">
        <w:rPr>
          <w:rFonts w:ascii="Cambria" w:hAnsi="Cambria"/>
        </w:rPr>
        <w:t>0000</w:t>
      </w:r>
      <w:r w:rsidR="00F84AA8">
        <w:rPr>
          <w:rFonts w:ascii="Cambria" w:hAnsi="Cambria"/>
        </w:rPr>
        <w:t>9</w:t>
      </w:r>
      <w:r w:rsidR="007F197A">
        <w:t xml:space="preserve">I </w:t>
      </w:r>
      <w:r w:rsidR="00C6554A">
        <w:br w:type="page"/>
      </w:r>
    </w:p>
    <w:p w14:paraId="6FA1FC55" w14:textId="77777777" w:rsidR="000708BA" w:rsidRDefault="00360E10" w:rsidP="000708BA">
      <w:pPr>
        <w:pStyle w:val="Heading1"/>
        <w:jc w:val="center"/>
        <w:rPr>
          <w:b/>
          <w:color w:val="auto"/>
          <w:sz w:val="44"/>
          <w:u w:val="single"/>
        </w:rPr>
      </w:pPr>
      <w:r>
        <w:rPr>
          <w:b/>
          <w:color w:val="auto"/>
          <w:sz w:val="44"/>
          <w:u w:val="single"/>
        </w:rPr>
        <w:lastRenderedPageBreak/>
        <w:t>Session 1</w:t>
      </w:r>
    </w:p>
    <w:p w14:paraId="0653A0B9" w14:textId="3876C232" w:rsidR="007F197A" w:rsidRPr="00900FE1" w:rsidRDefault="00900FE1" w:rsidP="00900FE1">
      <w:pPr>
        <w:rPr>
          <w:sz w:val="32"/>
        </w:rPr>
      </w:pPr>
      <w:r w:rsidRPr="00900FE1">
        <w:rPr>
          <w:noProof/>
          <w:sz w:val="32"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6E1803" wp14:editId="54B81C24">
                <wp:simplePos x="0" y="0"/>
                <wp:positionH relativeFrom="margin">
                  <wp:posOffset>-355600</wp:posOffset>
                </wp:positionH>
                <wp:positionV relativeFrom="paragraph">
                  <wp:posOffset>382270</wp:posOffset>
                </wp:positionV>
                <wp:extent cx="7543165" cy="8117840"/>
                <wp:effectExtent l="0" t="0" r="26035" b="35560"/>
                <wp:wrapTight wrapText="bothSides">
                  <wp:wrapPolygon edited="0">
                    <wp:start x="0" y="0"/>
                    <wp:lineTo x="0" y="21627"/>
                    <wp:lineTo x="21602" y="21627"/>
                    <wp:lineTo x="216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165" cy="811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1C71E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----------------------------------------------------------------------------------</w:t>
                            </w:r>
                          </w:p>
                          <w:p w14:paraId="2C30ADEE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</w:t>
                            </w:r>
                          </w:p>
                          <w:p w14:paraId="628D49BE" w14:textId="263FFE2E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University of York</w:t>
                            </w:r>
                          </w:p>
                          <w:p w14:paraId="6152E666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Course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Electronic Engineering</w:t>
                            </w:r>
                          </w:p>
                          <w:p w14:paraId="445DB1DE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Module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Computer Architectures </w:t>
                            </w:r>
                          </w:p>
                          <w:p w14:paraId="597D712E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Engineers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Y3839090 &amp; Y3840426</w:t>
                            </w:r>
                          </w:p>
                          <w:p w14:paraId="3C6BE241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</w:t>
                            </w:r>
                          </w:p>
                          <w:p w14:paraId="11D3AAB6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Create Date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13:19:20 02/17/2017 </w:t>
                            </w:r>
                          </w:p>
                          <w:p w14:paraId="0048CC75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Design Name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ALU_param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3D84ACC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Description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paramateriable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integer ALU.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1BBA209F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</w:t>
                            </w:r>
                          </w:p>
                          <w:p w14:paraId="4E823190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----------------------------------------------------------------------------------</w:t>
                            </w:r>
                          </w:p>
                          <w:p w14:paraId="73B44500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library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IEEE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65C817DE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IEEE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STD_LOGIC_1164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48489E0D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IEEE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NUMERIC_STD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24E442F9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DigEng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63EA13A9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260125FE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entity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ALU_param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</w:t>
                            </w:r>
                          </w:p>
                          <w:p w14:paraId="151B54D2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Generic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</w:p>
                          <w:p w14:paraId="5491C412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data size in bits</w:t>
                            </w:r>
                          </w:p>
                          <w:p w14:paraId="771BC0D3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7EC15A21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AABB160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07C0A6CA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04CB50FA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log2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shift/rotate amount input</w:t>
                            </w:r>
                          </w:p>
                          <w:p w14:paraId="06EE4623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control signals from opcode</w:t>
                            </w:r>
                          </w:p>
                          <w:p w14:paraId="7E0572D8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3213C946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flags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flags</w:t>
                            </w:r>
                          </w:p>
                          <w:p w14:paraId="3C1D3F32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490E46EB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ALU_param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43C37279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3C0B6246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architecture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ALU_param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</w:t>
                            </w:r>
                          </w:p>
                          <w:p w14:paraId="1BC5FADD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1535A530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internal signed signal for A and B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uts</w:t>
                            </w:r>
                            <w:proofErr w:type="spellEnd"/>
                          </w:p>
                          <w:p w14:paraId="460EDF0E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38FF3E7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048CBA44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25D271E9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internal integer for X</w:t>
                            </w:r>
                          </w:p>
                          <w:p w14:paraId="1568BBC2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6DF7B939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53899EF1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internal signed signal for output</w:t>
                            </w:r>
                          </w:p>
                          <w:p w14:paraId="61A3584B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27F1FCB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71F393D2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287AE0C4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max positive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negitive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N bit signed numbers</w:t>
                            </w:r>
                          </w:p>
                          <w:p w14:paraId="0D0D9440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constant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to_signed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**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CFD14F1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constant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max_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to_signed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**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74195C81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3ACBBB8E" w14:textId="0BFEC3D7" w:rsidR="00F60EF1" w:rsidRPr="00152E25" w:rsidRDefault="00F60EF1" w:rsidP="00F60EF1">
                            <w:pPr>
                              <w:shd w:val="clear" w:color="auto" w:fill="FFFFFF"/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6"/>
                                <w:szCs w:val="20"/>
                                <w:lang w:val="en-GB" w:eastAsia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E180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8pt;margin-top:30.1pt;width:593.95pt;height:6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" strokecolor="black [3213]" strokeweight=".25pt">
                <v:textbox>
                  <w:txbxContent>
                    <w:p w14:paraId="51B1C71E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----------------------------------------------------------------------------------</w:t>
                      </w:r>
                    </w:p>
                    <w:p w14:paraId="2C30ADEE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</w:t>
                      </w:r>
                    </w:p>
                    <w:p w14:paraId="628D49BE" w14:textId="263FFE2E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Uni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University of York</w:t>
                      </w:r>
                    </w:p>
                    <w:p w14:paraId="6152E666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Course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Electronic Engineering</w:t>
                      </w:r>
                    </w:p>
                    <w:p w14:paraId="445DB1DE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Module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Computer Architectures </w:t>
                      </w:r>
                    </w:p>
                    <w:p w14:paraId="597D712E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Engineers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Y3839090 &amp; Y3840426</w:t>
                      </w:r>
                    </w:p>
                    <w:p w14:paraId="3C6BE241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</w:t>
                      </w:r>
                    </w:p>
                    <w:p w14:paraId="11D3AAB6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Create Date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13:19:20 02/17/2017 </w:t>
                      </w:r>
                    </w:p>
                    <w:p w14:paraId="0048CC75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Design Name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ALU_param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Behavioral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3D84ACC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Description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paramateriable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integer ALU.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1BBA209F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</w:t>
                      </w:r>
                    </w:p>
                    <w:p w14:paraId="4E823190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----------------------------------------------------------------------------------</w:t>
                      </w:r>
                    </w:p>
                    <w:p w14:paraId="73B44500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library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IEEE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65C817DE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use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IEEE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STD_LOGIC_1164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48489E0D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use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IEEE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NUMERIC_STD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24E442F9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use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DigEng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63EA13A9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260125FE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entity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ALU_param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is</w:t>
                      </w:r>
                    </w:p>
                    <w:p w14:paraId="151B54D2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Generic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</w:p>
                    <w:p w14:paraId="5491C412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data size in bits</w:t>
                      </w:r>
                    </w:p>
                    <w:p w14:paraId="771BC0D3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7EC15A21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AABB160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07C0A6CA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04CB50FA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log2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shift/rotate amount input</w:t>
                      </w:r>
                    </w:p>
                    <w:p w14:paraId="06EE4623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control signals from opcode</w:t>
                      </w:r>
                    </w:p>
                    <w:p w14:paraId="7E0572D8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3213C946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flags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flags</w:t>
                      </w:r>
                    </w:p>
                    <w:p w14:paraId="3C1D3F32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490E46EB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ALU_param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43C37279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3C0B6246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architecture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Behavioral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ALU_param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is</w:t>
                      </w:r>
                    </w:p>
                    <w:p w14:paraId="1BC5FADD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1535A530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internal signed signal for A and B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inpy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uts</w:t>
                      </w:r>
                      <w:proofErr w:type="spellEnd"/>
                    </w:p>
                    <w:p w14:paraId="460EDF0E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SIGNED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38FF3E7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SIGNED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048CBA44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25D271E9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internal integer for X</w:t>
                      </w:r>
                    </w:p>
                    <w:p w14:paraId="1568BBC2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X_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6DF7B939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53899EF1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internal signed signal for output</w:t>
                      </w:r>
                    </w:p>
                    <w:p w14:paraId="61A3584B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SIGNED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27F1FCB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71F393D2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287AE0C4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max positive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negitive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N bit signed numbers</w:t>
                      </w:r>
                    </w:p>
                    <w:p w14:paraId="0D0D9440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constant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max_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pos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SIGNED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FF"/>
                          <w:sz w:val="20"/>
                          <w:szCs w:val="20"/>
                          <w:highlight w:val="white"/>
                          <w:lang w:val="en-GB"/>
                        </w:rPr>
                        <w:t>to_signed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**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CFD14F1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constant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max_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SIGNED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FF"/>
                          <w:sz w:val="20"/>
                          <w:szCs w:val="20"/>
                          <w:highlight w:val="white"/>
                          <w:lang w:val="en-GB"/>
                        </w:rPr>
                        <w:t>to_signed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**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74195C81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3ACBBB8E" w14:textId="0BFEC3D7" w:rsidR="00F60EF1" w:rsidRPr="00152E25" w:rsidRDefault="00F60EF1" w:rsidP="00F60EF1">
                      <w:pPr>
                        <w:shd w:val="clear" w:color="auto" w:fill="FFFFFF"/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6"/>
                          <w:szCs w:val="20"/>
                          <w:lang w:val="en-GB" w:eastAsia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begin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360E10" w:rsidRPr="00900FE1">
        <w:rPr>
          <w:b/>
          <w:color w:val="auto"/>
          <w:sz w:val="32"/>
          <w:u w:val="single"/>
        </w:rPr>
        <w:t>ALUParam</w:t>
      </w:r>
      <w:r w:rsidR="007F197A" w:rsidRPr="00900FE1">
        <w:rPr>
          <w:b/>
          <w:color w:val="auto"/>
          <w:sz w:val="32"/>
          <w:u w:val="single"/>
        </w:rPr>
        <w:t>.vhd</w:t>
      </w:r>
      <w:proofErr w:type="spellEnd"/>
    </w:p>
    <w:p w14:paraId="514988B6" w14:textId="3BEE1A61" w:rsidR="00EF497F" w:rsidRPr="00042DBE" w:rsidRDefault="00EF497F" w:rsidP="00042DBE"/>
    <w:p w14:paraId="31E1785D" w14:textId="663D8989" w:rsidR="00900FE1" w:rsidRPr="00986BFF" w:rsidRDefault="00B01EB5" w:rsidP="00900FE1">
      <w:pPr>
        <w:rPr>
          <w:sz w:val="32"/>
          <w:szCs w:val="32"/>
        </w:rPr>
      </w:pPr>
      <w:r w:rsidRPr="000708BA">
        <w:rPr>
          <w:noProof/>
          <w:sz w:val="32"/>
          <w:szCs w:val="32"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F6B1EB1" wp14:editId="5AEC9F1D">
                <wp:simplePos x="0" y="0"/>
                <wp:positionH relativeFrom="margin">
                  <wp:posOffset>-354965</wp:posOffset>
                </wp:positionH>
                <wp:positionV relativeFrom="paragraph">
                  <wp:posOffset>337820</wp:posOffset>
                </wp:positionV>
                <wp:extent cx="7543165" cy="8152130"/>
                <wp:effectExtent l="0" t="0" r="26035" b="26670"/>
                <wp:wrapTight wrapText="bothSides">
                  <wp:wrapPolygon edited="0">
                    <wp:start x="0" y="0"/>
                    <wp:lineTo x="0" y="21603"/>
                    <wp:lineTo x="21602" y="21603"/>
                    <wp:lineTo x="216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165" cy="815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D704E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042D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14:paraId="2F4A3E4C" w14:textId="3988318D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converts A to signed and maps the result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</w:p>
                          <w:p w14:paraId="4E44BAE8" w14:textId="38E1CF7B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converts A to signed and maps the result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B_itrn</w:t>
                            </w:r>
                            <w:proofErr w:type="spellEnd"/>
                          </w:p>
                          <w:p w14:paraId="3DC33331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048FC1A3" w14:textId="68F9649C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converts X to integer and maps the result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X_itrn</w:t>
                            </w:r>
                            <w:proofErr w:type="spellEnd"/>
                          </w:p>
                          <w:p w14:paraId="1A042DBC" w14:textId="4295A7FD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to_integer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unsigned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));</w:t>
                            </w:r>
                          </w:p>
                          <w:p w14:paraId="2D5B3C85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202D8F23" w14:textId="5FB9CB8E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converts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to a plain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and maps it to O</w:t>
                            </w:r>
                          </w:p>
                          <w:p w14:paraId="0ED8FCDF" w14:textId="75C2E119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3569B19B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32CF62CC" w14:textId="21C66CEC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Main ALU multiplexer for each possible command</w:t>
                            </w:r>
                          </w:p>
                          <w:p w14:paraId="590DFDA1" w14:textId="544D53BA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8C7FB4F" w14:textId="201584E5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Output A</w:t>
                            </w:r>
                          </w:p>
                          <w:p w14:paraId="7B00B5CD" w14:textId="2A732F4C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Output A &amp; B</w:t>
                            </w:r>
                          </w:p>
                          <w:p w14:paraId="654B6AD6" w14:textId="7914D4DB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Output A || B</w:t>
                            </w:r>
                          </w:p>
                          <w:p w14:paraId="194E8D34" w14:textId="626EF125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Output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B</w:t>
                            </w:r>
                          </w:p>
                          <w:p w14:paraId="758BC839" w14:textId="596700C2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Output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A</w:t>
                            </w:r>
                          </w:p>
                          <w:p w14:paraId="0E8D25BA" w14:textId="05AF269A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Output A + 1</w:t>
                            </w:r>
                          </w:p>
                          <w:p w14:paraId="57ECFD27" w14:textId="67B31F45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Output A - 1</w:t>
                            </w:r>
                          </w:p>
                          <w:p w14:paraId="39B89DEE" w14:textId="32C8C8D6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Output A + B</w:t>
                            </w:r>
                          </w:p>
                          <w:p w14:paraId="7A8F885A" w14:textId="76E600D8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Output A - B</w:t>
                            </w:r>
                          </w:p>
                          <w:p w14:paraId="6F6EDD2D" w14:textId="17EE4F4F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SHIFT_LEFT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Output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</w:p>
                          <w:p w14:paraId="0B280A8D" w14:textId="42A0F341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SHIFT_RIGHT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Output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</w:p>
                          <w:p w14:paraId="1A2978CD" w14:textId="5D878176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ROTATE_LEFT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Output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rotl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</w:p>
                          <w:p w14:paraId="440BFF14" w14:textId="35670A0F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ROTATE_RIGHT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Output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rotr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</w:p>
                          <w:p w14:paraId="1B457B5C" w14:textId="367F87B3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others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'U'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539A2AC6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5C67CA2A" w14:textId="55859E1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Overflow flag</w:t>
                            </w:r>
                          </w:p>
                          <w:p w14:paraId="14C39E1A" w14:textId="020EBDD0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F95140D" w14:textId="0A9485CB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Will overflow if you add one to the max positive value</w:t>
                            </w:r>
                          </w:p>
                          <w:p w14:paraId="052F10F1" w14:textId="12186D01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max_pos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9A99556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79D2EF63" w14:textId="666702C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Will overflow if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minus one to the max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negitive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value</w:t>
                            </w:r>
                          </w:p>
                          <w:p w14:paraId="2C369F94" w14:textId="1EB65745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max_neg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</w:p>
                          <w:p w14:paraId="4694B8EC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52870C80" w14:textId="759EFA6B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Will overflow if two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values added give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result</w:t>
                            </w:r>
                          </w:p>
                          <w:p w14:paraId="332F06F1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</w:p>
                          <w:p w14:paraId="21F77161" w14:textId="2E2A192E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31E29C8C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2CC558C7" w14:textId="5D9C723C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Will overflow if two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values added give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result</w:t>
                            </w:r>
                          </w:p>
                          <w:p w14:paraId="4BDEF031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</w:p>
                          <w:p w14:paraId="29EB8929" w14:textId="42B168D5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BF9AC95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445E9CEE" w14:textId="7960F75A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Will overflow if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value is subtracted from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value gives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result</w:t>
                            </w:r>
                          </w:p>
                          <w:p w14:paraId="497B01A6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</w:p>
                          <w:p w14:paraId="5ACC0026" w14:textId="0EFB2469" w:rsidR="00F60EF1" w:rsidRP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</w:p>
                          <w:p w14:paraId="7CB73744" w14:textId="5F2E8E5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BD01F9F" w14:textId="72DE7218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Will overflow if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value is subtracted from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value gives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result</w:t>
                            </w:r>
                          </w:p>
                          <w:p w14:paraId="1A59CA3D" w14:textId="355A4093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</w:p>
                          <w:p w14:paraId="01B057D6" w14:textId="77777777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65265FC4" w14:textId="2078C0EC" w:rsidR="00F60EF1" w:rsidRDefault="00F60EF1" w:rsidP="00F60EF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If none of the above are true then the result hasn't overflown</w:t>
                            </w:r>
                          </w:p>
                          <w:p w14:paraId="20202F41" w14:textId="538DDE2C" w:rsidR="00F60EF1" w:rsidRPr="000708BA" w:rsidRDefault="00F60EF1" w:rsidP="00F60EF1">
                            <w:pPr>
                              <w:shd w:val="clear" w:color="auto" w:fill="FFFFFF"/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1EB1" id="_x0000_s1027" type="#_x0000_t202" style="position:absolute;margin-left:-27.95pt;margin-top:26.6pt;width:593.95pt;height:641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" strokecolor="black [3213]" strokeweight=".25pt">
                <v:textbox>
                  <w:txbxContent>
                    <w:p w14:paraId="687D704E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042DB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</w:p>
                    <w:p w14:paraId="2F4A3E4C" w14:textId="3988318D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signed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converts A to signed and maps the result 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</w:p>
                    <w:p w14:paraId="4E44BAE8" w14:textId="38E1CF7B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signed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converts A to signed and maps the result 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B_itrn</w:t>
                      </w:r>
                      <w:proofErr w:type="spellEnd"/>
                    </w:p>
                    <w:p w14:paraId="3DC33331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048FC1A3" w14:textId="68F9649C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converts X to integer and maps the result 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X_itrn</w:t>
                      </w:r>
                      <w:proofErr w:type="spellEnd"/>
                    </w:p>
                    <w:p w14:paraId="1A042DBC" w14:textId="4295A7FD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X_itrn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FF"/>
                          <w:sz w:val="20"/>
                          <w:szCs w:val="20"/>
                          <w:highlight w:val="white"/>
                          <w:lang w:val="en-GB"/>
                        </w:rPr>
                        <w:t>to_integer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unsigned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));</w:t>
                      </w:r>
                    </w:p>
                    <w:p w14:paraId="2D5B3C85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202D8F23" w14:textId="5FB9CB8E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converts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to a plain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and maps it to O</w:t>
                      </w:r>
                    </w:p>
                    <w:p w14:paraId="0ED8FCDF" w14:textId="75C2E119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3569B19B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32CF62CC" w14:textId="21C66CEC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Main ALU multiplexer for each possible command</w:t>
                      </w:r>
                    </w:p>
                    <w:p w14:paraId="590DFDA1" w14:textId="544D53BA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8C7FB4F" w14:textId="201584E5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Output A</w:t>
                      </w:r>
                    </w:p>
                    <w:p w14:paraId="7B00B5CD" w14:textId="2A732F4C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Output A &amp; B</w:t>
                      </w:r>
                    </w:p>
                    <w:p w14:paraId="654B6AD6" w14:textId="7914D4DB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Output A || B</w:t>
                      </w:r>
                    </w:p>
                    <w:p w14:paraId="194E8D34" w14:textId="626EF125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xor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Output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xor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B</w:t>
                      </w:r>
                    </w:p>
                    <w:p w14:paraId="758BC839" w14:textId="596700C2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Output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not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A</w:t>
                      </w:r>
                    </w:p>
                    <w:p w14:paraId="0E8D25BA" w14:textId="05AF269A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Output A + 1</w:t>
                      </w:r>
                    </w:p>
                    <w:p w14:paraId="57ECFD27" w14:textId="67B31F45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Output A - 1</w:t>
                      </w:r>
                    </w:p>
                    <w:p w14:paraId="39B89DEE" w14:textId="32C8C8D6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Output A + B</w:t>
                      </w:r>
                    </w:p>
                    <w:p w14:paraId="7A8F885A" w14:textId="76E600D8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Output A - B</w:t>
                      </w:r>
                    </w:p>
                    <w:p w14:paraId="6F6EDD2D" w14:textId="17EE4F4F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FF"/>
                          <w:sz w:val="20"/>
                          <w:szCs w:val="20"/>
                          <w:highlight w:val="white"/>
                          <w:lang w:val="en-GB"/>
                        </w:rPr>
                        <w:t>SHIFT_LEFT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X_itrn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Output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sla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</w:p>
                    <w:p w14:paraId="0B280A8D" w14:textId="42A0F341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FF"/>
                          <w:sz w:val="20"/>
                          <w:szCs w:val="20"/>
                          <w:highlight w:val="white"/>
                          <w:lang w:val="en-GB"/>
                        </w:rPr>
                        <w:t>SHIFT_RIGHT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X_itrn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Output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sra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</w:p>
                    <w:p w14:paraId="1A2978CD" w14:textId="5D878176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FF"/>
                          <w:sz w:val="20"/>
                          <w:szCs w:val="20"/>
                          <w:highlight w:val="white"/>
                          <w:lang w:val="en-GB"/>
                        </w:rPr>
                        <w:t>ROTATE_LEFT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X_itrn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Output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rotl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</w:p>
                    <w:p w14:paraId="440BFF14" w14:textId="35670A0F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FF"/>
                          <w:sz w:val="20"/>
                          <w:szCs w:val="20"/>
                          <w:highlight w:val="white"/>
                          <w:lang w:val="en-GB"/>
                        </w:rPr>
                        <w:t>ROTATE_RIGHT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X_itrn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Output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rotr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</w:p>
                    <w:p w14:paraId="1B457B5C" w14:textId="367F87B3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others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'U'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539A2AC6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5C67CA2A" w14:textId="55859E1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Overflow flag</w:t>
                      </w:r>
                    </w:p>
                    <w:p w14:paraId="14C39E1A" w14:textId="020EBDD0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F95140D" w14:textId="0A9485CB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Will overflow if you add one to the max positive value</w:t>
                      </w:r>
                    </w:p>
                    <w:p w14:paraId="052F10F1" w14:textId="12186D01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max_pos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9A99556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79D2EF63" w14:textId="666702C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Will overflow if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you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minus one to the max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negitive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value</w:t>
                      </w:r>
                    </w:p>
                    <w:p w14:paraId="2C369F94" w14:textId="1EB65745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max_neg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</w:p>
                    <w:p w14:paraId="4694B8EC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52870C80" w14:textId="759EFA6B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Will overflow if two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neg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values added give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pos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result</w:t>
                      </w:r>
                    </w:p>
                    <w:p w14:paraId="332F06F1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</w:p>
                    <w:p w14:paraId="21F77161" w14:textId="2E2A192E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31E29C8C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2CC558C7" w14:textId="5D9C723C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Will overflow if two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pos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values added give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neg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result</w:t>
                      </w:r>
                    </w:p>
                    <w:p w14:paraId="4BDEF031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</w:p>
                    <w:p w14:paraId="29EB8929" w14:textId="42B168D5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BF9AC95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445E9CEE" w14:textId="7960F75A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Will overflow if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pos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value is subtracted from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neg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value gives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pos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result</w:t>
                      </w:r>
                    </w:p>
                    <w:p w14:paraId="497B01A6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</w:p>
                    <w:p w14:paraId="5ACC0026" w14:textId="0EFB2469" w:rsidR="00F60EF1" w:rsidRP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</w:p>
                    <w:p w14:paraId="7CB73744" w14:textId="5F2E8E5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BD01F9F" w14:textId="72DE7218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Will overflow if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neg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value is subtracted from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pos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value gives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neg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result</w:t>
                      </w:r>
                    </w:p>
                    <w:p w14:paraId="1A59CA3D" w14:textId="355A4093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</w:p>
                    <w:p w14:paraId="01B057D6" w14:textId="77777777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65265FC4" w14:textId="2078C0EC" w:rsidR="00F60EF1" w:rsidRDefault="00F60EF1" w:rsidP="00F60EF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If none of the above are true then the result hasn't overflown</w:t>
                      </w:r>
                    </w:p>
                    <w:p w14:paraId="20202F41" w14:textId="538DDE2C" w:rsidR="00F60EF1" w:rsidRPr="000708BA" w:rsidRDefault="00F60EF1" w:rsidP="00F60EF1">
                      <w:pPr>
                        <w:shd w:val="clear" w:color="auto" w:fill="FFFFFF"/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GB" w:eastAsia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708BA" w:rsidRPr="000708BA">
        <w:rPr>
          <w:b/>
          <w:color w:val="auto"/>
          <w:sz w:val="32"/>
          <w:szCs w:val="32"/>
          <w:u w:val="single"/>
        </w:rPr>
        <w:t>(Continued.)</w:t>
      </w:r>
    </w:p>
    <w:p w14:paraId="3B72EFAE" w14:textId="037B10EA" w:rsidR="000708BA" w:rsidRDefault="00900FE1" w:rsidP="000708BA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0708BA">
        <w:rPr>
          <w:noProof/>
          <w:sz w:val="32"/>
          <w:szCs w:val="32"/>
          <w:lang w:val="en-GB"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EC0E0AD" wp14:editId="25687F08">
                <wp:simplePos x="0" y="0"/>
                <wp:positionH relativeFrom="margin">
                  <wp:posOffset>-354965</wp:posOffset>
                </wp:positionH>
                <wp:positionV relativeFrom="paragraph">
                  <wp:posOffset>457200</wp:posOffset>
                </wp:positionV>
                <wp:extent cx="7543165" cy="1822450"/>
                <wp:effectExtent l="0" t="0" r="26035" b="31750"/>
                <wp:wrapTight wrapText="bothSides">
                  <wp:wrapPolygon edited="0">
                    <wp:start x="0" y="0"/>
                    <wp:lineTo x="0" y="21675"/>
                    <wp:lineTo x="21602" y="21675"/>
                    <wp:lineTo x="21602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165" cy="182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70E45" w14:textId="77777777" w:rsidR="00900FE1" w:rsidRDefault="00900FE1" w:rsidP="00900F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042D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14:paraId="4FEB554B" w14:textId="77777777" w:rsidR="00900FE1" w:rsidRDefault="00900FE1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grater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than or equal to zero</w:t>
                            </w:r>
                          </w:p>
                          <w:p w14:paraId="1233EB33" w14:textId="77777777" w:rsidR="00900FE1" w:rsidRDefault="00900FE1" w:rsidP="00900F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less than or equal to zero</w:t>
                            </w:r>
                          </w:p>
                          <w:p w14:paraId="6CD2CBE8" w14:textId="77777777" w:rsidR="00900FE1" w:rsidRDefault="00900FE1" w:rsidP="00900F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grater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than zero</w:t>
                            </w:r>
                          </w:p>
                          <w:p w14:paraId="6DE56EF3" w14:textId="77777777" w:rsidR="00900FE1" w:rsidRDefault="00900FE1" w:rsidP="00900F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less than zero</w:t>
                            </w:r>
                          </w:p>
                          <w:p w14:paraId="15DE613B" w14:textId="77777777" w:rsidR="00900FE1" w:rsidRDefault="00900FE1" w:rsidP="00900F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one flag</w:t>
                            </w:r>
                          </w:p>
                          <w:p w14:paraId="0F44DF24" w14:textId="77777777" w:rsidR="00900FE1" w:rsidRDefault="00900FE1" w:rsidP="00900F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/=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not zero flag</w:t>
                            </w:r>
                          </w:p>
                          <w:p w14:paraId="60311F39" w14:textId="77777777" w:rsidR="00900FE1" w:rsidRDefault="00900FE1" w:rsidP="00900F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O_itrn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zero flag</w:t>
                            </w:r>
                          </w:p>
                          <w:p w14:paraId="5787C1EB" w14:textId="77777777" w:rsidR="00900FE1" w:rsidRDefault="00900FE1" w:rsidP="00900F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0E274A03" w14:textId="77777777" w:rsidR="00900FE1" w:rsidRDefault="00900FE1" w:rsidP="00900F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144F0F50" w14:textId="77777777" w:rsidR="00900FE1" w:rsidRDefault="00900FE1" w:rsidP="00900F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380B28B6" w14:textId="77777777" w:rsidR="00900FE1" w:rsidRPr="000708BA" w:rsidRDefault="00900FE1" w:rsidP="00900FE1">
                            <w:pPr>
                              <w:shd w:val="clear" w:color="auto" w:fill="FFFFFF"/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E0AD" id="_x0000_s1028" type="#_x0000_t202" style="position:absolute;margin-left:-27.95pt;margin-top:36pt;width:593.95pt;height:143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" strokecolor="black [3213]" strokeweight=".25pt">
                <v:textbox>
                  <w:txbxContent>
                    <w:p w14:paraId="7BF70E45" w14:textId="77777777" w:rsidR="00900FE1" w:rsidRDefault="00900FE1" w:rsidP="00900F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 w:rsidRPr="00042DB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</w:p>
                    <w:p w14:paraId="4FEB554B" w14:textId="77777777" w:rsidR="00900FE1" w:rsidRDefault="00900FE1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grater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than or equal to zero</w:t>
                      </w:r>
                    </w:p>
                    <w:p w14:paraId="1233EB33" w14:textId="77777777" w:rsidR="00900FE1" w:rsidRDefault="00900FE1" w:rsidP="00900F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less than or equal to zero</w:t>
                      </w:r>
                    </w:p>
                    <w:p w14:paraId="6CD2CBE8" w14:textId="77777777" w:rsidR="00900FE1" w:rsidRDefault="00900FE1" w:rsidP="00900F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grater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than zero</w:t>
                      </w:r>
                    </w:p>
                    <w:p w14:paraId="6DE56EF3" w14:textId="77777777" w:rsidR="00900FE1" w:rsidRDefault="00900FE1" w:rsidP="00900F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less than zero</w:t>
                      </w:r>
                    </w:p>
                    <w:p w14:paraId="15DE613B" w14:textId="77777777" w:rsidR="00900FE1" w:rsidRDefault="00900FE1" w:rsidP="00900F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one flag</w:t>
                      </w:r>
                    </w:p>
                    <w:p w14:paraId="0F44DF24" w14:textId="77777777" w:rsidR="00900FE1" w:rsidRDefault="00900FE1" w:rsidP="00900F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/=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not zero flag</w:t>
                      </w:r>
                    </w:p>
                    <w:p w14:paraId="60311F39" w14:textId="77777777" w:rsidR="00900FE1" w:rsidRDefault="00900FE1" w:rsidP="00900F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O_itrn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zero flag</w:t>
                      </w:r>
                    </w:p>
                    <w:p w14:paraId="5787C1EB" w14:textId="77777777" w:rsidR="00900FE1" w:rsidRDefault="00900FE1" w:rsidP="00900F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0E274A03" w14:textId="77777777" w:rsidR="00900FE1" w:rsidRDefault="00900FE1" w:rsidP="00900F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144F0F50" w14:textId="77777777" w:rsidR="00900FE1" w:rsidRDefault="00900FE1" w:rsidP="00900FE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Behavioral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380B28B6" w14:textId="77777777" w:rsidR="00900FE1" w:rsidRPr="000708BA" w:rsidRDefault="00900FE1" w:rsidP="00900FE1">
                      <w:pPr>
                        <w:shd w:val="clear" w:color="auto" w:fill="FFFFFF"/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GB" w:eastAsia="en-GB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60EF1">
        <w:rPr>
          <w:b/>
          <w:color w:val="auto"/>
          <w:sz w:val="32"/>
          <w:szCs w:val="32"/>
          <w:u w:val="single"/>
        </w:rPr>
        <w:t>(</w:t>
      </w:r>
      <w:r w:rsidR="00F60EF1" w:rsidRPr="000708BA">
        <w:rPr>
          <w:b/>
          <w:color w:val="auto"/>
          <w:sz w:val="32"/>
          <w:szCs w:val="32"/>
          <w:u w:val="single"/>
        </w:rPr>
        <w:t>Continued</w:t>
      </w:r>
      <w:r w:rsidR="00F60EF1">
        <w:rPr>
          <w:b/>
          <w:color w:val="auto"/>
          <w:sz w:val="32"/>
          <w:szCs w:val="32"/>
          <w:u w:val="single"/>
        </w:rPr>
        <w:t>.</w:t>
      </w:r>
      <w:r>
        <w:rPr>
          <w:b/>
          <w:color w:val="auto"/>
          <w:sz w:val="32"/>
          <w:szCs w:val="32"/>
          <w:u w:val="single"/>
        </w:rPr>
        <w:t>)</w:t>
      </w:r>
      <w:r w:rsidR="00F60EF1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ab/>
      </w:r>
    </w:p>
    <w:p w14:paraId="23448B6B" w14:textId="77777777" w:rsidR="00986BFF" w:rsidRPr="00986BFF" w:rsidRDefault="00986BFF" w:rsidP="000708BA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784941CC" w14:textId="1CA8D9C8" w:rsidR="00396220" w:rsidRDefault="00900FE1" w:rsidP="00900FE1">
      <w:pPr>
        <w:rPr>
          <w:b/>
          <w:color w:val="auto"/>
          <w:sz w:val="32"/>
          <w:u w:val="single"/>
        </w:rPr>
      </w:pPr>
      <w:r w:rsidRPr="000708BA">
        <w:rPr>
          <w:noProof/>
          <w:sz w:val="32"/>
          <w:szCs w:val="32"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7C8C7B4" wp14:editId="384BF4B1">
                <wp:simplePos x="0" y="0"/>
                <wp:positionH relativeFrom="margin">
                  <wp:posOffset>-354965</wp:posOffset>
                </wp:positionH>
                <wp:positionV relativeFrom="paragraph">
                  <wp:posOffset>418465</wp:posOffset>
                </wp:positionV>
                <wp:extent cx="7543165" cy="5683250"/>
                <wp:effectExtent l="0" t="0" r="26035" b="31750"/>
                <wp:wrapTight wrapText="bothSides">
                  <wp:wrapPolygon edited="0">
                    <wp:start x="0" y="0"/>
                    <wp:lineTo x="0" y="21624"/>
                    <wp:lineTo x="21602" y="21624"/>
                    <wp:lineTo x="21602" y="0"/>
                    <wp:lineTo x="0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165" cy="568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B2721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----------------------------------------------------------------------------------</w:t>
                            </w:r>
                          </w:p>
                          <w:p w14:paraId="5558CE5D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</w:t>
                            </w:r>
                          </w:p>
                          <w:p w14:paraId="4AF1BA86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University of York</w:t>
                            </w:r>
                          </w:p>
                          <w:p w14:paraId="368D8BD5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Course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Electronic Engineering</w:t>
                            </w:r>
                          </w:p>
                          <w:p w14:paraId="6F3A4C75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Module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Computer Architectures </w:t>
                            </w:r>
                          </w:p>
                          <w:p w14:paraId="2A941BCB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Engineers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Y3839090 &amp; Y3840426</w:t>
                            </w:r>
                          </w:p>
                          <w:p w14:paraId="0EFAF4D2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</w:t>
                            </w:r>
                          </w:p>
                          <w:p w14:paraId="4C8EC6FF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Create Date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14:47:27 02/17/2017 </w:t>
                            </w:r>
                          </w:p>
                          <w:p w14:paraId="1C751302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Design Name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TestBench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266FC8E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Description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testbench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for a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16 bit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integer ALU.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53F3C2B4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</w:t>
                            </w:r>
                          </w:p>
                          <w:p w14:paraId="49815B8A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----------------------------------------------------------------------------------</w:t>
                            </w:r>
                          </w:p>
                          <w:p w14:paraId="02A1A969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LIBRARY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ieee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0EECC051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ieee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std_logic_1164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2B9AAC7C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ieee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numeric_std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67D7DF58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DigEng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5FA02C0D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1EC6DCF2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entity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</w:t>
                            </w:r>
                          </w:p>
                          <w:p w14:paraId="4E16EACF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603AD832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C84DD91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architecture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behavior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034D0A1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253478DF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==== ==== ==== ==== ==== ==== ==== ==== ==== ==== ==== ==== ==== ==== ==== ====  </w:t>
                            </w:r>
                          </w:p>
                          <w:p w14:paraId="690DC851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From http://stackoverflow.com/a/24336034 By Morten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Zilmer</w:t>
                            </w:r>
                            <w:proofErr w:type="spellEnd"/>
                          </w:p>
                          <w:p w14:paraId="50CACC4D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Allows printing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as a string that represents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it's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binary form.</w:t>
                            </w:r>
                          </w:p>
                          <w:p w14:paraId="0F0C9000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==== ==== ==== ==== ==== ==== ==== ==== ==== ==== ==== ==== ==== ==== ==== ====  </w:t>
                            </w:r>
                          </w:p>
                          <w:p w14:paraId="6FFD044C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</w:t>
                            </w:r>
                          </w:p>
                          <w:p w14:paraId="589ACF92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variable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sl_str_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image with quotes around</w:t>
                            </w:r>
                          </w:p>
                          <w:p w14:paraId="4619E689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6AADEF15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sl_str_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2DB9E640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sl_str_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"" &amp; character to get string</w:t>
                            </w:r>
                          </w:p>
                          <w:p w14:paraId="702AB589" w14:textId="26B9C6DA" w:rsidR="00900FE1" w:rsidRPr="0057239F" w:rsidRDefault="00947B75" w:rsidP="0057239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C7B4" id="_x0000_s1029" type="#_x0000_t202" style="position:absolute;margin-left:-27.95pt;margin-top:32.95pt;width:593.95pt;height:447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" strokecolor="black [3213]" strokeweight=".25pt">
                <v:textbox>
                  <w:txbxContent>
                    <w:p w14:paraId="013B2721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----------------------------------------------------------------------------------</w:t>
                      </w:r>
                    </w:p>
                    <w:p w14:paraId="5558CE5D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</w:t>
                      </w:r>
                    </w:p>
                    <w:p w14:paraId="4AF1BA86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Uni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University of York</w:t>
                      </w:r>
                    </w:p>
                    <w:p w14:paraId="368D8BD5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Course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Electronic Engineering</w:t>
                      </w:r>
                    </w:p>
                    <w:p w14:paraId="6F3A4C75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Module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Computer Architectures </w:t>
                      </w:r>
                    </w:p>
                    <w:p w14:paraId="2A941BCB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Engineers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Y3839090 &amp; Y3840426</w:t>
                      </w:r>
                    </w:p>
                    <w:p w14:paraId="0EFAF4D2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</w:t>
                      </w:r>
                    </w:p>
                    <w:p w14:paraId="4C8EC6FF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Create Date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14:47:27 02/17/2017 </w:t>
                      </w:r>
                    </w:p>
                    <w:p w14:paraId="1C751302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Design Name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TestBench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266FC8E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Description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>: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testbench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for a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16 bit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integer ALU.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53F3C2B4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</w:t>
                      </w:r>
                    </w:p>
                    <w:p w14:paraId="49815B8A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----------------------------------------------------------------------------------</w:t>
                      </w:r>
                    </w:p>
                    <w:p w14:paraId="02A1A969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LIBRARY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ieee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0EECC051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USE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ieee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std_logic_1164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2B9AAC7C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USE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ieee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numeric_std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67D7DF58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USE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DigEng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5FA02C0D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1EC6DCF2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entity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is</w:t>
                      </w:r>
                    </w:p>
                    <w:p w14:paraId="4E16EACF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603AD832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C84DD91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architecture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behavior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034D0A1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253478DF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==== ==== ==== ==== ==== ==== ==== ==== ==== ==== ==== ==== ==== ==== ==== ====  </w:t>
                      </w:r>
                    </w:p>
                    <w:p w14:paraId="690DC851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From http://stackoverflow.com/a/24336034 By Morten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Zilmer</w:t>
                      </w:r>
                      <w:proofErr w:type="spellEnd"/>
                    </w:p>
                    <w:p w14:paraId="50CACC4D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Allows printing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as a string that represents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it's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binary form.</w:t>
                      </w:r>
                    </w:p>
                    <w:p w14:paraId="0F0C9000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==== ==== ==== ==== ==== ==== ==== ==== ==== ==== ==== ==== ==== ==== ==== ====  </w:t>
                      </w:r>
                    </w:p>
                    <w:p w14:paraId="6FFD044C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to_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is</w:t>
                      </w:r>
                    </w:p>
                    <w:p w14:paraId="589ACF92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variable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sl_str_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std_logic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image with quotes around</w:t>
                      </w:r>
                    </w:p>
                    <w:p w14:paraId="4619E689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begin</w:t>
                      </w:r>
                    </w:p>
                    <w:p w14:paraId="6AADEF15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sl_str_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2DB9E640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sl_str_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"" &amp; character to get string</w:t>
                      </w:r>
                    </w:p>
                    <w:p w14:paraId="702AB589" w14:textId="26B9C6DA" w:rsidR="00900FE1" w:rsidRPr="0057239F" w:rsidRDefault="00947B75" w:rsidP="0057239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Pr="00900FE1">
        <w:rPr>
          <w:b/>
          <w:color w:val="auto"/>
          <w:sz w:val="32"/>
          <w:u w:val="single"/>
        </w:rPr>
        <w:t>ALUP</w:t>
      </w:r>
      <w:r>
        <w:rPr>
          <w:b/>
          <w:color w:val="auto"/>
          <w:sz w:val="32"/>
          <w:u w:val="single"/>
        </w:rPr>
        <w:t>aramTB.vhd</w:t>
      </w:r>
      <w:proofErr w:type="spellEnd"/>
    </w:p>
    <w:p w14:paraId="17B169A8" w14:textId="77777777" w:rsidR="009C2AC6" w:rsidRDefault="00947B75" w:rsidP="009C2AC6">
      <w:pPr>
        <w:rPr>
          <w:sz w:val="32"/>
          <w:szCs w:val="32"/>
        </w:rPr>
      </w:pPr>
      <w:r>
        <w:rPr>
          <w:b/>
          <w:noProof/>
          <w:color w:val="auto"/>
          <w:sz w:val="32"/>
          <w:szCs w:val="32"/>
          <w:u w:val="single"/>
          <w:lang w:val="en-GB" w:eastAsia="zh-CN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6D454" wp14:editId="357FADAA">
                <wp:simplePos x="0" y="0"/>
                <wp:positionH relativeFrom="column">
                  <wp:posOffset>-354965</wp:posOffset>
                </wp:positionH>
                <wp:positionV relativeFrom="paragraph">
                  <wp:posOffset>339725</wp:posOffset>
                </wp:positionV>
                <wp:extent cx="7546340" cy="8343900"/>
                <wp:effectExtent l="0" t="0" r="22860" b="381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40" cy="8343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69EDA" w14:textId="77777777" w:rsidR="00947B75" w:rsidRDefault="00947B75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</w:t>
                            </w:r>
                          </w:p>
                          <w:p w14:paraId="45C8DAC6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alias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slv_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slv'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457DC601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variable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sl_str_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String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</w:t>
                            </w:r>
                            <w:proofErr w:type="spellEnd"/>
                          </w:p>
                          <w:p w14:paraId="0521F9AC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variable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res_v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slv'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0373DEC8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0F3640FA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slv_norm'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loop</w:t>
                            </w:r>
                          </w:p>
                          <w:p w14:paraId="2F6771A4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sl_str_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to_bstring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slv_norm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));</w:t>
                            </w:r>
                          </w:p>
                          <w:p w14:paraId="2E7F6A9C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res_v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idx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sl_str_v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6929A7D4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loop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7E1862F4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res_v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08991CE9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74F6CA44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==== ==== ==== ==== ==== ==== ==== ==== ==== ==== ==== ==== ==== ==== ==== ====  </w:t>
                            </w:r>
                          </w:p>
                          <w:p w14:paraId="3ABA98AD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237FF5FF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7F0D069C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converts 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to a string that represents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it's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signed value</w:t>
                            </w:r>
                          </w:p>
                          <w:p w14:paraId="31C379BF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</w:t>
                            </w:r>
                          </w:p>
                          <w:p w14:paraId="33225D98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486D5574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_integer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257416B0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719725B7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4E8EDE22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59EC938B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Constants</w:t>
                            </w:r>
                          </w:p>
                          <w:p w14:paraId="63E5297D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constant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We are testing a 16 bit ALU</w:t>
                            </w:r>
                          </w:p>
                          <w:p w14:paraId="69759320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constant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wait_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5E9A0FFC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57641CD3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Component Declaration for the Unit Under Test (UUT)</w:t>
                            </w:r>
                          </w:p>
                          <w:p w14:paraId="36B2A22B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component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ALU_param</w:t>
                            </w:r>
                            <w:proofErr w:type="spellEnd"/>
                          </w:p>
                          <w:p w14:paraId="7E042B73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generic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103E732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DC92BEE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The number of bits this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will operate on</w:t>
                            </w:r>
                          </w:p>
                          <w:p w14:paraId="79A6F6DE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15598AD7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port</w:t>
                            </w:r>
                          </w:p>
                          <w:p w14:paraId="2730106E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</w:p>
                          <w:p w14:paraId="79F319E2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7E34EFB4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4FDCCF4A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log2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6509304F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2C8F2C27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0B9DABC3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flags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3AD31847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4F573DB9" w14:textId="77777777" w:rsidR="00947B75" w:rsidRDefault="00947B75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component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2A6BFF5D" w14:textId="77777777" w:rsidR="009C2AC6" w:rsidRDefault="009C2AC6" w:rsidP="00947B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5FE8DB03" w14:textId="0C305759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--Inputs</w:t>
                            </w:r>
                          </w:p>
                          <w:p w14:paraId="0326F81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others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0908DA8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others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33B377A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log2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others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07015A7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others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'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59F90D1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42772858" w14:textId="7D4E7D8C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--Outputs</w:t>
                            </w:r>
                          </w:p>
                          <w:p w14:paraId="70538DF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2BD9D51E" w14:textId="5ED1ACD9" w:rsidR="009C2AC6" w:rsidRP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flags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STD_LOGIC_VECTOR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627D3874" w14:textId="03799A44" w:rsidR="00947B75" w:rsidRDefault="00947B75" w:rsidP="009C2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6D454" id="Text Box 31" o:spid="_x0000_s1030" type="#_x0000_t202" style="position:absolute;margin-left:-27.95pt;margin-top:26.75pt;width:594.2pt;height:65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" filled="f" strokecolor="black [3213]" strokeweight=".25pt">
                <v:textbox>
                  <w:txbxContent>
                    <w:p w14:paraId="13C69EDA" w14:textId="77777777" w:rsidR="00947B75" w:rsidRDefault="00947B75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firstLine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to_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is</w:t>
                      </w:r>
                    </w:p>
                    <w:p w14:paraId="45C8DAC6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alias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slv_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norm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slv'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457DC601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variable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sl_str_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String of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std_logic</w:t>
                      </w:r>
                      <w:proofErr w:type="spellEnd"/>
                    </w:p>
                    <w:p w14:paraId="0521F9AC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variable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res_v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slv'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0373DEC8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begin</w:t>
                      </w:r>
                    </w:p>
                    <w:p w14:paraId="0F3640FA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slv_norm'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range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loop</w:t>
                      </w:r>
                    </w:p>
                    <w:p w14:paraId="2F6771A4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sl_str_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to_bstring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slv_norm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));</w:t>
                      </w:r>
                    </w:p>
                    <w:p w14:paraId="2E7F6A9C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res_v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idx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sl_str_v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6929A7D4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loop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7E1862F4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res_v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08991CE9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74F6CA44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==== ==== ==== ==== ==== ==== ==== ==== ==== ==== ==== ==== ==== ==== ==== ====  </w:t>
                      </w:r>
                    </w:p>
                    <w:p w14:paraId="3ABA98AD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237FF5FF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7F0D069C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converts 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to a string that represents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it's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signed value</w:t>
                      </w:r>
                    </w:p>
                    <w:p w14:paraId="31C379BF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tostr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is</w:t>
                      </w:r>
                    </w:p>
                    <w:p w14:paraId="33225D98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begin</w:t>
                      </w:r>
                    </w:p>
                    <w:p w14:paraId="486D5574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FF"/>
                          <w:sz w:val="20"/>
                          <w:szCs w:val="20"/>
                          <w:highlight w:val="white"/>
                          <w:lang w:val="en-GB"/>
                        </w:rPr>
                        <w:t>to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FF"/>
                          <w:sz w:val="20"/>
                          <w:szCs w:val="20"/>
                          <w:highlight w:val="white"/>
                          <w:lang w:val="en-GB"/>
                        </w:rPr>
                        <w:t>_integer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signed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257416B0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719725B7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4E8EDE22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59EC938B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Constants</w:t>
                      </w:r>
                    </w:p>
                    <w:p w14:paraId="63E5297D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constant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We are testing a 16 bit ALU</w:t>
                      </w:r>
                    </w:p>
                    <w:p w14:paraId="69759320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constant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wait_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5E9A0FFC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57641CD3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Component Declaration for the Unit Under Test (UUT)</w:t>
                      </w:r>
                    </w:p>
                    <w:p w14:paraId="36B2A22B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component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ALU_param</w:t>
                      </w:r>
                      <w:proofErr w:type="spellEnd"/>
                    </w:p>
                    <w:p w14:paraId="7E042B73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generic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103E732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DC92BEE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The number of bits this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alu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will operate on</w:t>
                      </w:r>
                    </w:p>
                    <w:p w14:paraId="79A6F6DE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15598AD7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port</w:t>
                      </w:r>
                    </w:p>
                    <w:p w14:paraId="2730106E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</w:p>
                    <w:p w14:paraId="79F319E2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7E34EFB4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4FDCCF4A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log2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6509304F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2C8F2C27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0B9DABC3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flags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</w:p>
                    <w:p w14:paraId="3AD31847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4F573DB9" w14:textId="77777777" w:rsidR="00947B75" w:rsidRDefault="00947B75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component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2A6BFF5D" w14:textId="77777777" w:rsidR="009C2AC6" w:rsidRDefault="009C2AC6" w:rsidP="00947B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5FE8DB03" w14:textId="0C305759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--Inputs</w:t>
                      </w:r>
                    </w:p>
                    <w:p w14:paraId="0326F81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others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0908DA8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others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33B377A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log2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others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07015A7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others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'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59F90D1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42772858" w14:textId="7D4E7D8C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--Outputs</w:t>
                      </w:r>
                    </w:p>
                    <w:p w14:paraId="70538DF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2BD9D51E" w14:textId="5ED1ACD9" w:rsidR="009C2AC6" w:rsidRP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signal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flags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STD_LOGIC_VECTOR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downto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627D3874" w14:textId="03799A44" w:rsidR="00947B75" w:rsidRDefault="00947B75" w:rsidP="009C2AC6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auto"/>
          <w:sz w:val="32"/>
          <w:szCs w:val="32"/>
          <w:u w:val="single"/>
        </w:rPr>
        <w:t>(</w:t>
      </w:r>
      <w:r w:rsidRPr="000708BA">
        <w:rPr>
          <w:b/>
          <w:color w:val="auto"/>
          <w:sz w:val="32"/>
          <w:szCs w:val="32"/>
          <w:u w:val="single"/>
        </w:rPr>
        <w:t>Continued.)</w:t>
      </w:r>
    </w:p>
    <w:p w14:paraId="2AA7490A" w14:textId="0C2F04E9" w:rsidR="009C2AC6" w:rsidRPr="009C2AC6" w:rsidRDefault="00947B75" w:rsidP="009C2AC6"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</w:t>
      </w:r>
      <w:r w:rsidR="009C2AC6">
        <w:rPr>
          <w:b/>
          <w:noProof/>
          <w:color w:val="auto"/>
          <w:sz w:val="32"/>
          <w:szCs w:val="32"/>
          <w:u w:val="single"/>
          <w:lang w:val="en-GB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A9C525" wp14:editId="01FD0558">
                <wp:simplePos x="0" y="0"/>
                <wp:positionH relativeFrom="column">
                  <wp:posOffset>-354965</wp:posOffset>
                </wp:positionH>
                <wp:positionV relativeFrom="paragraph">
                  <wp:posOffset>339725</wp:posOffset>
                </wp:positionV>
                <wp:extent cx="7546340" cy="8343900"/>
                <wp:effectExtent l="0" t="0" r="22860" b="38100"/>
                <wp:wrapSquare wrapText="bothSides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40" cy="8343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C1DC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TEST_VECTOR_ARRAY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&lt;&gt;)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TEST_VECTOR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1D9EA319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69E3C71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constant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TEST_VECTOR_ARRAY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</w:p>
                          <w:p w14:paraId="625931A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CTRL,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 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  B ,      X ,      O ,      FLAGS</w:t>
                            </w:r>
                          </w:p>
                          <w:p w14:paraId="12D33A1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4C67B348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</w:t>
                            </w:r>
                          </w:p>
                          <w:p w14:paraId="4155BCD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139EB88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"FF9C"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"FF9C"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60D8410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"03E8"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"03E8"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F905AD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FF9BBD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0AA87AA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 and B</w:t>
                            </w:r>
                          </w:p>
                          <w:p w14:paraId="7C75438F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39ADB35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"FF94"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"FC17"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"FC14"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7C519B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"03E8"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"5213"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"0200"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3F77916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"10E0"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"10E0"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691166F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"55FF"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"AAAA"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"00AA"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BA90AE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7F14C1B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 or B</w:t>
                            </w:r>
                          </w:p>
                          <w:p w14:paraId="5A59973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3A0A5F10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"FF94"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"FC17"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"FF97"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3AEDB2F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"03E8"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"5213"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"53FB"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BF88D5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"10E0"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</w:p>
                          <w:p w14:paraId="195439D9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"5555"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"AAAA"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F3C067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4CD195E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B</w:t>
                            </w:r>
                          </w:p>
                          <w:p w14:paraId="1F712E2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404DA4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"FF94"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"FC17"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"0383"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936812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"03E8"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"5213"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"51FB"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B067BB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"10E0"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"EF1F"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</w:p>
                          <w:p w14:paraId="62C498D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"5555"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"AAAA"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B28FC0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5E5A472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not A</w:t>
                            </w:r>
                          </w:p>
                          <w:p w14:paraId="48697BF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1C66F4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4A8C760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"7EEE"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9F55EA7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353D100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029C8A7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 + 1</w:t>
                            </w:r>
                          </w:p>
                          <w:p w14:paraId="4A792B0F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575B5E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FCFDBB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"7fff"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42C1CC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3B589AF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 - 1</w:t>
                            </w:r>
                          </w:p>
                          <w:p w14:paraId="513ECB8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113D2C9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08A5ECF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"7fff"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763F35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507BC0D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 + B</w:t>
                            </w:r>
                          </w:p>
                          <w:p w14:paraId="36A145A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63FAF4AF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"0a00"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"0D10"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D89BA90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"09E2"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"f43e"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"FE20"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7C6E9C0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"7fff"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6DEFFC19" w14:textId="77777777" w:rsidR="009C2AC6" w:rsidRDefault="009C2AC6" w:rsidP="009C2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9C525" id="Text Box 192" o:spid="_x0000_s1031" type="#_x0000_t202" style="position:absolute;margin-left:-27.95pt;margin-top:26.75pt;width:594.2pt;height:65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" filled="f" strokecolor="black [3213]" strokeweight=".25pt">
                <v:textbox>
                  <w:txbxContent>
                    <w:p w14:paraId="5CCC1DC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TEST_VECTOR_ARRAY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&lt;&gt;)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TEST_VECTOR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1D9EA319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69E3C71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constant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TEST_VECTOR_ARRAY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</w:p>
                    <w:p w14:paraId="625931A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CTRL,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A 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  B ,      X ,      O ,      FLAGS</w:t>
                      </w:r>
                    </w:p>
                    <w:p w14:paraId="12D33A1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4C67B348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</w:t>
                      </w:r>
                    </w:p>
                    <w:p w14:paraId="4155BCD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139EB88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"FF9C"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"FF9C"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60D8410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"03E8"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"03E8"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F905AD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FF9BBD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0AA87AA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 and B</w:t>
                      </w:r>
                    </w:p>
                    <w:p w14:paraId="7C75438F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39ADB35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"FF94"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"FC17"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"FC14"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7C519B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"03E8"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"5213"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"0200"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3F77916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"10E0"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"10E0"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691166F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"55FF"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"AAAA"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"00AA"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BA90AE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7F14C1B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 or B</w:t>
                      </w:r>
                    </w:p>
                    <w:p w14:paraId="5A59973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3A0A5F10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"FF94"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"FC17"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"FF97"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3AEDB2F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"03E8"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"5213"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"53FB"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BF88D5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"10E0"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</w:p>
                    <w:p w14:paraId="195439D9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"5555"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"AAAA"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F3C067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4CD195E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xor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B</w:t>
                      </w:r>
                    </w:p>
                    <w:p w14:paraId="1F712E2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404DA4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"FF94"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"FC17"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"0383"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936812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"03E8"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"5213"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"51FB"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B067BB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"10E0"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"EF1F"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</w:p>
                    <w:p w14:paraId="62C498D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"5555"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"AAAA"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B28FC0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5E5A472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not A</w:t>
                      </w:r>
                    </w:p>
                    <w:p w14:paraId="48697BF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1C66F4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4A8C760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"7EEE"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9F55EA7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353D100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029C8A7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 + 1</w:t>
                      </w:r>
                    </w:p>
                    <w:p w14:paraId="4A792B0F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575B5E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FCFDBB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"7fff"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42C1CC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3B589AF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 - 1</w:t>
                      </w:r>
                    </w:p>
                    <w:p w14:paraId="513ECB8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113D2C9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08A5ECF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"7fff"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763F35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507BC0D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 + B</w:t>
                      </w:r>
                    </w:p>
                    <w:p w14:paraId="36A145A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63FAF4AF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"0a00"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"0D10"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D89BA90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"09E2"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"f43e"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"FE20"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7C6E9C0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"7fff"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6DEFFC19" w14:textId="77777777" w:rsidR="009C2AC6" w:rsidRDefault="009C2AC6" w:rsidP="009C2AC6"/>
                  </w:txbxContent>
                </v:textbox>
                <w10:wrap type="square"/>
              </v:shape>
            </w:pict>
          </mc:Fallback>
        </mc:AlternateContent>
      </w:r>
      <w:r w:rsidR="009C2AC6">
        <w:rPr>
          <w:b/>
          <w:color w:val="auto"/>
          <w:sz w:val="32"/>
          <w:szCs w:val="32"/>
          <w:u w:val="single"/>
        </w:rPr>
        <w:t>(</w:t>
      </w:r>
      <w:r w:rsidR="009C2AC6" w:rsidRPr="000708BA">
        <w:rPr>
          <w:b/>
          <w:color w:val="auto"/>
          <w:sz w:val="32"/>
          <w:szCs w:val="32"/>
          <w:u w:val="single"/>
        </w:rPr>
        <w:t>Continued.)</w:t>
      </w:r>
    </w:p>
    <w:p w14:paraId="076AE580" w14:textId="38421773" w:rsidR="00900FE1" w:rsidRDefault="00900FE1" w:rsidP="00947B75">
      <w:pPr>
        <w:rPr>
          <w:b/>
          <w:color w:val="auto"/>
          <w:sz w:val="32"/>
          <w:szCs w:val="32"/>
          <w:u w:val="double"/>
        </w:rPr>
      </w:pPr>
    </w:p>
    <w:p w14:paraId="16332AB2" w14:textId="77777777" w:rsidR="009C2AC6" w:rsidRPr="009C2AC6" w:rsidRDefault="009C2AC6" w:rsidP="009C2AC6">
      <w:pPr>
        <w:rPr>
          <w:sz w:val="32"/>
          <w:szCs w:val="32"/>
        </w:rPr>
      </w:pPr>
      <w:r>
        <w:rPr>
          <w:b/>
          <w:noProof/>
          <w:color w:val="auto"/>
          <w:sz w:val="32"/>
          <w:szCs w:val="32"/>
          <w:u w:val="single"/>
          <w:lang w:val="en-GB" w:eastAsia="zh-CN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F9B240" wp14:editId="5D3814F2">
                <wp:simplePos x="0" y="0"/>
                <wp:positionH relativeFrom="column">
                  <wp:posOffset>-354965</wp:posOffset>
                </wp:positionH>
                <wp:positionV relativeFrom="paragraph">
                  <wp:posOffset>339725</wp:posOffset>
                </wp:positionV>
                <wp:extent cx="7546340" cy="8343900"/>
                <wp:effectExtent l="0" t="0" r="22860" b="38100"/>
                <wp:wrapSquare wrapText="bothSides"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40" cy="8343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074B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TEST_VECTOR_ARRAY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NATURAL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&lt;&gt;)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TEST_VECTOR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225B3DF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2166101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constant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TEST_VECTOR_ARRAY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</w:p>
                          <w:p w14:paraId="6385166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CTRL,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 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  B ,      X ,      O ,      FLAGS</w:t>
                            </w:r>
                          </w:p>
                          <w:p w14:paraId="03B86C0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5514BB0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</w:t>
                            </w:r>
                          </w:p>
                          <w:p w14:paraId="1758ED9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9A07E98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"FF9C"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"FF9C"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D256FE7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"03E8"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"03E8"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042ACD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68EE59BF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1AF5EED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 and B</w:t>
                            </w:r>
                          </w:p>
                          <w:p w14:paraId="67D7C07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B0038D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"FF94"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"FC17"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"FC14"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3291DAF0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"03E8"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"5213"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"0200"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088F79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"10E0"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"10E0"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18E2900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"55FF"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"AAAA"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"00AA"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5C7CF1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5D60D3B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 or B</w:t>
                            </w:r>
                          </w:p>
                          <w:p w14:paraId="66A6E0F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B10E9C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"FF94"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"FC17"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"FF97"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2E62C4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"03E8"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"5213"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"53FB"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33E3CC0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"10E0"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</w:p>
                          <w:p w14:paraId="55AD3CC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"5555"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"AAAA"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200C25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222CFBC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B</w:t>
                            </w:r>
                          </w:p>
                          <w:p w14:paraId="32C37ED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0E5185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"FF94"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"FC17"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"0383"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3FE41B4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"03E8"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"5213"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"51FB"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CF7197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"10E0"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"EF1F"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</w:p>
                          <w:p w14:paraId="1E986CD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"5555"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"AAAA"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894CEBF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5FCC504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not A</w:t>
                            </w:r>
                          </w:p>
                          <w:p w14:paraId="3C3073EF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9DC5DE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60A7A9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"7EEE"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B0D1A37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0B38E6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236A671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 + 1</w:t>
                            </w:r>
                          </w:p>
                          <w:p w14:paraId="4401081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6A0191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6EEA2A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"7fff"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3BE2B5B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0361E74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 - 1</w:t>
                            </w:r>
                          </w:p>
                          <w:p w14:paraId="5DF15DD0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FA8CD0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9CF596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"7fff"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2A634B8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3D4117F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 + B</w:t>
                            </w:r>
                          </w:p>
                          <w:p w14:paraId="05411D27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E08110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"0a00"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"0D10"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682D5D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"09E2"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"f43e"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"FE20"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6451B8A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"7fff"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E268117" w14:textId="77777777" w:rsidR="009C2AC6" w:rsidRDefault="009C2AC6" w:rsidP="009C2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9B240" id="Text Box 193" o:spid="_x0000_s1032" type="#_x0000_t202" style="position:absolute;margin-left:-27.95pt;margin-top:26.75pt;width:594.2pt;height:65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" filled="f" strokecolor="black [3213]" strokeweight=".25pt">
                <v:textbox>
                  <w:txbxContent>
                    <w:p w14:paraId="501074B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TEST_VECTOR_ARRAY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NATURAL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&lt;&gt;)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of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TEST_VECTOR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225B3DF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2166101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constant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TEST_VECTOR_ARRAY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</w:p>
                    <w:p w14:paraId="6385166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CTRL,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A 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  B ,      X ,      O ,      FLAGS</w:t>
                      </w:r>
                    </w:p>
                    <w:p w14:paraId="03B86C0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5514BB0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</w:t>
                      </w:r>
                    </w:p>
                    <w:p w14:paraId="1758ED9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9A07E98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"FF9C"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"FF9C"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D256FE7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"03E8"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"03E8"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042ACD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68EE59BF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1AF5EED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 and B</w:t>
                      </w:r>
                    </w:p>
                    <w:p w14:paraId="67D7C07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B0038D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"FF94"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"FC17"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"FC14"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3291DAF0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"03E8"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"5213"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"0200"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088F79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"10E0"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"10E0"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18E2900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"55FF"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"AAAA"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"00AA"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5C7CF1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5D60D3B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 or B</w:t>
                      </w:r>
                    </w:p>
                    <w:p w14:paraId="66A6E0F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B10E9C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"FF94"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"FC17"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"FF97"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2E62C4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"03E8"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"5213"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"53FB"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33E3CC0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"10E0"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</w:p>
                    <w:p w14:paraId="55AD3CC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"5555"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"AAAA"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200C25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222CFBC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xor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B</w:t>
                      </w:r>
                    </w:p>
                    <w:p w14:paraId="32C37ED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0E5185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"FF94"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"FC17"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"0383"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3FE41B4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"03E8"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"5213"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"51FB"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CF7197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"10E0"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"EF1F"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</w:p>
                    <w:p w14:paraId="1E986CD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"5555"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"AAAA"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894CEBF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5FCC504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not A</w:t>
                      </w:r>
                    </w:p>
                    <w:p w14:paraId="3C3073EF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9DC5DE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60A7A9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"7EEE"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B0D1A37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0B38E6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236A671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 + 1</w:t>
                      </w:r>
                    </w:p>
                    <w:p w14:paraId="4401081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6A0191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6EEA2A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"7fff"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3BE2B5B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0361E74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 - 1</w:t>
                      </w:r>
                    </w:p>
                    <w:p w14:paraId="5DF15DD0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FA8CD0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9CF596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"7fff"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2A634B8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3D4117F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 + B</w:t>
                      </w:r>
                    </w:p>
                    <w:p w14:paraId="05411D27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E08110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"0a00"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"0D10"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682D5D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"09E2"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"f43e"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"FE20"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6451B8A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"7fff"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E268117" w14:textId="77777777" w:rsidR="009C2AC6" w:rsidRDefault="009C2AC6" w:rsidP="009C2AC6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auto"/>
          <w:sz w:val="32"/>
          <w:szCs w:val="32"/>
          <w:u w:val="single"/>
        </w:rPr>
        <w:t>(</w:t>
      </w:r>
      <w:r w:rsidRPr="000708BA">
        <w:rPr>
          <w:b/>
          <w:color w:val="auto"/>
          <w:sz w:val="32"/>
          <w:szCs w:val="32"/>
          <w:u w:val="single"/>
        </w:rPr>
        <w:t>Continued.)</w:t>
      </w:r>
    </w:p>
    <w:p w14:paraId="1AB5EB4C" w14:textId="77777777" w:rsidR="009C2AC6" w:rsidRDefault="009C2AC6" w:rsidP="00947B75">
      <w:pPr>
        <w:rPr>
          <w:b/>
          <w:color w:val="auto"/>
          <w:sz w:val="32"/>
          <w:szCs w:val="32"/>
          <w:u w:val="double"/>
        </w:rPr>
      </w:pPr>
    </w:p>
    <w:p w14:paraId="7FCF6F09" w14:textId="77777777" w:rsidR="009C2AC6" w:rsidRPr="009C2AC6" w:rsidRDefault="009C2AC6" w:rsidP="009C2AC6">
      <w:pPr>
        <w:rPr>
          <w:sz w:val="32"/>
          <w:szCs w:val="32"/>
        </w:rPr>
      </w:pPr>
      <w:r>
        <w:rPr>
          <w:b/>
          <w:noProof/>
          <w:color w:val="auto"/>
          <w:sz w:val="32"/>
          <w:szCs w:val="32"/>
          <w:u w:val="single"/>
          <w:lang w:val="en-GB" w:eastAsia="zh-CN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E3ADAB" wp14:editId="06ED58A6">
                <wp:simplePos x="0" y="0"/>
                <wp:positionH relativeFrom="column">
                  <wp:posOffset>-351790</wp:posOffset>
                </wp:positionH>
                <wp:positionV relativeFrom="paragraph">
                  <wp:posOffset>339725</wp:posOffset>
                </wp:positionV>
                <wp:extent cx="7546340" cy="8348980"/>
                <wp:effectExtent l="0" t="0" r="22860" b="33020"/>
                <wp:wrapSquare wrapText="bothSides"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40" cy="83489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ACBB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 - B</w:t>
                            </w:r>
                          </w:p>
                          <w:p w14:paraId="6F86875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7022C1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"0310"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"0a00"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"F910"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961ECA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"09E2"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"0BC2"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"FE20"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CBFD5DF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"7fff"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67CAFB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286EDCC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401950C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</w:p>
                          <w:p w14:paraId="263BE35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628E4C29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"4"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80CB7E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"2222"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6AF71DA9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"3"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"8888"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539BDF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"5555"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"9"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"AA00"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3339004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2CCD4877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</w:p>
                          <w:p w14:paraId="5A61C370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3938117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"4"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CCC54A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"8888"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"C444"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5D869E7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"8888"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"3"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A6397A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"AAAA"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"9"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"FFD5"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9BE18F0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0CCFBAA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rotl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 </w:t>
                            </w:r>
                          </w:p>
                          <w:p w14:paraId="18378DA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"2"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</w:p>
                          <w:p w14:paraId="264301D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"8888"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3AB30D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"8101"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"0203"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"01010010"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97E3CE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4AF2D01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rotr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</w:p>
                          <w:p w14:paraId="602502D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"2"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"01100001"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6EA530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"8888"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</w:p>
                          <w:p w14:paraId="667F655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"1111"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"1081"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"8840"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"00101010"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05EBC5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0D6CA01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THIS TEST WILL FAIL</w:t>
                            </w:r>
                          </w:p>
                          <w:p w14:paraId="1B4557B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"1010"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"0000"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"FFFF"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"10000001"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E42A90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6E5C199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62B5E4C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77161B0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2618B87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Instantiate the Unit Under Test (UUT)</w:t>
                            </w:r>
                          </w:p>
                          <w:p w14:paraId="1D6A432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ALU_param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09E8A9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generic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map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D381D9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</w:p>
                          <w:p w14:paraId="5CD34BE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M</w:t>
                            </w:r>
                          </w:p>
                          <w:p w14:paraId="3113729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521F37D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map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2ADDCB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</w:p>
                          <w:p w14:paraId="32F844DF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</w:p>
                          <w:p w14:paraId="7976FF4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</w:p>
                          <w:p w14:paraId="652CC9B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</w:p>
                          <w:p w14:paraId="024474A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ctrl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</w:p>
                          <w:p w14:paraId="173B594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</w:p>
                          <w:p w14:paraId="5ADD8869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flags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flags</w:t>
                            </w:r>
                          </w:p>
                          <w:p w14:paraId="3F53757F" w14:textId="75DC0099" w:rsidR="009C2AC6" w:rsidRP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ADAB" id="Text Box 194" o:spid="_x0000_s1033" type="#_x0000_t202" style="position:absolute;margin-left:-27.7pt;margin-top:26.75pt;width:594.2pt;height:65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" filled="f" strokecolor="black [3213]" strokeweight=".25pt">
                <v:textbox>
                  <w:txbxContent>
                    <w:p w14:paraId="0A9ACBB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 - B</w:t>
                      </w:r>
                    </w:p>
                    <w:p w14:paraId="6F86875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7022C1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"0310"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"0a00"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"F910"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961ECA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"09E2"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"0BC2"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"FE20"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CBFD5DF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"7fff"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67CAFB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286EDCC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401950C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sla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</w:p>
                    <w:p w14:paraId="263BE35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628E4C29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"4"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80CB7E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"2222"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6AF71DA9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"3"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"8888"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539BDF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"5555"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"9"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"AA00"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3339004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2CCD4877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sra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</w:p>
                    <w:p w14:paraId="5A61C370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3938117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"4"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CCC54A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"8888"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"C444"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5D869E7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"8888"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"3"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A6397A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"AAAA"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"9"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"FFD5"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9BE18F0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0CCFBAA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rotl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 </w:t>
                      </w:r>
                    </w:p>
                    <w:p w14:paraId="18378DA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"2"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</w:p>
                    <w:p w14:paraId="264301D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"8888"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3AB30D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"8101"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"0203"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"01010010"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97E3CE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4AF2D01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rotr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</w:p>
                    <w:p w14:paraId="602502D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"2"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"01100001"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6EA530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"8888"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</w:t>
                      </w:r>
                    </w:p>
                    <w:p w14:paraId="667F655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"1111"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"1081"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"8840"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"00101010"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05EBC5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0D6CA01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THIS TEST WILL FAIL</w:t>
                      </w:r>
                    </w:p>
                    <w:p w14:paraId="1B4557B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"1010"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"0000"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"FFFF"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"10000001"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E42A90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6E5C199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  <w:p w14:paraId="62B5E4C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begin</w:t>
                      </w:r>
                    </w:p>
                    <w:p w14:paraId="77161B0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2618B87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Instantiate the Unit Under Test (UUT)</w:t>
                      </w:r>
                    </w:p>
                    <w:p w14:paraId="1D6A432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uut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ALU_param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09E8A9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generic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map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D381D9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</w:p>
                    <w:p w14:paraId="5CD34BE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M</w:t>
                      </w:r>
                    </w:p>
                    <w:p w14:paraId="3113729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</w:p>
                    <w:p w14:paraId="521F37D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map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2ADDCB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</w:p>
                    <w:p w14:paraId="32F844DF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</w:p>
                    <w:p w14:paraId="7976FF4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</w:p>
                    <w:p w14:paraId="652CC9B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</w:p>
                    <w:p w14:paraId="024474A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ctrl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</w:p>
                    <w:p w14:paraId="173B594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</w:p>
                    <w:p w14:paraId="5ADD8869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flags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flags</w:t>
                      </w:r>
                    </w:p>
                    <w:p w14:paraId="3F53757F" w14:textId="75DC0099" w:rsidR="009C2AC6" w:rsidRP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auto"/>
          <w:sz w:val="32"/>
          <w:szCs w:val="32"/>
          <w:u w:val="single"/>
        </w:rPr>
        <w:t>(</w:t>
      </w:r>
      <w:r w:rsidRPr="000708BA">
        <w:rPr>
          <w:b/>
          <w:color w:val="auto"/>
          <w:sz w:val="32"/>
          <w:szCs w:val="32"/>
          <w:u w:val="single"/>
        </w:rPr>
        <w:t>Continued.)</w:t>
      </w:r>
    </w:p>
    <w:p w14:paraId="4B885DA2" w14:textId="77777777" w:rsidR="009C2AC6" w:rsidRDefault="009C2AC6" w:rsidP="00947B75">
      <w:pPr>
        <w:rPr>
          <w:b/>
          <w:color w:val="auto"/>
          <w:sz w:val="32"/>
          <w:szCs w:val="32"/>
          <w:u w:val="double"/>
        </w:rPr>
      </w:pPr>
    </w:p>
    <w:p w14:paraId="12A6050D" w14:textId="77777777" w:rsidR="009C2AC6" w:rsidRPr="009C2AC6" w:rsidRDefault="009C2AC6" w:rsidP="009C2AC6">
      <w:pPr>
        <w:rPr>
          <w:sz w:val="32"/>
          <w:szCs w:val="32"/>
        </w:rPr>
      </w:pPr>
      <w:r>
        <w:rPr>
          <w:b/>
          <w:noProof/>
          <w:color w:val="auto"/>
          <w:sz w:val="32"/>
          <w:szCs w:val="32"/>
          <w:u w:val="single"/>
          <w:lang w:val="en-GB" w:eastAsia="zh-CN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C6D9D" wp14:editId="3DAF85FC">
                <wp:simplePos x="0" y="0"/>
                <wp:positionH relativeFrom="column">
                  <wp:posOffset>-351790</wp:posOffset>
                </wp:positionH>
                <wp:positionV relativeFrom="paragraph">
                  <wp:posOffset>339725</wp:posOffset>
                </wp:positionV>
                <wp:extent cx="7546340" cy="8348980"/>
                <wp:effectExtent l="0" t="0" r="22860" b="33020"/>
                <wp:wrapSquare wrapText="bothSides"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40" cy="83489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122A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Stimulus process</w:t>
                            </w:r>
                          </w:p>
                          <w:p w14:paraId="584A553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stim_proc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process</w:t>
                            </w:r>
                          </w:p>
                          <w:p w14:paraId="36B46AA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begin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426BBD8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hold reset state for 100 ns.</w:t>
                            </w:r>
                          </w:p>
                          <w:p w14:paraId="3A5243AD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00FB0BB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39FCD9A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run the test for every set of data</w:t>
                            </w:r>
                          </w:p>
                          <w:p w14:paraId="3436864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test_vectors'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loop</w:t>
                            </w:r>
                          </w:p>
                          <w:p w14:paraId="2ACB2AD7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4F373F0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assign test inputs</w:t>
                            </w:r>
                          </w:p>
                          <w:p w14:paraId="157A40A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ctrl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ctrl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0E0FB86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0C2186C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7D3B7D5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 xml:space="preserve">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6E43792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2D8B6FD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wait long enough for the ALU to process</w:t>
                            </w:r>
                          </w:p>
                          <w:p w14:paraId="594F28A8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wait_time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4CD797C9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05E6E34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-- check that the actual output is the same as the expect output</w:t>
                            </w:r>
                          </w:p>
                          <w:p w14:paraId="05AA95F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assert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</w:t>
                            </w:r>
                            <w:proofErr w:type="gramEnd"/>
                          </w:p>
                          <w:p w14:paraId="7C47861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 [ERR!] Test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EEFC8AA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 Actual output did not equal expected output: Actual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s_tostr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FF21779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 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Expected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s_tostr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757B3E2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severity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140BEC55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28763918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check that the actual flags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the same as the expect flags</w:t>
                            </w:r>
                          </w:p>
                          <w:p w14:paraId="5A791AB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assert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flags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</w:t>
                            </w:r>
                            <w:proofErr w:type="gramEnd"/>
                          </w:p>
                          <w:p w14:paraId="7303E0BC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 [ERR!] Test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6D173D8" w14:textId="34E0898F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="288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" Actual flags did not equal expected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Actual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to_bstring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C5626D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 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Expected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to_bstring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701E0729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severity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4B059B0B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3119C53F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-- if there were no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isses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report that the test was successful</w:t>
                            </w:r>
                          </w:p>
                          <w:p w14:paraId="44B0C9F8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assert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O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flags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test_vectors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flags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4D40FEE4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report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" [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OK ]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Test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integer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)&amp;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 was successful!"</w:t>
                            </w:r>
                          </w:p>
                          <w:p w14:paraId="517F5BD3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severity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note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1DF2962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7E782518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wait_time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6234075F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010BB8E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loop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39C062C2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24999036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323E1D7E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process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13FE3541" w14:textId="77777777" w:rsid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3C5B38FD" w14:textId="1A4DC739" w:rsidR="009C2AC6" w:rsidRPr="009C2AC6" w:rsidRDefault="009C2AC6" w:rsidP="009C2A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6D9D" id="Text Box 195" o:spid="_x0000_s1034" type="#_x0000_t202" style="position:absolute;margin-left:-27.7pt;margin-top:26.75pt;width:594.2pt;height:657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" filled="f" strokecolor="black [3213]" strokeweight=".25pt">
                <v:textbox>
                  <w:txbxContent>
                    <w:p w14:paraId="5D7122A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Stimulus process</w:t>
                      </w:r>
                    </w:p>
                    <w:p w14:paraId="584A553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stim_proc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process</w:t>
                      </w:r>
                    </w:p>
                    <w:p w14:paraId="36B46AA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begin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426BBD8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hold reset state for 100 ns.</w:t>
                      </w:r>
                    </w:p>
                    <w:p w14:paraId="3A5243AD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wait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GB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00FB0BB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39FCD9A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run the test for every set of data</w:t>
                      </w:r>
                    </w:p>
                    <w:p w14:paraId="3436864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test_vectors'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range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loop</w:t>
                      </w:r>
                    </w:p>
                    <w:p w14:paraId="2ACB2AD7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4F373F0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assign test inputs</w:t>
                      </w:r>
                    </w:p>
                    <w:p w14:paraId="157A40A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ctrl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ctrl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0E0FB86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0C2186C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B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7D3B7D5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  <w:t xml:space="preserve">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6E43792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2D8B6FD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wait long enough for the ALU to process</w:t>
                      </w:r>
                    </w:p>
                    <w:p w14:paraId="594F28A8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wait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wait_time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4CD797C9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05E6E34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-- check that the actual output is the same as the expect output</w:t>
                      </w:r>
                    </w:p>
                    <w:p w14:paraId="05AA95F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assert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</w:t>
                      </w:r>
                      <w:proofErr w:type="gramEnd"/>
                    </w:p>
                    <w:p w14:paraId="7C47861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report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 [ERR!] Test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EEFC8AA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 Actual output did not equal expected output: Actual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s_tostr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FF21779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 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Expected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s_tostr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</w:p>
                    <w:p w14:paraId="757B3E2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severity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140BEC55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28763918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check that the actual flags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is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the same as the expect flags</w:t>
                      </w:r>
                    </w:p>
                    <w:p w14:paraId="5A791AB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assert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flags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flags</w:t>
                      </w:r>
                      <w:proofErr w:type="gramEnd"/>
                    </w:p>
                    <w:p w14:paraId="7303E0BC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report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 [ERR!] Test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6D173D8" w14:textId="34E0898F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="288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" Actual flags did not equal expected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flags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Actual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to_bstring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C5626D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 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Expected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to_bstring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</w:p>
                    <w:p w14:paraId="701E0729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severity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4B059B0B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</w:p>
                    <w:p w14:paraId="3119C53F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-- if there were no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>isses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report that the test was successful</w:t>
                      </w:r>
                    </w:p>
                    <w:p w14:paraId="44B0C9F8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assert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O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O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highlight w:val="white"/>
                          <w:lang w:val="en-GB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flags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test_vectors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flags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</w:t>
                      </w:r>
                    </w:p>
                    <w:p w14:paraId="4D40FEE4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report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" [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OK ]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Test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integer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)&amp;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GB"/>
                        </w:rPr>
                        <w:t>" was successful!"</w:t>
                      </w:r>
                    </w:p>
                    <w:p w14:paraId="517F5BD3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severity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note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1DF2962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7E782518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wait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wait_time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6234075F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010BB8E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loop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39C062C2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24999036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wait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323E1D7E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process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  <w:p w14:paraId="13FE3541" w14:textId="77777777" w:rsid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3C5B38FD" w14:textId="1A4DC739" w:rsidR="009C2AC6" w:rsidRPr="009C2AC6" w:rsidRDefault="009C2AC6" w:rsidP="009C2A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GB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GB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auto"/>
          <w:sz w:val="32"/>
          <w:szCs w:val="32"/>
          <w:u w:val="single"/>
        </w:rPr>
        <w:t>(</w:t>
      </w:r>
      <w:r w:rsidRPr="000708BA">
        <w:rPr>
          <w:b/>
          <w:color w:val="auto"/>
          <w:sz w:val="32"/>
          <w:szCs w:val="32"/>
          <w:u w:val="single"/>
        </w:rPr>
        <w:t>Continued.)</w:t>
      </w:r>
    </w:p>
    <w:p w14:paraId="5A6E88C8" w14:textId="77777777" w:rsidR="009C2AC6" w:rsidRDefault="009C2AC6" w:rsidP="00947B75">
      <w:pPr>
        <w:rPr>
          <w:b/>
          <w:color w:val="auto"/>
          <w:sz w:val="32"/>
          <w:szCs w:val="32"/>
          <w:u w:val="double"/>
        </w:rPr>
      </w:pPr>
    </w:p>
    <w:p w14:paraId="337DB0F6" w14:textId="1A114C8F" w:rsidR="00986BFF" w:rsidRDefault="0057239F" w:rsidP="00947B75">
      <w:pPr>
        <w:rPr>
          <w:b/>
          <w:color w:val="auto"/>
          <w:sz w:val="32"/>
          <w:szCs w:val="32"/>
          <w:u w:val="single"/>
        </w:rPr>
      </w:pPr>
      <w:r>
        <w:rPr>
          <w:b/>
          <w:noProof/>
          <w:color w:val="auto"/>
          <w:sz w:val="32"/>
          <w:szCs w:val="32"/>
          <w:u w:val="single"/>
          <w:lang w:val="en-GB" w:eastAsia="zh-CN"/>
        </w:rPr>
        <w:lastRenderedPageBreak/>
        <w:drawing>
          <wp:anchor distT="0" distB="0" distL="114300" distR="114300" simplePos="0" relativeHeight="251717632" behindDoc="0" locked="0" layoutInCell="1" allowOverlap="1" wp14:anchorId="05175DA4" wp14:editId="6AAF0295">
            <wp:simplePos x="0" y="0"/>
            <wp:positionH relativeFrom="column">
              <wp:posOffset>-5715</wp:posOffset>
            </wp:positionH>
            <wp:positionV relativeFrom="paragraph">
              <wp:posOffset>537563</wp:posOffset>
            </wp:positionV>
            <wp:extent cx="6858000" cy="1403985"/>
            <wp:effectExtent l="0" t="0" r="0" b="0"/>
            <wp:wrapTight wrapText="bothSides">
              <wp:wrapPolygon edited="0">
                <wp:start x="0" y="0"/>
                <wp:lineTo x="0" y="21102"/>
                <wp:lineTo x="21520" y="21102"/>
                <wp:lineTo x="21520" y="0"/>
                <wp:lineTo x="0" y="0"/>
              </wp:wrapPolygon>
            </wp:wrapTight>
            <wp:docPr id="196" name="Picture 196" descr="../Desktop/Computer%20Architectures/ALU/ParameterizableALU/Report/SimShot_A_Aan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Computer%20Architectures/ALU/ParameterizableALU/Report/SimShot_A_Aan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14"/>
                    <a:stretch/>
                  </pic:blipFill>
                  <pic:spPr bwMode="auto">
                    <a:xfrm>
                      <a:off x="0" y="0"/>
                      <a:ext cx="685800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99A" w:rsidRPr="003A599A">
        <w:rPr>
          <w:b/>
          <w:color w:val="auto"/>
          <w:sz w:val="32"/>
          <w:szCs w:val="32"/>
          <w:u w:val="single"/>
        </w:rPr>
        <w:t>Simulation Screenshot</w:t>
      </w:r>
    </w:p>
    <w:p w14:paraId="6FE30D5D" w14:textId="5901AA24" w:rsidR="0057239F" w:rsidRPr="00CC38B8" w:rsidRDefault="0057239F" w:rsidP="00947B75">
      <w:pPr>
        <w:rPr>
          <w:color w:val="auto"/>
          <w:szCs w:val="32"/>
        </w:rPr>
      </w:pPr>
      <w:r w:rsidRPr="00CC38B8">
        <w:rPr>
          <w:b/>
          <w:noProof/>
          <w:color w:val="auto"/>
          <w:sz w:val="28"/>
          <w:szCs w:val="32"/>
          <w:u w:val="double"/>
          <w:lang w:val="en-GB" w:eastAsia="zh-CN"/>
        </w:rPr>
        <w:drawing>
          <wp:anchor distT="0" distB="0" distL="114300" distR="114300" simplePos="0" relativeHeight="251716608" behindDoc="0" locked="0" layoutInCell="1" allowOverlap="1" wp14:anchorId="1CE0137A" wp14:editId="28D91BB7">
            <wp:simplePos x="0" y="0"/>
            <wp:positionH relativeFrom="column">
              <wp:posOffset>-13335</wp:posOffset>
            </wp:positionH>
            <wp:positionV relativeFrom="paragraph">
              <wp:posOffset>1957846</wp:posOffset>
            </wp:positionV>
            <wp:extent cx="6849745" cy="1412240"/>
            <wp:effectExtent l="0" t="0" r="8255" b="10160"/>
            <wp:wrapTight wrapText="bothSides">
              <wp:wrapPolygon edited="0">
                <wp:start x="0" y="0"/>
                <wp:lineTo x="0" y="21367"/>
                <wp:lineTo x="21546" y="21367"/>
                <wp:lineTo x="21546" y="0"/>
                <wp:lineTo x="0" y="0"/>
              </wp:wrapPolygon>
            </wp:wrapTight>
            <wp:docPr id="197" name="Picture 197" descr="../Desktop/Computer%20Architectures/ALU/ParameterizableALU/Report/SimShot_AorB_Axo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Computer%20Architectures/ALU/ParameterizableALU/Report/SimShot_AorB_Axor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8B8">
        <w:rPr>
          <w:color w:val="auto"/>
          <w:szCs w:val="32"/>
        </w:rPr>
        <w:t xml:space="preserve">Shows the operation of giving A as the output (OP 0000), and giving the </w:t>
      </w:r>
      <w:r w:rsidR="00664EC2" w:rsidRPr="00CC38B8">
        <w:rPr>
          <w:color w:val="auto"/>
          <w:szCs w:val="32"/>
        </w:rPr>
        <w:t>result</w:t>
      </w:r>
      <w:r w:rsidRPr="00CC38B8">
        <w:rPr>
          <w:color w:val="auto"/>
          <w:szCs w:val="32"/>
        </w:rPr>
        <w:t xml:space="preserve"> of A AND B as the output (OP 0100)</w:t>
      </w:r>
    </w:p>
    <w:p w14:paraId="4DF43586" w14:textId="6A571878" w:rsidR="00986BFF" w:rsidRPr="00CC38B8" w:rsidRDefault="0057239F" w:rsidP="0057239F">
      <w:pPr>
        <w:rPr>
          <w:sz w:val="28"/>
          <w:szCs w:val="32"/>
        </w:rPr>
      </w:pPr>
      <w:r w:rsidRPr="00CC38B8">
        <w:rPr>
          <w:b/>
          <w:noProof/>
          <w:color w:val="auto"/>
          <w:sz w:val="28"/>
          <w:szCs w:val="32"/>
          <w:u w:val="double"/>
          <w:lang w:val="en-GB" w:eastAsia="zh-CN"/>
        </w:rPr>
        <w:drawing>
          <wp:anchor distT="0" distB="0" distL="114300" distR="114300" simplePos="0" relativeHeight="251709440" behindDoc="0" locked="0" layoutInCell="1" allowOverlap="1" wp14:anchorId="6CD75484" wp14:editId="0FD8AC5B">
            <wp:simplePos x="0" y="0"/>
            <wp:positionH relativeFrom="column">
              <wp:posOffset>-6350</wp:posOffset>
            </wp:positionH>
            <wp:positionV relativeFrom="paragraph">
              <wp:posOffset>1791758</wp:posOffset>
            </wp:positionV>
            <wp:extent cx="6849745" cy="1445260"/>
            <wp:effectExtent l="0" t="0" r="8255" b="2540"/>
            <wp:wrapSquare wrapText="bothSides"/>
            <wp:docPr id="198" name="Picture 198" descr="../Desktop/Computer%20Architectures/ALU/ParameterizableALU/Report/SimShot_notA_A+1_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Computer%20Architectures/ALU/ParameterizableALU/Report/SimShot_notA_A+1_A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8B8">
        <w:rPr>
          <w:color w:val="auto"/>
          <w:szCs w:val="32"/>
        </w:rPr>
        <w:t xml:space="preserve">Shows the operation of giving the </w:t>
      </w:r>
      <w:r w:rsidR="00664EC2" w:rsidRPr="00CC38B8">
        <w:rPr>
          <w:color w:val="auto"/>
          <w:szCs w:val="32"/>
        </w:rPr>
        <w:t>result</w:t>
      </w:r>
      <w:r w:rsidRPr="00CC38B8">
        <w:rPr>
          <w:color w:val="auto"/>
          <w:szCs w:val="32"/>
        </w:rPr>
        <w:t xml:space="preserve"> of A OR B as the output (OP 0101), and giving the </w:t>
      </w:r>
      <w:r w:rsidR="00664EC2" w:rsidRPr="00CC38B8">
        <w:rPr>
          <w:color w:val="auto"/>
          <w:szCs w:val="32"/>
        </w:rPr>
        <w:t>result</w:t>
      </w:r>
      <w:r w:rsidRPr="00CC38B8">
        <w:rPr>
          <w:color w:val="auto"/>
          <w:szCs w:val="32"/>
        </w:rPr>
        <w:t xml:space="preserve"> of A XOR B as the output (OP 0110)</w:t>
      </w:r>
    </w:p>
    <w:p w14:paraId="0D07710F" w14:textId="6EE879DF" w:rsidR="0057239F" w:rsidRPr="008B2BAE" w:rsidRDefault="008B2BAE" w:rsidP="0057239F">
      <w:pPr>
        <w:rPr>
          <w:sz w:val="28"/>
          <w:szCs w:val="32"/>
        </w:rPr>
      </w:pPr>
      <w:r w:rsidRPr="008B2BAE">
        <w:rPr>
          <w:b/>
          <w:noProof/>
          <w:color w:val="auto"/>
          <w:sz w:val="28"/>
          <w:szCs w:val="32"/>
          <w:u w:val="double"/>
          <w:lang w:val="en-GB" w:eastAsia="zh-CN"/>
        </w:rPr>
        <w:drawing>
          <wp:anchor distT="0" distB="0" distL="114300" distR="114300" simplePos="0" relativeHeight="251710464" behindDoc="0" locked="0" layoutInCell="1" allowOverlap="1" wp14:anchorId="0329EA9D" wp14:editId="6689765E">
            <wp:simplePos x="0" y="0"/>
            <wp:positionH relativeFrom="column">
              <wp:posOffset>-5080</wp:posOffset>
            </wp:positionH>
            <wp:positionV relativeFrom="paragraph">
              <wp:posOffset>1869581</wp:posOffset>
            </wp:positionV>
            <wp:extent cx="6849745" cy="1371600"/>
            <wp:effectExtent l="0" t="0" r="8255" b="0"/>
            <wp:wrapTight wrapText="bothSides">
              <wp:wrapPolygon edited="0">
                <wp:start x="0" y="0"/>
                <wp:lineTo x="0" y="21200"/>
                <wp:lineTo x="21546" y="21200"/>
                <wp:lineTo x="21546" y="0"/>
                <wp:lineTo x="0" y="0"/>
              </wp:wrapPolygon>
            </wp:wrapTight>
            <wp:docPr id="200" name="Picture 200" descr="../Desktop/Computer%20Architectures/ALU/ParameterizableALU/Report/SimShot_A+B_A-B_As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Computer%20Architectures/ALU/ParameterizableALU/Report/SimShot_A+B_A-B_Asla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1"/>
                    <a:stretch/>
                  </pic:blipFill>
                  <pic:spPr bwMode="auto">
                    <a:xfrm>
                      <a:off x="0" y="0"/>
                      <a:ext cx="68497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39F" w:rsidRPr="008B2BAE">
        <w:rPr>
          <w:color w:val="auto"/>
          <w:szCs w:val="32"/>
        </w:rPr>
        <w:t xml:space="preserve">Shows the operation of giving the </w:t>
      </w:r>
      <w:r w:rsidR="00664EC2" w:rsidRPr="008B2BAE">
        <w:rPr>
          <w:color w:val="auto"/>
          <w:szCs w:val="32"/>
        </w:rPr>
        <w:t>result</w:t>
      </w:r>
      <w:r w:rsidR="0057239F" w:rsidRPr="008B2BAE">
        <w:rPr>
          <w:color w:val="auto"/>
          <w:szCs w:val="32"/>
        </w:rPr>
        <w:t xml:space="preserve"> of NOT A as the output (OP 0111), giving the </w:t>
      </w:r>
      <w:r w:rsidR="00664EC2" w:rsidRPr="008B2BAE">
        <w:rPr>
          <w:color w:val="auto"/>
          <w:szCs w:val="32"/>
        </w:rPr>
        <w:t>result</w:t>
      </w:r>
      <w:r w:rsidR="0057239F" w:rsidRPr="008B2BAE">
        <w:rPr>
          <w:color w:val="auto"/>
          <w:szCs w:val="32"/>
        </w:rPr>
        <w:t xml:space="preserve"> of A + 1 as the output (OP 1000)</w:t>
      </w:r>
      <w:r w:rsidR="00664EC2" w:rsidRPr="008B2BAE">
        <w:rPr>
          <w:color w:val="auto"/>
          <w:szCs w:val="32"/>
        </w:rPr>
        <w:t xml:space="preserve"> and giving the result of A-1 (OP 1001)</w:t>
      </w:r>
    </w:p>
    <w:p w14:paraId="31519AD5" w14:textId="56D2C550" w:rsidR="00986BFF" w:rsidRPr="008B2BAE" w:rsidRDefault="00664EC2" w:rsidP="0057239F">
      <w:pPr>
        <w:rPr>
          <w:sz w:val="28"/>
          <w:szCs w:val="32"/>
        </w:rPr>
      </w:pPr>
      <w:r w:rsidRPr="008B2BAE">
        <w:rPr>
          <w:color w:val="auto"/>
          <w:szCs w:val="32"/>
        </w:rPr>
        <w:t>Shows the operation of giving the result of A+B as the output (OP 1010), giving the result of A - B as the output (OP 1011) and giving the result of an arithmetic shift of input A by X bits</w:t>
      </w:r>
      <w:r w:rsidR="004F0F03" w:rsidRPr="008B2BAE">
        <w:rPr>
          <w:color w:val="auto"/>
          <w:szCs w:val="32"/>
        </w:rPr>
        <w:t xml:space="preserve"> left as the output</w:t>
      </w:r>
      <w:r w:rsidRPr="008B2BAE">
        <w:rPr>
          <w:color w:val="auto"/>
          <w:szCs w:val="32"/>
        </w:rPr>
        <w:t xml:space="preserve"> (OP 1100)</w:t>
      </w:r>
    </w:p>
    <w:p w14:paraId="6812331D" w14:textId="4EE5D724" w:rsidR="0057239F" w:rsidRDefault="0057239F" w:rsidP="00986BFF">
      <w:pPr>
        <w:rPr>
          <w:b/>
          <w:color w:val="auto"/>
          <w:sz w:val="32"/>
          <w:szCs w:val="32"/>
          <w:u w:val="single"/>
        </w:rPr>
      </w:pPr>
    </w:p>
    <w:p w14:paraId="4D9E3051" w14:textId="77777777" w:rsidR="008B2BAE" w:rsidRDefault="008B2BAE" w:rsidP="00986BFF">
      <w:pPr>
        <w:rPr>
          <w:color w:val="auto"/>
          <w:szCs w:val="32"/>
        </w:rPr>
      </w:pPr>
      <w:bookmarkStart w:id="5" w:name="_GoBack"/>
      <w:bookmarkEnd w:id="5"/>
    </w:p>
    <w:p w14:paraId="48B073EF" w14:textId="77777777" w:rsidR="008B2BAE" w:rsidRDefault="008B2BAE" w:rsidP="00986BFF">
      <w:pPr>
        <w:rPr>
          <w:color w:val="auto"/>
          <w:szCs w:val="32"/>
        </w:rPr>
      </w:pPr>
    </w:p>
    <w:p w14:paraId="633A40C0" w14:textId="7BE57B41" w:rsidR="0057239F" w:rsidRPr="004F0F03" w:rsidRDefault="004F0F03" w:rsidP="00986BFF">
      <w:pPr>
        <w:rPr>
          <w:sz w:val="32"/>
          <w:szCs w:val="32"/>
        </w:rPr>
      </w:pPr>
      <w:r w:rsidRPr="008B2BAE">
        <w:rPr>
          <w:b/>
          <w:noProof/>
          <w:color w:val="auto"/>
          <w:sz w:val="28"/>
          <w:szCs w:val="32"/>
          <w:u w:val="double"/>
          <w:lang w:val="en-GB" w:eastAsia="zh-CN"/>
        </w:rPr>
        <w:lastRenderedPageBreak/>
        <w:drawing>
          <wp:anchor distT="0" distB="0" distL="114300" distR="114300" simplePos="0" relativeHeight="251711488" behindDoc="0" locked="0" layoutInCell="1" allowOverlap="1" wp14:anchorId="714A1DB6" wp14:editId="1E696D98">
            <wp:simplePos x="0" y="0"/>
            <wp:positionH relativeFrom="column">
              <wp:posOffset>-5896</wp:posOffset>
            </wp:positionH>
            <wp:positionV relativeFrom="paragraph">
              <wp:posOffset>181</wp:posOffset>
            </wp:positionV>
            <wp:extent cx="6849745" cy="1371600"/>
            <wp:effectExtent l="0" t="0" r="8255" b="0"/>
            <wp:wrapTight wrapText="bothSides">
              <wp:wrapPolygon edited="0">
                <wp:start x="0" y="0"/>
                <wp:lineTo x="0" y="21200"/>
                <wp:lineTo x="21546" y="21200"/>
                <wp:lineTo x="21546" y="0"/>
                <wp:lineTo x="0" y="0"/>
              </wp:wrapPolygon>
            </wp:wrapTight>
            <wp:docPr id="201" name="Picture 201" descr="../Desktop/Computer%20Architectures/ALU/ParameterizableALU/Report/SimShot_AsraB_ArotlB_ArotrB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Computer%20Architectures/ALU/ParameterizableALU/Report/SimShot_AsraB_ArotlB_ArotrB_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33"/>
                    <a:stretch/>
                  </pic:blipFill>
                  <pic:spPr bwMode="auto">
                    <a:xfrm>
                      <a:off x="0" y="0"/>
                      <a:ext cx="68497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BAE">
        <w:rPr>
          <w:color w:val="auto"/>
          <w:szCs w:val="32"/>
        </w:rPr>
        <w:t xml:space="preserve">Shows the operation of giving the result of an arithmetic shift of input A by X bits right as the output (OP 1101), giving the result of a left rotation of A by X bits as the output (OP 1110) and giving the result of a right shift of A by X bits as the output (OP 1111). It also shows an A+B operation (OP 1010) used for the purpose of showing an erroneous set of inputs/outputs to verify the correct operation of assert clause. The error is seen below in the </w:t>
      </w:r>
      <w:proofErr w:type="spellStart"/>
      <w:r w:rsidRPr="008B2BAE">
        <w:rPr>
          <w:color w:val="auto"/>
          <w:szCs w:val="32"/>
        </w:rPr>
        <w:t>ISim</w:t>
      </w:r>
      <w:proofErr w:type="spellEnd"/>
      <w:r w:rsidRPr="008B2BAE">
        <w:rPr>
          <w:color w:val="auto"/>
          <w:szCs w:val="32"/>
        </w:rPr>
        <w:t xml:space="preserve"> console output.</w:t>
      </w:r>
    </w:p>
    <w:p w14:paraId="22ADB0ED" w14:textId="1DD48E8E" w:rsidR="00986BFF" w:rsidRDefault="00986BFF" w:rsidP="00986BFF">
      <w:pPr>
        <w:rPr>
          <w:b/>
          <w:color w:val="auto"/>
          <w:sz w:val="32"/>
          <w:szCs w:val="32"/>
          <w:u w:val="single"/>
        </w:rPr>
      </w:pPr>
      <w:r>
        <w:rPr>
          <w:b/>
          <w:noProof/>
          <w:color w:val="auto"/>
          <w:sz w:val="32"/>
          <w:szCs w:val="32"/>
          <w:u w:val="single"/>
          <w:lang w:val="en-GB" w:eastAsia="zh-CN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A06B94" wp14:editId="00DCEE2B">
                <wp:simplePos x="0" y="0"/>
                <wp:positionH relativeFrom="column">
                  <wp:posOffset>-365760</wp:posOffset>
                </wp:positionH>
                <wp:positionV relativeFrom="paragraph">
                  <wp:posOffset>457200</wp:posOffset>
                </wp:positionV>
                <wp:extent cx="7546340" cy="7432040"/>
                <wp:effectExtent l="0" t="0" r="22860" b="35560"/>
                <wp:wrapSquare wrapText="bothSides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40" cy="74320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6B364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ISim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P.28xd (signature 0xa0883be4)</w:t>
                            </w:r>
                          </w:p>
                          <w:p w14:paraId="3E2CE675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This is a Full version of 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ISim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.</w:t>
                            </w:r>
                          </w:p>
                          <w:p w14:paraId="5B91FC41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Time resolution is 1 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ps</w:t>
                            </w:r>
                            <w:proofErr w:type="spellEnd"/>
                          </w:p>
                          <w:p w14:paraId="0A873D15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WARNING: Simulation object 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test_vectors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was not traceable in the design for the following reason:</w:t>
                            </w:r>
                          </w:p>
                          <w:p w14:paraId="013EFE96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ISim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does not yet support tracing of constant and generic multi-dimensional arrays.</w:t>
                            </w:r>
                          </w:p>
                          <w:p w14:paraId="68B97D8E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Simulator is doing circuit initialization process.</w:t>
                            </w:r>
                          </w:p>
                          <w:p w14:paraId="2F12B237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Finished circuit initialization process.</w:t>
                            </w:r>
                          </w:p>
                          <w:p w14:paraId="7B4BB00F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110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0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21AE259D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130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1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30E5BCBF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150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2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7886B483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170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3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62C81094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190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4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3030FBDF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210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5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623B6863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230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6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1C2077A8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250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7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249B2BC5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270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8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6FEADFD5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290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9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2099E238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310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10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4A88514A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330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11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6AA360A4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350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12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18BF6ED6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370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13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030BD9DE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390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14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78B1D01E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410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15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588A1120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430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16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43BFDDB4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450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17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32A91D81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470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18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1CDDB2E9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490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19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00254E58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510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20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323B3433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530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21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244E6524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550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22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6E8AEB6B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570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23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627663CD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590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24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72DF9A18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610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25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072776C5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630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26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10041459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650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27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078D5754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670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28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545BDF72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690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29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6397FF83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710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30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59324265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730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31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7829F58E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750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32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7CBE32C2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770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33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27AE2527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790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34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5ED41991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810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35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09E5A5B2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830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36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4A126538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850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37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3EC20117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870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38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33B0B0D7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890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39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1C7CE7A6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910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40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7ECF7FFA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930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41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796D8E41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950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42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7AF75E4D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970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43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7EE9B890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990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44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675A719C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1010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45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13C54CE9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1030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46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132434F4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1050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47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6F1031DB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1070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48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5B5587C2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1090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49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7B45F836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1110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50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46502E8C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1130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51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0D167F50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1150 ns: Note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OK ] Test 52 was successful! (/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alu_param_tb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/).</w:t>
                            </w:r>
                          </w:p>
                          <w:p w14:paraId="331EDA5C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1170 ns: Error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ERR!] Test 53 Actual output did not equal expected output: Actual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0 ,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Expected -1</w:t>
                            </w:r>
                          </w:p>
                          <w:p w14:paraId="41ABBB09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at 1170 ns: Error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:  [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ERR!] Test 53 Actual flags did not equal expected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flags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Actual 01100001 , Expected 10000001</w:t>
                            </w:r>
                          </w:p>
                          <w:p w14:paraId="74332A46" w14:textId="77777777" w:rsidR="00986BFF" w:rsidRPr="00986BFF" w:rsidRDefault="00986BFF" w:rsidP="00986BF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ISim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&gt;  </w:t>
                            </w:r>
                          </w:p>
                          <w:p w14:paraId="69E9AFBF" w14:textId="77777777" w:rsidR="00986BFF" w:rsidRPr="00986BFF" w:rsidRDefault="00986BFF" w:rsidP="00986BF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45081704" w14:textId="77777777" w:rsidR="00986BFF" w:rsidRPr="00986BFF" w:rsidRDefault="00986BFF" w:rsidP="00986BF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6267CC1E" w14:textId="77777777" w:rsidR="00986BFF" w:rsidRPr="00986BFF" w:rsidRDefault="00986BFF" w:rsidP="00986BF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430E88AB" w14:textId="77777777" w:rsidR="00986BFF" w:rsidRPr="00986BFF" w:rsidRDefault="00986BFF" w:rsidP="00986BF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1F9DE5EF" w14:textId="77777777" w:rsidR="00986BFF" w:rsidRPr="00986BFF" w:rsidRDefault="00986BFF" w:rsidP="00986BF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078AC530" w14:textId="77777777" w:rsidR="00986BFF" w:rsidRPr="00986BFF" w:rsidRDefault="00986BFF" w:rsidP="00986BF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71BB813A" w14:textId="77777777" w:rsidR="00986BFF" w:rsidRPr="00986BFF" w:rsidRDefault="00986BFF" w:rsidP="00986BF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41597027" w14:textId="77777777" w:rsidR="00986BFF" w:rsidRPr="00986BFF" w:rsidRDefault="00986BFF" w:rsidP="00986BF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1F30592B" w14:textId="77777777" w:rsidR="00986BFF" w:rsidRPr="00986BFF" w:rsidRDefault="00986BFF" w:rsidP="00986BF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1CD987A9" w14:textId="77777777" w:rsidR="00986BFF" w:rsidRPr="00986BFF" w:rsidRDefault="00986BFF" w:rsidP="00986BFF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7CC84224" w14:textId="18D0313F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6B94" id="Text Box 202" o:spid="_x0000_s1035" type="#_x0000_t202" style="position:absolute;margin-left:-28.8pt;margin-top:36pt;width:594.2pt;height:58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" filled="f" strokecolor="black [3213]" strokeweight=".25pt">
                <v:textbox>
                  <w:txbxContent>
                    <w:p w14:paraId="6956B364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ISim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P.28xd (signature 0xa0883be4)</w:t>
                      </w:r>
                    </w:p>
                    <w:p w14:paraId="3E2CE675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This is a Full version of 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ISim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.</w:t>
                      </w:r>
                    </w:p>
                    <w:p w14:paraId="5B91FC41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Time resolution is 1 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ps</w:t>
                      </w:r>
                      <w:proofErr w:type="spellEnd"/>
                    </w:p>
                    <w:p w14:paraId="0A873D15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WARNING: Simulation object 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test_vectors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was not traceable in the design for the following reason:</w:t>
                      </w:r>
                    </w:p>
                    <w:p w14:paraId="013EFE96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ISim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does not yet support tracing of constant and generic multi-dimensional arrays.</w:t>
                      </w:r>
                    </w:p>
                    <w:p w14:paraId="68B97D8E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Simulator is doing circuit initialization process.</w:t>
                      </w:r>
                    </w:p>
                    <w:p w14:paraId="2F12B237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Finished circuit initialization process.</w:t>
                      </w:r>
                    </w:p>
                    <w:p w14:paraId="7B4BB00F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110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0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21AE259D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130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1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30E5BCBF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150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2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7886B483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170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3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62C81094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190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4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3030FBDF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210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5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623B6863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230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6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1C2077A8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250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7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249B2BC5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270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8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6FEADFD5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290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9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2099E238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310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10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4A88514A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330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11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6AA360A4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350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12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18BF6ED6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370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13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030BD9DE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390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14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78B1D01E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410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15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588A1120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430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16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43BFDDB4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450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17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32A91D81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470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18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1CDDB2E9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490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19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00254E58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510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20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323B3433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530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21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244E6524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550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22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6E8AEB6B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570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23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627663CD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590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24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72DF9A18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610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25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072776C5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630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26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10041459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650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27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078D5754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670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28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545BDF72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690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29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6397FF83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710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30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59324265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730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31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7829F58E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750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32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7CBE32C2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770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33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27AE2527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790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34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5ED41991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810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35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09E5A5B2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830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36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4A126538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850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37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3EC20117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870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38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33B0B0D7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890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39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1C7CE7A6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910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40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7ECF7FFA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930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41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796D8E41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950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42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7AF75E4D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970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43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7EE9B890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990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44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675A719C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1010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45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13C54CE9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1030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46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132434F4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1050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47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6F1031DB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1070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48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5B5587C2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1090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49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7B45F836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1110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50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46502E8C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1130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51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0D167F50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1150 ns: Note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OK ] Test 52 was successful! (/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alu_param_tb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/).</w:t>
                      </w:r>
                    </w:p>
                    <w:p w14:paraId="331EDA5C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1170 ns: Error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ERR!] Test 53 Actual output did not equal expected output: Actual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0 ,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Expected -1</w:t>
                      </w:r>
                    </w:p>
                    <w:p w14:paraId="41ABBB09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at 1170 ns: Error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:  [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ERR!] Test 53 Actual flags did not equal expected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flags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Actual 01100001 , Expected 10000001</w:t>
                      </w:r>
                    </w:p>
                    <w:p w14:paraId="74332A46" w14:textId="77777777" w:rsidR="00986BFF" w:rsidRPr="00986BFF" w:rsidRDefault="00986BFF" w:rsidP="00986BFF">
                      <w:pPr>
                        <w:rPr>
                          <w:sz w:val="24"/>
                          <w:szCs w:val="32"/>
                        </w:rPr>
                      </w:pP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ISim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&gt;  </w:t>
                      </w:r>
                    </w:p>
                    <w:p w14:paraId="69E9AFBF" w14:textId="77777777" w:rsidR="00986BFF" w:rsidRPr="00986BFF" w:rsidRDefault="00986BFF" w:rsidP="00986BFF">
                      <w:pPr>
                        <w:rPr>
                          <w:sz w:val="24"/>
                          <w:szCs w:val="32"/>
                        </w:rPr>
                      </w:pPr>
                    </w:p>
                    <w:p w14:paraId="45081704" w14:textId="77777777" w:rsidR="00986BFF" w:rsidRPr="00986BFF" w:rsidRDefault="00986BFF" w:rsidP="00986BFF">
                      <w:pPr>
                        <w:rPr>
                          <w:sz w:val="24"/>
                          <w:szCs w:val="32"/>
                        </w:rPr>
                      </w:pPr>
                    </w:p>
                    <w:p w14:paraId="6267CC1E" w14:textId="77777777" w:rsidR="00986BFF" w:rsidRPr="00986BFF" w:rsidRDefault="00986BFF" w:rsidP="00986BFF">
                      <w:pPr>
                        <w:rPr>
                          <w:sz w:val="24"/>
                          <w:szCs w:val="32"/>
                        </w:rPr>
                      </w:pPr>
                    </w:p>
                    <w:p w14:paraId="430E88AB" w14:textId="77777777" w:rsidR="00986BFF" w:rsidRPr="00986BFF" w:rsidRDefault="00986BFF" w:rsidP="00986BFF">
                      <w:pPr>
                        <w:rPr>
                          <w:sz w:val="24"/>
                          <w:szCs w:val="32"/>
                        </w:rPr>
                      </w:pPr>
                    </w:p>
                    <w:p w14:paraId="1F9DE5EF" w14:textId="77777777" w:rsidR="00986BFF" w:rsidRPr="00986BFF" w:rsidRDefault="00986BFF" w:rsidP="00986BFF">
                      <w:pPr>
                        <w:rPr>
                          <w:sz w:val="24"/>
                          <w:szCs w:val="32"/>
                        </w:rPr>
                      </w:pPr>
                    </w:p>
                    <w:p w14:paraId="078AC530" w14:textId="77777777" w:rsidR="00986BFF" w:rsidRPr="00986BFF" w:rsidRDefault="00986BFF" w:rsidP="00986BFF">
                      <w:pPr>
                        <w:rPr>
                          <w:sz w:val="24"/>
                          <w:szCs w:val="32"/>
                        </w:rPr>
                      </w:pPr>
                    </w:p>
                    <w:p w14:paraId="71BB813A" w14:textId="77777777" w:rsidR="00986BFF" w:rsidRPr="00986BFF" w:rsidRDefault="00986BFF" w:rsidP="00986BFF">
                      <w:pPr>
                        <w:rPr>
                          <w:sz w:val="24"/>
                          <w:szCs w:val="32"/>
                        </w:rPr>
                      </w:pPr>
                    </w:p>
                    <w:p w14:paraId="41597027" w14:textId="77777777" w:rsidR="00986BFF" w:rsidRPr="00986BFF" w:rsidRDefault="00986BFF" w:rsidP="00986BFF">
                      <w:pPr>
                        <w:rPr>
                          <w:sz w:val="24"/>
                          <w:szCs w:val="32"/>
                        </w:rPr>
                      </w:pPr>
                    </w:p>
                    <w:p w14:paraId="1F30592B" w14:textId="77777777" w:rsidR="00986BFF" w:rsidRPr="00986BFF" w:rsidRDefault="00986BFF" w:rsidP="00986BFF">
                      <w:pPr>
                        <w:rPr>
                          <w:sz w:val="24"/>
                          <w:szCs w:val="32"/>
                        </w:rPr>
                      </w:pPr>
                    </w:p>
                    <w:p w14:paraId="1CD987A9" w14:textId="77777777" w:rsidR="00986BFF" w:rsidRPr="00986BFF" w:rsidRDefault="00986BFF" w:rsidP="00986BFF">
                      <w:pPr>
                        <w:rPr>
                          <w:sz w:val="24"/>
                          <w:szCs w:val="32"/>
                        </w:rPr>
                      </w:pPr>
                    </w:p>
                    <w:p w14:paraId="7CC84224" w14:textId="18D0313F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b/>
          <w:color w:val="auto"/>
          <w:sz w:val="32"/>
          <w:szCs w:val="32"/>
          <w:u w:val="single"/>
        </w:rPr>
        <w:t>ISim</w:t>
      </w:r>
      <w:proofErr w:type="spellEnd"/>
      <w:r>
        <w:rPr>
          <w:b/>
          <w:color w:val="auto"/>
          <w:sz w:val="32"/>
          <w:szCs w:val="32"/>
          <w:u w:val="single"/>
        </w:rPr>
        <w:t xml:space="preserve"> Console Output</w:t>
      </w:r>
    </w:p>
    <w:p w14:paraId="36A9A750" w14:textId="77777777" w:rsidR="00986BFF" w:rsidRDefault="00986BFF" w:rsidP="00986BFF">
      <w:pPr>
        <w:rPr>
          <w:b/>
          <w:color w:val="auto"/>
          <w:sz w:val="32"/>
          <w:szCs w:val="32"/>
          <w:u w:val="single"/>
        </w:rPr>
      </w:pPr>
    </w:p>
    <w:p w14:paraId="25846AAD" w14:textId="77777777" w:rsidR="00986BFF" w:rsidRDefault="00986BFF" w:rsidP="00986BFF">
      <w:pPr>
        <w:rPr>
          <w:b/>
          <w:color w:val="auto"/>
          <w:sz w:val="32"/>
          <w:szCs w:val="32"/>
          <w:u w:val="single"/>
        </w:rPr>
      </w:pPr>
    </w:p>
    <w:p w14:paraId="63FD4025" w14:textId="77777777" w:rsidR="00986BFF" w:rsidRDefault="00986BFF" w:rsidP="00986BFF">
      <w:pPr>
        <w:rPr>
          <w:b/>
          <w:color w:val="auto"/>
          <w:sz w:val="32"/>
          <w:szCs w:val="32"/>
          <w:u w:val="single"/>
        </w:rPr>
      </w:pPr>
    </w:p>
    <w:p w14:paraId="2ACDE786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AFE6334" w14:textId="77777777" w:rsidR="00986BFF" w:rsidRDefault="00986BFF" w:rsidP="00986BFF">
      <w:pPr>
        <w:rPr>
          <w:b/>
          <w:color w:val="auto"/>
          <w:sz w:val="32"/>
          <w:szCs w:val="32"/>
          <w:u w:val="single"/>
        </w:rPr>
      </w:pPr>
      <w:r>
        <w:rPr>
          <w:b/>
          <w:noProof/>
          <w:color w:val="auto"/>
          <w:sz w:val="32"/>
          <w:szCs w:val="32"/>
          <w:u w:val="single"/>
          <w:lang w:val="en-GB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0804E" wp14:editId="3B361D62">
                <wp:simplePos x="0" y="0"/>
                <wp:positionH relativeFrom="column">
                  <wp:posOffset>-365760</wp:posOffset>
                </wp:positionH>
                <wp:positionV relativeFrom="paragraph">
                  <wp:posOffset>461645</wp:posOffset>
                </wp:positionV>
                <wp:extent cx="7546340" cy="5568950"/>
                <wp:effectExtent l="0" t="0" r="22860" b="19050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40" cy="5568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FA474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=========================================================================</w:t>
                            </w:r>
                          </w:p>
                          <w:p w14:paraId="7454C3D7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*                           HDL Synthesis                               *</w:t>
                            </w:r>
                          </w:p>
                          <w:p w14:paraId="72E9F6CE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=========================================================================</w:t>
                            </w:r>
                          </w:p>
                          <w:p w14:paraId="14AE25AA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77E7A2BA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Synthesizing Unit &lt;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&gt;.</w:t>
                            </w:r>
                          </w:p>
                          <w:p w14:paraId="0C5AADB6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Related source file is "E:\University\_Second Year\Computer Architectures\assesment\MyMicroProccessor\Lab_1\ParameterizableALU\ALU_param.vhd".</w:t>
                            </w:r>
                          </w:p>
                          <w:p w14:paraId="0DC6E794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    N = 8</w:t>
                            </w:r>
                          </w:p>
                          <w:p w14:paraId="22AEBEAE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Found 8-bit adder for signal &lt;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7]_</w:t>
                            </w:r>
                            <w:proofErr w:type="spellStart"/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B_itrn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[7]_add_27_OUT&gt; created at line 69.</w:t>
                            </w:r>
                          </w:p>
                          <w:p w14:paraId="24D5EF9B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Found 8-bit adder for signal &lt;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7]_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GND_5_o_add_31_OUT&gt; created at line 1253.</w:t>
                            </w:r>
                          </w:p>
                          <w:p w14:paraId="3E55D158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Found 8-bit 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subtractor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for signal &lt;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7]_</w:t>
                            </w:r>
                            <w:proofErr w:type="spellStart"/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B_itrn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[7]_sub_26_OUT&lt;7:0&gt;&gt; created at line 70.</w:t>
                            </w:r>
                          </w:p>
                          <w:p w14:paraId="7D4CF41B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Found 8-bit 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subtractor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for signal &lt;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7]_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GND_5_o_sub_30_OUT&lt;7:0&gt;&gt; created at line 1320.</w:t>
                            </w:r>
                          </w:p>
                          <w:p w14:paraId="0C3DB988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Found 8-bit shifter rotate right for signal &lt;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7]_</w:t>
                            </w:r>
                            <w:proofErr w:type="spellStart"/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X_itrn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[30]_rotate_right_17_OUT&gt; created at line 3021</w:t>
                            </w:r>
                          </w:p>
                          <w:p w14:paraId="3703447D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Found 8-bit shifter rotate left for signal &lt;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7]_</w:t>
                            </w:r>
                            <w:proofErr w:type="spellStart"/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X_itrn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[30]_rotate_left_19_OUT&gt; created at line 3012</w:t>
                            </w:r>
                          </w:p>
                          <w:p w14:paraId="13673E17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Found 8-bit shifter arithmetic right for signal &lt;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7]_</w:t>
                            </w:r>
                            <w:proofErr w:type="spellStart"/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X_itrn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[30]_shift_right_21_OUT&gt; created at line 2982</w:t>
                            </w:r>
                          </w:p>
                          <w:p w14:paraId="7AC5A130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Found 8-bit shifter logical left for signal &lt;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7]_</w:t>
                            </w:r>
                            <w:proofErr w:type="spellStart"/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X_itrn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[30]_shift_left_23_OUT&gt; created at line 2973</w:t>
                            </w:r>
                          </w:p>
                          <w:p w14:paraId="0AC5AE6B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Found 8-bit 13-to-1 multiplexer for signal &lt;O&gt; created at line 27.</w:t>
                            </w:r>
                          </w:p>
                          <w:p w14:paraId="5CC0FBA3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Found 8-bit comparator greater for signal &lt;flags&lt;3&gt;&gt; created at line 99</w:t>
                            </w:r>
                          </w:p>
                          <w:p w14:paraId="728281F7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Found 8-bit comparator greater for signal &lt;flags&lt;4&gt;&gt; created at line 100</w:t>
                            </w:r>
                          </w:p>
                          <w:p w14:paraId="13C0D433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Summary:</w:t>
                            </w:r>
                          </w:p>
                          <w:p w14:paraId="6799588E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inferred   1 Adder/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Subtractor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(s).</w:t>
                            </w:r>
                          </w:p>
                          <w:p w14:paraId="00E729FD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inferred   2 Comparator(s).</w:t>
                            </w:r>
                          </w:p>
                          <w:p w14:paraId="3F427FB0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inferred  16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Multiplexer(s).</w:t>
                            </w:r>
                          </w:p>
                          <w:p w14:paraId="7529664A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ab/>
                              <w:t>inferred   4 Combinational logic shifter(s).</w:t>
                            </w:r>
                          </w:p>
                          <w:p w14:paraId="50462B01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Unit &lt;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ALU_param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&gt; synthesized.</w:t>
                            </w:r>
                          </w:p>
                          <w:p w14:paraId="2EECA499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47735640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=========================================================================</w:t>
                            </w:r>
                          </w:p>
                          <w:p w14:paraId="2EC0B8D5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HDL Synthesis Report</w:t>
                            </w:r>
                          </w:p>
                          <w:p w14:paraId="327F8637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614CC6B8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Macro Statistics</w:t>
                            </w:r>
                          </w:p>
                          <w:p w14:paraId="59705968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# Adders/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Subtractors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  <w:p w14:paraId="4622DF72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8-bit 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addsub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          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  <w:p w14:paraId="42E2EB23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# Comparators              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2</w:t>
                            </w:r>
                          </w:p>
                          <w:p w14:paraId="16636593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8-bit comparator greater  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2</w:t>
                            </w:r>
                          </w:p>
                          <w:p w14:paraId="7E3C734B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# Multiplexers             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16</w:t>
                            </w:r>
                          </w:p>
                          <w:p w14:paraId="701FFB9B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1-bit 2-to-1 multiplexer  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6</w:t>
                            </w:r>
                          </w:p>
                          <w:p w14:paraId="160450CA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8-bit 2-to-1 multiplexer  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10</w:t>
                            </w:r>
                          </w:p>
                          <w:p w14:paraId="3E9C0304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# Logic shifters           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4</w:t>
                            </w:r>
                          </w:p>
                          <w:p w14:paraId="022C7BAF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8-bit shifter arithmetic right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  <w:p w14:paraId="7F91AA22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8-bit shifter logical left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  <w:p w14:paraId="1238D816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8-bit shifter rotate left 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  <w:p w14:paraId="29C6869B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8-bit shifter rotate right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  <w:p w14:paraId="4026AE24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Xors</w:t>
                            </w:r>
                            <w:proofErr w:type="spell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                   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  <w:p w14:paraId="26F38002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8-bit xor2                                          </w:t>
                            </w:r>
                            <w:proofErr w:type="gramStart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  <w:p w14:paraId="668299E7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  <w:p w14:paraId="3B571034" w14:textId="77777777" w:rsidR="00986BFF" w:rsidRPr="00986BFF" w:rsidRDefault="00986BFF" w:rsidP="00986BFF">
                            <w:pPr>
                              <w:rPr>
                                <w:b/>
                                <w:color w:val="auto"/>
                                <w:sz w:val="24"/>
                                <w:szCs w:val="32"/>
                                <w:u w:val="single"/>
                              </w:rPr>
                            </w:pPr>
                            <w:r w:rsidRPr="00986BF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highlight w:val="white"/>
                                <w:lang w:val="en-GB"/>
                              </w:rPr>
                              <w:t>=========================================================================</w:t>
                            </w:r>
                          </w:p>
                          <w:p w14:paraId="3A5FDF18" w14:textId="77777777" w:rsidR="00986BFF" w:rsidRPr="00986BFF" w:rsidRDefault="00986BFF" w:rsidP="00986B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3"/>
                                <w:szCs w:val="20"/>
                                <w:highlight w:val="whit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804E" id="Text Box 203" o:spid="_x0000_s1036" type="#_x0000_t202" style="position:absolute;margin-left:-28.8pt;margin-top:36.35pt;width:594.2pt;height:43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" filled="f" strokecolor="black [3213]" strokeweight=".25pt">
                <v:textbox>
                  <w:txbxContent>
                    <w:p w14:paraId="12FFA474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=========================================================================</w:t>
                      </w:r>
                    </w:p>
                    <w:p w14:paraId="7454C3D7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*                           HDL Synthesis                               *</w:t>
                      </w:r>
                    </w:p>
                    <w:p w14:paraId="72E9F6CE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=========================================================================</w:t>
                      </w:r>
                    </w:p>
                    <w:p w14:paraId="14AE25AA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77E7A2BA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Synthesizing Unit &lt;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&gt;.</w:t>
                      </w:r>
                    </w:p>
                    <w:p w14:paraId="0C5AADB6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Related source file is "E:\University\_Second Year\Computer Architectures\assesment\MyMicroProccessor\Lab_1\ParameterizableALU\ALU_param.vhd".</w:t>
                      </w:r>
                    </w:p>
                    <w:p w14:paraId="0DC6E794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    N = 8</w:t>
                      </w:r>
                    </w:p>
                    <w:p w14:paraId="22AEBEAE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Found 8-bit adder for signal &lt;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7]_</w:t>
                      </w:r>
                      <w:proofErr w:type="spellStart"/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B_itrn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[7]_add_27_OUT&gt; created at line 69.</w:t>
                      </w:r>
                    </w:p>
                    <w:p w14:paraId="24D5EF9B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Found 8-bit adder for signal &lt;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7]_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GND_5_o_add_31_OUT&gt; created at line 1253.</w:t>
                      </w:r>
                    </w:p>
                    <w:p w14:paraId="3E55D158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Found 8-bit 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subtractor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for signal &lt;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7]_</w:t>
                      </w:r>
                      <w:proofErr w:type="spellStart"/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B_itrn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[7]_sub_26_OUT&lt;7:0&gt;&gt; created at line 70.</w:t>
                      </w:r>
                    </w:p>
                    <w:p w14:paraId="7D4CF41B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Found 8-bit 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subtractor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for signal &lt;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7]_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GND_5_o_sub_30_OUT&lt;7:0&gt;&gt; created at line 1320.</w:t>
                      </w:r>
                    </w:p>
                    <w:p w14:paraId="0C3DB988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Found 8-bit shifter rotate right for signal &lt;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7]_</w:t>
                      </w:r>
                      <w:proofErr w:type="spellStart"/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X_itrn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[30]_rotate_right_17_OUT&gt; created at line 3021</w:t>
                      </w:r>
                    </w:p>
                    <w:p w14:paraId="3703447D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Found 8-bit shifter rotate left for signal &lt;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7]_</w:t>
                      </w:r>
                      <w:proofErr w:type="spellStart"/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X_itrn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[30]_rotate_left_19_OUT&gt; created at line 3012</w:t>
                      </w:r>
                    </w:p>
                    <w:p w14:paraId="13673E17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Found 8-bit shifter arithmetic right for signal &lt;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7]_</w:t>
                      </w:r>
                      <w:proofErr w:type="spellStart"/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X_itrn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[30]_shift_right_21_OUT&gt; created at line 2982</w:t>
                      </w:r>
                    </w:p>
                    <w:p w14:paraId="7AC5A130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Found 8-bit shifter logical left for signal &lt;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7]_</w:t>
                      </w:r>
                      <w:proofErr w:type="spellStart"/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X_itrn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[30]_shift_left_23_OUT&gt; created at line 2973</w:t>
                      </w:r>
                    </w:p>
                    <w:p w14:paraId="0AC5AE6B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Found 8-bit 13-to-1 multiplexer for signal &lt;O&gt; created at line 27.</w:t>
                      </w:r>
                    </w:p>
                    <w:p w14:paraId="5CC0FBA3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Found 8-bit comparator greater for signal &lt;flags&lt;3&gt;&gt; created at line 99</w:t>
                      </w:r>
                    </w:p>
                    <w:p w14:paraId="728281F7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Found 8-bit comparator greater for signal &lt;flags&lt;4&gt;&gt; created at line 100</w:t>
                      </w:r>
                    </w:p>
                    <w:p w14:paraId="13C0D433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Summary:</w:t>
                      </w:r>
                    </w:p>
                    <w:p w14:paraId="6799588E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ab/>
                        <w:t>inferred   1 Adder/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Subtractor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(s).</w:t>
                      </w:r>
                    </w:p>
                    <w:p w14:paraId="00E729FD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ab/>
                        <w:t>inferred   2 Comparator(s).</w:t>
                      </w:r>
                    </w:p>
                    <w:p w14:paraId="3F427FB0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inferred  16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Multiplexer(s).</w:t>
                      </w:r>
                    </w:p>
                    <w:p w14:paraId="7529664A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ab/>
                        <w:t>inferred   4 Combinational logic shifter(s).</w:t>
                      </w:r>
                    </w:p>
                    <w:p w14:paraId="50462B01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Unit &lt;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ALU_param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&gt; synthesized.</w:t>
                      </w:r>
                    </w:p>
                    <w:p w14:paraId="2EECA499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47735640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=========================================================================</w:t>
                      </w:r>
                    </w:p>
                    <w:p w14:paraId="2EC0B8D5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HDL Synthesis Report</w:t>
                      </w:r>
                    </w:p>
                    <w:p w14:paraId="327F8637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614CC6B8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Macro Statistics</w:t>
                      </w:r>
                    </w:p>
                    <w:p w14:paraId="59705968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# Adders/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Subtractors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   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1</w:t>
                      </w:r>
                    </w:p>
                    <w:p w14:paraId="4622DF72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8-bit 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addsub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          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1</w:t>
                      </w:r>
                    </w:p>
                    <w:p w14:paraId="42E2EB23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# Comparators              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2</w:t>
                      </w:r>
                    </w:p>
                    <w:p w14:paraId="16636593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8-bit comparator greater  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2</w:t>
                      </w:r>
                    </w:p>
                    <w:p w14:paraId="7E3C734B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# Multiplexers             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16</w:t>
                      </w:r>
                    </w:p>
                    <w:p w14:paraId="701FFB9B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1-bit 2-to-1 multiplexer  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6</w:t>
                      </w:r>
                    </w:p>
                    <w:p w14:paraId="160450CA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8-bit 2-to-1 multiplexer  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10</w:t>
                      </w:r>
                    </w:p>
                    <w:p w14:paraId="3E9C0304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# Logic shifters           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4</w:t>
                      </w:r>
                    </w:p>
                    <w:p w14:paraId="022C7BAF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8-bit shifter arithmetic right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1</w:t>
                      </w:r>
                    </w:p>
                    <w:p w14:paraId="7F91AA22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8-bit shifter logical left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1</w:t>
                      </w:r>
                    </w:p>
                    <w:p w14:paraId="1238D816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8-bit shifter rotate left 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1</w:t>
                      </w:r>
                    </w:p>
                    <w:p w14:paraId="29C6869B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8-bit shifter rotate right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1</w:t>
                      </w:r>
                    </w:p>
                    <w:p w14:paraId="4026AE24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# </w:t>
                      </w:r>
                      <w:proofErr w:type="spell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Xors</w:t>
                      </w:r>
                      <w:proofErr w:type="spell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                   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1</w:t>
                      </w:r>
                    </w:p>
                    <w:p w14:paraId="26F38002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8-bit xor2                                          </w:t>
                      </w:r>
                      <w:proofErr w:type="gramStart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 :</w:t>
                      </w:r>
                      <w:proofErr w:type="gramEnd"/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 xml:space="preserve"> 1</w:t>
                      </w:r>
                    </w:p>
                    <w:p w14:paraId="668299E7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</w:pPr>
                    </w:p>
                    <w:p w14:paraId="3B571034" w14:textId="77777777" w:rsidR="00986BFF" w:rsidRPr="00986BFF" w:rsidRDefault="00986BFF" w:rsidP="00986BFF">
                      <w:pPr>
                        <w:rPr>
                          <w:b/>
                          <w:color w:val="auto"/>
                          <w:sz w:val="24"/>
                          <w:szCs w:val="32"/>
                          <w:u w:val="single"/>
                        </w:rPr>
                      </w:pPr>
                      <w:r w:rsidRPr="00986BFF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highlight w:val="white"/>
                          <w:lang w:val="en-GB"/>
                        </w:rPr>
                        <w:t>=========================================================================</w:t>
                      </w:r>
                    </w:p>
                    <w:p w14:paraId="3A5FDF18" w14:textId="77777777" w:rsidR="00986BFF" w:rsidRPr="00986BFF" w:rsidRDefault="00986BFF" w:rsidP="00986B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13"/>
                          <w:szCs w:val="20"/>
                          <w:highlight w:val="white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b/>
          <w:color w:val="auto"/>
          <w:sz w:val="32"/>
          <w:szCs w:val="32"/>
          <w:u w:val="single"/>
        </w:rPr>
        <w:t>ISim</w:t>
      </w:r>
      <w:proofErr w:type="spellEnd"/>
      <w:r>
        <w:rPr>
          <w:b/>
          <w:color w:val="auto"/>
          <w:sz w:val="32"/>
          <w:szCs w:val="32"/>
          <w:u w:val="single"/>
        </w:rPr>
        <w:t xml:space="preserve"> Console Output</w:t>
      </w:r>
    </w:p>
    <w:p w14:paraId="3837C7B0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7E0496BE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1117F68E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5F5A5F0E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8FD8224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07661B1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788E8921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F2FC249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63D1169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5FD1A709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901DF76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7E66785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4D1E0EE4" w14:textId="77777777" w:rsidR="00986BFF" w:rsidRDefault="00986BFF" w:rsidP="00986BF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sectPr w:rsidR="00986BFF" w:rsidSect="00900FE1"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AE058" w14:textId="77777777" w:rsidR="002A09F8" w:rsidRDefault="002A09F8" w:rsidP="00C6554A">
      <w:pPr>
        <w:spacing w:before="0" w:after="0" w:line="240" w:lineRule="auto"/>
      </w:pPr>
      <w:r>
        <w:separator/>
      </w:r>
    </w:p>
  </w:endnote>
  <w:endnote w:type="continuationSeparator" w:id="0">
    <w:p w14:paraId="6DF03D5A" w14:textId="77777777" w:rsidR="002A09F8" w:rsidRDefault="002A09F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EEF56" w14:textId="12A34D50" w:rsidR="00F60EF1" w:rsidRDefault="00F84AA8" w:rsidP="00F84AA8">
    <w:pPr>
      <w:pStyle w:val="Header"/>
    </w:pPr>
    <w:r w:rsidRPr="00900FE1">
      <w:t>Y3839090 &amp; Y3840426</w:t>
    </w:r>
    <w:r>
      <w:t>| Computer Architectures |</w:t>
    </w:r>
    <w:r w:rsidRPr="00D5413C">
      <w:t xml:space="preserve"> </w:t>
    </w:r>
    <w:r>
      <w:t>ELE</w:t>
    </w:r>
    <w:r w:rsidRPr="00BA4479">
      <w:rPr>
        <w:rFonts w:ascii="Cambria" w:hAnsi="Cambria"/>
      </w:rPr>
      <w:t>0000</w:t>
    </w:r>
    <w:r>
      <w:rPr>
        <w:rFonts w:ascii="Cambria" w:hAnsi="Cambria"/>
      </w:rPr>
      <w:t>9</w:t>
    </w:r>
    <w:r>
      <w:t>I</w:t>
    </w:r>
    <w:r>
      <w:tab/>
    </w:r>
    <w:r>
      <w:tab/>
    </w:r>
    <w:r>
      <w:tab/>
    </w:r>
    <w:r>
      <w:tab/>
    </w:r>
    <w:r>
      <w:tab/>
    </w:r>
    <w:r>
      <w:tab/>
    </w:r>
    <w:r w:rsidR="00F60EF1">
      <w:t xml:space="preserve">Page </w:t>
    </w:r>
    <w:r w:rsidR="00F60EF1">
      <w:fldChar w:fldCharType="begin"/>
    </w:r>
    <w:r w:rsidR="00F60EF1">
      <w:instrText xml:space="preserve"> PAGE  \* Arabic  \* MERGEFORMAT </w:instrText>
    </w:r>
    <w:r w:rsidR="00F60EF1">
      <w:fldChar w:fldCharType="separate"/>
    </w:r>
    <w:r w:rsidR="00B20E55">
      <w:rPr>
        <w:noProof/>
      </w:rPr>
      <w:t>9</w:t>
    </w:r>
    <w:r w:rsidR="00F60EF1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8EB2C" w14:textId="77777777" w:rsidR="002A09F8" w:rsidRDefault="002A09F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0EE2DD9" w14:textId="77777777" w:rsidR="002A09F8" w:rsidRDefault="002A09F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C5"/>
    <w:rsid w:val="00042DBE"/>
    <w:rsid w:val="000708BA"/>
    <w:rsid w:val="0015095A"/>
    <w:rsid w:val="00152E25"/>
    <w:rsid w:val="001A22C5"/>
    <w:rsid w:val="002554CD"/>
    <w:rsid w:val="00293B83"/>
    <w:rsid w:val="002A09F8"/>
    <w:rsid w:val="002B4294"/>
    <w:rsid w:val="00333D0D"/>
    <w:rsid w:val="003435C5"/>
    <w:rsid w:val="00360E10"/>
    <w:rsid w:val="00396220"/>
    <w:rsid w:val="003A599A"/>
    <w:rsid w:val="00457204"/>
    <w:rsid w:val="004C049F"/>
    <w:rsid w:val="004F0F03"/>
    <w:rsid w:val="005000E2"/>
    <w:rsid w:val="0057239F"/>
    <w:rsid w:val="00664EC2"/>
    <w:rsid w:val="0067739C"/>
    <w:rsid w:val="006A3CE7"/>
    <w:rsid w:val="00781C26"/>
    <w:rsid w:val="00784E17"/>
    <w:rsid w:val="007F197A"/>
    <w:rsid w:val="008B2BAE"/>
    <w:rsid w:val="00900FE1"/>
    <w:rsid w:val="00947B75"/>
    <w:rsid w:val="00986BFF"/>
    <w:rsid w:val="009C2AC6"/>
    <w:rsid w:val="00B01EB5"/>
    <w:rsid w:val="00B20E55"/>
    <w:rsid w:val="00C6554A"/>
    <w:rsid w:val="00CC38B8"/>
    <w:rsid w:val="00ED7C44"/>
    <w:rsid w:val="00EF497F"/>
    <w:rsid w:val="00F60EF1"/>
    <w:rsid w:val="00F84AA8"/>
    <w:rsid w:val="00F8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32AFC"/>
  <w15:chartTrackingRefBased/>
  <w15:docId w15:val="{73628453-5663-4E06-961A-8EB7A11C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EB5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sc11">
    <w:name w:val="sc11"/>
    <w:basedOn w:val="DefaultParagraphFont"/>
    <w:rsid w:val="00042DB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042DB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042DB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042DBE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042DB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042DB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042DB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042DB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EF49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">
    <w:name w:val="sc14"/>
    <w:basedOn w:val="DefaultParagraphFont"/>
    <w:rsid w:val="00B01EB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B01EB5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">
    <w:name w:val="sc12"/>
    <w:basedOn w:val="DefaultParagraphFont"/>
    <w:rsid w:val="00B01EB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DefaultParagraphFont"/>
    <w:rsid w:val="003962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96220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FS\ajc605\w2k\Applications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C8273C-8E41-8248-AFE9-25BB305F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\\userFS\ajc605\w2k\Applications\Microsoft\Templates\Student report with cover photo.dotx</Template>
  <TotalTime>2</TotalTime>
  <Pages>13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Cooper</dc:creator>
  <cp:keywords/>
  <dc:description/>
  <cp:lastModifiedBy>Tom Meadows</cp:lastModifiedBy>
  <cp:revision>3</cp:revision>
  <cp:lastPrinted>2017-02-26T23:50:00Z</cp:lastPrinted>
  <dcterms:created xsi:type="dcterms:W3CDTF">2017-02-26T23:50:00Z</dcterms:created>
  <dcterms:modified xsi:type="dcterms:W3CDTF">2017-02-26T23:55:00Z</dcterms:modified>
</cp:coreProperties>
</file>